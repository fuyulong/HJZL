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B8" w:rsidRPr="00F32A72" w:rsidRDefault="002757B8" w:rsidP="001B7A15">
      <w:pPr>
        <w:spacing w:before="93" w:after="93"/>
      </w:pPr>
    </w:p>
    <w:p w:rsidR="002757B8" w:rsidRPr="00F32A72" w:rsidRDefault="002757B8" w:rsidP="001B7A15">
      <w:pPr>
        <w:spacing w:before="93" w:after="93"/>
      </w:pPr>
    </w:p>
    <w:p w:rsidR="002757B8" w:rsidRPr="00F32A72" w:rsidRDefault="002757B8" w:rsidP="001B7A15">
      <w:pPr>
        <w:spacing w:before="93" w:after="93"/>
      </w:pPr>
    </w:p>
    <w:p w:rsidR="002757B8" w:rsidRPr="00F32A72" w:rsidRDefault="00B27AE4" w:rsidP="007A191C">
      <w:pPr>
        <w:pStyle w:val="af8"/>
        <w:rPr>
          <w:rFonts w:ascii="微软雅黑" w:eastAsia="微软雅黑" w:hAnsi="微软雅黑"/>
          <w:b w:val="0"/>
        </w:rPr>
      </w:pPr>
      <w:r w:rsidRPr="00F32A72">
        <w:rPr>
          <w:rFonts w:ascii="微软雅黑" w:eastAsia="微软雅黑" w:hAnsi="微软雅黑" w:hint="eastAsia"/>
          <w:b w:val="0"/>
        </w:rPr>
        <w:t>TYLOO融资租赁</w:t>
      </w:r>
      <w:r w:rsidR="002757B8" w:rsidRPr="00F32A72">
        <w:rPr>
          <w:rFonts w:ascii="微软雅黑" w:eastAsia="微软雅黑" w:hAnsi="微软雅黑" w:hint="eastAsia"/>
          <w:b w:val="0"/>
        </w:rPr>
        <w:t>系统</w:t>
      </w:r>
    </w:p>
    <w:p w:rsidR="002757B8" w:rsidRPr="00F32A72" w:rsidRDefault="004B4E2D" w:rsidP="007A191C">
      <w:pPr>
        <w:pStyle w:val="af8"/>
        <w:rPr>
          <w:rFonts w:ascii="微软雅黑" w:eastAsia="微软雅黑" w:hAnsi="微软雅黑"/>
          <w:b w:val="0"/>
        </w:rPr>
      </w:pPr>
      <w:r w:rsidRPr="00F32A72">
        <w:rPr>
          <w:rFonts w:ascii="微软雅黑" w:eastAsia="微软雅黑" w:hAnsi="微软雅黑" w:hint="eastAsia"/>
          <w:b w:val="0"/>
        </w:rPr>
        <w:t>二次开发</w:t>
      </w:r>
      <w:r w:rsidR="002757B8" w:rsidRPr="00F32A72">
        <w:rPr>
          <w:rFonts w:ascii="微软雅黑" w:eastAsia="微软雅黑" w:hAnsi="微软雅黑" w:hint="eastAsia"/>
          <w:b w:val="0"/>
        </w:rPr>
        <w:t>手册</w:t>
      </w:r>
    </w:p>
    <w:p w:rsidR="002757B8" w:rsidRPr="00F32A72" w:rsidRDefault="002757B8" w:rsidP="007A191C">
      <w:pPr>
        <w:pStyle w:val="af8"/>
        <w:rPr>
          <w:rFonts w:ascii="微软雅黑" w:eastAsia="微软雅黑" w:hAnsi="微软雅黑"/>
          <w:b w:val="0"/>
          <w:color w:val="333333"/>
          <w:sz w:val="24"/>
        </w:rPr>
      </w:pPr>
      <w:r w:rsidRPr="00F32A72">
        <w:rPr>
          <w:rFonts w:ascii="微软雅黑" w:eastAsia="微软雅黑" w:hAnsi="微软雅黑" w:hint="eastAsia"/>
          <w:b w:val="0"/>
        </w:rPr>
        <w:t>（版本：</w:t>
      </w:r>
      <w:r w:rsidR="00B27AE4" w:rsidRPr="00F32A72">
        <w:rPr>
          <w:rFonts w:ascii="微软雅黑" w:eastAsia="微软雅黑" w:hAnsi="微软雅黑" w:hint="eastAsia"/>
          <w:b w:val="0"/>
        </w:rPr>
        <w:t>V1.</w:t>
      </w:r>
      <w:r w:rsidR="00B27AE4" w:rsidRPr="00F32A72">
        <w:rPr>
          <w:rFonts w:ascii="微软雅黑" w:eastAsia="微软雅黑" w:hAnsi="微软雅黑"/>
          <w:b w:val="0"/>
        </w:rPr>
        <w:t>0</w:t>
      </w:r>
      <w:r w:rsidRPr="00F32A72">
        <w:rPr>
          <w:rFonts w:ascii="微软雅黑" w:eastAsia="微软雅黑" w:hAnsi="微软雅黑" w:hint="eastAsia"/>
          <w:b w:val="0"/>
        </w:rPr>
        <w:t>）</w:t>
      </w:r>
    </w:p>
    <w:p w:rsidR="00E66B6B" w:rsidRPr="00F32A72" w:rsidRDefault="00D036A1" w:rsidP="001B7A15">
      <w:pPr>
        <w:pStyle w:val="10"/>
        <w:spacing w:before="312" w:after="312"/>
      </w:pPr>
      <w:r w:rsidRPr="00F32A72">
        <w:rPr>
          <w:rFonts w:hint="eastAsia"/>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3"/>
        <w:gridCol w:w="1473"/>
        <w:gridCol w:w="4112"/>
        <w:gridCol w:w="1963"/>
      </w:tblGrid>
      <w:tr w:rsidR="00E66B6B" w:rsidRPr="00F32A72" w:rsidTr="00141C28">
        <w:trPr>
          <w:trHeight w:val="259"/>
        </w:trPr>
        <w:tc>
          <w:tcPr>
            <w:tcW w:w="5000" w:type="pct"/>
            <w:gridSpan w:val="4"/>
          </w:tcPr>
          <w:p w:rsidR="00E66B6B" w:rsidRPr="00F32A72" w:rsidRDefault="00E66B6B" w:rsidP="00454B3D">
            <w:pPr>
              <w:spacing w:before="93" w:after="93"/>
              <w:ind w:left="0"/>
            </w:pPr>
            <w:r w:rsidRPr="00F32A72">
              <w:rPr>
                <w:rFonts w:hint="eastAsia"/>
              </w:rPr>
              <w:lastRenderedPageBreak/>
              <w:t>版本修订历史</w:t>
            </w:r>
          </w:p>
        </w:tc>
      </w:tr>
      <w:tr w:rsidR="00E66B6B" w:rsidRPr="00F32A72" w:rsidTr="00141C28">
        <w:trPr>
          <w:trHeight w:val="259"/>
        </w:trPr>
        <w:tc>
          <w:tcPr>
            <w:tcW w:w="727" w:type="pct"/>
          </w:tcPr>
          <w:p w:rsidR="00E66B6B" w:rsidRPr="00F32A72" w:rsidRDefault="00E66B6B" w:rsidP="00454B3D">
            <w:pPr>
              <w:spacing w:before="93" w:after="93"/>
              <w:ind w:left="0"/>
            </w:pPr>
            <w:r w:rsidRPr="00F32A72">
              <w:rPr>
                <w:rFonts w:hint="eastAsia"/>
              </w:rPr>
              <w:t>版本</w:t>
            </w:r>
          </w:p>
        </w:tc>
        <w:tc>
          <w:tcPr>
            <w:tcW w:w="899" w:type="pct"/>
          </w:tcPr>
          <w:p w:rsidR="00E66B6B" w:rsidRPr="00F32A72" w:rsidRDefault="00E66B6B" w:rsidP="00454B3D">
            <w:pPr>
              <w:spacing w:before="93" w:after="93"/>
              <w:ind w:left="0"/>
            </w:pPr>
            <w:r w:rsidRPr="00F32A72">
              <w:rPr>
                <w:rFonts w:hint="eastAsia"/>
              </w:rPr>
              <w:t>作者</w:t>
            </w:r>
          </w:p>
        </w:tc>
        <w:tc>
          <w:tcPr>
            <w:tcW w:w="2412" w:type="pct"/>
          </w:tcPr>
          <w:p w:rsidR="00E66B6B" w:rsidRPr="00F32A72" w:rsidRDefault="00E66B6B" w:rsidP="001B7A15">
            <w:pPr>
              <w:spacing w:before="93" w:after="93"/>
            </w:pPr>
            <w:r w:rsidRPr="00F32A72">
              <w:rPr>
                <w:rFonts w:hint="eastAsia"/>
              </w:rPr>
              <w:t>修订内容</w:t>
            </w:r>
          </w:p>
        </w:tc>
        <w:tc>
          <w:tcPr>
            <w:tcW w:w="962" w:type="pct"/>
          </w:tcPr>
          <w:p w:rsidR="00E66B6B" w:rsidRPr="00F32A72" w:rsidRDefault="00E66B6B" w:rsidP="001B7A15">
            <w:pPr>
              <w:spacing w:before="93" w:after="93"/>
            </w:pPr>
            <w:r w:rsidRPr="00F32A72">
              <w:rPr>
                <w:rFonts w:hint="eastAsia"/>
              </w:rPr>
              <w:t>完稿日期</w:t>
            </w:r>
          </w:p>
        </w:tc>
      </w:tr>
      <w:tr w:rsidR="00E66B6B" w:rsidRPr="00F32A72" w:rsidTr="00141C28">
        <w:trPr>
          <w:trHeight w:val="756"/>
        </w:trPr>
        <w:tc>
          <w:tcPr>
            <w:tcW w:w="727" w:type="pct"/>
          </w:tcPr>
          <w:p w:rsidR="00E66B6B" w:rsidRPr="00F32A72" w:rsidRDefault="00E66B6B" w:rsidP="00454B3D">
            <w:pPr>
              <w:spacing w:before="93" w:after="93"/>
              <w:ind w:left="0"/>
            </w:pPr>
            <w:r w:rsidRPr="00F32A72">
              <w:rPr>
                <w:rFonts w:hint="eastAsia"/>
              </w:rPr>
              <w:t>V1.0</w:t>
            </w:r>
          </w:p>
        </w:tc>
        <w:tc>
          <w:tcPr>
            <w:tcW w:w="899" w:type="pct"/>
          </w:tcPr>
          <w:p w:rsidR="00E66B6B" w:rsidRPr="00F32A72" w:rsidRDefault="005F7251" w:rsidP="00454B3D">
            <w:pPr>
              <w:spacing w:before="93" w:after="93"/>
              <w:ind w:left="0"/>
            </w:pPr>
            <w:r w:rsidRPr="00F32A72">
              <w:rPr>
                <w:rFonts w:hint="eastAsia"/>
              </w:rPr>
              <w:t>李超</w:t>
            </w:r>
          </w:p>
        </w:tc>
        <w:tc>
          <w:tcPr>
            <w:tcW w:w="2412" w:type="pct"/>
          </w:tcPr>
          <w:p w:rsidR="00E66B6B" w:rsidRPr="00F32A72" w:rsidRDefault="00E66B6B" w:rsidP="001B7A15">
            <w:pPr>
              <w:spacing w:before="93" w:after="93"/>
            </w:pPr>
            <w:r w:rsidRPr="00F32A72">
              <w:rPr>
                <w:rFonts w:hint="eastAsia"/>
              </w:rPr>
              <w:t>初次编制</w:t>
            </w:r>
          </w:p>
        </w:tc>
        <w:tc>
          <w:tcPr>
            <w:tcW w:w="962" w:type="pct"/>
          </w:tcPr>
          <w:p w:rsidR="00E66B6B" w:rsidRPr="00F32A72" w:rsidRDefault="00E62D95" w:rsidP="001B7A15">
            <w:pPr>
              <w:spacing w:before="93" w:after="93"/>
            </w:pPr>
            <w:r w:rsidRPr="00F32A72">
              <w:rPr>
                <w:rFonts w:hint="eastAsia"/>
              </w:rPr>
              <w:t>201</w:t>
            </w:r>
            <w:r w:rsidR="005F7251" w:rsidRPr="00F32A72">
              <w:t>6-07-27</w:t>
            </w:r>
          </w:p>
        </w:tc>
      </w:tr>
      <w:tr w:rsidR="00E66B6B" w:rsidRPr="00F32A72" w:rsidTr="00141C28">
        <w:trPr>
          <w:trHeight w:val="780"/>
        </w:trPr>
        <w:tc>
          <w:tcPr>
            <w:tcW w:w="727" w:type="pct"/>
          </w:tcPr>
          <w:p w:rsidR="00E66B6B" w:rsidRPr="00F32A72" w:rsidRDefault="00454B3D" w:rsidP="00454B3D">
            <w:pPr>
              <w:spacing w:before="93" w:after="93"/>
              <w:ind w:left="0"/>
            </w:pPr>
            <w:r>
              <w:rPr>
                <w:rFonts w:hint="eastAsia"/>
              </w:rPr>
              <w:t>V2.0</w:t>
            </w:r>
          </w:p>
        </w:tc>
        <w:tc>
          <w:tcPr>
            <w:tcW w:w="899" w:type="pct"/>
          </w:tcPr>
          <w:p w:rsidR="00E66B6B" w:rsidRPr="00F32A72" w:rsidRDefault="00454B3D" w:rsidP="00454B3D">
            <w:pPr>
              <w:spacing w:before="93" w:after="93"/>
              <w:ind w:left="0"/>
            </w:pPr>
            <w:r>
              <w:t>杨雪</w:t>
            </w:r>
          </w:p>
        </w:tc>
        <w:tc>
          <w:tcPr>
            <w:tcW w:w="2412" w:type="pct"/>
          </w:tcPr>
          <w:p w:rsidR="00E66B6B" w:rsidRPr="00F32A72" w:rsidRDefault="00454B3D" w:rsidP="001B7A15">
            <w:pPr>
              <w:spacing w:before="93" w:after="93"/>
            </w:pPr>
            <w:r>
              <w:t>补充说明</w:t>
            </w:r>
          </w:p>
        </w:tc>
        <w:tc>
          <w:tcPr>
            <w:tcW w:w="962" w:type="pct"/>
          </w:tcPr>
          <w:p w:rsidR="00E66B6B" w:rsidRPr="00F32A72" w:rsidRDefault="00454B3D" w:rsidP="001B7A15">
            <w:pPr>
              <w:spacing w:before="93" w:after="93"/>
            </w:pPr>
            <w:r>
              <w:t>2016/9/3</w:t>
            </w:r>
          </w:p>
        </w:tc>
      </w:tr>
      <w:tr w:rsidR="00E66B6B" w:rsidRPr="00F32A72" w:rsidTr="00141C28">
        <w:trPr>
          <w:trHeight w:val="774"/>
        </w:trPr>
        <w:tc>
          <w:tcPr>
            <w:tcW w:w="727" w:type="pct"/>
          </w:tcPr>
          <w:p w:rsidR="00E66B6B" w:rsidRPr="00F32A72" w:rsidRDefault="00E66B6B" w:rsidP="001B7A15">
            <w:pPr>
              <w:spacing w:before="93" w:after="93"/>
            </w:pPr>
          </w:p>
        </w:tc>
        <w:tc>
          <w:tcPr>
            <w:tcW w:w="899" w:type="pct"/>
          </w:tcPr>
          <w:p w:rsidR="00E66B6B" w:rsidRPr="00F32A72" w:rsidRDefault="00E66B6B" w:rsidP="001B7A15">
            <w:pPr>
              <w:spacing w:before="93" w:after="93"/>
            </w:pPr>
          </w:p>
        </w:tc>
        <w:tc>
          <w:tcPr>
            <w:tcW w:w="2412" w:type="pct"/>
          </w:tcPr>
          <w:p w:rsidR="00E66B6B" w:rsidRPr="00F32A72" w:rsidRDefault="00E66B6B" w:rsidP="001B7A15">
            <w:pPr>
              <w:spacing w:before="93" w:after="93"/>
            </w:pPr>
          </w:p>
        </w:tc>
        <w:tc>
          <w:tcPr>
            <w:tcW w:w="962" w:type="pct"/>
          </w:tcPr>
          <w:p w:rsidR="00E66B6B" w:rsidRPr="00F32A72" w:rsidRDefault="00E66B6B" w:rsidP="001B7A15">
            <w:pPr>
              <w:spacing w:before="93" w:after="93"/>
            </w:pPr>
          </w:p>
        </w:tc>
      </w:tr>
      <w:tr w:rsidR="00E66B6B" w:rsidRPr="00F32A72" w:rsidTr="00141C28">
        <w:trPr>
          <w:trHeight w:val="774"/>
        </w:trPr>
        <w:tc>
          <w:tcPr>
            <w:tcW w:w="727" w:type="pct"/>
          </w:tcPr>
          <w:p w:rsidR="00E66B6B" w:rsidRPr="00F32A72" w:rsidRDefault="00E66B6B" w:rsidP="001B7A15">
            <w:pPr>
              <w:spacing w:before="93" w:after="93"/>
            </w:pPr>
          </w:p>
        </w:tc>
        <w:tc>
          <w:tcPr>
            <w:tcW w:w="899" w:type="pct"/>
          </w:tcPr>
          <w:p w:rsidR="00E66B6B" w:rsidRPr="00F32A72" w:rsidRDefault="00E66B6B" w:rsidP="001B7A15">
            <w:pPr>
              <w:spacing w:before="93" w:after="93"/>
            </w:pPr>
          </w:p>
        </w:tc>
        <w:tc>
          <w:tcPr>
            <w:tcW w:w="2412" w:type="pct"/>
          </w:tcPr>
          <w:p w:rsidR="00E66B6B" w:rsidRPr="00F32A72" w:rsidRDefault="00E66B6B" w:rsidP="001B7A15">
            <w:pPr>
              <w:spacing w:before="93" w:after="93"/>
            </w:pPr>
          </w:p>
        </w:tc>
        <w:tc>
          <w:tcPr>
            <w:tcW w:w="962" w:type="pct"/>
          </w:tcPr>
          <w:p w:rsidR="00E66B6B" w:rsidRPr="00F32A72" w:rsidRDefault="00E66B6B" w:rsidP="001B7A15">
            <w:pPr>
              <w:spacing w:before="93" w:after="93"/>
            </w:pPr>
          </w:p>
        </w:tc>
      </w:tr>
      <w:tr w:rsidR="00E66B6B" w:rsidRPr="00F32A72" w:rsidTr="00141C28">
        <w:trPr>
          <w:trHeight w:val="774"/>
        </w:trPr>
        <w:tc>
          <w:tcPr>
            <w:tcW w:w="727" w:type="pct"/>
          </w:tcPr>
          <w:p w:rsidR="00E66B6B" w:rsidRPr="00F32A72" w:rsidRDefault="00E66B6B" w:rsidP="001B7A15">
            <w:pPr>
              <w:spacing w:before="93" w:after="93"/>
            </w:pPr>
          </w:p>
        </w:tc>
        <w:tc>
          <w:tcPr>
            <w:tcW w:w="899" w:type="pct"/>
          </w:tcPr>
          <w:p w:rsidR="00E66B6B" w:rsidRPr="00F32A72" w:rsidRDefault="00E66B6B" w:rsidP="001B7A15">
            <w:pPr>
              <w:spacing w:before="93" w:after="93"/>
            </w:pPr>
          </w:p>
        </w:tc>
        <w:tc>
          <w:tcPr>
            <w:tcW w:w="2412" w:type="pct"/>
          </w:tcPr>
          <w:p w:rsidR="00E66B6B" w:rsidRPr="00F32A72" w:rsidRDefault="00E66B6B" w:rsidP="001B7A15">
            <w:pPr>
              <w:spacing w:before="93" w:after="93"/>
            </w:pPr>
          </w:p>
        </w:tc>
        <w:tc>
          <w:tcPr>
            <w:tcW w:w="962" w:type="pct"/>
          </w:tcPr>
          <w:p w:rsidR="00E66B6B" w:rsidRPr="00F32A72" w:rsidRDefault="00E66B6B" w:rsidP="001B7A15">
            <w:pPr>
              <w:spacing w:before="93" w:after="93"/>
            </w:pPr>
          </w:p>
        </w:tc>
      </w:tr>
    </w:tbl>
    <w:p w:rsidR="00E66B6B" w:rsidRPr="00F32A72" w:rsidRDefault="00E66B6B" w:rsidP="001B7A15">
      <w:pPr>
        <w:pStyle w:val="10"/>
        <w:spacing w:before="312" w:after="312"/>
      </w:pPr>
      <w:r w:rsidRPr="00F32A72">
        <w:rPr>
          <w:rFonts w:hint="eastAsia"/>
        </w:rPr>
        <w:t>修订内容有如下几种：初次编制、增加（+增加说明）、修改（+修改说明）、删除（+删除说明）</w:t>
      </w:r>
    </w:p>
    <w:p w:rsidR="00F32A72" w:rsidRPr="00F32A72" w:rsidRDefault="00E66B6B" w:rsidP="001B7A15">
      <w:pPr>
        <w:spacing w:before="93" w:after="93"/>
      </w:pPr>
      <w:r w:rsidRPr="00F32A72">
        <w:rPr>
          <w:rFonts w:hint="eastAsia"/>
        </w:rPr>
        <w:br w:type="page"/>
      </w:r>
    </w:p>
    <w:sdt>
      <w:sdtPr>
        <w:rPr>
          <w:rFonts w:asciiTheme="minorEastAsia" w:eastAsiaTheme="minorEastAsia" w:hAnsiTheme="minorEastAsia" w:cs="Courier New"/>
          <w:b w:val="0"/>
          <w:bCs w:val="0"/>
          <w:color w:val="000000"/>
          <w:sz w:val="16"/>
          <w:szCs w:val="16"/>
          <w:lang w:val="zh-CN"/>
        </w:rPr>
        <w:id w:val="85054267"/>
        <w:docPartObj>
          <w:docPartGallery w:val="Table of Contents"/>
          <w:docPartUnique/>
        </w:docPartObj>
      </w:sdtPr>
      <w:sdtEndPr>
        <w:rPr>
          <w:lang w:val="en-US"/>
        </w:rPr>
      </w:sdtEndPr>
      <w:sdtContent>
        <w:p w:rsidR="00F32A72" w:rsidRDefault="00F32A72" w:rsidP="00F32A72">
          <w:pPr>
            <w:pStyle w:val="TOC"/>
            <w:spacing w:before="93" w:after="93"/>
          </w:pPr>
          <w:r>
            <w:rPr>
              <w:lang w:val="zh-CN"/>
            </w:rPr>
            <w:t>目录</w:t>
          </w:r>
        </w:p>
        <w:p w:rsidR="008A5FC9" w:rsidRDefault="00F32A72" w:rsidP="00B423A1">
          <w:pPr>
            <w:pStyle w:val="10"/>
            <w:tabs>
              <w:tab w:val="left" w:pos="1877"/>
            </w:tabs>
            <w:spacing w:before="312" w:after="312"/>
            <w:rPr>
              <w:rFonts w:asciiTheme="minorHAnsi" w:hAnsiTheme="minorHAnsi" w:cstheme="minorBidi"/>
              <w:bCs w:val="0"/>
              <w:caps w:val="0"/>
              <w:noProof/>
              <w:color w:val="auto"/>
              <w:kern w:val="2"/>
              <w:sz w:val="21"/>
              <w:szCs w:val="22"/>
            </w:rPr>
          </w:pPr>
          <w:r>
            <w:fldChar w:fldCharType="begin"/>
          </w:r>
          <w:r>
            <w:instrText xml:space="preserve"> TOC \o "1-3" \h \z \u </w:instrText>
          </w:r>
          <w:r>
            <w:fldChar w:fldCharType="separate"/>
          </w:r>
          <w:hyperlink w:anchor="_Toc460679883" w:history="1">
            <w:r w:rsidR="008A5FC9" w:rsidRPr="00B423A1">
              <w:rPr>
                <w:rStyle w:val="af4"/>
                <w:rFonts w:hint="eastAsia"/>
                <w:noProof/>
              </w:rPr>
              <w:t>第</w:t>
            </w:r>
            <w:r w:rsidR="008A5FC9" w:rsidRPr="00B423A1">
              <w:rPr>
                <w:rStyle w:val="af4"/>
                <w:rFonts w:hint="eastAsia"/>
                <w:noProof/>
              </w:rPr>
              <w:t>1</w:t>
            </w:r>
            <w:r w:rsidR="008A5FC9" w:rsidRPr="00B423A1">
              <w:rPr>
                <w:rStyle w:val="af4"/>
                <w:rFonts w:hint="eastAsia"/>
                <w:noProof/>
              </w:rPr>
              <w:t>章</w:t>
            </w:r>
            <w:r w:rsidR="008A5FC9">
              <w:rPr>
                <w:rFonts w:asciiTheme="minorHAnsi" w:hAnsiTheme="minorHAnsi" w:cstheme="minorBidi"/>
                <w:bCs w:val="0"/>
                <w:caps w:val="0"/>
                <w:noProof/>
                <w:color w:val="auto"/>
                <w:kern w:val="2"/>
                <w:sz w:val="21"/>
                <w:szCs w:val="22"/>
              </w:rPr>
              <w:tab/>
            </w:r>
            <w:r w:rsidR="008A5FC9" w:rsidRPr="00B423A1">
              <w:rPr>
                <w:rStyle w:val="af4"/>
                <w:rFonts w:ascii="微软雅黑" w:eastAsia="微软雅黑" w:hAnsi="微软雅黑" w:hint="eastAsia"/>
                <w:noProof/>
              </w:rPr>
              <w:t>概述</w:t>
            </w:r>
            <w:r w:rsidR="008A5FC9">
              <w:rPr>
                <w:noProof/>
                <w:webHidden/>
              </w:rPr>
              <w:tab/>
            </w:r>
            <w:r w:rsidR="008A5FC9">
              <w:rPr>
                <w:noProof/>
                <w:webHidden/>
              </w:rPr>
              <w:fldChar w:fldCharType="begin"/>
            </w:r>
            <w:r w:rsidR="008A5FC9">
              <w:rPr>
                <w:noProof/>
                <w:webHidden/>
              </w:rPr>
              <w:instrText xml:space="preserve"> PAGEREF _Toc460679883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rsidP="00B423A1">
          <w:pPr>
            <w:pStyle w:val="10"/>
            <w:tabs>
              <w:tab w:val="left" w:pos="1877"/>
            </w:tabs>
            <w:spacing w:before="312" w:after="312"/>
            <w:rPr>
              <w:rFonts w:asciiTheme="minorHAnsi" w:hAnsiTheme="minorHAnsi" w:cstheme="minorBidi"/>
              <w:bCs w:val="0"/>
              <w:caps w:val="0"/>
              <w:noProof/>
              <w:color w:val="auto"/>
              <w:kern w:val="2"/>
              <w:sz w:val="21"/>
              <w:szCs w:val="22"/>
            </w:rPr>
          </w:pPr>
          <w:hyperlink w:anchor="_Toc460679884" w:history="1">
            <w:r w:rsidR="008A5FC9" w:rsidRPr="00B423A1">
              <w:rPr>
                <w:rStyle w:val="af4"/>
                <w:rFonts w:hint="eastAsia"/>
                <w:noProof/>
              </w:rPr>
              <w:t>第</w:t>
            </w:r>
            <w:r w:rsidR="008A5FC9" w:rsidRPr="00B423A1">
              <w:rPr>
                <w:rStyle w:val="af4"/>
                <w:rFonts w:hint="eastAsia"/>
                <w:noProof/>
              </w:rPr>
              <w:t>2</w:t>
            </w:r>
            <w:r w:rsidR="008A5FC9" w:rsidRPr="00B423A1">
              <w:rPr>
                <w:rStyle w:val="af4"/>
                <w:rFonts w:hint="eastAsia"/>
                <w:noProof/>
              </w:rPr>
              <w:t>章</w:t>
            </w:r>
            <w:r w:rsidR="008A5FC9">
              <w:rPr>
                <w:rFonts w:asciiTheme="minorHAnsi" w:hAnsiTheme="minorHAnsi" w:cstheme="minorBidi"/>
                <w:bCs w:val="0"/>
                <w:caps w:val="0"/>
                <w:noProof/>
                <w:color w:val="auto"/>
                <w:kern w:val="2"/>
                <w:sz w:val="21"/>
                <w:szCs w:val="22"/>
              </w:rPr>
              <w:tab/>
            </w:r>
            <w:r w:rsidR="008A5FC9" w:rsidRPr="00B423A1">
              <w:rPr>
                <w:rStyle w:val="af4"/>
                <w:rFonts w:ascii="微软雅黑" w:eastAsia="微软雅黑" w:hAnsi="微软雅黑" w:hint="eastAsia"/>
                <w:noProof/>
              </w:rPr>
              <w:t>开发环境</w:t>
            </w:r>
            <w:r w:rsidR="008A5FC9">
              <w:rPr>
                <w:noProof/>
                <w:webHidden/>
              </w:rPr>
              <w:tab/>
            </w:r>
            <w:r w:rsidR="008A5FC9">
              <w:rPr>
                <w:noProof/>
                <w:webHidden/>
              </w:rPr>
              <w:fldChar w:fldCharType="begin"/>
            </w:r>
            <w:r w:rsidR="008A5FC9">
              <w:rPr>
                <w:noProof/>
                <w:webHidden/>
              </w:rPr>
              <w:instrText xml:space="preserve"> PAGEREF _Toc460679884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85" w:history="1">
            <w:r w:rsidR="008A5FC9" w:rsidRPr="00B423A1">
              <w:rPr>
                <w:rStyle w:val="af4"/>
                <w:rFonts w:ascii="Times New Roman" w:eastAsia="黑体" w:hAnsi="Times New Roman"/>
                <w:noProof/>
              </w:rPr>
              <w:t>2.1</w:t>
            </w:r>
            <w:r w:rsidR="008A5FC9">
              <w:rPr>
                <w:rFonts w:asciiTheme="minorHAnsi" w:hAnsiTheme="minorHAnsi" w:cstheme="minorBidi"/>
                <w:smallCaps w:val="0"/>
                <w:noProof/>
                <w:color w:val="auto"/>
                <w:kern w:val="2"/>
                <w:sz w:val="21"/>
                <w:szCs w:val="22"/>
              </w:rPr>
              <w:tab/>
            </w:r>
            <w:r w:rsidR="008A5FC9" w:rsidRPr="00B423A1">
              <w:rPr>
                <w:rStyle w:val="af4"/>
                <w:rFonts w:hint="eastAsia"/>
                <w:noProof/>
              </w:rPr>
              <w:t>开发语言</w:t>
            </w:r>
            <w:r w:rsidR="008A5FC9">
              <w:rPr>
                <w:noProof/>
                <w:webHidden/>
              </w:rPr>
              <w:tab/>
            </w:r>
            <w:r w:rsidR="008A5FC9">
              <w:rPr>
                <w:noProof/>
                <w:webHidden/>
              </w:rPr>
              <w:fldChar w:fldCharType="begin"/>
            </w:r>
            <w:r w:rsidR="008A5FC9">
              <w:rPr>
                <w:noProof/>
                <w:webHidden/>
              </w:rPr>
              <w:instrText xml:space="preserve"> PAGEREF _Toc460679885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86" w:history="1">
            <w:r w:rsidR="008A5FC9" w:rsidRPr="00B423A1">
              <w:rPr>
                <w:rStyle w:val="af4"/>
                <w:rFonts w:ascii="Times New Roman" w:eastAsia="黑体" w:hAnsi="Times New Roman"/>
                <w:noProof/>
              </w:rPr>
              <w:t>2.2</w:t>
            </w:r>
            <w:r w:rsidR="008A5FC9">
              <w:rPr>
                <w:rFonts w:asciiTheme="minorHAnsi" w:hAnsiTheme="minorHAnsi" w:cstheme="minorBidi"/>
                <w:smallCaps w:val="0"/>
                <w:noProof/>
                <w:color w:val="auto"/>
                <w:kern w:val="2"/>
                <w:sz w:val="21"/>
                <w:szCs w:val="22"/>
              </w:rPr>
              <w:tab/>
            </w:r>
            <w:r w:rsidR="008A5FC9" w:rsidRPr="00B423A1">
              <w:rPr>
                <w:rStyle w:val="af4"/>
                <w:rFonts w:hint="eastAsia"/>
                <w:noProof/>
              </w:rPr>
              <w:t>开发工具</w:t>
            </w:r>
            <w:r w:rsidR="008A5FC9">
              <w:rPr>
                <w:noProof/>
                <w:webHidden/>
              </w:rPr>
              <w:tab/>
            </w:r>
            <w:r w:rsidR="008A5FC9">
              <w:rPr>
                <w:noProof/>
                <w:webHidden/>
              </w:rPr>
              <w:fldChar w:fldCharType="begin"/>
            </w:r>
            <w:r w:rsidR="008A5FC9">
              <w:rPr>
                <w:noProof/>
                <w:webHidden/>
              </w:rPr>
              <w:instrText xml:space="preserve"> PAGEREF _Toc460679886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87" w:history="1">
            <w:r w:rsidR="008A5FC9" w:rsidRPr="00B423A1">
              <w:rPr>
                <w:rStyle w:val="af4"/>
                <w:rFonts w:ascii="Times New Roman" w:eastAsia="黑体" w:hAnsi="Times New Roman"/>
                <w:noProof/>
              </w:rPr>
              <w:t>2.3</w:t>
            </w:r>
            <w:r w:rsidR="008A5FC9">
              <w:rPr>
                <w:rFonts w:asciiTheme="minorHAnsi" w:hAnsiTheme="minorHAnsi" w:cstheme="minorBidi"/>
                <w:smallCaps w:val="0"/>
                <w:noProof/>
                <w:color w:val="auto"/>
                <w:kern w:val="2"/>
                <w:sz w:val="21"/>
                <w:szCs w:val="22"/>
              </w:rPr>
              <w:tab/>
            </w:r>
            <w:r w:rsidR="008A5FC9" w:rsidRPr="00B423A1">
              <w:rPr>
                <w:rStyle w:val="af4"/>
                <w:rFonts w:hint="eastAsia"/>
                <w:noProof/>
              </w:rPr>
              <w:t>数据库</w:t>
            </w:r>
            <w:r w:rsidR="008A5FC9">
              <w:rPr>
                <w:noProof/>
                <w:webHidden/>
              </w:rPr>
              <w:tab/>
            </w:r>
            <w:r w:rsidR="008A5FC9">
              <w:rPr>
                <w:noProof/>
                <w:webHidden/>
              </w:rPr>
              <w:fldChar w:fldCharType="begin"/>
            </w:r>
            <w:r w:rsidR="008A5FC9">
              <w:rPr>
                <w:noProof/>
                <w:webHidden/>
              </w:rPr>
              <w:instrText xml:space="preserve"> PAGEREF _Toc460679887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88" w:history="1">
            <w:r w:rsidR="008A5FC9" w:rsidRPr="00B423A1">
              <w:rPr>
                <w:rStyle w:val="af4"/>
                <w:rFonts w:ascii="Times New Roman" w:eastAsia="黑体" w:hAnsi="Times New Roman"/>
                <w:noProof/>
              </w:rPr>
              <w:t>2.4</w:t>
            </w:r>
            <w:r w:rsidR="008A5FC9">
              <w:rPr>
                <w:rFonts w:asciiTheme="minorHAnsi" w:hAnsiTheme="minorHAnsi" w:cstheme="minorBidi"/>
                <w:smallCaps w:val="0"/>
                <w:noProof/>
                <w:color w:val="auto"/>
                <w:kern w:val="2"/>
                <w:sz w:val="21"/>
                <w:szCs w:val="22"/>
              </w:rPr>
              <w:tab/>
            </w:r>
            <w:r w:rsidR="008A5FC9" w:rsidRPr="00B423A1">
              <w:rPr>
                <w:rStyle w:val="af4"/>
                <w:rFonts w:hint="eastAsia"/>
                <w:noProof/>
              </w:rPr>
              <w:t>其他</w:t>
            </w:r>
            <w:r w:rsidR="008A5FC9">
              <w:rPr>
                <w:noProof/>
                <w:webHidden/>
              </w:rPr>
              <w:tab/>
            </w:r>
            <w:r w:rsidR="008A5FC9">
              <w:rPr>
                <w:noProof/>
                <w:webHidden/>
              </w:rPr>
              <w:fldChar w:fldCharType="begin"/>
            </w:r>
            <w:r w:rsidR="008A5FC9">
              <w:rPr>
                <w:noProof/>
                <w:webHidden/>
              </w:rPr>
              <w:instrText xml:space="preserve"> PAGEREF _Toc460679888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rsidP="00B423A1">
          <w:pPr>
            <w:pStyle w:val="10"/>
            <w:tabs>
              <w:tab w:val="left" w:pos="1877"/>
            </w:tabs>
            <w:spacing w:before="312" w:after="312"/>
            <w:rPr>
              <w:rFonts w:asciiTheme="minorHAnsi" w:hAnsiTheme="minorHAnsi" w:cstheme="minorBidi"/>
              <w:bCs w:val="0"/>
              <w:caps w:val="0"/>
              <w:noProof/>
              <w:color w:val="auto"/>
              <w:kern w:val="2"/>
              <w:sz w:val="21"/>
              <w:szCs w:val="22"/>
            </w:rPr>
          </w:pPr>
          <w:hyperlink w:anchor="_Toc460679889" w:history="1">
            <w:r w:rsidR="008A5FC9" w:rsidRPr="00B423A1">
              <w:rPr>
                <w:rStyle w:val="af4"/>
                <w:rFonts w:hint="eastAsia"/>
                <w:noProof/>
              </w:rPr>
              <w:t>第</w:t>
            </w:r>
            <w:r w:rsidR="008A5FC9" w:rsidRPr="00B423A1">
              <w:rPr>
                <w:rStyle w:val="af4"/>
                <w:rFonts w:hint="eastAsia"/>
                <w:noProof/>
              </w:rPr>
              <w:t>3</w:t>
            </w:r>
            <w:r w:rsidR="008A5FC9" w:rsidRPr="00B423A1">
              <w:rPr>
                <w:rStyle w:val="af4"/>
                <w:rFonts w:hint="eastAsia"/>
                <w:noProof/>
              </w:rPr>
              <w:t>章</w:t>
            </w:r>
            <w:r w:rsidR="008A5FC9">
              <w:rPr>
                <w:rFonts w:asciiTheme="minorHAnsi" w:hAnsiTheme="minorHAnsi" w:cstheme="minorBidi"/>
                <w:bCs w:val="0"/>
                <w:caps w:val="0"/>
                <w:noProof/>
                <w:color w:val="auto"/>
                <w:kern w:val="2"/>
                <w:sz w:val="21"/>
                <w:szCs w:val="22"/>
              </w:rPr>
              <w:tab/>
            </w:r>
            <w:r w:rsidR="008A5FC9" w:rsidRPr="00B423A1">
              <w:rPr>
                <w:rStyle w:val="af4"/>
                <w:rFonts w:ascii="微软雅黑" w:eastAsia="微软雅黑" w:hAnsi="微软雅黑" w:hint="eastAsia"/>
                <w:noProof/>
              </w:rPr>
              <w:t>开发说明</w:t>
            </w:r>
            <w:r w:rsidR="008A5FC9">
              <w:rPr>
                <w:noProof/>
                <w:webHidden/>
              </w:rPr>
              <w:tab/>
            </w:r>
            <w:r w:rsidR="008A5FC9">
              <w:rPr>
                <w:noProof/>
                <w:webHidden/>
              </w:rPr>
              <w:fldChar w:fldCharType="begin"/>
            </w:r>
            <w:r w:rsidR="008A5FC9">
              <w:rPr>
                <w:noProof/>
                <w:webHidden/>
              </w:rPr>
              <w:instrText xml:space="preserve"> PAGEREF _Toc460679889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90" w:history="1">
            <w:r w:rsidR="008A5FC9" w:rsidRPr="00B423A1">
              <w:rPr>
                <w:rStyle w:val="af4"/>
                <w:rFonts w:ascii="Times New Roman" w:eastAsia="黑体" w:hAnsi="Times New Roman"/>
                <w:noProof/>
              </w:rPr>
              <w:t>3.1</w:t>
            </w:r>
            <w:r w:rsidR="008A5FC9">
              <w:rPr>
                <w:rFonts w:asciiTheme="minorHAnsi" w:hAnsiTheme="minorHAnsi" w:cstheme="minorBidi"/>
                <w:smallCaps w:val="0"/>
                <w:noProof/>
                <w:color w:val="auto"/>
                <w:kern w:val="2"/>
                <w:sz w:val="21"/>
                <w:szCs w:val="22"/>
              </w:rPr>
              <w:tab/>
            </w:r>
            <w:r w:rsidR="008A5FC9" w:rsidRPr="00B423A1">
              <w:rPr>
                <w:rStyle w:val="af4"/>
                <w:rFonts w:hint="eastAsia"/>
                <w:noProof/>
              </w:rPr>
              <w:t>目录规范</w:t>
            </w:r>
            <w:r w:rsidR="008A5FC9">
              <w:rPr>
                <w:noProof/>
                <w:webHidden/>
              </w:rPr>
              <w:tab/>
            </w:r>
            <w:r w:rsidR="008A5FC9">
              <w:rPr>
                <w:noProof/>
                <w:webHidden/>
              </w:rPr>
              <w:fldChar w:fldCharType="begin"/>
            </w:r>
            <w:r w:rsidR="008A5FC9">
              <w:rPr>
                <w:noProof/>
                <w:webHidden/>
              </w:rPr>
              <w:instrText xml:space="preserve"> PAGEREF _Toc460679890 \h </w:instrText>
            </w:r>
            <w:r w:rsidR="008A5FC9">
              <w:rPr>
                <w:noProof/>
                <w:webHidden/>
              </w:rPr>
            </w:r>
            <w:r w:rsidR="008A5FC9">
              <w:rPr>
                <w:noProof/>
                <w:webHidden/>
              </w:rPr>
              <w:fldChar w:fldCharType="separate"/>
            </w:r>
            <w:r w:rsidR="008A5FC9">
              <w:rPr>
                <w:noProof/>
                <w:webHidden/>
              </w:rPr>
              <w:t>6</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91" w:history="1">
            <w:r w:rsidR="008A5FC9" w:rsidRPr="00B423A1">
              <w:rPr>
                <w:rStyle w:val="af4"/>
                <w:rFonts w:ascii="Times New Roman" w:eastAsia="黑体" w:hAnsi="Times New Roman"/>
                <w:noProof/>
              </w:rPr>
              <w:t>3.2</w:t>
            </w:r>
            <w:r w:rsidR="008A5FC9">
              <w:rPr>
                <w:rFonts w:asciiTheme="minorHAnsi" w:hAnsiTheme="minorHAnsi" w:cstheme="minorBidi"/>
                <w:smallCaps w:val="0"/>
                <w:noProof/>
                <w:color w:val="auto"/>
                <w:kern w:val="2"/>
                <w:sz w:val="21"/>
                <w:szCs w:val="22"/>
              </w:rPr>
              <w:tab/>
            </w:r>
            <w:r w:rsidR="008A5FC9" w:rsidRPr="00B423A1">
              <w:rPr>
                <w:rStyle w:val="af4"/>
                <w:noProof/>
              </w:rPr>
              <w:t>Action</w:t>
            </w:r>
            <w:r w:rsidR="008A5FC9" w:rsidRPr="00B423A1">
              <w:rPr>
                <w:rStyle w:val="af4"/>
                <w:rFonts w:hint="eastAsia"/>
                <w:noProof/>
              </w:rPr>
              <w:t>规范</w:t>
            </w:r>
            <w:r w:rsidR="008A5FC9">
              <w:rPr>
                <w:noProof/>
                <w:webHidden/>
              </w:rPr>
              <w:tab/>
            </w:r>
            <w:r w:rsidR="008A5FC9">
              <w:rPr>
                <w:noProof/>
                <w:webHidden/>
              </w:rPr>
              <w:fldChar w:fldCharType="begin"/>
            </w:r>
            <w:r w:rsidR="008A5FC9">
              <w:rPr>
                <w:noProof/>
                <w:webHidden/>
              </w:rPr>
              <w:instrText xml:space="preserve"> PAGEREF _Toc460679891 \h </w:instrText>
            </w:r>
            <w:r w:rsidR="008A5FC9">
              <w:rPr>
                <w:noProof/>
                <w:webHidden/>
              </w:rPr>
            </w:r>
            <w:r w:rsidR="008A5FC9">
              <w:rPr>
                <w:noProof/>
                <w:webHidden/>
              </w:rPr>
              <w:fldChar w:fldCharType="separate"/>
            </w:r>
            <w:r w:rsidR="008A5FC9">
              <w:rPr>
                <w:noProof/>
                <w:webHidden/>
              </w:rPr>
              <w:t>7</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892" w:history="1">
            <w:r w:rsidR="008A5FC9" w:rsidRPr="00B423A1">
              <w:rPr>
                <w:rStyle w:val="af4"/>
                <w:rFonts w:ascii="Times New Roman" w:eastAsia="黑体" w:hAnsi="Times New Roman"/>
                <w:b/>
                <w:noProof/>
              </w:rPr>
              <w:t>3.2.1</w:t>
            </w:r>
            <w:r w:rsidR="008A5FC9">
              <w:rPr>
                <w:rFonts w:asciiTheme="minorHAnsi" w:hAnsiTheme="minorHAnsi" w:cstheme="minorBidi"/>
                <w:iCs w:val="0"/>
                <w:noProof/>
                <w:color w:val="auto"/>
                <w:kern w:val="2"/>
                <w:sz w:val="21"/>
                <w:szCs w:val="22"/>
              </w:rPr>
              <w:tab/>
            </w:r>
            <w:r w:rsidR="008A5FC9" w:rsidRPr="00B423A1">
              <w:rPr>
                <w:rStyle w:val="af4"/>
                <w:rFonts w:hint="eastAsia"/>
                <w:noProof/>
              </w:rPr>
              <w:t>包规范</w:t>
            </w:r>
            <w:r w:rsidR="008A5FC9">
              <w:rPr>
                <w:noProof/>
                <w:webHidden/>
              </w:rPr>
              <w:tab/>
            </w:r>
            <w:r w:rsidR="008A5FC9">
              <w:rPr>
                <w:noProof/>
                <w:webHidden/>
              </w:rPr>
              <w:fldChar w:fldCharType="begin"/>
            </w:r>
            <w:r w:rsidR="008A5FC9">
              <w:rPr>
                <w:noProof/>
                <w:webHidden/>
              </w:rPr>
              <w:instrText xml:space="preserve"> PAGEREF _Toc460679892 \h </w:instrText>
            </w:r>
            <w:r w:rsidR="008A5FC9">
              <w:rPr>
                <w:noProof/>
                <w:webHidden/>
              </w:rPr>
            </w:r>
            <w:r w:rsidR="008A5FC9">
              <w:rPr>
                <w:noProof/>
                <w:webHidden/>
              </w:rPr>
              <w:fldChar w:fldCharType="separate"/>
            </w:r>
            <w:r w:rsidR="008A5FC9">
              <w:rPr>
                <w:noProof/>
                <w:webHidden/>
              </w:rPr>
              <w:t>7</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893" w:history="1">
            <w:r w:rsidR="008A5FC9" w:rsidRPr="00B423A1">
              <w:rPr>
                <w:rStyle w:val="af4"/>
                <w:rFonts w:ascii="Times New Roman" w:eastAsia="黑体" w:hAnsi="Times New Roman"/>
                <w:b/>
                <w:noProof/>
              </w:rPr>
              <w:t>3.2.2</w:t>
            </w:r>
            <w:r w:rsidR="008A5FC9">
              <w:rPr>
                <w:rFonts w:asciiTheme="minorHAnsi" w:hAnsiTheme="minorHAnsi" w:cstheme="minorBidi"/>
                <w:iCs w:val="0"/>
                <w:noProof/>
                <w:color w:val="auto"/>
                <w:kern w:val="2"/>
                <w:sz w:val="21"/>
                <w:szCs w:val="22"/>
              </w:rPr>
              <w:tab/>
            </w:r>
            <w:r w:rsidR="008A5FC9" w:rsidRPr="00B423A1">
              <w:rPr>
                <w:rStyle w:val="af4"/>
                <w:rFonts w:hint="eastAsia"/>
                <w:noProof/>
              </w:rPr>
              <w:t>类规范</w:t>
            </w:r>
            <w:r w:rsidR="008A5FC9">
              <w:rPr>
                <w:noProof/>
                <w:webHidden/>
              </w:rPr>
              <w:tab/>
            </w:r>
            <w:r w:rsidR="008A5FC9">
              <w:rPr>
                <w:noProof/>
                <w:webHidden/>
              </w:rPr>
              <w:fldChar w:fldCharType="begin"/>
            </w:r>
            <w:r w:rsidR="008A5FC9">
              <w:rPr>
                <w:noProof/>
                <w:webHidden/>
              </w:rPr>
              <w:instrText xml:space="preserve"> PAGEREF _Toc460679893 \h </w:instrText>
            </w:r>
            <w:r w:rsidR="008A5FC9">
              <w:rPr>
                <w:noProof/>
                <w:webHidden/>
              </w:rPr>
            </w:r>
            <w:r w:rsidR="008A5FC9">
              <w:rPr>
                <w:noProof/>
                <w:webHidden/>
              </w:rPr>
              <w:fldChar w:fldCharType="separate"/>
            </w:r>
            <w:r w:rsidR="008A5FC9">
              <w:rPr>
                <w:noProof/>
                <w:webHidden/>
              </w:rPr>
              <w:t>7</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894" w:history="1">
            <w:r w:rsidR="008A5FC9" w:rsidRPr="00B423A1">
              <w:rPr>
                <w:rStyle w:val="af4"/>
                <w:rFonts w:ascii="Times New Roman" w:eastAsia="黑体" w:hAnsi="Times New Roman"/>
                <w:b/>
                <w:noProof/>
              </w:rPr>
              <w:t>3.2.3</w:t>
            </w:r>
            <w:r w:rsidR="008A5FC9">
              <w:rPr>
                <w:rFonts w:asciiTheme="minorHAnsi" w:hAnsiTheme="minorHAnsi" w:cstheme="minorBidi"/>
                <w:iCs w:val="0"/>
                <w:noProof/>
                <w:color w:val="auto"/>
                <w:kern w:val="2"/>
                <w:sz w:val="21"/>
                <w:szCs w:val="22"/>
              </w:rPr>
              <w:tab/>
            </w:r>
            <w:r w:rsidR="008A5FC9" w:rsidRPr="00B423A1">
              <w:rPr>
                <w:rStyle w:val="af4"/>
                <w:rFonts w:hint="eastAsia"/>
                <w:noProof/>
              </w:rPr>
              <w:t>方法规范</w:t>
            </w:r>
            <w:r w:rsidR="008A5FC9">
              <w:rPr>
                <w:noProof/>
                <w:webHidden/>
              </w:rPr>
              <w:tab/>
            </w:r>
            <w:r w:rsidR="008A5FC9">
              <w:rPr>
                <w:noProof/>
                <w:webHidden/>
              </w:rPr>
              <w:fldChar w:fldCharType="begin"/>
            </w:r>
            <w:r w:rsidR="008A5FC9">
              <w:rPr>
                <w:noProof/>
                <w:webHidden/>
              </w:rPr>
              <w:instrText xml:space="preserve"> PAGEREF _Toc460679894 \h </w:instrText>
            </w:r>
            <w:r w:rsidR="008A5FC9">
              <w:rPr>
                <w:noProof/>
                <w:webHidden/>
              </w:rPr>
            </w:r>
            <w:r w:rsidR="008A5FC9">
              <w:rPr>
                <w:noProof/>
                <w:webHidden/>
              </w:rPr>
              <w:fldChar w:fldCharType="separate"/>
            </w:r>
            <w:r w:rsidR="008A5FC9">
              <w:rPr>
                <w:noProof/>
                <w:webHidden/>
              </w:rPr>
              <w:t>8</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895" w:history="1">
            <w:r w:rsidR="008A5FC9" w:rsidRPr="00B423A1">
              <w:rPr>
                <w:rStyle w:val="af4"/>
                <w:rFonts w:ascii="Times New Roman" w:eastAsia="黑体" w:hAnsi="Times New Roman"/>
                <w:b/>
                <w:noProof/>
              </w:rPr>
              <w:t>3.2.4</w:t>
            </w:r>
            <w:r w:rsidR="008A5FC9">
              <w:rPr>
                <w:rFonts w:asciiTheme="minorHAnsi" w:hAnsiTheme="minorHAnsi" w:cstheme="minorBidi"/>
                <w:iCs w:val="0"/>
                <w:noProof/>
                <w:color w:val="auto"/>
                <w:kern w:val="2"/>
                <w:sz w:val="21"/>
                <w:szCs w:val="22"/>
              </w:rPr>
              <w:tab/>
            </w:r>
            <w:r w:rsidR="008A5FC9" w:rsidRPr="00B423A1">
              <w:rPr>
                <w:rStyle w:val="af4"/>
                <w:rFonts w:hint="eastAsia"/>
                <w:noProof/>
              </w:rPr>
              <w:t>解析规则</w:t>
            </w:r>
            <w:r w:rsidR="008A5FC9">
              <w:rPr>
                <w:noProof/>
                <w:webHidden/>
              </w:rPr>
              <w:tab/>
            </w:r>
            <w:r w:rsidR="008A5FC9">
              <w:rPr>
                <w:noProof/>
                <w:webHidden/>
              </w:rPr>
              <w:fldChar w:fldCharType="begin"/>
            </w:r>
            <w:r w:rsidR="008A5FC9">
              <w:rPr>
                <w:noProof/>
                <w:webHidden/>
              </w:rPr>
              <w:instrText xml:space="preserve"> PAGEREF _Toc460679895 \h </w:instrText>
            </w:r>
            <w:r w:rsidR="008A5FC9">
              <w:rPr>
                <w:noProof/>
                <w:webHidden/>
              </w:rPr>
            </w:r>
            <w:r w:rsidR="008A5FC9">
              <w:rPr>
                <w:noProof/>
                <w:webHidden/>
              </w:rPr>
              <w:fldChar w:fldCharType="separate"/>
            </w:r>
            <w:r w:rsidR="008A5FC9">
              <w:rPr>
                <w:noProof/>
                <w:webHidden/>
              </w:rPr>
              <w:t>8</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96" w:history="1">
            <w:r w:rsidR="008A5FC9" w:rsidRPr="00B423A1">
              <w:rPr>
                <w:rStyle w:val="af4"/>
                <w:rFonts w:ascii="Times New Roman" w:eastAsia="黑体" w:hAnsi="Times New Roman"/>
                <w:noProof/>
              </w:rPr>
              <w:t>3.3</w:t>
            </w:r>
            <w:r w:rsidR="008A5FC9">
              <w:rPr>
                <w:rFonts w:asciiTheme="minorHAnsi" w:hAnsiTheme="minorHAnsi" w:cstheme="minorBidi"/>
                <w:smallCaps w:val="0"/>
                <w:noProof/>
                <w:color w:val="auto"/>
                <w:kern w:val="2"/>
                <w:sz w:val="21"/>
                <w:szCs w:val="22"/>
              </w:rPr>
              <w:tab/>
            </w:r>
            <w:r w:rsidR="008A5FC9" w:rsidRPr="00B423A1">
              <w:rPr>
                <w:rStyle w:val="af4"/>
                <w:noProof/>
              </w:rPr>
              <w:t xml:space="preserve">Service </w:t>
            </w:r>
            <w:r w:rsidR="008A5FC9" w:rsidRPr="00B423A1">
              <w:rPr>
                <w:rStyle w:val="af4"/>
                <w:rFonts w:hint="eastAsia"/>
                <w:noProof/>
              </w:rPr>
              <w:t>规范</w:t>
            </w:r>
            <w:r w:rsidR="008A5FC9">
              <w:rPr>
                <w:noProof/>
                <w:webHidden/>
              </w:rPr>
              <w:tab/>
            </w:r>
            <w:r w:rsidR="008A5FC9">
              <w:rPr>
                <w:noProof/>
                <w:webHidden/>
              </w:rPr>
              <w:fldChar w:fldCharType="begin"/>
            </w:r>
            <w:r w:rsidR="008A5FC9">
              <w:rPr>
                <w:noProof/>
                <w:webHidden/>
              </w:rPr>
              <w:instrText xml:space="preserve"> PAGEREF _Toc460679896 \h </w:instrText>
            </w:r>
            <w:r w:rsidR="008A5FC9">
              <w:rPr>
                <w:noProof/>
                <w:webHidden/>
              </w:rPr>
            </w:r>
            <w:r w:rsidR="008A5FC9">
              <w:rPr>
                <w:noProof/>
                <w:webHidden/>
              </w:rPr>
              <w:fldChar w:fldCharType="separate"/>
            </w:r>
            <w:r w:rsidR="008A5FC9">
              <w:rPr>
                <w:noProof/>
                <w:webHidden/>
              </w:rPr>
              <w:t>8</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897" w:history="1">
            <w:r w:rsidR="008A5FC9" w:rsidRPr="00B423A1">
              <w:rPr>
                <w:rStyle w:val="af4"/>
                <w:rFonts w:ascii="Times New Roman" w:eastAsia="黑体" w:hAnsi="Times New Roman"/>
                <w:noProof/>
              </w:rPr>
              <w:t>3.4</w:t>
            </w:r>
            <w:r w:rsidR="008A5FC9">
              <w:rPr>
                <w:rFonts w:asciiTheme="minorHAnsi" w:hAnsiTheme="minorHAnsi" w:cstheme="minorBidi"/>
                <w:smallCaps w:val="0"/>
                <w:noProof/>
                <w:color w:val="auto"/>
                <w:kern w:val="2"/>
                <w:sz w:val="21"/>
                <w:szCs w:val="22"/>
              </w:rPr>
              <w:tab/>
            </w:r>
            <w:r w:rsidR="008A5FC9" w:rsidRPr="00B423A1">
              <w:rPr>
                <w:rStyle w:val="af4"/>
                <w:noProof/>
              </w:rPr>
              <w:t>JAVA</w:t>
            </w:r>
            <w:r w:rsidR="008A5FC9" w:rsidRPr="00B423A1">
              <w:rPr>
                <w:rStyle w:val="af4"/>
                <w:rFonts w:hint="eastAsia"/>
                <w:noProof/>
              </w:rPr>
              <w:t>工具类</w:t>
            </w:r>
            <w:r w:rsidR="008A5FC9">
              <w:rPr>
                <w:noProof/>
                <w:webHidden/>
              </w:rPr>
              <w:tab/>
            </w:r>
            <w:r w:rsidR="008A5FC9">
              <w:rPr>
                <w:noProof/>
                <w:webHidden/>
              </w:rPr>
              <w:fldChar w:fldCharType="begin"/>
            </w:r>
            <w:r w:rsidR="008A5FC9">
              <w:rPr>
                <w:noProof/>
                <w:webHidden/>
              </w:rPr>
              <w:instrText xml:space="preserve"> PAGEREF _Toc460679897 \h </w:instrText>
            </w:r>
            <w:r w:rsidR="008A5FC9">
              <w:rPr>
                <w:noProof/>
                <w:webHidden/>
              </w:rPr>
            </w:r>
            <w:r w:rsidR="008A5FC9">
              <w:rPr>
                <w:noProof/>
                <w:webHidden/>
              </w:rPr>
              <w:fldChar w:fldCharType="separate"/>
            </w:r>
            <w:r w:rsidR="008A5FC9">
              <w:rPr>
                <w:noProof/>
                <w:webHidden/>
              </w:rPr>
              <w:t>8</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898" w:history="1">
            <w:r w:rsidR="008A5FC9" w:rsidRPr="00B423A1">
              <w:rPr>
                <w:rStyle w:val="af4"/>
                <w:rFonts w:ascii="Times New Roman" w:eastAsia="黑体" w:hAnsi="Times New Roman"/>
                <w:b/>
                <w:noProof/>
              </w:rPr>
              <w:t>3.4.1</w:t>
            </w:r>
            <w:r w:rsidR="008A5FC9">
              <w:rPr>
                <w:rFonts w:asciiTheme="minorHAnsi" w:hAnsiTheme="minorHAnsi" w:cstheme="minorBidi"/>
                <w:iCs w:val="0"/>
                <w:noProof/>
                <w:color w:val="auto"/>
                <w:kern w:val="2"/>
                <w:sz w:val="21"/>
                <w:szCs w:val="22"/>
              </w:rPr>
              <w:tab/>
            </w:r>
            <w:r w:rsidR="008A5FC9" w:rsidRPr="00B423A1">
              <w:rPr>
                <w:rStyle w:val="af4"/>
                <w:rFonts w:ascii="微软雅黑" w:eastAsia="微软雅黑" w:hAnsi="微软雅黑"/>
                <w:noProof/>
              </w:rPr>
              <w:t>com.pqsoft.skyeye.api.Action</w:t>
            </w:r>
            <w:r w:rsidR="008A5FC9">
              <w:rPr>
                <w:noProof/>
                <w:webHidden/>
              </w:rPr>
              <w:tab/>
            </w:r>
            <w:r w:rsidR="008A5FC9">
              <w:rPr>
                <w:noProof/>
                <w:webHidden/>
              </w:rPr>
              <w:fldChar w:fldCharType="begin"/>
            </w:r>
            <w:r w:rsidR="008A5FC9">
              <w:rPr>
                <w:noProof/>
                <w:webHidden/>
              </w:rPr>
              <w:instrText xml:space="preserve"> PAGEREF _Toc460679898 \h </w:instrText>
            </w:r>
            <w:r w:rsidR="008A5FC9">
              <w:rPr>
                <w:noProof/>
                <w:webHidden/>
              </w:rPr>
            </w:r>
            <w:r w:rsidR="008A5FC9">
              <w:rPr>
                <w:noProof/>
                <w:webHidden/>
              </w:rPr>
              <w:fldChar w:fldCharType="separate"/>
            </w:r>
            <w:r w:rsidR="008A5FC9">
              <w:rPr>
                <w:noProof/>
                <w:webHidden/>
              </w:rPr>
              <w:t>8</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899" w:history="1">
            <w:r w:rsidR="008A5FC9" w:rsidRPr="00B423A1">
              <w:rPr>
                <w:rStyle w:val="af4"/>
                <w:rFonts w:ascii="Times New Roman" w:eastAsia="黑体" w:hAnsi="Times New Roman"/>
                <w:b/>
                <w:noProof/>
              </w:rPr>
              <w:t>3.4.2</w:t>
            </w:r>
            <w:r w:rsidR="008A5FC9">
              <w:rPr>
                <w:rFonts w:asciiTheme="minorHAnsi" w:hAnsiTheme="minorHAnsi" w:cstheme="minorBidi"/>
                <w:iCs w:val="0"/>
                <w:noProof/>
                <w:color w:val="auto"/>
                <w:kern w:val="2"/>
                <w:sz w:val="21"/>
                <w:szCs w:val="22"/>
              </w:rPr>
              <w:tab/>
            </w:r>
            <w:r w:rsidR="008A5FC9" w:rsidRPr="00B423A1">
              <w:rPr>
                <w:rStyle w:val="af4"/>
                <w:noProof/>
              </w:rPr>
              <w:t>com.pqsoft.skyeye.util.UTIL</w:t>
            </w:r>
            <w:r w:rsidR="008A5FC9">
              <w:rPr>
                <w:noProof/>
                <w:webHidden/>
              </w:rPr>
              <w:tab/>
            </w:r>
            <w:r w:rsidR="008A5FC9">
              <w:rPr>
                <w:noProof/>
                <w:webHidden/>
              </w:rPr>
              <w:fldChar w:fldCharType="begin"/>
            </w:r>
            <w:r w:rsidR="008A5FC9">
              <w:rPr>
                <w:noProof/>
                <w:webHidden/>
              </w:rPr>
              <w:instrText xml:space="preserve"> PAGEREF _Toc460679899 \h </w:instrText>
            </w:r>
            <w:r w:rsidR="008A5FC9">
              <w:rPr>
                <w:noProof/>
                <w:webHidden/>
              </w:rPr>
            </w:r>
            <w:r w:rsidR="008A5FC9">
              <w:rPr>
                <w:noProof/>
                <w:webHidden/>
              </w:rPr>
              <w:fldChar w:fldCharType="separate"/>
            </w:r>
            <w:r w:rsidR="008A5FC9">
              <w:rPr>
                <w:noProof/>
                <w:webHidden/>
              </w:rPr>
              <w:t>8</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0" w:history="1">
            <w:r w:rsidR="008A5FC9" w:rsidRPr="00B423A1">
              <w:rPr>
                <w:rStyle w:val="af4"/>
                <w:rFonts w:ascii="Times New Roman" w:eastAsia="黑体" w:hAnsi="Times New Roman"/>
                <w:b/>
                <w:noProof/>
              </w:rPr>
              <w:t>3.4.3</w:t>
            </w:r>
            <w:r w:rsidR="008A5FC9">
              <w:rPr>
                <w:rFonts w:asciiTheme="minorHAnsi" w:hAnsiTheme="minorHAnsi" w:cstheme="minorBidi"/>
                <w:iCs w:val="0"/>
                <w:noProof/>
                <w:color w:val="auto"/>
                <w:kern w:val="2"/>
                <w:sz w:val="21"/>
                <w:szCs w:val="22"/>
              </w:rPr>
              <w:tab/>
            </w:r>
            <w:r w:rsidR="008A5FC9" w:rsidRPr="00B423A1">
              <w:rPr>
                <w:rStyle w:val="af4"/>
                <w:noProof/>
              </w:rPr>
              <w:t>com.pqsoft.skyeye.api.Reply</w:t>
            </w:r>
            <w:r w:rsidR="008A5FC9">
              <w:rPr>
                <w:noProof/>
                <w:webHidden/>
              </w:rPr>
              <w:tab/>
            </w:r>
            <w:r w:rsidR="008A5FC9">
              <w:rPr>
                <w:noProof/>
                <w:webHidden/>
              </w:rPr>
              <w:fldChar w:fldCharType="begin"/>
            </w:r>
            <w:r w:rsidR="008A5FC9">
              <w:rPr>
                <w:noProof/>
                <w:webHidden/>
              </w:rPr>
              <w:instrText xml:space="preserve"> PAGEREF _Toc460679900 \h </w:instrText>
            </w:r>
            <w:r w:rsidR="008A5FC9">
              <w:rPr>
                <w:noProof/>
                <w:webHidden/>
              </w:rPr>
            </w:r>
            <w:r w:rsidR="008A5FC9">
              <w:rPr>
                <w:noProof/>
                <w:webHidden/>
              </w:rPr>
              <w:fldChar w:fldCharType="separate"/>
            </w:r>
            <w:r w:rsidR="008A5FC9">
              <w:rPr>
                <w:noProof/>
                <w:webHidden/>
              </w:rPr>
              <w:t>9</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1" w:history="1">
            <w:r w:rsidR="008A5FC9" w:rsidRPr="00B423A1">
              <w:rPr>
                <w:rStyle w:val="af4"/>
                <w:rFonts w:ascii="Times New Roman" w:eastAsia="黑体" w:hAnsi="Times New Roman"/>
                <w:b/>
                <w:noProof/>
              </w:rPr>
              <w:t>3.4.4</w:t>
            </w:r>
            <w:r w:rsidR="008A5FC9">
              <w:rPr>
                <w:rFonts w:asciiTheme="minorHAnsi" w:hAnsiTheme="minorHAnsi" w:cstheme="minorBidi"/>
                <w:iCs w:val="0"/>
                <w:noProof/>
                <w:color w:val="auto"/>
                <w:kern w:val="2"/>
                <w:sz w:val="21"/>
                <w:szCs w:val="22"/>
              </w:rPr>
              <w:tab/>
            </w:r>
            <w:r w:rsidR="008A5FC9" w:rsidRPr="00B423A1">
              <w:rPr>
                <w:rStyle w:val="af4"/>
                <w:noProof/>
              </w:rPr>
              <w:t>com.pqsoft.skyeye.api.Dao</w:t>
            </w:r>
            <w:r w:rsidR="008A5FC9">
              <w:rPr>
                <w:noProof/>
                <w:webHidden/>
              </w:rPr>
              <w:tab/>
            </w:r>
            <w:r w:rsidR="008A5FC9">
              <w:rPr>
                <w:noProof/>
                <w:webHidden/>
              </w:rPr>
              <w:fldChar w:fldCharType="begin"/>
            </w:r>
            <w:r w:rsidR="008A5FC9">
              <w:rPr>
                <w:noProof/>
                <w:webHidden/>
              </w:rPr>
              <w:instrText xml:space="preserve"> PAGEREF _Toc460679901 \h </w:instrText>
            </w:r>
            <w:r w:rsidR="008A5FC9">
              <w:rPr>
                <w:noProof/>
                <w:webHidden/>
              </w:rPr>
            </w:r>
            <w:r w:rsidR="008A5FC9">
              <w:rPr>
                <w:noProof/>
                <w:webHidden/>
              </w:rPr>
              <w:fldChar w:fldCharType="separate"/>
            </w:r>
            <w:r w:rsidR="008A5FC9">
              <w:rPr>
                <w:noProof/>
                <w:webHidden/>
              </w:rPr>
              <w:t>9</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2" w:history="1">
            <w:r w:rsidR="008A5FC9" w:rsidRPr="00B423A1">
              <w:rPr>
                <w:rStyle w:val="af4"/>
                <w:rFonts w:ascii="Times New Roman" w:eastAsia="黑体" w:hAnsi="Times New Roman"/>
                <w:b/>
                <w:noProof/>
              </w:rPr>
              <w:t>3.4.5</w:t>
            </w:r>
            <w:r w:rsidR="008A5FC9">
              <w:rPr>
                <w:rFonts w:asciiTheme="minorHAnsi" w:hAnsiTheme="minorHAnsi" w:cstheme="minorBidi"/>
                <w:iCs w:val="0"/>
                <w:noProof/>
                <w:color w:val="auto"/>
                <w:kern w:val="2"/>
                <w:sz w:val="21"/>
                <w:szCs w:val="22"/>
              </w:rPr>
              <w:tab/>
            </w:r>
            <w:r w:rsidR="008A5FC9" w:rsidRPr="00B423A1">
              <w:rPr>
                <w:rStyle w:val="af4"/>
                <w:noProof/>
              </w:rPr>
              <w:t>com.pqsoft.skyeye.rbac.api.Security</w:t>
            </w:r>
            <w:r w:rsidR="008A5FC9">
              <w:rPr>
                <w:noProof/>
                <w:webHidden/>
              </w:rPr>
              <w:tab/>
            </w:r>
            <w:r w:rsidR="008A5FC9">
              <w:rPr>
                <w:noProof/>
                <w:webHidden/>
              </w:rPr>
              <w:fldChar w:fldCharType="begin"/>
            </w:r>
            <w:r w:rsidR="008A5FC9">
              <w:rPr>
                <w:noProof/>
                <w:webHidden/>
              </w:rPr>
              <w:instrText xml:space="preserve"> PAGEREF _Toc460679902 \h </w:instrText>
            </w:r>
            <w:r w:rsidR="008A5FC9">
              <w:rPr>
                <w:noProof/>
                <w:webHidden/>
              </w:rPr>
            </w:r>
            <w:r w:rsidR="008A5FC9">
              <w:rPr>
                <w:noProof/>
                <w:webHidden/>
              </w:rPr>
              <w:fldChar w:fldCharType="separate"/>
            </w:r>
            <w:r w:rsidR="008A5FC9">
              <w:rPr>
                <w:noProof/>
                <w:webHidden/>
              </w:rPr>
              <w:t>10</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3" w:history="1">
            <w:r w:rsidR="008A5FC9" w:rsidRPr="00B423A1">
              <w:rPr>
                <w:rStyle w:val="af4"/>
                <w:rFonts w:ascii="Times New Roman" w:eastAsia="黑体" w:hAnsi="Times New Roman"/>
                <w:b/>
                <w:noProof/>
              </w:rPr>
              <w:t>3.4.6</w:t>
            </w:r>
            <w:r w:rsidR="008A5FC9">
              <w:rPr>
                <w:rFonts w:asciiTheme="minorHAnsi" w:hAnsiTheme="minorHAnsi" w:cstheme="minorBidi"/>
                <w:iCs w:val="0"/>
                <w:noProof/>
                <w:color w:val="auto"/>
                <w:kern w:val="2"/>
                <w:sz w:val="21"/>
                <w:szCs w:val="22"/>
              </w:rPr>
              <w:tab/>
            </w:r>
            <w:r w:rsidR="008A5FC9" w:rsidRPr="00B423A1">
              <w:rPr>
                <w:rStyle w:val="af4"/>
                <w:noProof/>
              </w:rPr>
              <w:t>com.pqsoft.skyeye.rbac.api.SessAttr</w:t>
            </w:r>
            <w:r w:rsidR="008A5FC9">
              <w:rPr>
                <w:noProof/>
                <w:webHidden/>
              </w:rPr>
              <w:tab/>
            </w:r>
            <w:r w:rsidR="008A5FC9">
              <w:rPr>
                <w:noProof/>
                <w:webHidden/>
              </w:rPr>
              <w:fldChar w:fldCharType="begin"/>
            </w:r>
            <w:r w:rsidR="008A5FC9">
              <w:rPr>
                <w:noProof/>
                <w:webHidden/>
              </w:rPr>
              <w:instrText xml:space="preserve"> PAGEREF _Toc460679903 \h </w:instrText>
            </w:r>
            <w:r w:rsidR="008A5FC9">
              <w:rPr>
                <w:noProof/>
                <w:webHidden/>
              </w:rPr>
            </w:r>
            <w:r w:rsidR="008A5FC9">
              <w:rPr>
                <w:noProof/>
                <w:webHidden/>
              </w:rPr>
              <w:fldChar w:fldCharType="separate"/>
            </w:r>
            <w:r w:rsidR="008A5FC9">
              <w:rPr>
                <w:noProof/>
                <w:webHidden/>
              </w:rPr>
              <w:t>12</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4" w:history="1">
            <w:r w:rsidR="008A5FC9" w:rsidRPr="00B423A1">
              <w:rPr>
                <w:rStyle w:val="af4"/>
                <w:rFonts w:ascii="Times New Roman" w:eastAsia="黑体" w:hAnsi="Times New Roman"/>
                <w:b/>
                <w:noProof/>
              </w:rPr>
              <w:t>3.4.7</w:t>
            </w:r>
            <w:r w:rsidR="008A5FC9">
              <w:rPr>
                <w:rFonts w:asciiTheme="minorHAnsi" w:hAnsiTheme="minorHAnsi" w:cstheme="minorBidi"/>
                <w:iCs w:val="0"/>
                <w:noProof/>
                <w:color w:val="auto"/>
                <w:kern w:val="2"/>
                <w:sz w:val="21"/>
                <w:szCs w:val="22"/>
              </w:rPr>
              <w:tab/>
            </w:r>
            <w:r w:rsidR="008A5FC9" w:rsidRPr="00B423A1">
              <w:rPr>
                <w:rStyle w:val="af4"/>
                <w:rFonts w:hint="eastAsia"/>
                <w:noProof/>
              </w:rPr>
              <w:t>其他工具类</w:t>
            </w:r>
            <w:r w:rsidR="008A5FC9">
              <w:rPr>
                <w:noProof/>
                <w:webHidden/>
              </w:rPr>
              <w:tab/>
            </w:r>
            <w:r w:rsidR="008A5FC9">
              <w:rPr>
                <w:noProof/>
                <w:webHidden/>
              </w:rPr>
              <w:fldChar w:fldCharType="begin"/>
            </w:r>
            <w:r w:rsidR="008A5FC9">
              <w:rPr>
                <w:noProof/>
                <w:webHidden/>
              </w:rPr>
              <w:instrText xml:space="preserve"> PAGEREF _Toc460679904 \h </w:instrText>
            </w:r>
            <w:r w:rsidR="008A5FC9">
              <w:rPr>
                <w:noProof/>
                <w:webHidden/>
              </w:rPr>
            </w:r>
            <w:r w:rsidR="008A5FC9">
              <w:rPr>
                <w:noProof/>
                <w:webHidden/>
              </w:rPr>
              <w:fldChar w:fldCharType="separate"/>
            </w:r>
            <w:r w:rsidR="008A5FC9">
              <w:rPr>
                <w:noProof/>
                <w:webHidden/>
              </w:rPr>
              <w:t>12</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905" w:history="1">
            <w:r w:rsidR="008A5FC9" w:rsidRPr="00B423A1">
              <w:rPr>
                <w:rStyle w:val="af4"/>
                <w:rFonts w:ascii="Times New Roman" w:eastAsia="黑体" w:hAnsi="Times New Roman"/>
                <w:noProof/>
              </w:rPr>
              <w:t>3.5</w:t>
            </w:r>
            <w:r w:rsidR="008A5FC9">
              <w:rPr>
                <w:rFonts w:asciiTheme="minorHAnsi" w:hAnsiTheme="minorHAnsi" w:cstheme="minorBidi"/>
                <w:smallCaps w:val="0"/>
                <w:noProof/>
                <w:color w:val="auto"/>
                <w:kern w:val="2"/>
                <w:sz w:val="21"/>
                <w:szCs w:val="22"/>
              </w:rPr>
              <w:tab/>
            </w:r>
            <w:r w:rsidR="008A5FC9" w:rsidRPr="00B423A1">
              <w:rPr>
                <w:rStyle w:val="af4"/>
                <w:noProof/>
              </w:rPr>
              <w:t>Velocity</w:t>
            </w:r>
            <w:r w:rsidR="008A5FC9" w:rsidRPr="00B423A1">
              <w:rPr>
                <w:rStyle w:val="af4"/>
                <w:rFonts w:hint="eastAsia"/>
                <w:noProof/>
              </w:rPr>
              <w:t>规范</w:t>
            </w:r>
            <w:r w:rsidR="008A5FC9">
              <w:rPr>
                <w:noProof/>
                <w:webHidden/>
              </w:rPr>
              <w:tab/>
            </w:r>
            <w:r w:rsidR="008A5FC9">
              <w:rPr>
                <w:noProof/>
                <w:webHidden/>
              </w:rPr>
              <w:fldChar w:fldCharType="begin"/>
            </w:r>
            <w:r w:rsidR="008A5FC9">
              <w:rPr>
                <w:noProof/>
                <w:webHidden/>
              </w:rPr>
              <w:instrText xml:space="preserve"> PAGEREF _Toc460679905 \h </w:instrText>
            </w:r>
            <w:r w:rsidR="008A5FC9">
              <w:rPr>
                <w:noProof/>
                <w:webHidden/>
              </w:rPr>
            </w:r>
            <w:r w:rsidR="008A5FC9">
              <w:rPr>
                <w:noProof/>
                <w:webHidden/>
              </w:rPr>
              <w:fldChar w:fldCharType="separate"/>
            </w:r>
            <w:r w:rsidR="008A5FC9">
              <w:rPr>
                <w:noProof/>
                <w:webHidden/>
              </w:rPr>
              <w:t>12</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6" w:history="1">
            <w:r w:rsidR="008A5FC9" w:rsidRPr="00B423A1">
              <w:rPr>
                <w:rStyle w:val="af4"/>
                <w:rFonts w:ascii="Times New Roman" w:eastAsia="黑体" w:hAnsi="Times New Roman"/>
                <w:b/>
                <w:noProof/>
              </w:rPr>
              <w:t>3.5.1</w:t>
            </w:r>
            <w:r w:rsidR="008A5FC9">
              <w:rPr>
                <w:rFonts w:asciiTheme="minorHAnsi" w:hAnsiTheme="minorHAnsi" w:cstheme="minorBidi"/>
                <w:iCs w:val="0"/>
                <w:noProof/>
                <w:color w:val="auto"/>
                <w:kern w:val="2"/>
                <w:sz w:val="21"/>
                <w:szCs w:val="22"/>
              </w:rPr>
              <w:tab/>
            </w:r>
            <w:r w:rsidR="008A5FC9" w:rsidRPr="00B423A1">
              <w:rPr>
                <w:rStyle w:val="af4"/>
                <w:rFonts w:hint="eastAsia"/>
                <w:noProof/>
              </w:rPr>
              <w:t>文件存放位置：</w:t>
            </w:r>
            <w:r w:rsidR="008A5FC9">
              <w:rPr>
                <w:noProof/>
                <w:webHidden/>
              </w:rPr>
              <w:tab/>
            </w:r>
            <w:r w:rsidR="008A5FC9">
              <w:rPr>
                <w:noProof/>
                <w:webHidden/>
              </w:rPr>
              <w:fldChar w:fldCharType="begin"/>
            </w:r>
            <w:r w:rsidR="008A5FC9">
              <w:rPr>
                <w:noProof/>
                <w:webHidden/>
              </w:rPr>
              <w:instrText xml:space="preserve"> PAGEREF _Toc460679906 \h </w:instrText>
            </w:r>
            <w:r w:rsidR="008A5FC9">
              <w:rPr>
                <w:noProof/>
                <w:webHidden/>
              </w:rPr>
            </w:r>
            <w:r w:rsidR="008A5FC9">
              <w:rPr>
                <w:noProof/>
                <w:webHidden/>
              </w:rPr>
              <w:fldChar w:fldCharType="separate"/>
            </w:r>
            <w:r w:rsidR="008A5FC9">
              <w:rPr>
                <w:noProof/>
                <w:webHidden/>
              </w:rPr>
              <w:t>12</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7" w:history="1">
            <w:r w:rsidR="008A5FC9" w:rsidRPr="00B423A1">
              <w:rPr>
                <w:rStyle w:val="af4"/>
                <w:rFonts w:ascii="Times New Roman" w:eastAsia="黑体" w:hAnsi="Times New Roman"/>
                <w:b/>
                <w:noProof/>
              </w:rPr>
              <w:t>3.5.2</w:t>
            </w:r>
            <w:r w:rsidR="008A5FC9">
              <w:rPr>
                <w:rFonts w:asciiTheme="minorHAnsi" w:hAnsiTheme="minorHAnsi" w:cstheme="minorBidi"/>
                <w:iCs w:val="0"/>
                <w:noProof/>
                <w:color w:val="auto"/>
                <w:kern w:val="2"/>
                <w:sz w:val="21"/>
                <w:szCs w:val="22"/>
              </w:rPr>
              <w:tab/>
            </w:r>
            <w:r w:rsidR="008A5FC9" w:rsidRPr="00B423A1">
              <w:rPr>
                <w:rStyle w:val="af4"/>
                <w:rFonts w:hint="eastAsia"/>
                <w:noProof/>
              </w:rPr>
              <w:t>页面说明：</w:t>
            </w:r>
            <w:r w:rsidR="008A5FC9">
              <w:rPr>
                <w:noProof/>
                <w:webHidden/>
              </w:rPr>
              <w:tab/>
            </w:r>
            <w:r w:rsidR="008A5FC9">
              <w:rPr>
                <w:noProof/>
                <w:webHidden/>
              </w:rPr>
              <w:fldChar w:fldCharType="begin"/>
            </w:r>
            <w:r w:rsidR="008A5FC9">
              <w:rPr>
                <w:noProof/>
                <w:webHidden/>
              </w:rPr>
              <w:instrText xml:space="preserve"> PAGEREF _Toc460679907 \h </w:instrText>
            </w:r>
            <w:r w:rsidR="008A5FC9">
              <w:rPr>
                <w:noProof/>
                <w:webHidden/>
              </w:rPr>
            </w:r>
            <w:r w:rsidR="008A5FC9">
              <w:rPr>
                <w:noProof/>
                <w:webHidden/>
              </w:rPr>
              <w:fldChar w:fldCharType="separate"/>
            </w:r>
            <w:r w:rsidR="008A5FC9">
              <w:rPr>
                <w:noProof/>
                <w:webHidden/>
              </w:rPr>
              <w:t>12</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908" w:history="1">
            <w:r w:rsidR="008A5FC9" w:rsidRPr="00B423A1">
              <w:rPr>
                <w:rStyle w:val="af4"/>
                <w:rFonts w:ascii="Times New Roman" w:eastAsia="黑体" w:hAnsi="Times New Roman"/>
                <w:noProof/>
              </w:rPr>
              <w:t>3.6</w:t>
            </w:r>
            <w:r w:rsidR="008A5FC9">
              <w:rPr>
                <w:rFonts w:asciiTheme="minorHAnsi" w:hAnsiTheme="minorHAnsi" w:cstheme="minorBidi"/>
                <w:smallCaps w:val="0"/>
                <w:noProof/>
                <w:color w:val="auto"/>
                <w:kern w:val="2"/>
                <w:sz w:val="21"/>
                <w:szCs w:val="22"/>
              </w:rPr>
              <w:tab/>
            </w:r>
            <w:r w:rsidR="008A5FC9" w:rsidRPr="00B423A1">
              <w:rPr>
                <w:rStyle w:val="af4"/>
                <w:noProof/>
              </w:rPr>
              <w:t>Mybatis</w:t>
            </w:r>
            <w:r w:rsidR="008A5FC9" w:rsidRPr="00B423A1">
              <w:rPr>
                <w:rStyle w:val="af4"/>
                <w:rFonts w:hint="eastAsia"/>
                <w:noProof/>
              </w:rPr>
              <w:t>规范</w:t>
            </w:r>
            <w:r w:rsidR="008A5FC9">
              <w:rPr>
                <w:noProof/>
                <w:webHidden/>
              </w:rPr>
              <w:tab/>
            </w:r>
            <w:r w:rsidR="008A5FC9">
              <w:rPr>
                <w:noProof/>
                <w:webHidden/>
              </w:rPr>
              <w:fldChar w:fldCharType="begin"/>
            </w:r>
            <w:r w:rsidR="008A5FC9">
              <w:rPr>
                <w:noProof/>
                <w:webHidden/>
              </w:rPr>
              <w:instrText xml:space="preserve"> PAGEREF _Toc460679908 \h </w:instrText>
            </w:r>
            <w:r w:rsidR="008A5FC9">
              <w:rPr>
                <w:noProof/>
                <w:webHidden/>
              </w:rPr>
            </w:r>
            <w:r w:rsidR="008A5FC9">
              <w:rPr>
                <w:noProof/>
                <w:webHidden/>
              </w:rPr>
              <w:fldChar w:fldCharType="separate"/>
            </w:r>
            <w:r w:rsidR="008A5FC9">
              <w:rPr>
                <w:noProof/>
                <w:webHidden/>
              </w:rPr>
              <w:t>13</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09" w:history="1">
            <w:r w:rsidR="008A5FC9" w:rsidRPr="00B423A1">
              <w:rPr>
                <w:rStyle w:val="af4"/>
                <w:rFonts w:ascii="Times New Roman" w:eastAsia="黑体" w:hAnsi="Times New Roman"/>
                <w:b/>
                <w:noProof/>
              </w:rPr>
              <w:t>3.6.1</w:t>
            </w:r>
            <w:r w:rsidR="008A5FC9">
              <w:rPr>
                <w:rFonts w:asciiTheme="minorHAnsi" w:hAnsiTheme="minorHAnsi" w:cstheme="minorBidi"/>
                <w:iCs w:val="0"/>
                <w:noProof/>
                <w:color w:val="auto"/>
                <w:kern w:val="2"/>
                <w:sz w:val="21"/>
                <w:szCs w:val="22"/>
              </w:rPr>
              <w:tab/>
            </w:r>
            <w:r w:rsidR="008A5FC9" w:rsidRPr="00B423A1">
              <w:rPr>
                <w:rStyle w:val="af4"/>
                <w:rFonts w:hint="eastAsia"/>
                <w:noProof/>
              </w:rPr>
              <w:t>文件命名规范</w:t>
            </w:r>
            <w:r w:rsidR="008A5FC9">
              <w:rPr>
                <w:noProof/>
                <w:webHidden/>
              </w:rPr>
              <w:tab/>
            </w:r>
            <w:r w:rsidR="008A5FC9">
              <w:rPr>
                <w:noProof/>
                <w:webHidden/>
              </w:rPr>
              <w:fldChar w:fldCharType="begin"/>
            </w:r>
            <w:r w:rsidR="008A5FC9">
              <w:rPr>
                <w:noProof/>
                <w:webHidden/>
              </w:rPr>
              <w:instrText xml:space="preserve"> PAGEREF _Toc460679909 \h </w:instrText>
            </w:r>
            <w:r w:rsidR="008A5FC9">
              <w:rPr>
                <w:noProof/>
                <w:webHidden/>
              </w:rPr>
            </w:r>
            <w:r w:rsidR="008A5FC9">
              <w:rPr>
                <w:noProof/>
                <w:webHidden/>
              </w:rPr>
              <w:fldChar w:fldCharType="separate"/>
            </w:r>
            <w:r w:rsidR="008A5FC9">
              <w:rPr>
                <w:noProof/>
                <w:webHidden/>
              </w:rPr>
              <w:t>13</w:t>
            </w:r>
            <w:r w:rsidR="008A5FC9">
              <w:rPr>
                <w:noProof/>
                <w:webHidden/>
              </w:rPr>
              <w:fldChar w:fldCharType="end"/>
            </w:r>
          </w:hyperlink>
        </w:p>
        <w:p w:rsidR="008A5FC9" w:rsidRDefault="00CF4CCE">
          <w:pPr>
            <w:pStyle w:val="31"/>
            <w:spacing w:before="93" w:after="93"/>
            <w:rPr>
              <w:rFonts w:asciiTheme="minorHAnsi" w:hAnsiTheme="minorHAnsi" w:cstheme="minorBidi"/>
              <w:iCs w:val="0"/>
              <w:noProof/>
              <w:color w:val="auto"/>
              <w:kern w:val="2"/>
              <w:sz w:val="21"/>
              <w:szCs w:val="22"/>
            </w:rPr>
          </w:pPr>
          <w:hyperlink w:anchor="_Toc460679910" w:history="1">
            <w:r w:rsidR="008A5FC9" w:rsidRPr="00B423A1">
              <w:rPr>
                <w:rStyle w:val="af4"/>
                <w:rFonts w:ascii="Times New Roman" w:eastAsia="黑体" w:hAnsi="Times New Roman"/>
                <w:b/>
                <w:noProof/>
              </w:rPr>
              <w:t>3.6.2</w:t>
            </w:r>
            <w:r w:rsidR="008A5FC9">
              <w:rPr>
                <w:noProof/>
                <w:webHidden/>
              </w:rPr>
              <w:tab/>
            </w:r>
            <w:r w:rsidR="008A5FC9">
              <w:rPr>
                <w:noProof/>
                <w:webHidden/>
              </w:rPr>
              <w:fldChar w:fldCharType="begin"/>
            </w:r>
            <w:r w:rsidR="008A5FC9">
              <w:rPr>
                <w:noProof/>
                <w:webHidden/>
              </w:rPr>
              <w:instrText xml:space="preserve"> PAGEREF _Toc460679910 \h </w:instrText>
            </w:r>
            <w:r w:rsidR="008A5FC9">
              <w:rPr>
                <w:noProof/>
                <w:webHidden/>
              </w:rPr>
            </w:r>
            <w:r w:rsidR="008A5FC9">
              <w:rPr>
                <w:noProof/>
                <w:webHidden/>
              </w:rPr>
              <w:fldChar w:fldCharType="separate"/>
            </w:r>
            <w:r w:rsidR="008A5FC9">
              <w:rPr>
                <w:noProof/>
                <w:webHidden/>
              </w:rPr>
              <w:t>13</w:t>
            </w:r>
            <w:r w:rsidR="008A5FC9">
              <w:rPr>
                <w:noProof/>
                <w:webHidden/>
              </w:rPr>
              <w:fldChar w:fldCharType="end"/>
            </w:r>
          </w:hyperlink>
        </w:p>
        <w:p w:rsidR="008A5FC9" w:rsidRDefault="00CF4CCE" w:rsidP="00B423A1">
          <w:pPr>
            <w:pStyle w:val="10"/>
            <w:tabs>
              <w:tab w:val="left" w:pos="1877"/>
            </w:tabs>
            <w:spacing w:before="312" w:after="312"/>
            <w:rPr>
              <w:rFonts w:asciiTheme="minorHAnsi" w:hAnsiTheme="minorHAnsi" w:cstheme="minorBidi"/>
              <w:bCs w:val="0"/>
              <w:caps w:val="0"/>
              <w:noProof/>
              <w:color w:val="auto"/>
              <w:kern w:val="2"/>
              <w:sz w:val="21"/>
              <w:szCs w:val="22"/>
            </w:rPr>
          </w:pPr>
          <w:hyperlink w:anchor="_Toc460679911" w:history="1">
            <w:r w:rsidR="008A5FC9" w:rsidRPr="00B423A1">
              <w:rPr>
                <w:rStyle w:val="af4"/>
                <w:rFonts w:hint="eastAsia"/>
                <w:noProof/>
              </w:rPr>
              <w:t>第</w:t>
            </w:r>
            <w:r w:rsidR="008A5FC9" w:rsidRPr="00B423A1">
              <w:rPr>
                <w:rStyle w:val="af4"/>
                <w:rFonts w:hint="eastAsia"/>
                <w:noProof/>
              </w:rPr>
              <w:t>4</w:t>
            </w:r>
            <w:r w:rsidR="008A5FC9" w:rsidRPr="00B423A1">
              <w:rPr>
                <w:rStyle w:val="af4"/>
                <w:rFonts w:hint="eastAsia"/>
                <w:noProof/>
              </w:rPr>
              <w:t>章</w:t>
            </w:r>
            <w:r w:rsidR="008A5FC9">
              <w:rPr>
                <w:rFonts w:asciiTheme="minorHAnsi" w:hAnsiTheme="minorHAnsi" w:cstheme="minorBidi"/>
                <w:bCs w:val="0"/>
                <w:caps w:val="0"/>
                <w:noProof/>
                <w:color w:val="auto"/>
                <w:kern w:val="2"/>
                <w:sz w:val="21"/>
                <w:szCs w:val="22"/>
              </w:rPr>
              <w:tab/>
            </w:r>
            <w:r w:rsidR="008A5FC9" w:rsidRPr="00B423A1">
              <w:rPr>
                <w:rStyle w:val="af4"/>
                <w:rFonts w:hint="eastAsia"/>
                <w:noProof/>
              </w:rPr>
              <w:t>项目结构说明</w:t>
            </w:r>
            <w:r w:rsidR="008A5FC9">
              <w:rPr>
                <w:noProof/>
                <w:webHidden/>
              </w:rPr>
              <w:tab/>
            </w:r>
            <w:r w:rsidR="008A5FC9">
              <w:rPr>
                <w:noProof/>
                <w:webHidden/>
              </w:rPr>
              <w:fldChar w:fldCharType="begin"/>
            </w:r>
            <w:r w:rsidR="008A5FC9">
              <w:rPr>
                <w:noProof/>
                <w:webHidden/>
              </w:rPr>
              <w:instrText xml:space="preserve"> PAGEREF _Toc460679911 \h </w:instrText>
            </w:r>
            <w:r w:rsidR="008A5FC9">
              <w:rPr>
                <w:noProof/>
                <w:webHidden/>
              </w:rPr>
            </w:r>
            <w:r w:rsidR="008A5FC9">
              <w:rPr>
                <w:noProof/>
                <w:webHidden/>
              </w:rPr>
              <w:fldChar w:fldCharType="separate"/>
            </w:r>
            <w:r w:rsidR="008A5FC9">
              <w:rPr>
                <w:noProof/>
                <w:webHidden/>
              </w:rPr>
              <w:t>13</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912" w:history="1">
            <w:r w:rsidR="008A5FC9" w:rsidRPr="00B423A1">
              <w:rPr>
                <w:rStyle w:val="af4"/>
                <w:rFonts w:ascii="Times New Roman" w:eastAsia="黑体" w:hAnsi="Times New Roman"/>
                <w:noProof/>
              </w:rPr>
              <w:t>4.1</w:t>
            </w:r>
            <w:r w:rsidR="008A5FC9">
              <w:rPr>
                <w:rFonts w:asciiTheme="minorHAnsi" w:hAnsiTheme="minorHAnsi" w:cstheme="minorBidi"/>
                <w:smallCaps w:val="0"/>
                <w:noProof/>
                <w:color w:val="auto"/>
                <w:kern w:val="2"/>
                <w:sz w:val="21"/>
                <w:szCs w:val="22"/>
              </w:rPr>
              <w:tab/>
            </w:r>
            <w:r w:rsidR="008A5FC9" w:rsidRPr="00B423A1">
              <w:rPr>
                <w:rStyle w:val="af4"/>
                <w:rFonts w:hint="eastAsia"/>
                <w:noProof/>
              </w:rPr>
              <w:t>项目打包说明</w:t>
            </w:r>
            <w:r w:rsidR="008A5FC9">
              <w:rPr>
                <w:noProof/>
                <w:webHidden/>
              </w:rPr>
              <w:tab/>
            </w:r>
            <w:r w:rsidR="008A5FC9">
              <w:rPr>
                <w:noProof/>
                <w:webHidden/>
              </w:rPr>
              <w:fldChar w:fldCharType="begin"/>
            </w:r>
            <w:r w:rsidR="008A5FC9">
              <w:rPr>
                <w:noProof/>
                <w:webHidden/>
              </w:rPr>
              <w:instrText xml:space="preserve"> PAGEREF _Toc460679912 \h </w:instrText>
            </w:r>
            <w:r w:rsidR="008A5FC9">
              <w:rPr>
                <w:noProof/>
                <w:webHidden/>
              </w:rPr>
            </w:r>
            <w:r w:rsidR="008A5FC9">
              <w:rPr>
                <w:noProof/>
                <w:webHidden/>
              </w:rPr>
              <w:fldChar w:fldCharType="separate"/>
            </w:r>
            <w:r w:rsidR="008A5FC9">
              <w:rPr>
                <w:noProof/>
                <w:webHidden/>
              </w:rPr>
              <w:t>13</w:t>
            </w:r>
            <w:r w:rsidR="008A5FC9">
              <w:rPr>
                <w:noProof/>
                <w:webHidden/>
              </w:rPr>
              <w:fldChar w:fldCharType="end"/>
            </w:r>
          </w:hyperlink>
        </w:p>
        <w:p w:rsidR="008A5FC9" w:rsidRDefault="00CF4CCE">
          <w:pPr>
            <w:pStyle w:val="22"/>
            <w:spacing w:before="93" w:after="93"/>
            <w:rPr>
              <w:rFonts w:asciiTheme="minorHAnsi" w:hAnsiTheme="minorHAnsi" w:cstheme="minorBidi"/>
              <w:smallCaps w:val="0"/>
              <w:noProof/>
              <w:color w:val="auto"/>
              <w:kern w:val="2"/>
              <w:sz w:val="21"/>
              <w:szCs w:val="22"/>
            </w:rPr>
          </w:pPr>
          <w:hyperlink w:anchor="_Toc460679913" w:history="1">
            <w:r w:rsidR="008A5FC9" w:rsidRPr="00B423A1">
              <w:rPr>
                <w:rStyle w:val="af4"/>
                <w:rFonts w:ascii="Times New Roman" w:eastAsia="黑体" w:hAnsi="Times New Roman"/>
                <w:noProof/>
              </w:rPr>
              <w:t>4.2</w:t>
            </w:r>
            <w:r w:rsidR="008A5FC9">
              <w:rPr>
                <w:rFonts w:asciiTheme="minorHAnsi" w:hAnsiTheme="minorHAnsi" w:cstheme="minorBidi"/>
                <w:smallCaps w:val="0"/>
                <w:noProof/>
                <w:color w:val="auto"/>
                <w:kern w:val="2"/>
                <w:sz w:val="21"/>
                <w:szCs w:val="22"/>
              </w:rPr>
              <w:tab/>
            </w:r>
            <w:r w:rsidR="008A5FC9" w:rsidRPr="00B423A1">
              <w:rPr>
                <w:rStyle w:val="af4"/>
                <w:rFonts w:hint="eastAsia"/>
                <w:noProof/>
              </w:rPr>
              <w:t>各项目间关联说明</w:t>
            </w:r>
            <w:r w:rsidR="008A5FC9">
              <w:rPr>
                <w:noProof/>
                <w:webHidden/>
              </w:rPr>
              <w:tab/>
            </w:r>
            <w:r w:rsidR="008A5FC9">
              <w:rPr>
                <w:noProof/>
                <w:webHidden/>
              </w:rPr>
              <w:fldChar w:fldCharType="begin"/>
            </w:r>
            <w:r w:rsidR="008A5FC9">
              <w:rPr>
                <w:noProof/>
                <w:webHidden/>
              </w:rPr>
              <w:instrText xml:space="preserve"> PAGEREF _Toc460679913 \h </w:instrText>
            </w:r>
            <w:r w:rsidR="008A5FC9">
              <w:rPr>
                <w:noProof/>
                <w:webHidden/>
              </w:rPr>
            </w:r>
            <w:r w:rsidR="008A5FC9">
              <w:rPr>
                <w:noProof/>
                <w:webHidden/>
              </w:rPr>
              <w:fldChar w:fldCharType="separate"/>
            </w:r>
            <w:r w:rsidR="008A5FC9">
              <w:rPr>
                <w:noProof/>
                <w:webHidden/>
              </w:rPr>
              <w:t>14</w:t>
            </w:r>
            <w:r w:rsidR="008A5FC9">
              <w:rPr>
                <w:noProof/>
                <w:webHidden/>
              </w:rPr>
              <w:fldChar w:fldCharType="end"/>
            </w:r>
          </w:hyperlink>
        </w:p>
        <w:p w:rsidR="00F32A72" w:rsidRDefault="00F32A72" w:rsidP="001B7A15">
          <w:pPr>
            <w:spacing w:before="93" w:after="93"/>
          </w:pPr>
          <w:r>
            <w:fldChar w:fldCharType="end"/>
          </w:r>
        </w:p>
      </w:sdtContent>
    </w:sdt>
    <w:p w:rsidR="00D036A1" w:rsidRPr="00F32A72" w:rsidRDefault="00D036A1" w:rsidP="001B7A15">
      <w:pPr>
        <w:spacing w:before="93" w:after="93"/>
      </w:pPr>
    </w:p>
    <w:p w:rsidR="00D13EB6" w:rsidRPr="00F32A72" w:rsidRDefault="00D13EB6" w:rsidP="001B7A15">
      <w:pPr>
        <w:spacing w:before="93" w:after="93"/>
        <w:rPr>
          <w:sz w:val="24"/>
          <w:szCs w:val="24"/>
        </w:rPr>
      </w:pPr>
      <w:r w:rsidRPr="00F32A72">
        <w:br w:type="page"/>
      </w:r>
    </w:p>
    <w:p w:rsidR="00697E57" w:rsidRPr="00F32A72" w:rsidRDefault="00DE3E31" w:rsidP="00190A06">
      <w:pPr>
        <w:pStyle w:val="1"/>
        <w:spacing w:before="312" w:after="312"/>
        <w:rPr>
          <w:rFonts w:ascii="微软雅黑" w:eastAsia="微软雅黑" w:hAnsi="微软雅黑"/>
          <w:b w:val="0"/>
        </w:rPr>
      </w:pPr>
      <w:bookmarkStart w:id="0" w:name="_Toc202012409"/>
      <w:bookmarkStart w:id="1" w:name="_Toc202080625"/>
      <w:bookmarkStart w:id="2" w:name="_Toc457948918"/>
      <w:bookmarkStart w:id="3" w:name="_Toc460679883"/>
      <w:bookmarkEnd w:id="0"/>
      <w:bookmarkEnd w:id="1"/>
      <w:r w:rsidRPr="00F32A72">
        <w:rPr>
          <w:rFonts w:ascii="微软雅黑" w:eastAsia="微软雅黑" w:hAnsi="微软雅黑" w:hint="eastAsia"/>
          <w:b w:val="0"/>
        </w:rPr>
        <w:lastRenderedPageBreak/>
        <w:t>概述</w:t>
      </w:r>
      <w:bookmarkEnd w:id="2"/>
      <w:bookmarkEnd w:id="3"/>
    </w:p>
    <w:p w:rsidR="00E11A2A" w:rsidRPr="00F32A72" w:rsidRDefault="000E1E36" w:rsidP="001B7A15">
      <w:pPr>
        <w:spacing w:before="93" w:after="93"/>
        <w:rPr>
          <w:lang w:eastAsia="en-US"/>
        </w:rPr>
      </w:pPr>
      <w:r w:rsidRPr="00F32A72">
        <w:rPr>
          <w:rFonts w:hint="eastAsia"/>
        </w:rPr>
        <w:t>指导用户进行二次开发</w:t>
      </w:r>
    </w:p>
    <w:p w:rsidR="00AE1048" w:rsidRPr="00F32A72" w:rsidRDefault="00AE2198" w:rsidP="00190A06">
      <w:pPr>
        <w:pStyle w:val="1"/>
        <w:spacing w:before="312" w:after="312"/>
        <w:rPr>
          <w:rFonts w:ascii="微软雅黑" w:eastAsia="微软雅黑" w:hAnsi="微软雅黑"/>
          <w:b w:val="0"/>
        </w:rPr>
      </w:pPr>
      <w:bookmarkStart w:id="4" w:name="_服务器配置"/>
      <w:bookmarkStart w:id="5" w:name="_Toc202158549"/>
      <w:bookmarkStart w:id="6" w:name="_Toc202158570"/>
      <w:bookmarkStart w:id="7" w:name="_Toc202158580"/>
      <w:bookmarkStart w:id="8" w:name="_Toc457948919"/>
      <w:bookmarkStart w:id="9" w:name="_Toc460679884"/>
      <w:bookmarkEnd w:id="4"/>
      <w:bookmarkEnd w:id="5"/>
      <w:bookmarkEnd w:id="6"/>
      <w:bookmarkEnd w:id="7"/>
      <w:r w:rsidRPr="00F32A72">
        <w:rPr>
          <w:rFonts w:ascii="微软雅黑" w:eastAsia="微软雅黑" w:hAnsi="微软雅黑" w:hint="eastAsia"/>
          <w:b w:val="0"/>
        </w:rPr>
        <w:t>开发环境</w:t>
      </w:r>
      <w:bookmarkEnd w:id="8"/>
      <w:bookmarkEnd w:id="9"/>
    </w:p>
    <w:p w:rsidR="00662F37" w:rsidRPr="00F32A72" w:rsidRDefault="00662F37" w:rsidP="00662F37">
      <w:pPr>
        <w:pStyle w:val="2"/>
        <w:rPr>
          <w:b w:val="0"/>
        </w:rPr>
      </w:pPr>
      <w:bookmarkStart w:id="10" w:name="_Toc202158601"/>
      <w:bookmarkStart w:id="11" w:name="_Toc202158602"/>
      <w:bookmarkStart w:id="12" w:name="_Toc202158603"/>
      <w:bookmarkStart w:id="13" w:name="_Toc202158604"/>
      <w:bookmarkStart w:id="14" w:name="_Windows_Server_2003安装要点"/>
      <w:bookmarkStart w:id="15" w:name="_Toc457948920"/>
      <w:bookmarkStart w:id="16" w:name="_Toc460679885"/>
      <w:bookmarkStart w:id="17" w:name="_Toc202010841"/>
      <w:bookmarkStart w:id="18" w:name="_Toc202011481"/>
      <w:bookmarkStart w:id="19" w:name="_Toc202011600"/>
      <w:bookmarkStart w:id="20" w:name="_Toc202011659"/>
      <w:bookmarkStart w:id="21" w:name="_Toc202012412"/>
      <w:bookmarkStart w:id="22" w:name="_Toc227038641"/>
      <w:bookmarkEnd w:id="10"/>
      <w:bookmarkEnd w:id="11"/>
      <w:bookmarkEnd w:id="12"/>
      <w:bookmarkEnd w:id="13"/>
      <w:bookmarkEnd w:id="14"/>
      <w:r w:rsidRPr="00F32A72">
        <w:rPr>
          <w:rFonts w:hint="eastAsia"/>
          <w:b w:val="0"/>
        </w:rPr>
        <w:t>开发语言</w:t>
      </w:r>
      <w:bookmarkEnd w:id="15"/>
      <w:bookmarkEnd w:id="16"/>
    </w:p>
    <w:p w:rsidR="00662F37" w:rsidRPr="00F32A72" w:rsidRDefault="00662F37" w:rsidP="001B7A15">
      <w:pPr>
        <w:spacing w:before="93" w:after="93"/>
      </w:pPr>
      <w:r w:rsidRPr="00F32A72">
        <w:t>Java: Oracle-jdk-1.7[</w:t>
      </w:r>
      <w:hyperlink r:id="rId8" w:history="1">
        <w:r w:rsidRPr="00F32A72">
          <w:rPr>
            <w:rStyle w:val="af4"/>
            <w:rFonts w:ascii="微软雅黑" w:eastAsia="微软雅黑" w:hAnsi="微软雅黑"/>
            <w:lang w:eastAsia="zh-CN"/>
          </w:rPr>
          <w:t>下载</w:t>
        </w:r>
      </w:hyperlink>
      <w:r w:rsidRPr="00F32A72">
        <w:t>]</w:t>
      </w:r>
    </w:p>
    <w:p w:rsidR="00662F37" w:rsidRPr="00F32A72" w:rsidRDefault="00662F37" w:rsidP="00662F37">
      <w:pPr>
        <w:pStyle w:val="2"/>
        <w:rPr>
          <w:b w:val="0"/>
        </w:rPr>
      </w:pPr>
      <w:bookmarkStart w:id="23" w:name="_Toc457948921"/>
      <w:bookmarkStart w:id="24" w:name="_Toc460679886"/>
      <w:bookmarkEnd w:id="17"/>
      <w:bookmarkEnd w:id="18"/>
      <w:bookmarkEnd w:id="19"/>
      <w:bookmarkEnd w:id="20"/>
      <w:bookmarkEnd w:id="21"/>
      <w:bookmarkEnd w:id="22"/>
      <w:r w:rsidRPr="00F32A72">
        <w:rPr>
          <w:rFonts w:hint="eastAsia"/>
          <w:b w:val="0"/>
        </w:rPr>
        <w:t>开发工具</w:t>
      </w:r>
      <w:bookmarkEnd w:id="23"/>
      <w:bookmarkEnd w:id="24"/>
    </w:p>
    <w:p w:rsidR="00662F37" w:rsidRPr="00F32A72" w:rsidRDefault="00662F37" w:rsidP="001B7A15">
      <w:pPr>
        <w:spacing w:before="93" w:after="93"/>
      </w:pPr>
      <w:r w:rsidRPr="00F32A72">
        <w:t>Eclipse:[</w:t>
      </w:r>
      <w:hyperlink r:id="rId9" w:history="1">
        <w:r w:rsidRPr="00F32A72">
          <w:rPr>
            <w:rStyle w:val="af4"/>
            <w:rFonts w:ascii="微软雅黑" w:eastAsia="微软雅黑" w:hAnsi="微软雅黑"/>
            <w:lang w:eastAsia="zh-CN"/>
          </w:rPr>
          <w:t>下载</w:t>
        </w:r>
      </w:hyperlink>
      <w:r w:rsidRPr="00F32A72">
        <w:t>]</w:t>
      </w:r>
    </w:p>
    <w:p w:rsidR="00662F37" w:rsidRPr="00F32A72" w:rsidRDefault="00662F37" w:rsidP="001B7A15">
      <w:pPr>
        <w:spacing w:before="93" w:after="93"/>
      </w:pPr>
      <w:r w:rsidRPr="00F32A72">
        <w:t>需要集成的工具：m2eclipse/</w:t>
      </w:r>
      <w:proofErr w:type="spellStart"/>
      <w:r w:rsidRPr="00F32A72">
        <w:t>subclipse</w:t>
      </w:r>
      <w:proofErr w:type="spellEnd"/>
      <w:r w:rsidRPr="00F32A72">
        <w:t>/</w:t>
      </w:r>
      <w:proofErr w:type="spellStart"/>
      <w:r w:rsidRPr="00F32A72">
        <w:t>jrebel</w:t>
      </w:r>
      <w:proofErr w:type="spellEnd"/>
      <w:r w:rsidRPr="00F32A72">
        <w:t>/</w:t>
      </w:r>
      <w:proofErr w:type="spellStart"/>
      <w:r w:rsidRPr="00F32A72">
        <w:t>jpdl</w:t>
      </w:r>
      <w:proofErr w:type="spellEnd"/>
    </w:p>
    <w:p w:rsidR="00662F37" w:rsidRPr="00F32A72" w:rsidRDefault="00662F37" w:rsidP="00662F37">
      <w:pPr>
        <w:pStyle w:val="2"/>
        <w:rPr>
          <w:b w:val="0"/>
        </w:rPr>
      </w:pPr>
      <w:bookmarkStart w:id="25" w:name="_Toc457948922"/>
      <w:bookmarkStart w:id="26" w:name="_Toc460679887"/>
      <w:r w:rsidRPr="00F32A72">
        <w:rPr>
          <w:rFonts w:hint="eastAsia"/>
          <w:b w:val="0"/>
        </w:rPr>
        <w:t>数据库</w:t>
      </w:r>
      <w:bookmarkEnd w:id="25"/>
      <w:bookmarkEnd w:id="26"/>
    </w:p>
    <w:p w:rsidR="00662F37" w:rsidRPr="00F32A72" w:rsidRDefault="00662F37" w:rsidP="001B7A15">
      <w:pPr>
        <w:spacing w:before="93" w:after="93"/>
      </w:pPr>
      <w:r w:rsidRPr="00F32A72">
        <w:t>O</w:t>
      </w:r>
      <w:r w:rsidRPr="00F32A72">
        <w:rPr>
          <w:rFonts w:hint="eastAsia"/>
        </w:rPr>
        <w:t>racle</w:t>
      </w:r>
      <w:r w:rsidRPr="00F32A72">
        <w:t>: 11.2.0.1.0[</w:t>
      </w:r>
      <w:hyperlink r:id="rId10" w:history="1">
        <w:r w:rsidRPr="00F32A72">
          <w:rPr>
            <w:rStyle w:val="af4"/>
            <w:rFonts w:ascii="微软雅黑" w:eastAsia="微软雅黑" w:hAnsi="微软雅黑"/>
            <w:lang w:eastAsia="zh-CN"/>
          </w:rPr>
          <w:t>下载</w:t>
        </w:r>
      </w:hyperlink>
      <w:r w:rsidRPr="00F32A72">
        <w:t>]</w:t>
      </w:r>
    </w:p>
    <w:p w:rsidR="00662F37" w:rsidRPr="00F32A72" w:rsidRDefault="00662F37" w:rsidP="001B7A15">
      <w:pPr>
        <w:spacing w:before="93" w:after="93"/>
      </w:pPr>
      <w:r w:rsidRPr="00F32A72">
        <w:t>PL/SQL:[</w:t>
      </w:r>
      <w:hyperlink r:id="rId11" w:anchor="address" w:history="1">
        <w:r w:rsidRPr="00F32A72">
          <w:rPr>
            <w:rStyle w:val="af4"/>
            <w:rFonts w:ascii="微软雅黑" w:eastAsia="微软雅黑" w:hAnsi="微软雅黑"/>
            <w:lang w:eastAsia="zh-CN"/>
          </w:rPr>
          <w:t>下载</w:t>
        </w:r>
      </w:hyperlink>
      <w:r w:rsidRPr="00F32A72">
        <w:t>]</w:t>
      </w:r>
    </w:p>
    <w:p w:rsidR="00662F37" w:rsidRPr="00F32A72" w:rsidRDefault="00662F37" w:rsidP="00662F37">
      <w:pPr>
        <w:pStyle w:val="2"/>
        <w:rPr>
          <w:b w:val="0"/>
        </w:rPr>
      </w:pPr>
      <w:bookmarkStart w:id="27" w:name="_Toc457948923"/>
      <w:bookmarkStart w:id="28" w:name="_Toc460679888"/>
      <w:r w:rsidRPr="00F32A72">
        <w:rPr>
          <w:b w:val="0"/>
        </w:rPr>
        <w:t>其他</w:t>
      </w:r>
      <w:bookmarkEnd w:id="27"/>
      <w:bookmarkEnd w:id="28"/>
    </w:p>
    <w:p w:rsidR="00662F37" w:rsidRPr="00F32A72" w:rsidRDefault="00662F37" w:rsidP="001B7A15">
      <w:pPr>
        <w:spacing w:before="93" w:after="93"/>
      </w:pPr>
      <w:r w:rsidRPr="00F32A72">
        <w:rPr>
          <w:lang w:eastAsia="en-US"/>
        </w:rPr>
        <w:t>Maven:依赖jar仓库地址</w:t>
      </w:r>
      <w:hyperlink r:id="rId12" w:history="1">
        <w:r w:rsidRPr="00F32A72">
          <w:rPr>
            <w:rStyle w:val="af4"/>
            <w:rFonts w:ascii="微软雅黑" w:eastAsia="微软雅黑" w:hAnsi="微软雅黑"/>
            <w:lang w:eastAsia="zh-CN"/>
          </w:rPr>
          <w:t>http://server.pqsoft.cn:8081/nexus/content/groups/public/</w:t>
        </w:r>
      </w:hyperlink>
    </w:p>
    <w:p w:rsidR="00662F37" w:rsidRDefault="009C1F35" w:rsidP="009C1F35">
      <w:pPr>
        <w:pStyle w:val="2"/>
      </w:pPr>
      <w:r>
        <w:rPr>
          <w:rFonts w:hint="eastAsia"/>
        </w:rPr>
        <w:t>系统依赖技术</w:t>
      </w:r>
    </w:p>
    <w:p w:rsidR="009C1F35" w:rsidRDefault="0005623C" w:rsidP="009C1F35">
      <w:pPr>
        <w:spacing w:before="93" w:after="93"/>
      </w:pPr>
      <w:r>
        <w:rPr>
          <w:rFonts w:hint="eastAsia"/>
        </w:rPr>
        <w:t>Spring:分层的一站式轻量级开源框架</w:t>
      </w:r>
    </w:p>
    <w:p w:rsidR="0005623C" w:rsidRDefault="0005623C" w:rsidP="009C1F35">
      <w:pPr>
        <w:spacing w:before="93" w:after="93"/>
      </w:pPr>
      <w:r>
        <w:t>J</w:t>
      </w:r>
      <w:r>
        <w:rPr>
          <w:rFonts w:hint="eastAsia"/>
        </w:rPr>
        <w:t>bpm</w:t>
      </w:r>
      <w:r>
        <w:t>4</w:t>
      </w:r>
      <w:r>
        <w:rPr>
          <w:rFonts w:hint="eastAsia"/>
        </w:rPr>
        <w:t>:开源工作流引擎</w:t>
      </w:r>
      <w:r w:rsidR="00E72085">
        <w:rPr>
          <w:rFonts w:hint="eastAsia"/>
        </w:rPr>
        <w:t>,</w:t>
      </w:r>
      <w:r w:rsidR="00052FDC">
        <w:rPr>
          <w:rFonts w:hint="eastAsia"/>
        </w:rPr>
        <w:t>用于实现流程审批</w:t>
      </w:r>
    </w:p>
    <w:p w:rsidR="0005623C" w:rsidRDefault="0005623C" w:rsidP="009C1F35">
      <w:pPr>
        <w:spacing w:before="93" w:after="93"/>
      </w:pPr>
      <w:r>
        <w:t>Q</w:t>
      </w:r>
      <w:r>
        <w:rPr>
          <w:rFonts w:hint="eastAsia"/>
        </w:rPr>
        <w:t>uartz:开源作业调度框架</w:t>
      </w:r>
      <w:r w:rsidR="00E72085">
        <w:rPr>
          <w:rFonts w:hint="eastAsia"/>
        </w:rPr>
        <w:t>,用于实现代扣,短信通知等</w:t>
      </w:r>
    </w:p>
    <w:p w:rsidR="0005623C" w:rsidRDefault="0005623C" w:rsidP="009C1F35">
      <w:pPr>
        <w:spacing w:before="93" w:after="93"/>
      </w:pPr>
      <w:r>
        <w:rPr>
          <w:rFonts w:hint="eastAsia"/>
        </w:rPr>
        <w:t>Velocity:模版引擎</w:t>
      </w:r>
      <w:r w:rsidR="00BE708A">
        <w:rPr>
          <w:rFonts w:hint="eastAsia"/>
        </w:rPr>
        <w:t>,用于实现前台页面/XML/WORD</w:t>
      </w:r>
      <w:r w:rsidR="009C0399">
        <w:t>/</w:t>
      </w:r>
      <w:r w:rsidR="009C0399">
        <w:rPr>
          <w:rFonts w:hint="eastAsia"/>
        </w:rPr>
        <w:t>EMAIL等</w:t>
      </w:r>
    </w:p>
    <w:p w:rsidR="00F15721" w:rsidRDefault="00C576C2" w:rsidP="009C1F35">
      <w:pPr>
        <w:spacing w:before="93" w:after="93"/>
      </w:pPr>
      <w:proofErr w:type="spellStart"/>
      <w:r>
        <w:rPr>
          <w:rFonts w:hint="eastAsia"/>
        </w:rPr>
        <w:t>Mybatis</w:t>
      </w:r>
      <w:proofErr w:type="spellEnd"/>
      <w:r>
        <w:rPr>
          <w:rFonts w:hint="eastAsia"/>
        </w:rPr>
        <w:t>:持久层框架</w:t>
      </w:r>
    </w:p>
    <w:p w:rsidR="00BB0C4E" w:rsidRDefault="00BB0C4E" w:rsidP="009C1F35">
      <w:pPr>
        <w:spacing w:before="93" w:after="93"/>
        <w:rPr>
          <w:rFonts w:hint="eastAsia"/>
        </w:rPr>
      </w:pPr>
      <w:proofErr w:type="spellStart"/>
      <w:r>
        <w:rPr>
          <w:rFonts w:hint="eastAsia"/>
        </w:rPr>
        <w:t>jQuery:javascript</w:t>
      </w:r>
      <w:proofErr w:type="spellEnd"/>
      <w:r>
        <w:rPr>
          <w:rFonts w:hint="eastAsia"/>
        </w:rPr>
        <w:t>库</w:t>
      </w:r>
    </w:p>
    <w:p w:rsidR="00BB0C4E" w:rsidRDefault="00BB0C4E" w:rsidP="009C1F35">
      <w:pPr>
        <w:spacing w:before="93" w:after="93"/>
      </w:pPr>
      <w:proofErr w:type="spellStart"/>
      <w:r>
        <w:t>E</w:t>
      </w:r>
      <w:r>
        <w:rPr>
          <w:rFonts w:hint="eastAsia"/>
        </w:rPr>
        <w:t>asy</w:t>
      </w:r>
      <w:r>
        <w:t>UI</w:t>
      </w:r>
      <w:proofErr w:type="spellEnd"/>
      <w:r>
        <w:t>:</w:t>
      </w:r>
      <w:r>
        <w:rPr>
          <w:rFonts w:hint="eastAsia"/>
        </w:rPr>
        <w:t>富客户端UI,基于JQuery</w:t>
      </w:r>
    </w:p>
    <w:p w:rsidR="00BB0C4E" w:rsidRDefault="007E2E28" w:rsidP="009C1F35">
      <w:pPr>
        <w:spacing w:before="93" w:after="93"/>
      </w:pPr>
      <w:proofErr w:type="spellStart"/>
      <w:r>
        <w:t>P</w:t>
      </w:r>
      <w:r>
        <w:rPr>
          <w:rFonts w:hint="eastAsia"/>
        </w:rPr>
        <w:t>roxool</w:t>
      </w:r>
      <w:proofErr w:type="spellEnd"/>
      <w:r>
        <w:rPr>
          <w:rFonts w:hint="eastAsia"/>
        </w:rPr>
        <w:t>:数据库连接池</w:t>
      </w:r>
    </w:p>
    <w:p w:rsidR="007E2E28" w:rsidRDefault="006F4A20" w:rsidP="009C1F35">
      <w:pPr>
        <w:spacing w:before="93" w:after="93"/>
      </w:pPr>
      <w:proofErr w:type="spellStart"/>
      <w:r>
        <w:t>C</w:t>
      </w:r>
      <w:r>
        <w:rPr>
          <w:rFonts w:hint="eastAsia"/>
        </w:rPr>
        <w:t>xf</w:t>
      </w:r>
      <w:r>
        <w:t>:</w:t>
      </w:r>
      <w:r>
        <w:rPr>
          <w:rFonts w:hint="eastAsia"/>
        </w:rPr>
        <w:t>webservice</w:t>
      </w:r>
      <w:proofErr w:type="spellEnd"/>
      <w:r>
        <w:rPr>
          <w:rFonts w:hint="eastAsia"/>
        </w:rPr>
        <w:t>框架,apache下开源项目</w:t>
      </w:r>
    </w:p>
    <w:p w:rsidR="00F15721" w:rsidRPr="009C1F35" w:rsidRDefault="00F15721" w:rsidP="009C1F35">
      <w:pPr>
        <w:spacing w:before="93" w:after="93"/>
        <w:rPr>
          <w:rFonts w:hint="eastAsia"/>
        </w:rPr>
      </w:pPr>
      <w:bookmarkStart w:id="29" w:name="_GoBack"/>
      <w:bookmarkEnd w:id="29"/>
    </w:p>
    <w:p w:rsidR="00980B58" w:rsidRPr="00F32A72" w:rsidRDefault="005429F7" w:rsidP="00190A06">
      <w:pPr>
        <w:pStyle w:val="1"/>
        <w:spacing w:before="312" w:after="312"/>
        <w:rPr>
          <w:rFonts w:ascii="微软雅黑" w:eastAsia="微软雅黑" w:hAnsi="微软雅黑"/>
          <w:b w:val="0"/>
        </w:rPr>
      </w:pPr>
      <w:bookmarkStart w:id="30" w:name="_Toc457948924"/>
      <w:bookmarkStart w:id="31" w:name="_Toc460679889"/>
      <w:r w:rsidRPr="00F32A72">
        <w:rPr>
          <w:rFonts w:ascii="微软雅黑" w:eastAsia="微软雅黑" w:hAnsi="微软雅黑"/>
          <w:b w:val="0"/>
        </w:rPr>
        <w:lastRenderedPageBreak/>
        <w:t>开发说明</w:t>
      </w:r>
      <w:bookmarkEnd w:id="30"/>
      <w:bookmarkEnd w:id="31"/>
    </w:p>
    <w:p w:rsidR="00C31104" w:rsidRPr="00F32A72" w:rsidRDefault="00AD5B2D" w:rsidP="002F667B">
      <w:pPr>
        <w:pStyle w:val="2"/>
        <w:rPr>
          <w:b w:val="0"/>
          <w:lang w:eastAsia="en-US"/>
        </w:rPr>
      </w:pPr>
      <w:bookmarkStart w:id="32" w:name="_Toc457948925"/>
      <w:bookmarkStart w:id="33" w:name="_Toc460679890"/>
      <w:proofErr w:type="spellStart"/>
      <w:r w:rsidRPr="00F32A72">
        <w:rPr>
          <w:b w:val="0"/>
          <w:lang w:eastAsia="en-US"/>
        </w:rPr>
        <w:t>目录</w:t>
      </w:r>
      <w:r w:rsidR="002D6315" w:rsidRPr="00F32A72">
        <w:rPr>
          <w:b w:val="0"/>
          <w:lang w:eastAsia="en-US"/>
        </w:rPr>
        <w:t>规范</w:t>
      </w:r>
      <w:bookmarkEnd w:id="32"/>
      <w:bookmarkEnd w:id="33"/>
      <w:proofErr w:type="spellEnd"/>
    </w:p>
    <w:tbl>
      <w:tblPr>
        <w:tblW w:w="5000" w:type="pct"/>
        <w:tblLook w:val="04A0" w:firstRow="1" w:lastRow="0" w:firstColumn="1" w:lastColumn="0" w:noHBand="0" w:noVBand="1"/>
      </w:tblPr>
      <w:tblGrid>
        <w:gridCol w:w="4256"/>
        <w:gridCol w:w="4465"/>
      </w:tblGrid>
      <w:tr w:rsidR="00062A1D" w:rsidRPr="00F32A72" w:rsidTr="0086411C">
        <w:trPr>
          <w:trHeight w:val="315"/>
        </w:trPr>
        <w:tc>
          <w:tcPr>
            <w:tcW w:w="2440" w:type="pct"/>
            <w:tcBorders>
              <w:top w:val="single" w:sz="4" w:space="0" w:color="auto"/>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项目名</w:t>
            </w:r>
          </w:p>
        </w:tc>
        <w:tc>
          <w:tcPr>
            <w:tcW w:w="2560" w:type="pct"/>
            <w:tcBorders>
              <w:top w:val="single" w:sz="4" w:space="0" w:color="auto"/>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t>
            </w:r>
            <w:proofErr w:type="spellStart"/>
            <w:r w:rsidRPr="00F32A72">
              <w:rPr>
                <w:rFonts w:hint="eastAsia"/>
              </w:rPr>
              <w:t>src</w:t>
            </w:r>
            <w:proofErr w:type="spellEnd"/>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|_main</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|_java</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java代码根目录</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|_com</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t>
            </w:r>
            <w:proofErr w:type="spellStart"/>
            <w:r w:rsidRPr="00F32A72">
              <w:rPr>
                <w:rFonts w:hint="eastAsia"/>
              </w:rPr>
              <w:t>pqsoft</w:t>
            </w:r>
            <w:proofErr w:type="spellEnd"/>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|_action</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|_*Action.java</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|_service</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|_*Service.java</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|_resources</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资源根目录</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|_content</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proofErr w:type="spellStart"/>
            <w:r w:rsidRPr="00F32A72">
              <w:rPr>
                <w:rFonts w:hint="eastAsia"/>
              </w:rPr>
              <w:t>vm</w:t>
            </w:r>
            <w:proofErr w:type="spellEnd"/>
            <w:r w:rsidRPr="00F32A72">
              <w:rPr>
                <w:rFonts w:hint="eastAsia"/>
              </w:rPr>
              <w:t>模版与页面资源目录</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|_mappers</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proofErr w:type="spellStart"/>
            <w:r w:rsidRPr="00F32A72">
              <w:rPr>
                <w:rFonts w:hint="eastAsia"/>
              </w:rPr>
              <w:t>sql</w:t>
            </w:r>
            <w:proofErr w:type="spellEnd"/>
            <w:r w:rsidRPr="00F32A72">
              <w:rPr>
                <w:rFonts w:hint="eastAsia"/>
              </w:rPr>
              <w:t>模版目录</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t>
            </w:r>
            <w:proofErr w:type="spellStart"/>
            <w:r w:rsidRPr="00F32A72">
              <w:rPr>
                <w:rFonts w:hint="eastAsia"/>
              </w:rPr>
              <w:t>webapp</w:t>
            </w:r>
            <w:proofErr w:type="spellEnd"/>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|_WEB-INF</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|_config.xml</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配置文件</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|_web.xml</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t>
            </w:r>
            <w:proofErr w:type="spellStart"/>
            <w:r w:rsidRPr="00F32A72">
              <w:rPr>
                <w:rFonts w:hint="eastAsia"/>
              </w:rPr>
              <w:t>index.jsp</w:t>
            </w:r>
            <w:proofErr w:type="spellEnd"/>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|_</w:t>
            </w:r>
            <w:proofErr w:type="spellStart"/>
            <w:r w:rsidRPr="00F32A72">
              <w:rPr>
                <w:rFonts w:hint="eastAsia"/>
              </w:rPr>
              <w:t>login.jsp</w:t>
            </w:r>
            <w:proofErr w:type="spellEnd"/>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w:t>
            </w:r>
          </w:p>
        </w:tc>
      </w:tr>
      <w:tr w:rsidR="00062A1D" w:rsidRPr="00F32A72" w:rsidTr="0086411C">
        <w:trPr>
          <w:trHeight w:val="315"/>
        </w:trPr>
        <w:tc>
          <w:tcPr>
            <w:tcW w:w="2440" w:type="pct"/>
            <w:tcBorders>
              <w:top w:val="nil"/>
              <w:left w:val="single" w:sz="4" w:space="0" w:color="auto"/>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 xml:space="preserve">  pom.xml</w:t>
            </w:r>
          </w:p>
        </w:tc>
        <w:tc>
          <w:tcPr>
            <w:tcW w:w="2560" w:type="pct"/>
            <w:tcBorders>
              <w:top w:val="nil"/>
              <w:left w:val="nil"/>
              <w:bottom w:val="single" w:sz="4" w:space="0" w:color="auto"/>
              <w:right w:val="single" w:sz="4" w:space="0" w:color="auto"/>
            </w:tcBorders>
            <w:shd w:val="clear" w:color="auto" w:fill="auto"/>
            <w:noWrap/>
            <w:hideMark/>
          </w:tcPr>
          <w:p w:rsidR="00062A1D" w:rsidRPr="00F32A72" w:rsidRDefault="00062A1D" w:rsidP="001B7A15">
            <w:pPr>
              <w:spacing w:before="93" w:after="93"/>
            </w:pPr>
            <w:r w:rsidRPr="00F32A72">
              <w:rPr>
                <w:rFonts w:hint="eastAsia"/>
              </w:rPr>
              <w:t>maven配置</w:t>
            </w:r>
          </w:p>
        </w:tc>
      </w:tr>
    </w:tbl>
    <w:p w:rsidR="005B4716" w:rsidRPr="00F32A72" w:rsidRDefault="005B4716" w:rsidP="001B7A15">
      <w:pPr>
        <w:spacing w:before="93" w:after="93"/>
      </w:pPr>
    </w:p>
    <w:p w:rsidR="00782E64" w:rsidRPr="00F32A72" w:rsidRDefault="009D0612" w:rsidP="009857C6">
      <w:pPr>
        <w:pStyle w:val="2"/>
        <w:rPr>
          <w:b w:val="0"/>
        </w:rPr>
      </w:pPr>
      <w:bookmarkStart w:id="34" w:name="_Toc457948926"/>
      <w:bookmarkStart w:id="35" w:name="_Toc460679891"/>
      <w:r w:rsidRPr="00F32A72">
        <w:rPr>
          <w:rFonts w:hint="eastAsia"/>
          <w:b w:val="0"/>
        </w:rPr>
        <w:lastRenderedPageBreak/>
        <w:t>Action规范</w:t>
      </w:r>
      <w:bookmarkEnd w:id="34"/>
      <w:bookmarkEnd w:id="35"/>
    </w:p>
    <w:p w:rsidR="00A553CB" w:rsidRPr="00F32A72" w:rsidRDefault="007B6FC5" w:rsidP="000B0EF9">
      <w:pPr>
        <w:pStyle w:val="3"/>
        <w:spacing w:before="156"/>
      </w:pPr>
      <w:bookmarkStart w:id="36" w:name="_Toc457948927"/>
      <w:bookmarkStart w:id="37" w:name="_Toc460679892"/>
      <w:r w:rsidRPr="00F32A72">
        <w:rPr>
          <w:rFonts w:hint="eastAsia"/>
        </w:rPr>
        <w:t>包规范</w:t>
      </w:r>
      <w:bookmarkEnd w:id="36"/>
      <w:bookmarkEnd w:id="37"/>
    </w:p>
    <w:p w:rsidR="002025E9" w:rsidRPr="00F32A72" w:rsidRDefault="00DB5610" w:rsidP="001B7A15">
      <w:pPr>
        <w:spacing w:before="93" w:after="93"/>
        <w:rPr>
          <w:lang w:eastAsia="en-US"/>
        </w:rPr>
      </w:pPr>
      <w:proofErr w:type="spellStart"/>
      <w:r w:rsidRPr="00F32A72">
        <w:rPr>
          <w:lang w:eastAsia="en-US"/>
        </w:rPr>
        <w:t>包路径：</w:t>
      </w:r>
      <w:proofErr w:type="gramStart"/>
      <w:r w:rsidR="002025E9" w:rsidRPr="00F32A72">
        <w:rPr>
          <w:lang w:eastAsia="en-US"/>
        </w:rPr>
        <w:t>com.pqsoft</w:t>
      </w:r>
      <w:proofErr w:type="spellEnd"/>
      <w:proofErr w:type="gramEnd"/>
      <w:r w:rsidR="002025E9" w:rsidRPr="00F32A72">
        <w:rPr>
          <w:lang w:eastAsia="en-US"/>
        </w:rPr>
        <w:t>.</w:t>
      </w:r>
      <w:r w:rsidR="0051056E" w:rsidRPr="00F32A72">
        <w:rPr>
          <w:lang w:eastAsia="en-US"/>
        </w:rPr>
        <w:t>${0}.action</w:t>
      </w:r>
    </w:p>
    <w:p w:rsidR="00900CD2" w:rsidRPr="00F32A72" w:rsidRDefault="00D3353C" w:rsidP="001B7A15">
      <w:pPr>
        <w:spacing w:before="93" w:after="93"/>
      </w:pPr>
      <w:r w:rsidRPr="00F32A72">
        <w:t>说明</w:t>
      </w:r>
      <w:r w:rsidR="00DB5610" w:rsidRPr="00F32A72">
        <w:t>：</w:t>
      </w:r>
      <w:r w:rsidR="0051056E" w:rsidRPr="00F32A72">
        <w:t>${0}</w:t>
      </w:r>
      <w:r w:rsidR="00900CD2" w:rsidRPr="00F32A72">
        <w:t>号为自定义内容</w:t>
      </w:r>
    </w:p>
    <w:p w:rsidR="00173648" w:rsidRPr="00F32A72" w:rsidRDefault="00063148" w:rsidP="001B7A15">
      <w:pPr>
        <w:spacing w:before="93" w:after="93"/>
      </w:pPr>
      <w:r w:rsidRPr="00F32A72">
        <w:rPr>
          <w:rFonts w:hint="eastAsia"/>
        </w:rPr>
        <w:t>此包</w:t>
      </w:r>
      <w:proofErr w:type="gramStart"/>
      <w:r w:rsidRPr="00F32A72">
        <w:rPr>
          <w:rFonts w:hint="eastAsia"/>
        </w:rPr>
        <w:t>名用于</w:t>
      </w:r>
      <w:proofErr w:type="spellStart"/>
      <w:proofErr w:type="gramEnd"/>
      <w:r w:rsidRPr="00F32A72">
        <w:rPr>
          <w:rFonts w:hint="eastAsia"/>
        </w:rPr>
        <w:t>url</w:t>
      </w:r>
      <w:proofErr w:type="spellEnd"/>
      <w:r w:rsidR="0000629E" w:rsidRPr="00F32A72">
        <w:rPr>
          <w:rFonts w:hint="eastAsia"/>
        </w:rPr>
        <w:t>规则</w:t>
      </w:r>
      <w:r w:rsidRPr="00F32A72">
        <w:rPr>
          <w:rFonts w:hint="eastAsia"/>
        </w:rPr>
        <w:t>解析</w:t>
      </w:r>
    </w:p>
    <w:p w:rsidR="00D3396D" w:rsidRPr="00F32A72" w:rsidRDefault="00D3396D" w:rsidP="001B7A15">
      <w:pPr>
        <w:spacing w:before="93" w:after="93"/>
      </w:pPr>
      <w:r w:rsidRPr="00F32A72">
        <w:t>${0}可以不存在或者存在多级包名</w:t>
      </w:r>
    </w:p>
    <w:p w:rsidR="005044F7" w:rsidRPr="00F32A72" w:rsidRDefault="001F5534" w:rsidP="000B0EF9">
      <w:pPr>
        <w:pStyle w:val="3"/>
        <w:spacing w:before="156"/>
      </w:pPr>
      <w:bookmarkStart w:id="38" w:name="_Toc457948928"/>
      <w:bookmarkStart w:id="39" w:name="_Toc460679893"/>
      <w:r w:rsidRPr="00F32A72">
        <w:rPr>
          <w:rFonts w:hint="eastAsia"/>
        </w:rPr>
        <w:t>类规范</w:t>
      </w:r>
      <w:bookmarkEnd w:id="38"/>
      <w:bookmarkEnd w:id="39"/>
    </w:p>
    <w:p w:rsidR="001F5534" w:rsidRPr="00F32A72" w:rsidRDefault="00DB5610" w:rsidP="001B7A15">
      <w:pPr>
        <w:spacing w:before="93" w:after="93"/>
      </w:pPr>
      <w:r w:rsidRPr="00F32A72">
        <w:rPr>
          <w:rFonts w:hint="eastAsia"/>
        </w:rPr>
        <w:t>类名</w:t>
      </w:r>
      <w:r w:rsidR="00A3118D" w:rsidRPr="00F32A72">
        <w:rPr>
          <w:rFonts w:hint="eastAsia"/>
        </w:rPr>
        <w:t>：${</w:t>
      </w:r>
      <w:proofErr w:type="gramStart"/>
      <w:r w:rsidR="00A3118D" w:rsidRPr="00F32A72">
        <w:t>0</w:t>
      </w:r>
      <w:r w:rsidR="00A3118D" w:rsidRPr="00F32A72">
        <w:rPr>
          <w:rFonts w:hint="eastAsia"/>
        </w:rPr>
        <w:t>}</w:t>
      </w:r>
      <w:r w:rsidR="00A3118D" w:rsidRPr="00F32A72">
        <w:t>Action</w:t>
      </w:r>
      <w:proofErr w:type="gramEnd"/>
    </w:p>
    <w:p w:rsidR="006D18C5" w:rsidRPr="00F32A72" w:rsidRDefault="006D18C5" w:rsidP="001B7A15">
      <w:pPr>
        <w:spacing w:before="93" w:after="93"/>
      </w:pPr>
      <w:r w:rsidRPr="00F32A72">
        <w:t>继承</w:t>
      </w:r>
      <w:r w:rsidR="00B83782" w:rsidRPr="00F32A72">
        <w:t>类</w:t>
      </w:r>
      <w:r w:rsidRPr="00F32A72">
        <w:t>：</w:t>
      </w:r>
      <w:hyperlink r:id="rId13" w:history="1">
        <w:r w:rsidRPr="00F32A72">
          <w:rPr>
            <w:rFonts w:hint="eastAsia"/>
          </w:rPr>
          <w:t>com</w:t>
        </w:r>
      </w:hyperlink>
      <w:r w:rsidRPr="00F32A72">
        <w:rPr>
          <w:rFonts w:hint="eastAsia"/>
        </w:rPr>
        <w:t>.</w:t>
      </w:r>
      <w:hyperlink r:id="rId14" w:history="1">
        <w:r w:rsidRPr="00F32A72">
          <w:rPr>
            <w:rFonts w:hint="eastAsia"/>
          </w:rPr>
          <w:t>pqsoft</w:t>
        </w:r>
      </w:hyperlink>
      <w:r w:rsidRPr="00F32A72">
        <w:rPr>
          <w:rFonts w:hint="eastAsia"/>
        </w:rPr>
        <w:t>.</w:t>
      </w:r>
      <w:hyperlink r:id="rId15" w:history="1">
        <w:r w:rsidRPr="00F32A72">
          <w:rPr>
            <w:rFonts w:hint="eastAsia"/>
          </w:rPr>
          <w:t>skyeye</w:t>
        </w:r>
      </w:hyperlink>
      <w:r w:rsidRPr="00F32A72">
        <w:rPr>
          <w:rFonts w:hint="eastAsia"/>
        </w:rPr>
        <w:t>.</w:t>
      </w:r>
      <w:hyperlink r:id="rId16" w:history="1">
        <w:r w:rsidRPr="00F32A72">
          <w:rPr>
            <w:rFonts w:hint="eastAsia"/>
          </w:rPr>
          <w:t>api</w:t>
        </w:r>
      </w:hyperlink>
      <w:r w:rsidRPr="00F32A72">
        <w:rPr>
          <w:rFonts w:hint="eastAsia"/>
        </w:rPr>
        <w:t>.Action</w:t>
      </w:r>
    </w:p>
    <w:p w:rsidR="006D18C5" w:rsidRPr="00F32A72" w:rsidRDefault="00D3353C" w:rsidP="001B7A15">
      <w:pPr>
        <w:spacing w:before="93" w:after="93"/>
      </w:pPr>
      <w:r w:rsidRPr="00F32A72">
        <w:rPr>
          <w:rFonts w:hint="eastAsia"/>
        </w:rPr>
        <w:t>说明：${</w:t>
      </w:r>
      <w:r w:rsidRPr="00F32A72">
        <w:t>0</w:t>
      </w:r>
      <w:r w:rsidRPr="00F32A72">
        <w:rPr>
          <w:rFonts w:hint="eastAsia"/>
        </w:rPr>
        <w:t>}为类自定义名称，固定追加</w:t>
      </w:r>
      <w:r w:rsidR="006749AB" w:rsidRPr="00F32A72">
        <w:t>“Action”</w:t>
      </w:r>
    </w:p>
    <w:p w:rsidR="0005033D" w:rsidRPr="00F32A72" w:rsidRDefault="0060712F" w:rsidP="000B0EF9">
      <w:pPr>
        <w:pStyle w:val="3"/>
        <w:spacing w:before="156"/>
      </w:pPr>
      <w:bookmarkStart w:id="40" w:name="_Toc457948929"/>
      <w:bookmarkStart w:id="41" w:name="_Toc460679894"/>
      <w:r w:rsidRPr="00F32A72">
        <w:rPr>
          <w:rFonts w:hint="eastAsia"/>
        </w:rPr>
        <w:t>方法</w:t>
      </w:r>
      <w:r w:rsidR="0005033D" w:rsidRPr="00F32A72">
        <w:rPr>
          <w:rFonts w:hint="eastAsia"/>
        </w:rPr>
        <w:t>规范</w:t>
      </w:r>
      <w:bookmarkEnd w:id="40"/>
      <w:bookmarkEnd w:id="41"/>
    </w:p>
    <w:p w:rsidR="00BE58BF" w:rsidRPr="00F32A72" w:rsidRDefault="00866A28" w:rsidP="001B7A15">
      <w:pPr>
        <w:spacing w:before="93" w:after="93"/>
      </w:pPr>
      <w:proofErr w:type="spellStart"/>
      <w:r w:rsidRPr="00F32A72">
        <w:rPr>
          <w:lang w:eastAsia="en-US"/>
        </w:rPr>
        <w:t>定义规范：</w:t>
      </w:r>
      <w:r w:rsidR="00844093" w:rsidRPr="00F32A72">
        <w:rPr>
          <w:lang w:eastAsia="en-US"/>
        </w:rPr>
        <w:t>public</w:t>
      </w:r>
      <w:proofErr w:type="spellEnd"/>
      <w:r w:rsidR="00844093" w:rsidRPr="00F32A72">
        <w:rPr>
          <w:lang w:eastAsia="en-US"/>
        </w:rPr>
        <w:t xml:space="preserve"> R</w:t>
      </w:r>
      <w:r w:rsidR="00844093" w:rsidRPr="00F32A72">
        <w:t>eply ${</w:t>
      </w:r>
      <w:proofErr w:type="gramStart"/>
      <w:r w:rsidR="00420FF8" w:rsidRPr="00F32A72">
        <w:t>0</w:t>
      </w:r>
      <w:r w:rsidR="00844093" w:rsidRPr="00F32A72">
        <w:t>}(</w:t>
      </w:r>
      <w:proofErr w:type="gramEnd"/>
      <w:r w:rsidR="00844093" w:rsidRPr="00F32A72">
        <w:t>){}</w:t>
      </w:r>
    </w:p>
    <w:p w:rsidR="009B19B6" w:rsidRPr="00F32A72" w:rsidRDefault="007641A3" w:rsidP="001B7A15">
      <w:pPr>
        <w:spacing w:before="93" w:after="93"/>
      </w:pPr>
      <w:r w:rsidRPr="00F32A72">
        <w:t>注解规范</w:t>
      </w:r>
      <w:r w:rsidR="007E3774" w:rsidRPr="00F32A72">
        <w:t>：@</w:t>
      </w:r>
      <w:proofErr w:type="spellStart"/>
      <w:r w:rsidR="007E3774" w:rsidRPr="00F32A72">
        <w:t>aAuth</w:t>
      </w:r>
      <w:proofErr w:type="spellEnd"/>
      <w:r w:rsidR="007C09DC" w:rsidRPr="00F32A72">
        <w:t xml:space="preserve">  -- </w:t>
      </w:r>
      <w:r w:rsidR="00F44C50" w:rsidRPr="00F32A72">
        <w:t>权限级别</w:t>
      </w:r>
      <w:r w:rsidR="007C09DC" w:rsidRPr="00F32A72">
        <w:t>注解</w:t>
      </w:r>
      <w:r w:rsidR="00E925EF" w:rsidRPr="00F32A72">
        <w:t>：</w:t>
      </w:r>
      <w:r w:rsidR="00000B8A" w:rsidRPr="00F32A72">
        <w:t>用于控制访问授权限制分，</w:t>
      </w:r>
      <w:r w:rsidR="00000B8A" w:rsidRPr="00F32A72">
        <w:rPr>
          <w:rFonts w:hint="eastAsia"/>
        </w:rPr>
        <w:t>ALL/</w:t>
      </w:r>
      <w:r w:rsidR="00000B8A" w:rsidRPr="00F32A72">
        <w:t>LOGIN/USER</w:t>
      </w:r>
    </w:p>
    <w:p w:rsidR="00F44C50" w:rsidRPr="00F32A72" w:rsidRDefault="00F44C50" w:rsidP="001B7A15">
      <w:pPr>
        <w:spacing w:before="93" w:after="93"/>
      </w:pPr>
      <w:r w:rsidRPr="00F32A72">
        <w:t xml:space="preserve">          @</w:t>
      </w:r>
      <w:proofErr w:type="spellStart"/>
      <w:r w:rsidRPr="00F32A72">
        <w:t>aPermission</w:t>
      </w:r>
      <w:proofErr w:type="spellEnd"/>
      <w:r w:rsidRPr="00F32A72">
        <w:t xml:space="preserve">   -- 权限说明注解：用于控制USER类型级别的明细授权</w:t>
      </w:r>
    </w:p>
    <w:p w:rsidR="007C09DC" w:rsidRPr="00F32A72" w:rsidRDefault="007C09DC" w:rsidP="001B7A15">
      <w:pPr>
        <w:spacing w:before="93" w:after="93"/>
      </w:pPr>
      <w:r w:rsidRPr="00F32A72">
        <w:rPr>
          <w:rFonts w:hint="eastAsia"/>
        </w:rPr>
        <w:t xml:space="preserve">          @</w:t>
      </w:r>
      <w:proofErr w:type="spellStart"/>
      <w:r w:rsidRPr="00F32A72">
        <w:rPr>
          <w:rFonts w:hint="eastAsia"/>
        </w:rPr>
        <w:t>aDev</w:t>
      </w:r>
      <w:proofErr w:type="spellEnd"/>
      <w:r w:rsidRPr="00F32A72">
        <w:t xml:space="preserve">   -- 开发注解</w:t>
      </w:r>
    </w:p>
    <w:p w:rsidR="00EF0175" w:rsidRPr="00F32A72" w:rsidRDefault="009F7DC4" w:rsidP="001B7A15">
      <w:pPr>
        <w:spacing w:before="93" w:after="93"/>
      </w:pPr>
      <w:r w:rsidRPr="00F32A72">
        <w:rPr>
          <w:rFonts w:hint="eastAsia"/>
        </w:rPr>
        <w:t>特殊说明：用户做</w:t>
      </w:r>
      <w:proofErr w:type="spellStart"/>
      <w:r w:rsidRPr="00F32A72">
        <w:rPr>
          <w:rFonts w:hint="eastAsia"/>
        </w:rPr>
        <w:t>url</w:t>
      </w:r>
      <w:proofErr w:type="spellEnd"/>
      <w:r w:rsidRPr="00F32A72">
        <w:rPr>
          <w:rFonts w:hint="eastAsia"/>
        </w:rPr>
        <w:t>解析的方法不可抛出异常，不可含参数</w:t>
      </w:r>
    </w:p>
    <w:p w:rsidR="00D3353C" w:rsidRPr="00F32A72" w:rsidRDefault="006D7B55" w:rsidP="000B0EF9">
      <w:pPr>
        <w:pStyle w:val="3"/>
        <w:spacing w:before="156"/>
      </w:pPr>
      <w:bookmarkStart w:id="42" w:name="_Toc457948930"/>
      <w:bookmarkStart w:id="43" w:name="_Toc460679895"/>
      <w:r w:rsidRPr="00F32A72">
        <w:rPr>
          <w:rFonts w:hint="eastAsia"/>
        </w:rPr>
        <w:t>解析规则</w:t>
      </w:r>
      <w:bookmarkEnd w:id="42"/>
      <w:bookmarkEnd w:id="43"/>
    </w:p>
    <w:p w:rsidR="006D7B55" w:rsidRPr="00F32A72" w:rsidRDefault="00C75594" w:rsidP="001B7A15">
      <w:pPr>
        <w:spacing w:before="93" w:after="93"/>
      </w:pPr>
      <w:r w:rsidRPr="00F32A72">
        <w:rPr>
          <w:rFonts w:hint="eastAsia"/>
        </w:rPr>
        <w:t>1.</w:t>
      </w:r>
      <w:r w:rsidR="00EE79E9" w:rsidRPr="00F32A72">
        <w:rPr>
          <w:rFonts w:hint="eastAsia"/>
        </w:rPr>
        <w:t>完</w:t>
      </w:r>
      <w:r w:rsidR="00DC6800" w:rsidRPr="00F32A72">
        <w:rPr>
          <w:rFonts w:hint="eastAsia"/>
        </w:rPr>
        <w:t>整</w:t>
      </w:r>
      <w:r w:rsidR="00EE79E9" w:rsidRPr="00F32A72">
        <w:rPr>
          <w:rFonts w:hint="eastAsia"/>
        </w:rPr>
        <w:t>类名：</w:t>
      </w:r>
      <w:proofErr w:type="spellStart"/>
      <w:proofErr w:type="gramStart"/>
      <w:r w:rsidR="00DC6800" w:rsidRPr="00F32A72">
        <w:rPr>
          <w:rFonts w:hint="eastAsia"/>
        </w:rPr>
        <w:t>com.pqsoft</w:t>
      </w:r>
      <w:proofErr w:type="spellEnd"/>
      <w:proofErr w:type="gramEnd"/>
      <w:r w:rsidR="00DC6800" w:rsidRPr="00F32A72">
        <w:t>.${0}.action.${1}Action</w:t>
      </w:r>
    </w:p>
    <w:p w:rsidR="00DC6800" w:rsidRPr="00F32A72" w:rsidRDefault="00DC6800" w:rsidP="001B7A15">
      <w:pPr>
        <w:spacing w:before="93" w:after="93"/>
      </w:pPr>
      <w:proofErr w:type="spellStart"/>
      <w:r w:rsidRPr="00F32A72">
        <w:t>url</w:t>
      </w:r>
      <w:proofErr w:type="spellEnd"/>
      <w:r w:rsidRPr="00F32A72">
        <w:t>解析规则：</w:t>
      </w:r>
      <w:r w:rsidR="009E5EC3" w:rsidRPr="00F32A72">
        <w:rPr>
          <w:rFonts w:hint="eastAsia"/>
        </w:rPr>
        <w:t>[</w:t>
      </w:r>
      <w:r w:rsidR="009E5EC3" w:rsidRPr="00F32A72">
        <w:t>host</w:t>
      </w:r>
      <w:proofErr w:type="gramStart"/>
      <w:r w:rsidR="009E5EC3" w:rsidRPr="00F32A72">
        <w:rPr>
          <w:rFonts w:hint="eastAsia"/>
        </w:rPr>
        <w:t>]</w:t>
      </w:r>
      <w:r w:rsidR="009E5EC3" w:rsidRPr="00F32A72">
        <w:t>:[</w:t>
      </w:r>
      <w:proofErr w:type="gramEnd"/>
      <w:r w:rsidR="009E5EC3" w:rsidRPr="00F32A72">
        <w:t>port]/[</w:t>
      </w:r>
      <w:proofErr w:type="spellStart"/>
      <w:r w:rsidR="009E5EC3" w:rsidRPr="00F32A72">
        <w:t>project_name</w:t>
      </w:r>
      <w:proofErr w:type="spellEnd"/>
      <w:r w:rsidR="009E5EC3" w:rsidRPr="00F32A72">
        <w:t>]/${0}/${1}.action</w:t>
      </w:r>
    </w:p>
    <w:p w:rsidR="00C75594" w:rsidRPr="00F32A72" w:rsidRDefault="00C75594" w:rsidP="001B7A15">
      <w:pPr>
        <w:spacing w:before="93" w:after="93"/>
      </w:pPr>
      <w:r w:rsidRPr="00F32A72">
        <w:rPr>
          <w:rFonts w:hint="eastAsia"/>
        </w:rPr>
        <w:t>2.完整方法名：</w:t>
      </w:r>
      <w:proofErr w:type="spellStart"/>
      <w:proofErr w:type="gramStart"/>
      <w:r w:rsidRPr="00F32A72">
        <w:rPr>
          <w:rFonts w:hint="eastAsia"/>
        </w:rPr>
        <w:t>com.pqsoft</w:t>
      </w:r>
      <w:proofErr w:type="spellEnd"/>
      <w:proofErr w:type="gramEnd"/>
      <w:r w:rsidRPr="00F32A72">
        <w:t>.${0}.action.${1}Action.${2}()</w:t>
      </w:r>
    </w:p>
    <w:p w:rsidR="00C75594" w:rsidRPr="00F32A72" w:rsidRDefault="00C75594" w:rsidP="001B7A15">
      <w:pPr>
        <w:spacing w:before="93" w:after="93"/>
      </w:pPr>
      <w:proofErr w:type="spellStart"/>
      <w:r w:rsidRPr="00F32A72">
        <w:t>url</w:t>
      </w:r>
      <w:proofErr w:type="spellEnd"/>
      <w:r w:rsidRPr="00F32A72">
        <w:t>解析规则：</w:t>
      </w:r>
      <w:r w:rsidRPr="00F32A72">
        <w:rPr>
          <w:rFonts w:hint="eastAsia"/>
        </w:rPr>
        <w:t>[</w:t>
      </w:r>
      <w:r w:rsidRPr="00F32A72">
        <w:t>host</w:t>
      </w:r>
      <w:proofErr w:type="gramStart"/>
      <w:r w:rsidRPr="00F32A72">
        <w:rPr>
          <w:rFonts w:hint="eastAsia"/>
        </w:rPr>
        <w:t>]</w:t>
      </w:r>
      <w:r w:rsidRPr="00F32A72">
        <w:t>:[</w:t>
      </w:r>
      <w:proofErr w:type="gramEnd"/>
      <w:r w:rsidRPr="00F32A72">
        <w:t>port]/[</w:t>
      </w:r>
      <w:proofErr w:type="spellStart"/>
      <w:r w:rsidRPr="00F32A72">
        <w:t>project_name</w:t>
      </w:r>
      <w:proofErr w:type="spellEnd"/>
      <w:r w:rsidRPr="00F32A72">
        <w:t>]/${0}/${1}!${2}.action</w:t>
      </w:r>
    </w:p>
    <w:p w:rsidR="009A4B82" w:rsidRPr="00F32A72" w:rsidRDefault="009A4B82" w:rsidP="001B7A15">
      <w:pPr>
        <w:spacing w:before="93" w:after="93"/>
      </w:pPr>
    </w:p>
    <w:p w:rsidR="004021EC" w:rsidRPr="00F32A72" w:rsidRDefault="004021EC" w:rsidP="00DD5A42">
      <w:pPr>
        <w:pStyle w:val="2"/>
        <w:rPr>
          <w:b w:val="0"/>
        </w:rPr>
      </w:pPr>
      <w:bookmarkStart w:id="44" w:name="_Toc457948931"/>
      <w:bookmarkStart w:id="45" w:name="_Toc460679896"/>
      <w:r w:rsidRPr="00F32A72">
        <w:rPr>
          <w:b w:val="0"/>
        </w:rPr>
        <w:t>S</w:t>
      </w:r>
      <w:r w:rsidRPr="00F32A72">
        <w:rPr>
          <w:rFonts w:hint="eastAsia"/>
          <w:b w:val="0"/>
        </w:rPr>
        <w:t xml:space="preserve">ervice </w:t>
      </w:r>
      <w:r w:rsidRPr="00F32A72">
        <w:rPr>
          <w:b w:val="0"/>
        </w:rPr>
        <w:t>规范</w:t>
      </w:r>
      <w:bookmarkEnd w:id="44"/>
      <w:bookmarkEnd w:id="45"/>
    </w:p>
    <w:p w:rsidR="004021EC" w:rsidRPr="00F32A72" w:rsidRDefault="00DC604D" w:rsidP="00DC604D">
      <w:pPr>
        <w:pStyle w:val="2"/>
        <w:rPr>
          <w:b w:val="0"/>
        </w:rPr>
      </w:pPr>
      <w:bookmarkStart w:id="46" w:name="_Toc457948932"/>
      <w:bookmarkStart w:id="47" w:name="_Toc460679897"/>
      <w:r w:rsidRPr="00F32A72">
        <w:rPr>
          <w:rFonts w:hint="eastAsia"/>
          <w:b w:val="0"/>
        </w:rPr>
        <w:t>JAVA工具类</w:t>
      </w:r>
      <w:bookmarkEnd w:id="46"/>
      <w:bookmarkEnd w:id="47"/>
    </w:p>
    <w:p w:rsidR="00DC604D" w:rsidRPr="00F32A72" w:rsidRDefault="00CF4CCE" w:rsidP="000B0EF9">
      <w:pPr>
        <w:pStyle w:val="3"/>
        <w:spacing w:before="156"/>
        <w:rPr>
          <w:rFonts w:ascii="微软雅黑" w:eastAsia="微软雅黑" w:hAnsi="微软雅黑"/>
        </w:rPr>
      </w:pPr>
      <w:hyperlink r:id="rId17" w:history="1">
        <w:bookmarkStart w:id="48" w:name="_Toc457948933"/>
        <w:bookmarkStart w:id="49" w:name="_Toc460679898"/>
        <w:r w:rsidR="00BD31ED" w:rsidRPr="00F32A72">
          <w:rPr>
            <w:rStyle w:val="af4"/>
            <w:rFonts w:ascii="微软雅黑" w:eastAsia="微软雅黑" w:hAnsi="微软雅黑" w:hint="eastAsia"/>
            <w:color w:val="auto"/>
            <w:u w:val="none"/>
            <w:lang w:eastAsia="zh-CN"/>
          </w:rPr>
          <w:t>com</w:t>
        </w:r>
      </w:hyperlink>
      <w:r w:rsidR="00BD31ED" w:rsidRPr="00F32A72">
        <w:rPr>
          <w:rFonts w:ascii="微软雅黑" w:eastAsia="微软雅黑" w:hAnsi="微软雅黑" w:hint="eastAsia"/>
        </w:rPr>
        <w:t>.</w:t>
      </w:r>
      <w:hyperlink r:id="rId18" w:history="1">
        <w:r w:rsidR="00BD31ED" w:rsidRPr="00F32A72">
          <w:rPr>
            <w:rStyle w:val="af4"/>
            <w:rFonts w:ascii="微软雅黑" w:eastAsia="微软雅黑" w:hAnsi="微软雅黑" w:hint="eastAsia"/>
            <w:color w:val="auto"/>
            <w:u w:val="none"/>
            <w:lang w:eastAsia="zh-CN"/>
          </w:rPr>
          <w:t>pqsoft</w:t>
        </w:r>
      </w:hyperlink>
      <w:r w:rsidR="00BD31ED" w:rsidRPr="00F32A72">
        <w:rPr>
          <w:rFonts w:ascii="微软雅黑" w:eastAsia="微软雅黑" w:hAnsi="微软雅黑" w:hint="eastAsia"/>
        </w:rPr>
        <w:t>.</w:t>
      </w:r>
      <w:hyperlink r:id="rId19" w:history="1">
        <w:r w:rsidR="00BD31ED" w:rsidRPr="00F32A72">
          <w:rPr>
            <w:rStyle w:val="af4"/>
            <w:rFonts w:ascii="微软雅黑" w:eastAsia="微软雅黑" w:hAnsi="微软雅黑" w:hint="eastAsia"/>
            <w:color w:val="auto"/>
            <w:u w:val="none"/>
            <w:lang w:eastAsia="zh-CN"/>
          </w:rPr>
          <w:t>skyeye</w:t>
        </w:r>
      </w:hyperlink>
      <w:r w:rsidR="00BD31ED" w:rsidRPr="00F32A72">
        <w:rPr>
          <w:rFonts w:ascii="微软雅黑" w:eastAsia="微软雅黑" w:hAnsi="微软雅黑" w:hint="eastAsia"/>
        </w:rPr>
        <w:t>.</w:t>
      </w:r>
      <w:hyperlink r:id="rId20" w:history="1">
        <w:r w:rsidR="00BD31ED" w:rsidRPr="00F32A72">
          <w:rPr>
            <w:rStyle w:val="af4"/>
            <w:rFonts w:ascii="微软雅黑" w:eastAsia="微软雅黑" w:hAnsi="微软雅黑" w:hint="eastAsia"/>
            <w:color w:val="auto"/>
            <w:u w:val="none"/>
            <w:lang w:eastAsia="zh-CN"/>
          </w:rPr>
          <w:t>api</w:t>
        </w:r>
      </w:hyperlink>
      <w:r w:rsidR="00BD31ED" w:rsidRPr="00F32A72">
        <w:rPr>
          <w:rFonts w:ascii="微软雅黑" w:eastAsia="微软雅黑" w:hAnsi="微软雅黑" w:hint="eastAsia"/>
        </w:rPr>
        <w:t>.Action</w:t>
      </w:r>
      <w:bookmarkEnd w:id="48"/>
      <w:bookmarkEnd w:id="49"/>
    </w:p>
    <w:tbl>
      <w:tblPr>
        <w:tblStyle w:val="ae"/>
        <w:tblW w:w="0" w:type="auto"/>
        <w:tblLook w:val="04A0" w:firstRow="1" w:lastRow="0" w:firstColumn="1" w:lastColumn="0" w:noHBand="0" w:noVBand="1"/>
      </w:tblPr>
      <w:tblGrid>
        <w:gridCol w:w="8495"/>
      </w:tblGrid>
      <w:tr w:rsidR="000F6A81" w:rsidRPr="00F32A72" w:rsidTr="0086411C">
        <w:tc>
          <w:tcPr>
            <w:tcW w:w="8495" w:type="dxa"/>
          </w:tcPr>
          <w:p w:rsidR="000F6A81" w:rsidRPr="00F32A72" w:rsidRDefault="000210D3" w:rsidP="001B7A15">
            <w:pPr>
              <w:spacing w:before="93" w:after="93"/>
            </w:pPr>
            <w:r w:rsidRPr="00F32A72">
              <w:t xml:space="preserve">Map&lt;String, Object&gt; </w:t>
            </w:r>
            <w:proofErr w:type="gramStart"/>
            <w:r w:rsidRPr="00F32A72">
              <w:t>com.pqsoft.skyeye.api.Action</w:t>
            </w:r>
            <w:proofErr w:type="gramEnd"/>
            <w:r w:rsidRPr="00F32A72">
              <w:t>._</w:t>
            </w:r>
            <w:proofErr w:type="spellStart"/>
            <w:r w:rsidRPr="00F32A72">
              <w:t>getParameters</w:t>
            </w:r>
            <w:proofErr w:type="spellEnd"/>
            <w:r w:rsidRPr="00F32A72">
              <w:t>()</w:t>
            </w:r>
          </w:p>
          <w:p w:rsidR="000210D3" w:rsidRPr="00F32A72" w:rsidRDefault="000210D3" w:rsidP="001B7A15">
            <w:pPr>
              <w:spacing w:before="93" w:after="93"/>
            </w:pPr>
            <w:r w:rsidRPr="00F32A72">
              <w:t>说明：</w:t>
            </w:r>
            <w:r w:rsidR="00AD0BD4" w:rsidRPr="00F32A72">
              <w:t>获取所有请求的参数，封装成Map。因map唯一key值，所以数组</w:t>
            </w:r>
            <w:proofErr w:type="gramStart"/>
            <w:r w:rsidR="00AD0BD4" w:rsidRPr="00F32A72">
              <w:t>不</w:t>
            </w:r>
            <w:proofErr w:type="gramEnd"/>
            <w:r w:rsidR="00AD0BD4" w:rsidRPr="00F32A72">
              <w:t>可用该方法</w:t>
            </w:r>
          </w:p>
        </w:tc>
      </w:tr>
      <w:tr w:rsidR="000F6A81" w:rsidRPr="00F32A72" w:rsidTr="0086411C">
        <w:tc>
          <w:tcPr>
            <w:tcW w:w="8495" w:type="dxa"/>
          </w:tcPr>
          <w:p w:rsidR="000F6A81" w:rsidRPr="00F32A72" w:rsidRDefault="00091902" w:rsidP="001B7A15">
            <w:pPr>
              <w:spacing w:before="93" w:after="93"/>
            </w:pPr>
            <w:r w:rsidRPr="00F32A72">
              <w:lastRenderedPageBreak/>
              <w:t xml:space="preserve">List&lt;File&gt; </w:t>
            </w:r>
            <w:proofErr w:type="gramStart"/>
            <w:r w:rsidRPr="00F32A72">
              <w:t>com.pqsoft.skyeye.api.Action</w:t>
            </w:r>
            <w:proofErr w:type="gramEnd"/>
            <w:r w:rsidRPr="00F32A72">
              <w:t>._</w:t>
            </w:r>
            <w:proofErr w:type="spellStart"/>
            <w:r w:rsidRPr="00F32A72">
              <w:t>getFile</w:t>
            </w:r>
            <w:proofErr w:type="spellEnd"/>
            <w:r w:rsidRPr="00F32A72">
              <w:t>()</w:t>
            </w:r>
          </w:p>
          <w:p w:rsidR="00091902" w:rsidRPr="00F32A72" w:rsidRDefault="00091902" w:rsidP="001B7A15">
            <w:pPr>
              <w:spacing w:before="93" w:after="93"/>
            </w:pPr>
            <w:r w:rsidRPr="00F32A72">
              <w:t>说明：获取上传的文件存到本地的/</w:t>
            </w:r>
            <w:proofErr w:type="spellStart"/>
            <w:r w:rsidRPr="00F32A72">
              <w:t>pqsoft</w:t>
            </w:r>
            <w:proofErr w:type="spellEnd"/>
            <w:r w:rsidRPr="00F32A72">
              <w:t>/file目录，可通过config.xml中</w:t>
            </w:r>
            <w:proofErr w:type="spellStart"/>
            <w:r w:rsidRPr="00F32A72">
              <w:t>file.path</w:t>
            </w:r>
            <w:proofErr w:type="spellEnd"/>
            <w:r w:rsidRPr="00F32A72">
              <w:t>配置。返回保存成功的文件列表。</w:t>
            </w:r>
          </w:p>
        </w:tc>
      </w:tr>
      <w:tr w:rsidR="00091902" w:rsidRPr="00F32A72" w:rsidTr="0086411C">
        <w:tc>
          <w:tcPr>
            <w:tcW w:w="8495" w:type="dxa"/>
          </w:tcPr>
          <w:p w:rsidR="00091902" w:rsidRPr="00F32A72" w:rsidRDefault="00E07FAF" w:rsidP="001B7A15">
            <w:pPr>
              <w:spacing w:before="93" w:after="93"/>
            </w:pPr>
            <w:r w:rsidRPr="00F32A72">
              <w:t xml:space="preserve">File </w:t>
            </w:r>
            <w:proofErr w:type="gramStart"/>
            <w:r w:rsidRPr="00F32A72">
              <w:t>com.pqsoft.skyeye.api.Action</w:t>
            </w:r>
            <w:proofErr w:type="gramEnd"/>
            <w:r w:rsidRPr="00F32A72">
              <w:t>._</w:t>
            </w:r>
            <w:proofErr w:type="spellStart"/>
            <w:r w:rsidRPr="00F32A72">
              <w:t>getFileOne</w:t>
            </w:r>
            <w:proofErr w:type="spellEnd"/>
            <w:r w:rsidRPr="00F32A72">
              <w:t>()</w:t>
            </w:r>
          </w:p>
          <w:p w:rsidR="005B186F" w:rsidRPr="00F32A72" w:rsidRDefault="005B186F" w:rsidP="001B7A15">
            <w:pPr>
              <w:spacing w:before="93" w:after="93"/>
            </w:pPr>
            <w:r w:rsidRPr="00F32A72">
              <w:t>说明：</w:t>
            </w:r>
            <w:r w:rsidR="007B028C" w:rsidRPr="00F32A72">
              <w:t>获取单个文件，</w:t>
            </w:r>
            <w:r w:rsidR="003447C3" w:rsidRPr="00F32A72">
              <w:t>处理方式同上，只保留一</w:t>
            </w:r>
            <w:r w:rsidR="00637FF2" w:rsidRPr="00F32A72">
              <w:t>条</w:t>
            </w:r>
          </w:p>
        </w:tc>
      </w:tr>
      <w:tr w:rsidR="007473E7" w:rsidRPr="00F32A72" w:rsidTr="0086411C">
        <w:tc>
          <w:tcPr>
            <w:tcW w:w="8495" w:type="dxa"/>
          </w:tcPr>
          <w:p w:rsidR="007473E7" w:rsidRPr="00F32A72" w:rsidRDefault="007473E7" w:rsidP="001B7A15">
            <w:pPr>
              <w:spacing w:before="93" w:after="93"/>
            </w:pPr>
          </w:p>
        </w:tc>
      </w:tr>
    </w:tbl>
    <w:p w:rsidR="000F456B" w:rsidRPr="00F32A72" w:rsidRDefault="00AE5033" w:rsidP="000B0EF9">
      <w:pPr>
        <w:pStyle w:val="3"/>
        <w:spacing w:before="156"/>
      </w:pPr>
      <w:bookmarkStart w:id="50" w:name="_Toc457948934"/>
      <w:bookmarkStart w:id="51" w:name="_Toc460679899"/>
      <w:proofErr w:type="spellStart"/>
      <w:proofErr w:type="gramStart"/>
      <w:r w:rsidRPr="00F32A72">
        <w:t>com.pqsoft</w:t>
      </w:r>
      <w:proofErr w:type="gramEnd"/>
      <w:r w:rsidRPr="00F32A72">
        <w:t>.skyeye.util.UTIL</w:t>
      </w:r>
      <w:bookmarkEnd w:id="50"/>
      <w:bookmarkEnd w:id="51"/>
      <w:proofErr w:type="spellEnd"/>
    </w:p>
    <w:tbl>
      <w:tblPr>
        <w:tblStyle w:val="ae"/>
        <w:tblW w:w="0" w:type="auto"/>
        <w:tblLook w:val="04A0" w:firstRow="1" w:lastRow="0" w:firstColumn="1" w:lastColumn="0" w:noHBand="0" w:noVBand="1"/>
      </w:tblPr>
      <w:tblGrid>
        <w:gridCol w:w="8495"/>
      </w:tblGrid>
      <w:tr w:rsidR="00AE5033" w:rsidRPr="00F32A72" w:rsidTr="0086411C">
        <w:tc>
          <w:tcPr>
            <w:tcW w:w="8495" w:type="dxa"/>
          </w:tcPr>
          <w:p w:rsidR="00AE5033" w:rsidRPr="00F32A72" w:rsidRDefault="00805CDB" w:rsidP="001B7A15">
            <w:pPr>
              <w:spacing w:before="93" w:after="93"/>
            </w:pPr>
            <w:proofErr w:type="spellStart"/>
            <w:r w:rsidRPr="00F32A72">
              <w:t>DBUtil</w:t>
            </w:r>
            <w:proofErr w:type="spellEnd"/>
            <w:r w:rsidRPr="00F32A72">
              <w:t xml:space="preserve"> </w:t>
            </w:r>
            <w:proofErr w:type="spellStart"/>
            <w:proofErr w:type="gramStart"/>
            <w:r w:rsidRPr="00F32A72">
              <w:t>com.pqsoft</w:t>
            </w:r>
            <w:proofErr w:type="gramEnd"/>
            <w:r w:rsidRPr="00F32A72">
              <w:t>.skyeye.util.UTIL.DB</w:t>
            </w:r>
            <w:proofErr w:type="spellEnd"/>
          </w:p>
          <w:p w:rsidR="00805CDB" w:rsidRPr="00F32A72" w:rsidRDefault="00625D0B" w:rsidP="001B7A15">
            <w:pPr>
              <w:spacing w:before="93" w:after="93"/>
            </w:pPr>
            <w:r w:rsidRPr="00F32A72">
              <w:t>数据库</w:t>
            </w:r>
            <w:r w:rsidR="008A7E40" w:rsidRPr="00F32A72">
              <w:t>操作</w:t>
            </w:r>
            <w:r w:rsidRPr="00F32A72">
              <w:t>工具类</w:t>
            </w:r>
          </w:p>
        </w:tc>
      </w:tr>
      <w:tr w:rsidR="00AE5033" w:rsidRPr="00F32A72" w:rsidTr="0086411C">
        <w:tc>
          <w:tcPr>
            <w:tcW w:w="8495" w:type="dxa"/>
          </w:tcPr>
          <w:p w:rsidR="00AE5033" w:rsidRPr="00F32A72" w:rsidRDefault="00C746E4" w:rsidP="001B7A15">
            <w:pPr>
              <w:spacing w:before="93" w:after="93"/>
            </w:pPr>
            <w:r w:rsidRPr="00F32A72">
              <w:t>RES com.pqsoft.skyeye.util.UTIL.RES</w:t>
            </w:r>
          </w:p>
          <w:p w:rsidR="00C746E4" w:rsidRPr="00F32A72" w:rsidRDefault="00C746E4" w:rsidP="001B7A15">
            <w:pPr>
              <w:spacing w:before="93" w:after="93"/>
            </w:pPr>
            <w:r w:rsidRPr="00F32A72">
              <w:t>系统资源文件</w:t>
            </w:r>
            <w:r w:rsidR="003401FE" w:rsidRPr="00F32A72">
              <w:t>获取工具类</w:t>
            </w:r>
          </w:p>
        </w:tc>
      </w:tr>
      <w:tr w:rsidR="00AE5033" w:rsidRPr="00F32A72" w:rsidTr="0086411C">
        <w:tc>
          <w:tcPr>
            <w:tcW w:w="8495" w:type="dxa"/>
          </w:tcPr>
          <w:p w:rsidR="00AE5033" w:rsidRPr="00F32A72" w:rsidRDefault="0025331D" w:rsidP="001B7A15">
            <w:pPr>
              <w:spacing w:before="93" w:after="93"/>
            </w:pPr>
            <w:r w:rsidRPr="00F32A72">
              <w:t xml:space="preserve">IP </w:t>
            </w:r>
            <w:proofErr w:type="spellStart"/>
            <w:proofErr w:type="gramStart"/>
            <w:r w:rsidRPr="00F32A72">
              <w:t>com.pqsoft</w:t>
            </w:r>
            <w:proofErr w:type="gramEnd"/>
            <w:r w:rsidRPr="00F32A72">
              <w:t>.skyeye.util.UTIL.IP</w:t>
            </w:r>
            <w:proofErr w:type="spellEnd"/>
          </w:p>
          <w:p w:rsidR="0025331D" w:rsidRPr="00F32A72" w:rsidRDefault="0025331D" w:rsidP="001B7A15">
            <w:pPr>
              <w:spacing w:before="93" w:after="93"/>
            </w:pPr>
            <w:r w:rsidRPr="00F32A72">
              <w:t>IP地址解析工具，使用</w:t>
            </w:r>
            <w:proofErr w:type="gramStart"/>
            <w:r w:rsidRPr="00F32A72">
              <w:t>的淘宝</w:t>
            </w:r>
            <w:proofErr w:type="gramEnd"/>
            <w:r w:rsidRPr="00F32A72">
              <w:t>API</w:t>
            </w:r>
          </w:p>
        </w:tc>
      </w:tr>
      <w:tr w:rsidR="00AE5033" w:rsidRPr="00F32A72" w:rsidTr="0086411C">
        <w:tc>
          <w:tcPr>
            <w:tcW w:w="8495" w:type="dxa"/>
          </w:tcPr>
          <w:p w:rsidR="00AE5033" w:rsidRPr="00F32A72" w:rsidRDefault="00E73CA5" w:rsidP="001B7A15">
            <w:pPr>
              <w:spacing w:before="93" w:after="93"/>
            </w:pPr>
            <w:r w:rsidRPr="00F32A72">
              <w:t xml:space="preserve">IMG </w:t>
            </w:r>
            <w:proofErr w:type="spellStart"/>
            <w:r w:rsidRPr="00F32A72">
              <w:t>com.pqsoft.skyeye.util.UTIL.IMG</w:t>
            </w:r>
            <w:proofErr w:type="spellEnd"/>
          </w:p>
          <w:p w:rsidR="00E73CA5" w:rsidRPr="00F32A72" w:rsidRDefault="00E73CA5" w:rsidP="001B7A15">
            <w:pPr>
              <w:spacing w:before="93" w:after="93"/>
            </w:pPr>
            <w:r w:rsidRPr="00F32A72">
              <w:t>图片压缩处理工具</w:t>
            </w:r>
          </w:p>
        </w:tc>
      </w:tr>
      <w:tr w:rsidR="00AE5033" w:rsidRPr="00F32A72" w:rsidTr="0086411C">
        <w:tc>
          <w:tcPr>
            <w:tcW w:w="8495" w:type="dxa"/>
          </w:tcPr>
          <w:p w:rsidR="00AE5033" w:rsidRPr="00F32A72" w:rsidRDefault="0093628A" w:rsidP="001B7A15">
            <w:pPr>
              <w:spacing w:before="93" w:after="93"/>
            </w:pPr>
            <w:r w:rsidRPr="00F32A72">
              <w:t xml:space="preserve">Format </w:t>
            </w:r>
            <w:proofErr w:type="spellStart"/>
            <w:proofErr w:type="gramStart"/>
            <w:r w:rsidRPr="00F32A72">
              <w:t>com.pqsoft</w:t>
            </w:r>
            <w:proofErr w:type="gramEnd"/>
            <w:r w:rsidRPr="00F32A72">
              <w:t>.skyeye.util.UTIL.FORMAT</w:t>
            </w:r>
            <w:proofErr w:type="spellEnd"/>
          </w:p>
          <w:p w:rsidR="005A519D" w:rsidRPr="00F32A72" w:rsidRDefault="00407AB1" w:rsidP="001B7A15">
            <w:pPr>
              <w:spacing w:before="93" w:after="93"/>
            </w:pPr>
            <w:r w:rsidRPr="00F32A72">
              <w:t>格式化工具</w:t>
            </w:r>
          </w:p>
        </w:tc>
      </w:tr>
    </w:tbl>
    <w:p w:rsidR="00AE5033" w:rsidRDefault="00AE5033" w:rsidP="001B7A15">
      <w:pPr>
        <w:spacing w:before="93" w:after="93"/>
      </w:pPr>
    </w:p>
    <w:p w:rsidR="001459F8" w:rsidRDefault="001459F8" w:rsidP="000B0EF9">
      <w:pPr>
        <w:pStyle w:val="3"/>
        <w:spacing w:before="156"/>
        <w:rPr>
          <w:b/>
        </w:rPr>
      </w:pPr>
      <w:bookmarkStart w:id="52" w:name="_Toc460679900"/>
      <w:proofErr w:type="spellStart"/>
      <w:proofErr w:type="gramStart"/>
      <w:r w:rsidRPr="001459F8">
        <w:t>com.pqsoft.skyeye.api.Reply</w:t>
      </w:r>
      <w:bookmarkEnd w:id="52"/>
      <w:proofErr w:type="spellEnd"/>
      <w:proofErr w:type="gramEnd"/>
    </w:p>
    <w:tbl>
      <w:tblPr>
        <w:tblStyle w:val="ae"/>
        <w:tblW w:w="0" w:type="auto"/>
        <w:tblLook w:val="04A0" w:firstRow="1" w:lastRow="0" w:firstColumn="1" w:lastColumn="0" w:noHBand="0" w:noVBand="1"/>
      </w:tblPr>
      <w:tblGrid>
        <w:gridCol w:w="8721"/>
      </w:tblGrid>
      <w:tr w:rsidR="001459F8" w:rsidRPr="00157218" w:rsidTr="001459F8">
        <w:tc>
          <w:tcPr>
            <w:tcW w:w="8721" w:type="dxa"/>
          </w:tcPr>
          <w:p w:rsidR="002F7FBE" w:rsidRPr="00157218" w:rsidRDefault="00965994" w:rsidP="001B7A15">
            <w:pPr>
              <w:spacing w:before="93" w:after="93"/>
            </w:pPr>
            <w:proofErr w:type="spellStart"/>
            <w:proofErr w:type="gramStart"/>
            <w:r w:rsidRPr="00157218">
              <w:t>com.pqsoft.skyeye.api.Reply</w:t>
            </w:r>
            <w:proofErr w:type="spellEnd"/>
            <w:proofErr w:type="gramEnd"/>
            <w:r w:rsidR="00BE7B55" w:rsidRPr="00157218">
              <w:t xml:space="preserve"> .</w:t>
            </w:r>
            <w:proofErr w:type="spellStart"/>
            <w:r w:rsidR="00BE7B55" w:rsidRPr="00157218">
              <w:t>addOp</w:t>
            </w:r>
            <w:proofErr w:type="spellEnd"/>
            <w:r w:rsidR="00BE7B55" w:rsidRPr="00157218">
              <w:t>()</w:t>
            </w:r>
            <w:r w:rsidR="00AD13AA" w:rsidRPr="00157218">
              <w:rPr>
                <w:rFonts w:hint="eastAsia"/>
              </w:rPr>
              <w:t>;</w:t>
            </w:r>
          </w:p>
          <w:p w:rsidR="00AD13AA" w:rsidRPr="00157218" w:rsidRDefault="00AD13AA" w:rsidP="001B7A15">
            <w:pPr>
              <w:spacing w:before="93" w:after="93"/>
            </w:pPr>
            <w:r w:rsidRPr="00157218">
              <w:rPr>
                <w:rFonts w:hint="eastAsia"/>
              </w:rPr>
              <w:t>说明： 添加系统操作日志信息</w:t>
            </w:r>
          </w:p>
        </w:tc>
      </w:tr>
      <w:tr w:rsidR="002F7FBE" w:rsidRPr="00157218" w:rsidTr="001459F8">
        <w:tc>
          <w:tcPr>
            <w:tcW w:w="8721" w:type="dxa"/>
          </w:tcPr>
          <w:p w:rsidR="002F7FBE" w:rsidRPr="00157218" w:rsidRDefault="002F7FBE" w:rsidP="001B7A15">
            <w:pPr>
              <w:spacing w:before="93" w:after="93"/>
            </w:pPr>
            <w:proofErr w:type="spellStart"/>
            <w:proofErr w:type="gramStart"/>
            <w:r w:rsidRPr="00157218">
              <w:t>com.pqsoft.skyeye.api.ReplyAjax</w:t>
            </w:r>
            <w:proofErr w:type="spellEnd"/>
            <w:proofErr w:type="gramEnd"/>
          </w:p>
          <w:p w:rsidR="00127292" w:rsidRPr="00157218" w:rsidRDefault="00A92556" w:rsidP="001B7A15">
            <w:pPr>
              <w:spacing w:before="93" w:after="93"/>
            </w:pPr>
            <w:r w:rsidRPr="00157218">
              <w:rPr>
                <w:rFonts w:hint="eastAsia"/>
              </w:rPr>
              <w:t>说明：</w:t>
            </w:r>
            <w:r w:rsidR="002F7FBE" w:rsidRPr="00157218">
              <w:rPr>
                <w:rFonts w:hint="eastAsia"/>
              </w:rPr>
              <w:t>返回ajax 格式的参数</w:t>
            </w:r>
            <w:r w:rsidR="00965994" w:rsidRPr="00157218">
              <w:rPr>
                <w:rFonts w:hint="eastAsia"/>
              </w:rPr>
              <w:t>， 继承</w:t>
            </w:r>
            <w:proofErr w:type="spellStart"/>
            <w:r w:rsidR="00965994" w:rsidRPr="00157218">
              <w:t>com.pqsoft.skyeye.api.Reply</w:t>
            </w:r>
            <w:proofErr w:type="spellEnd"/>
            <w:r w:rsidR="00965994" w:rsidRPr="00157218">
              <w:rPr>
                <w:rFonts w:hint="eastAsia"/>
              </w:rPr>
              <w:t>类</w:t>
            </w:r>
          </w:p>
        </w:tc>
      </w:tr>
      <w:tr w:rsidR="00964B11" w:rsidRPr="00157218" w:rsidTr="001459F8">
        <w:tc>
          <w:tcPr>
            <w:tcW w:w="8721" w:type="dxa"/>
          </w:tcPr>
          <w:p w:rsidR="00964B11" w:rsidRPr="00157218" w:rsidRDefault="00964B11" w:rsidP="001B7A15">
            <w:pPr>
              <w:spacing w:before="93" w:after="93"/>
            </w:pPr>
            <w:proofErr w:type="spellStart"/>
            <w:proofErr w:type="gramStart"/>
            <w:r w:rsidRPr="00157218">
              <w:t>com.pqsoft.skyeye.api.ReplyAjaxPage</w:t>
            </w:r>
            <w:proofErr w:type="spellEnd"/>
            <w:proofErr w:type="gramEnd"/>
          </w:p>
          <w:p w:rsidR="00964B11" w:rsidRPr="00157218" w:rsidRDefault="00A92556" w:rsidP="001B7A15">
            <w:pPr>
              <w:spacing w:before="93" w:after="93"/>
            </w:pPr>
            <w:r w:rsidRPr="00157218">
              <w:rPr>
                <w:rFonts w:hint="eastAsia"/>
              </w:rPr>
              <w:t>说明：</w:t>
            </w:r>
            <w:r w:rsidR="00964B11" w:rsidRPr="00157218">
              <w:rPr>
                <w:rFonts w:hint="eastAsia"/>
              </w:rPr>
              <w:t>分</w:t>
            </w:r>
            <w:proofErr w:type="gramStart"/>
            <w:r w:rsidR="00964B11" w:rsidRPr="00157218">
              <w:rPr>
                <w:rFonts w:hint="eastAsia"/>
              </w:rPr>
              <w:t>页管理</w:t>
            </w:r>
            <w:proofErr w:type="gramEnd"/>
            <w:r w:rsidR="00964B11" w:rsidRPr="00157218">
              <w:rPr>
                <w:rFonts w:hint="eastAsia"/>
              </w:rPr>
              <w:t>工具， 返回</w:t>
            </w:r>
            <w:proofErr w:type="spellStart"/>
            <w:r w:rsidR="00964B11" w:rsidRPr="00157218">
              <w:rPr>
                <w:rFonts w:hint="eastAsia"/>
              </w:rPr>
              <w:t>json</w:t>
            </w:r>
            <w:proofErr w:type="spellEnd"/>
            <w:r w:rsidR="00964B11" w:rsidRPr="00157218">
              <w:rPr>
                <w:rFonts w:hint="eastAsia"/>
              </w:rPr>
              <w:t>格式数据</w:t>
            </w:r>
            <w:r w:rsidR="00E632A5" w:rsidRPr="00157218">
              <w:rPr>
                <w:rFonts w:hint="eastAsia"/>
              </w:rPr>
              <w:t>;</w:t>
            </w:r>
            <w:r w:rsidR="00AD13AA" w:rsidRPr="00157218">
              <w:rPr>
                <w:rFonts w:hint="eastAsia"/>
              </w:rPr>
              <w:t xml:space="preserve"> 继承</w:t>
            </w:r>
            <w:proofErr w:type="spellStart"/>
            <w:r w:rsidR="00AD13AA" w:rsidRPr="00157218">
              <w:t>com.pqsoft.skyeye.api.Reply</w:t>
            </w:r>
            <w:proofErr w:type="spellEnd"/>
            <w:r w:rsidR="00AD13AA" w:rsidRPr="00157218">
              <w:rPr>
                <w:rFonts w:hint="eastAsia"/>
              </w:rPr>
              <w:t>类</w:t>
            </w:r>
          </w:p>
        </w:tc>
      </w:tr>
      <w:tr w:rsidR="00164DDD" w:rsidRPr="00157218" w:rsidTr="001459F8">
        <w:tc>
          <w:tcPr>
            <w:tcW w:w="8721" w:type="dxa"/>
          </w:tcPr>
          <w:p w:rsidR="00164DDD" w:rsidRPr="00157218" w:rsidRDefault="007C0CE6" w:rsidP="001B7A15">
            <w:pPr>
              <w:spacing w:before="93" w:after="93"/>
            </w:pPr>
            <w:proofErr w:type="spellStart"/>
            <w:proofErr w:type="gramStart"/>
            <w:r w:rsidRPr="00157218">
              <w:t>com.pqsoft.skyeye.api.ReplyHtml</w:t>
            </w:r>
            <w:proofErr w:type="spellEnd"/>
            <w:proofErr w:type="gramEnd"/>
          </w:p>
          <w:p w:rsidR="00AD13AA" w:rsidRPr="00157218" w:rsidRDefault="00A92556" w:rsidP="001B7A15">
            <w:pPr>
              <w:spacing w:before="93" w:after="93"/>
            </w:pPr>
            <w:r w:rsidRPr="00157218">
              <w:rPr>
                <w:rFonts w:hint="eastAsia"/>
              </w:rPr>
              <w:t>说明：</w:t>
            </w:r>
            <w:r w:rsidR="001A6A7C" w:rsidRPr="00157218">
              <w:rPr>
                <w:rFonts w:hint="eastAsia"/>
              </w:rPr>
              <w:t>1，</w:t>
            </w:r>
            <w:r w:rsidR="007C0CE6" w:rsidRPr="00157218">
              <w:rPr>
                <w:rFonts w:hint="eastAsia"/>
              </w:rPr>
              <w:t>返回页面数据， 返回html格式数据</w:t>
            </w:r>
            <w:r w:rsidR="00E632A5" w:rsidRPr="00157218">
              <w:rPr>
                <w:rFonts w:hint="eastAsia"/>
              </w:rPr>
              <w:t>;</w:t>
            </w:r>
            <w:r w:rsidR="00AD13AA" w:rsidRPr="00157218">
              <w:rPr>
                <w:rFonts w:hint="eastAsia"/>
              </w:rPr>
              <w:t>继承</w:t>
            </w:r>
            <w:proofErr w:type="spellStart"/>
            <w:r w:rsidR="00AD13AA" w:rsidRPr="00157218">
              <w:t>com.pqsoft.skyeye.api.Reply</w:t>
            </w:r>
            <w:proofErr w:type="spellEnd"/>
            <w:r w:rsidR="00AD13AA" w:rsidRPr="00157218">
              <w:rPr>
                <w:rFonts w:hint="eastAsia"/>
              </w:rPr>
              <w:t>类</w:t>
            </w:r>
            <w:r w:rsidR="0046593F" w:rsidRPr="00157218">
              <w:rPr>
                <w:rFonts w:hint="eastAsia"/>
              </w:rPr>
              <w:t xml:space="preserve">； </w:t>
            </w:r>
          </w:p>
          <w:p w:rsidR="00D730A6" w:rsidRPr="00157218" w:rsidRDefault="001A6A7C" w:rsidP="001B7A15">
            <w:pPr>
              <w:spacing w:before="93" w:after="93"/>
            </w:pPr>
            <w:r w:rsidRPr="00157218">
              <w:rPr>
                <w:rFonts w:hint="eastAsia"/>
              </w:rPr>
              <w:t>2，</w:t>
            </w:r>
            <w:r w:rsidR="0046593F" w:rsidRPr="00157218">
              <w:rPr>
                <w:rFonts w:hint="eastAsia"/>
              </w:rPr>
              <w:t>在调用的时候需要使用到VM.html(</w:t>
            </w:r>
            <w:r w:rsidR="0046593F" w:rsidRPr="00157218">
              <w:t>param1, param</w:t>
            </w:r>
            <w:r w:rsidR="003F4F62" w:rsidRPr="00157218">
              <w:rPr>
                <w:rFonts w:hint="eastAsia"/>
              </w:rPr>
              <w:t>2</w:t>
            </w:r>
            <w:r w:rsidR="0046593F" w:rsidRPr="00157218">
              <w:rPr>
                <w:rFonts w:hint="eastAsia"/>
              </w:rPr>
              <w:t>)</w:t>
            </w:r>
            <w:r w:rsidRPr="00157218">
              <w:rPr>
                <w:rFonts w:hint="eastAsia"/>
              </w:rPr>
              <w:t>,</w:t>
            </w:r>
            <w:r w:rsidR="00D730A6" w:rsidRPr="00157218">
              <w:rPr>
                <w:rFonts w:hint="eastAsia"/>
              </w:rPr>
              <w:t>通过该方法可以进入的前台页面param1为访问前台页面的路径地址；  param2 表示返回在前台需要传入的参数信息</w:t>
            </w:r>
          </w:p>
        </w:tc>
      </w:tr>
      <w:tr w:rsidR="00A92556" w:rsidRPr="00157218" w:rsidTr="001459F8">
        <w:tc>
          <w:tcPr>
            <w:tcW w:w="8721" w:type="dxa"/>
          </w:tcPr>
          <w:p w:rsidR="00A92556" w:rsidRPr="00157218" w:rsidRDefault="00204027" w:rsidP="001B7A15">
            <w:pPr>
              <w:spacing w:before="93" w:after="93"/>
            </w:pPr>
            <w:proofErr w:type="spellStart"/>
            <w:proofErr w:type="gramStart"/>
            <w:r w:rsidRPr="00157218">
              <w:lastRenderedPageBreak/>
              <w:t>com.pqsoft.skyeye.api.ReplyFile</w:t>
            </w:r>
            <w:proofErr w:type="spellEnd"/>
            <w:proofErr w:type="gramEnd"/>
          </w:p>
          <w:p w:rsidR="00204027" w:rsidRPr="00157218" w:rsidRDefault="00204027" w:rsidP="001B7A15">
            <w:pPr>
              <w:spacing w:before="93" w:after="93"/>
            </w:pPr>
            <w:r w:rsidRPr="00157218">
              <w:rPr>
                <w:rFonts w:hint="eastAsia"/>
              </w:rPr>
              <w:t>说明： 返回上传文件信息</w:t>
            </w:r>
            <w:r w:rsidR="00DF41EB" w:rsidRPr="00157218">
              <w:rPr>
                <w:rFonts w:hint="eastAsia"/>
              </w:rPr>
              <w:t>; 继承</w:t>
            </w:r>
            <w:proofErr w:type="spellStart"/>
            <w:r w:rsidR="00DF41EB" w:rsidRPr="00157218">
              <w:t>com.pqsoft.skyeye.api.Reply</w:t>
            </w:r>
            <w:proofErr w:type="spellEnd"/>
            <w:r w:rsidR="00DF41EB" w:rsidRPr="00157218">
              <w:rPr>
                <w:rFonts w:hint="eastAsia"/>
              </w:rPr>
              <w:t>类；</w:t>
            </w:r>
          </w:p>
        </w:tc>
      </w:tr>
      <w:tr w:rsidR="00844D41" w:rsidTr="001459F8">
        <w:tc>
          <w:tcPr>
            <w:tcW w:w="8721" w:type="dxa"/>
          </w:tcPr>
          <w:p w:rsidR="00844D41" w:rsidRPr="00157218" w:rsidRDefault="00844D41" w:rsidP="001B7A15">
            <w:pPr>
              <w:spacing w:before="93" w:after="93"/>
            </w:pPr>
            <w:proofErr w:type="spellStart"/>
            <w:r w:rsidRPr="00157218">
              <w:t>com.pqsoft.skyeye.rbac.OpLog</w:t>
            </w:r>
            <w:proofErr w:type="spellEnd"/>
          </w:p>
        </w:tc>
      </w:tr>
    </w:tbl>
    <w:p w:rsidR="005B223C" w:rsidRDefault="005B223C" w:rsidP="000B0EF9">
      <w:pPr>
        <w:pStyle w:val="3"/>
        <w:spacing w:before="156"/>
      </w:pPr>
      <w:bookmarkStart w:id="53" w:name="_Toc460679901"/>
      <w:proofErr w:type="spellStart"/>
      <w:proofErr w:type="gramStart"/>
      <w:r w:rsidRPr="005B223C">
        <w:t>com.pqsoft.skyeye.api.Dao</w:t>
      </w:r>
      <w:bookmarkEnd w:id="53"/>
      <w:proofErr w:type="spellEnd"/>
      <w:proofErr w:type="gramEnd"/>
    </w:p>
    <w:tbl>
      <w:tblPr>
        <w:tblStyle w:val="ae"/>
        <w:tblW w:w="0" w:type="auto"/>
        <w:tblLook w:val="04A0" w:firstRow="1" w:lastRow="0" w:firstColumn="1" w:lastColumn="0" w:noHBand="0" w:noVBand="1"/>
      </w:tblPr>
      <w:tblGrid>
        <w:gridCol w:w="8721"/>
      </w:tblGrid>
      <w:tr w:rsidR="005B223C" w:rsidRPr="00172698" w:rsidTr="005B223C">
        <w:tc>
          <w:tcPr>
            <w:tcW w:w="8721" w:type="dxa"/>
          </w:tcPr>
          <w:p w:rsidR="005B223C" w:rsidRPr="00172698" w:rsidRDefault="00B15278" w:rsidP="001B7A15">
            <w:pPr>
              <w:spacing w:before="93" w:after="93"/>
            </w:pPr>
            <w:r w:rsidRPr="00172698">
              <w:rPr>
                <w:rFonts w:hint="eastAsia"/>
              </w:rPr>
              <w:t>说明： 主要用于处理从数据库中返回来的值</w:t>
            </w:r>
          </w:p>
        </w:tc>
      </w:tr>
      <w:tr w:rsidR="005B223C" w:rsidRPr="00172698" w:rsidTr="005B223C">
        <w:tc>
          <w:tcPr>
            <w:tcW w:w="8721" w:type="dxa"/>
          </w:tcPr>
          <w:p w:rsidR="005B223C" w:rsidRPr="00172698" w:rsidRDefault="005B223C" w:rsidP="001B7A15">
            <w:pPr>
              <w:spacing w:before="93" w:after="93"/>
            </w:pPr>
            <w:r w:rsidRPr="00172698">
              <w:t>D</w:t>
            </w:r>
            <w:r w:rsidRPr="00172698">
              <w:rPr>
                <w:rFonts w:hint="eastAsia"/>
              </w:rPr>
              <w:t xml:space="preserve">ouble </w:t>
            </w:r>
            <w:proofErr w:type="spellStart"/>
            <w:proofErr w:type="gramStart"/>
            <w:r w:rsidRPr="00172698">
              <w:t>com.pqsoft.skyeye.api.Dao</w:t>
            </w:r>
            <w:proofErr w:type="spellEnd"/>
            <w:proofErr w:type="gramEnd"/>
            <w:r w:rsidRPr="00172698">
              <w:rPr>
                <w:rFonts w:hint="eastAsia"/>
              </w:rPr>
              <w:t>.</w:t>
            </w:r>
            <w:r w:rsidRPr="00172698">
              <w:t xml:space="preserve"> </w:t>
            </w:r>
            <w:proofErr w:type="spellStart"/>
            <w:proofErr w:type="gramStart"/>
            <w:r w:rsidRPr="00172698">
              <w:t>selectDouble</w:t>
            </w:r>
            <w:proofErr w:type="spellEnd"/>
            <w:r w:rsidRPr="00172698">
              <w:rPr>
                <w:rFonts w:hint="eastAsia"/>
              </w:rPr>
              <w:t>(</w:t>
            </w:r>
            <w:proofErr w:type="gramEnd"/>
            <w:r w:rsidRPr="00172698">
              <w:rPr>
                <w:rFonts w:hint="eastAsia"/>
              </w:rPr>
              <w:t>);</w:t>
            </w:r>
          </w:p>
          <w:p w:rsidR="005B223C" w:rsidRPr="00172698" w:rsidRDefault="005B223C" w:rsidP="001B7A15">
            <w:pPr>
              <w:spacing w:before="93" w:after="93"/>
              <w:rPr>
                <w:rFonts w:ascii="Courier New" w:eastAsia="宋体" w:hAnsi="Courier New"/>
              </w:rPr>
            </w:pPr>
            <w:r w:rsidRPr="00172698">
              <w:rPr>
                <w:rFonts w:hint="eastAsia"/>
              </w:rPr>
              <w:t xml:space="preserve">说明： </w:t>
            </w:r>
            <w:r w:rsidR="002D3505" w:rsidRPr="00172698">
              <w:rPr>
                <w:rFonts w:hint="eastAsia"/>
              </w:rPr>
              <w:t>查询数据,</w:t>
            </w:r>
            <w:r w:rsidRPr="00172698">
              <w:rPr>
                <w:rFonts w:hint="eastAsia"/>
              </w:rPr>
              <w:t>返回double格式的</w:t>
            </w:r>
            <w:r w:rsidR="00B15278" w:rsidRPr="00172698">
              <w:rPr>
                <w:rFonts w:hint="eastAsia"/>
              </w:rPr>
              <w:t>数据， 只能查看一条数据</w:t>
            </w:r>
          </w:p>
        </w:tc>
      </w:tr>
      <w:tr w:rsidR="00B15278" w:rsidRPr="00172698" w:rsidTr="005B223C">
        <w:tc>
          <w:tcPr>
            <w:tcW w:w="8721" w:type="dxa"/>
          </w:tcPr>
          <w:p w:rsidR="003C01C2" w:rsidRPr="00172698" w:rsidRDefault="003C01C2" w:rsidP="001B7A15">
            <w:pPr>
              <w:spacing w:before="93" w:after="93"/>
            </w:pPr>
            <w:proofErr w:type="spellStart"/>
            <w:r w:rsidRPr="00172698">
              <w:rPr>
                <w:rFonts w:hint="eastAsia"/>
              </w:rPr>
              <w:t>Int</w:t>
            </w:r>
            <w:proofErr w:type="spellEnd"/>
            <w:r w:rsidRPr="00172698">
              <w:rPr>
                <w:rFonts w:hint="eastAsia"/>
              </w:rPr>
              <w:t xml:space="preserve"> </w:t>
            </w:r>
            <w:proofErr w:type="spellStart"/>
            <w:proofErr w:type="gramStart"/>
            <w:r w:rsidRPr="00172698">
              <w:t>com.pqsoft.skyeye.api.Dao</w:t>
            </w:r>
            <w:r w:rsidRPr="00172698">
              <w:rPr>
                <w:rFonts w:hint="eastAsia"/>
              </w:rPr>
              <w:t>.</w:t>
            </w:r>
            <w:r w:rsidRPr="00172698">
              <w:t>selectInt</w:t>
            </w:r>
            <w:proofErr w:type="spellEnd"/>
            <w:proofErr w:type="gramEnd"/>
            <w:r w:rsidRPr="00172698">
              <w:rPr>
                <w:rFonts w:hint="eastAsia"/>
              </w:rPr>
              <w:t>();</w:t>
            </w:r>
          </w:p>
          <w:p w:rsidR="00B15278" w:rsidRPr="00172698" w:rsidRDefault="003C01C2" w:rsidP="001B7A15">
            <w:pPr>
              <w:spacing w:before="93" w:after="93"/>
              <w:rPr>
                <w:rFonts w:ascii="Courier New" w:eastAsia="宋体" w:hAnsi="Courier New"/>
              </w:rPr>
            </w:pPr>
            <w:r w:rsidRPr="00172698">
              <w:rPr>
                <w:rFonts w:hint="eastAsia"/>
              </w:rPr>
              <w:t>说明：</w:t>
            </w:r>
            <w:r w:rsidR="002D3505" w:rsidRPr="00172698">
              <w:rPr>
                <w:rFonts w:hint="eastAsia"/>
              </w:rPr>
              <w:t>查询数据,</w:t>
            </w:r>
            <w:r w:rsidRPr="00172698">
              <w:rPr>
                <w:rFonts w:hint="eastAsia"/>
              </w:rPr>
              <w:t>返回</w:t>
            </w:r>
            <w:proofErr w:type="spellStart"/>
            <w:r w:rsidR="00B04A89" w:rsidRPr="00172698">
              <w:rPr>
                <w:rFonts w:hint="eastAsia"/>
              </w:rPr>
              <w:t>int</w:t>
            </w:r>
            <w:proofErr w:type="spellEnd"/>
            <w:r w:rsidRPr="00172698">
              <w:rPr>
                <w:rFonts w:hint="eastAsia"/>
              </w:rPr>
              <w:t>格式的数据， 只能查看一条数据</w:t>
            </w:r>
          </w:p>
        </w:tc>
      </w:tr>
      <w:tr w:rsidR="003C01C2" w:rsidRPr="00172698" w:rsidTr="005B223C">
        <w:tc>
          <w:tcPr>
            <w:tcW w:w="8721" w:type="dxa"/>
          </w:tcPr>
          <w:p w:rsidR="006814DB" w:rsidRPr="00172698" w:rsidRDefault="006814DB" w:rsidP="001B7A15">
            <w:pPr>
              <w:spacing w:before="93" w:after="93"/>
            </w:pPr>
            <w:r w:rsidRPr="00172698">
              <w:rPr>
                <w:rFonts w:hint="eastAsia"/>
              </w:rPr>
              <w:t xml:space="preserve">List </w:t>
            </w:r>
            <w:proofErr w:type="spellStart"/>
            <w:proofErr w:type="gramStart"/>
            <w:r w:rsidRPr="00172698">
              <w:t>com.pqsoft.skyeye.api.Dao</w:t>
            </w:r>
            <w:r w:rsidRPr="00172698">
              <w:rPr>
                <w:rFonts w:hint="eastAsia"/>
              </w:rPr>
              <w:t>.</w:t>
            </w:r>
            <w:r w:rsidRPr="00172698">
              <w:t>selectList</w:t>
            </w:r>
            <w:proofErr w:type="spellEnd"/>
            <w:proofErr w:type="gramEnd"/>
            <w:r w:rsidRPr="00172698">
              <w:rPr>
                <w:rFonts w:hint="eastAsia"/>
              </w:rPr>
              <w:t>();</w:t>
            </w:r>
          </w:p>
          <w:p w:rsidR="003C01C2" w:rsidRPr="00172698" w:rsidRDefault="006814DB" w:rsidP="001B7A15">
            <w:pPr>
              <w:spacing w:before="93" w:after="93"/>
              <w:rPr>
                <w:rFonts w:ascii="Courier New" w:eastAsia="宋体" w:hAnsi="Courier New"/>
              </w:rPr>
            </w:pPr>
            <w:r w:rsidRPr="00172698">
              <w:rPr>
                <w:rFonts w:hint="eastAsia"/>
              </w:rPr>
              <w:t>说明：</w:t>
            </w:r>
            <w:r w:rsidR="002D3505" w:rsidRPr="00172698">
              <w:rPr>
                <w:rFonts w:hint="eastAsia"/>
              </w:rPr>
              <w:t>查询数据,</w:t>
            </w:r>
            <w:r w:rsidRPr="00172698">
              <w:rPr>
                <w:rFonts w:hint="eastAsia"/>
              </w:rPr>
              <w:t>返回list</w:t>
            </w:r>
            <w:r w:rsidR="00C70F8F" w:rsidRPr="00172698">
              <w:rPr>
                <w:rFonts w:hint="eastAsia"/>
              </w:rPr>
              <w:t>集合</w:t>
            </w:r>
            <w:r w:rsidRPr="00172698">
              <w:rPr>
                <w:rFonts w:hint="eastAsia"/>
              </w:rPr>
              <w:t>数据， 只能查看一条数据</w:t>
            </w:r>
          </w:p>
        </w:tc>
      </w:tr>
      <w:tr w:rsidR="00C70F8F" w:rsidRPr="00172698" w:rsidTr="005B223C">
        <w:tc>
          <w:tcPr>
            <w:tcW w:w="8721" w:type="dxa"/>
          </w:tcPr>
          <w:p w:rsidR="00C70F8F" w:rsidRPr="00172698" w:rsidRDefault="00C70F8F" w:rsidP="001B7A15">
            <w:pPr>
              <w:spacing w:before="93" w:after="93"/>
            </w:pPr>
            <w:r w:rsidRPr="00172698">
              <w:rPr>
                <w:rFonts w:hint="eastAsia"/>
              </w:rPr>
              <w:t xml:space="preserve">T </w:t>
            </w:r>
            <w:proofErr w:type="spellStart"/>
            <w:proofErr w:type="gramStart"/>
            <w:r w:rsidRPr="00172698">
              <w:t>com.pqsoft.skyeye.api.Dao</w:t>
            </w:r>
            <w:r w:rsidRPr="00172698">
              <w:rPr>
                <w:rFonts w:hint="eastAsia"/>
              </w:rPr>
              <w:t>.</w:t>
            </w:r>
            <w:r w:rsidRPr="00172698">
              <w:t>selectOne</w:t>
            </w:r>
            <w:proofErr w:type="spellEnd"/>
            <w:proofErr w:type="gramEnd"/>
            <w:r w:rsidRPr="00172698">
              <w:rPr>
                <w:rFonts w:hint="eastAsia"/>
              </w:rPr>
              <w:t>();</w:t>
            </w:r>
          </w:p>
          <w:p w:rsidR="00C70F8F" w:rsidRPr="00172698" w:rsidRDefault="00EB3AD0" w:rsidP="001B7A15">
            <w:pPr>
              <w:spacing w:before="93" w:after="93"/>
              <w:rPr>
                <w:rFonts w:ascii="Courier New" w:eastAsia="宋体" w:hAnsi="Courier New"/>
              </w:rPr>
            </w:pPr>
            <w:r w:rsidRPr="00172698">
              <w:rPr>
                <w:rFonts w:hint="eastAsia"/>
              </w:rPr>
              <w:t>说明：</w:t>
            </w:r>
            <w:r w:rsidR="002D3505" w:rsidRPr="00172698">
              <w:rPr>
                <w:rFonts w:hint="eastAsia"/>
              </w:rPr>
              <w:t>查询数据,</w:t>
            </w:r>
            <w:r w:rsidRPr="00172698">
              <w:rPr>
                <w:rFonts w:hint="eastAsia"/>
              </w:rPr>
              <w:t>返回一条查询数据</w:t>
            </w:r>
          </w:p>
        </w:tc>
      </w:tr>
      <w:tr w:rsidR="00157218" w:rsidRPr="00172698" w:rsidTr="005B223C">
        <w:tc>
          <w:tcPr>
            <w:tcW w:w="8721" w:type="dxa"/>
          </w:tcPr>
          <w:p w:rsidR="00157218" w:rsidRPr="00172698" w:rsidRDefault="00344AE4" w:rsidP="001B7A15">
            <w:pPr>
              <w:spacing w:before="93" w:after="93"/>
            </w:pPr>
            <w:proofErr w:type="spellStart"/>
            <w:r w:rsidRPr="00172698">
              <w:rPr>
                <w:rFonts w:hint="eastAsia"/>
              </w:rPr>
              <w:t>int</w:t>
            </w:r>
            <w:proofErr w:type="spellEnd"/>
            <w:r w:rsidR="00157218" w:rsidRPr="00172698">
              <w:rPr>
                <w:rFonts w:hint="eastAsia"/>
              </w:rPr>
              <w:t xml:space="preserve"> </w:t>
            </w:r>
            <w:proofErr w:type="spellStart"/>
            <w:proofErr w:type="gramStart"/>
            <w:r w:rsidR="00157218" w:rsidRPr="00172698">
              <w:t>com.pqsoft.skyeye.api.Dao</w:t>
            </w:r>
            <w:r w:rsidR="00157218" w:rsidRPr="00172698">
              <w:rPr>
                <w:rFonts w:hint="eastAsia"/>
              </w:rPr>
              <w:t>.</w:t>
            </w:r>
            <w:r w:rsidR="00157218" w:rsidRPr="00172698">
              <w:rPr>
                <w:sz w:val="20"/>
                <w:szCs w:val="20"/>
              </w:rPr>
              <w:t>delete</w:t>
            </w:r>
            <w:proofErr w:type="spellEnd"/>
            <w:proofErr w:type="gramEnd"/>
            <w:r w:rsidR="00157218" w:rsidRPr="00172698">
              <w:rPr>
                <w:rFonts w:hint="eastAsia"/>
              </w:rPr>
              <w:t>();</w:t>
            </w:r>
          </w:p>
          <w:p w:rsidR="00157218" w:rsidRPr="00172698" w:rsidRDefault="00157218" w:rsidP="001B7A15">
            <w:pPr>
              <w:spacing w:before="93" w:after="93"/>
            </w:pPr>
            <w:r w:rsidRPr="00172698">
              <w:rPr>
                <w:rFonts w:hint="eastAsia"/>
              </w:rPr>
              <w:t xml:space="preserve">说明： </w:t>
            </w:r>
            <w:r w:rsidR="002D3505" w:rsidRPr="00172698">
              <w:rPr>
                <w:rFonts w:hint="eastAsia"/>
              </w:rPr>
              <w:t>删除数据,返回</w:t>
            </w:r>
            <w:proofErr w:type="spellStart"/>
            <w:r w:rsidR="002D3505" w:rsidRPr="00172698">
              <w:rPr>
                <w:rFonts w:hint="eastAsia"/>
              </w:rPr>
              <w:t>int</w:t>
            </w:r>
            <w:proofErr w:type="spellEnd"/>
            <w:r w:rsidR="002D3505" w:rsidRPr="00172698">
              <w:rPr>
                <w:rFonts w:hint="eastAsia"/>
              </w:rPr>
              <w:t xml:space="preserve"> 的值</w:t>
            </w:r>
          </w:p>
        </w:tc>
      </w:tr>
      <w:tr w:rsidR="00172698" w:rsidRPr="00172698" w:rsidTr="005B223C">
        <w:tc>
          <w:tcPr>
            <w:tcW w:w="8721" w:type="dxa"/>
          </w:tcPr>
          <w:p w:rsidR="00172698" w:rsidRPr="00172698" w:rsidRDefault="00172698" w:rsidP="001B7A15">
            <w:pPr>
              <w:spacing w:before="93" w:after="93"/>
            </w:pPr>
            <w:proofErr w:type="spellStart"/>
            <w:r w:rsidRPr="00172698">
              <w:rPr>
                <w:rFonts w:hint="eastAsia"/>
              </w:rPr>
              <w:t>int</w:t>
            </w:r>
            <w:proofErr w:type="spellEnd"/>
            <w:r w:rsidRPr="00172698">
              <w:rPr>
                <w:rFonts w:hint="eastAsia"/>
              </w:rPr>
              <w:t xml:space="preserve"> </w:t>
            </w:r>
            <w:proofErr w:type="spellStart"/>
            <w:proofErr w:type="gramStart"/>
            <w:r w:rsidRPr="00172698">
              <w:t>com.pqsoft.skyeye.api.Da</w:t>
            </w:r>
            <w:r w:rsidRPr="0044670E">
              <w:t>o</w:t>
            </w:r>
            <w:r w:rsidRPr="0044670E">
              <w:rPr>
                <w:rFonts w:hint="eastAsia"/>
              </w:rPr>
              <w:t>.</w:t>
            </w:r>
            <w:r w:rsidRPr="0044670E">
              <w:rPr>
                <w:sz w:val="20"/>
                <w:szCs w:val="20"/>
              </w:rPr>
              <w:t>update</w:t>
            </w:r>
            <w:proofErr w:type="spellEnd"/>
            <w:proofErr w:type="gramEnd"/>
            <w:r w:rsidRPr="0044670E">
              <w:rPr>
                <w:rFonts w:hint="eastAsia"/>
              </w:rPr>
              <w:t>();</w:t>
            </w:r>
          </w:p>
          <w:p w:rsidR="00172698" w:rsidRPr="00172698" w:rsidRDefault="00172698" w:rsidP="001B7A15">
            <w:pPr>
              <w:spacing w:before="93" w:after="93"/>
            </w:pPr>
            <w:r w:rsidRPr="00172698">
              <w:rPr>
                <w:rFonts w:hint="eastAsia"/>
              </w:rPr>
              <w:t xml:space="preserve">说明： </w:t>
            </w:r>
            <w:r>
              <w:rPr>
                <w:rFonts w:hint="eastAsia"/>
              </w:rPr>
              <w:t>修改</w:t>
            </w:r>
            <w:r w:rsidRPr="00172698">
              <w:rPr>
                <w:rFonts w:hint="eastAsia"/>
              </w:rPr>
              <w:t>数据,返回</w:t>
            </w:r>
            <w:proofErr w:type="spellStart"/>
            <w:r w:rsidRPr="00172698">
              <w:rPr>
                <w:rFonts w:hint="eastAsia"/>
              </w:rPr>
              <w:t>int</w:t>
            </w:r>
            <w:proofErr w:type="spellEnd"/>
            <w:r w:rsidRPr="00172698">
              <w:rPr>
                <w:rFonts w:hint="eastAsia"/>
              </w:rPr>
              <w:t xml:space="preserve"> 的值</w:t>
            </w:r>
          </w:p>
        </w:tc>
      </w:tr>
      <w:tr w:rsidR="00172698" w:rsidRPr="00172698" w:rsidTr="005B223C">
        <w:tc>
          <w:tcPr>
            <w:tcW w:w="8721" w:type="dxa"/>
          </w:tcPr>
          <w:p w:rsidR="00172698" w:rsidRPr="00172698" w:rsidRDefault="00172698" w:rsidP="001B7A15">
            <w:pPr>
              <w:spacing w:before="93" w:after="93"/>
            </w:pPr>
            <w:proofErr w:type="spellStart"/>
            <w:r w:rsidRPr="00172698">
              <w:rPr>
                <w:rFonts w:hint="eastAsia"/>
              </w:rPr>
              <w:t>int</w:t>
            </w:r>
            <w:proofErr w:type="spellEnd"/>
            <w:r w:rsidRPr="00172698">
              <w:rPr>
                <w:rFonts w:hint="eastAsia"/>
              </w:rPr>
              <w:t xml:space="preserve"> </w:t>
            </w:r>
            <w:proofErr w:type="spellStart"/>
            <w:proofErr w:type="gramStart"/>
            <w:r w:rsidRPr="00172698">
              <w:t>com.p</w:t>
            </w:r>
            <w:r w:rsidRPr="0044670E">
              <w:t>qsoft.skyeye.api.Dao</w:t>
            </w:r>
            <w:r w:rsidRPr="0044670E">
              <w:rPr>
                <w:rFonts w:hint="eastAsia"/>
              </w:rPr>
              <w:t>.</w:t>
            </w:r>
            <w:r w:rsidR="0044670E" w:rsidRPr="0044670E">
              <w:rPr>
                <w:sz w:val="20"/>
                <w:szCs w:val="20"/>
              </w:rPr>
              <w:t>insert</w:t>
            </w:r>
            <w:proofErr w:type="spellEnd"/>
            <w:proofErr w:type="gramEnd"/>
            <w:r w:rsidRPr="0044670E">
              <w:rPr>
                <w:rFonts w:hint="eastAsia"/>
              </w:rPr>
              <w:t>();</w:t>
            </w:r>
          </w:p>
          <w:p w:rsidR="00172698" w:rsidRPr="00172698" w:rsidRDefault="00172698" w:rsidP="001B7A15">
            <w:pPr>
              <w:spacing w:before="93" w:after="93"/>
            </w:pPr>
            <w:r w:rsidRPr="00172698">
              <w:rPr>
                <w:rFonts w:hint="eastAsia"/>
              </w:rPr>
              <w:t xml:space="preserve">说明： </w:t>
            </w:r>
            <w:r w:rsidR="0044670E">
              <w:rPr>
                <w:rFonts w:hint="eastAsia"/>
              </w:rPr>
              <w:t>插入一条</w:t>
            </w:r>
            <w:r w:rsidRPr="00172698">
              <w:rPr>
                <w:rFonts w:hint="eastAsia"/>
              </w:rPr>
              <w:t>数据,返回</w:t>
            </w:r>
            <w:proofErr w:type="spellStart"/>
            <w:r w:rsidRPr="00172698">
              <w:rPr>
                <w:rFonts w:hint="eastAsia"/>
              </w:rPr>
              <w:t>int</w:t>
            </w:r>
            <w:proofErr w:type="spellEnd"/>
            <w:r w:rsidRPr="00172698">
              <w:rPr>
                <w:rFonts w:hint="eastAsia"/>
              </w:rPr>
              <w:t xml:space="preserve"> 的值</w:t>
            </w:r>
          </w:p>
        </w:tc>
      </w:tr>
      <w:tr w:rsidR="00172698" w:rsidRPr="00157218" w:rsidTr="005B223C">
        <w:tc>
          <w:tcPr>
            <w:tcW w:w="8721" w:type="dxa"/>
          </w:tcPr>
          <w:p w:rsidR="00172698" w:rsidRPr="00172698" w:rsidRDefault="00172698" w:rsidP="001B7A15">
            <w:pPr>
              <w:spacing w:before="93" w:after="93"/>
            </w:pPr>
            <w:proofErr w:type="spellStart"/>
            <w:proofErr w:type="gramStart"/>
            <w:r w:rsidRPr="00172698">
              <w:t>com.pqsoft.s</w:t>
            </w:r>
            <w:r w:rsidRPr="0070552E">
              <w:t>kyeye.api.Dao</w:t>
            </w:r>
            <w:r w:rsidRPr="0070552E">
              <w:rPr>
                <w:rFonts w:hint="eastAsia"/>
              </w:rPr>
              <w:t>.</w:t>
            </w:r>
            <w:r w:rsidR="0070552E" w:rsidRPr="0070552E">
              <w:rPr>
                <w:i/>
                <w:iCs/>
              </w:rPr>
              <w:t>rollback</w:t>
            </w:r>
            <w:proofErr w:type="spellEnd"/>
            <w:proofErr w:type="gramEnd"/>
            <w:r w:rsidRPr="0070552E">
              <w:rPr>
                <w:rFonts w:hint="eastAsia"/>
              </w:rPr>
              <w:t>();</w:t>
            </w:r>
          </w:p>
          <w:p w:rsidR="00172698" w:rsidRDefault="00172698" w:rsidP="001B7A15">
            <w:pPr>
              <w:spacing w:before="93" w:after="93"/>
            </w:pPr>
            <w:r w:rsidRPr="00172698">
              <w:rPr>
                <w:rFonts w:hint="eastAsia"/>
              </w:rPr>
              <w:t xml:space="preserve">说明： </w:t>
            </w:r>
            <w:r w:rsidR="0070552E">
              <w:rPr>
                <w:rFonts w:hint="eastAsia"/>
              </w:rPr>
              <w:t>数据库</w:t>
            </w:r>
            <w:proofErr w:type="gramStart"/>
            <w:r w:rsidR="0070552E">
              <w:rPr>
                <w:rFonts w:hint="eastAsia"/>
              </w:rPr>
              <w:t>数据回滚</w:t>
            </w:r>
            <w:proofErr w:type="gramEnd"/>
          </w:p>
        </w:tc>
      </w:tr>
      <w:tr w:rsidR="00E76B65" w:rsidRPr="00157218" w:rsidTr="005B223C">
        <w:tc>
          <w:tcPr>
            <w:tcW w:w="8721" w:type="dxa"/>
          </w:tcPr>
          <w:p w:rsidR="00E76B65" w:rsidRPr="00172698" w:rsidRDefault="00E76B65" w:rsidP="001B7A15">
            <w:pPr>
              <w:spacing w:before="93" w:after="93"/>
            </w:pPr>
            <w:proofErr w:type="spellStart"/>
            <w:proofErr w:type="gramStart"/>
            <w:r w:rsidRPr="00172698">
              <w:t>com.pqsoft.s</w:t>
            </w:r>
            <w:r w:rsidRPr="00E76B65">
              <w:t>kyeye.api.Dao</w:t>
            </w:r>
            <w:r w:rsidRPr="00E76B65">
              <w:rPr>
                <w:rFonts w:hint="eastAsia"/>
              </w:rPr>
              <w:t>.</w:t>
            </w:r>
            <w:r w:rsidRPr="00E76B65">
              <w:rPr>
                <w:sz w:val="20"/>
                <w:szCs w:val="20"/>
              </w:rPr>
              <w:t>commit</w:t>
            </w:r>
            <w:proofErr w:type="spellEnd"/>
            <w:proofErr w:type="gramEnd"/>
            <w:r w:rsidRPr="00E76B65">
              <w:rPr>
                <w:rFonts w:hint="eastAsia"/>
              </w:rPr>
              <w:t xml:space="preserve"> );</w:t>
            </w:r>
          </w:p>
          <w:p w:rsidR="00E76B65" w:rsidRPr="00E76B65" w:rsidRDefault="00E76B65" w:rsidP="001B7A15">
            <w:pPr>
              <w:spacing w:before="93" w:after="93"/>
            </w:pPr>
            <w:r w:rsidRPr="00172698">
              <w:rPr>
                <w:rFonts w:hint="eastAsia"/>
              </w:rPr>
              <w:t xml:space="preserve">说明： </w:t>
            </w:r>
            <w:r>
              <w:rPr>
                <w:rFonts w:hint="eastAsia"/>
              </w:rPr>
              <w:t>提交数据库维护数据</w:t>
            </w:r>
          </w:p>
        </w:tc>
      </w:tr>
    </w:tbl>
    <w:p w:rsidR="00CD5FB4" w:rsidRPr="000B0EF9" w:rsidRDefault="00CD5FB4" w:rsidP="000B0EF9">
      <w:pPr>
        <w:pStyle w:val="3"/>
        <w:spacing w:before="156"/>
      </w:pPr>
      <w:bookmarkStart w:id="54" w:name="_Toc460679902"/>
      <w:proofErr w:type="spellStart"/>
      <w:proofErr w:type="gramStart"/>
      <w:r w:rsidRPr="000B0EF9">
        <w:t>com.pqsoft.skyeye.rbac.api.Security</w:t>
      </w:r>
      <w:bookmarkEnd w:id="54"/>
      <w:proofErr w:type="spellEnd"/>
      <w:proofErr w:type="gramEnd"/>
    </w:p>
    <w:tbl>
      <w:tblPr>
        <w:tblStyle w:val="ae"/>
        <w:tblW w:w="0" w:type="auto"/>
        <w:tblLook w:val="04A0" w:firstRow="1" w:lastRow="0" w:firstColumn="1" w:lastColumn="0" w:noHBand="0" w:noVBand="1"/>
      </w:tblPr>
      <w:tblGrid>
        <w:gridCol w:w="8721"/>
      </w:tblGrid>
      <w:tr w:rsidR="00CD5FB4" w:rsidRPr="004F2BDE" w:rsidTr="00CD5FB4">
        <w:tc>
          <w:tcPr>
            <w:tcW w:w="8721" w:type="dxa"/>
          </w:tcPr>
          <w:p w:rsidR="00CD5FB4" w:rsidRPr="004F2BDE" w:rsidRDefault="00CD5FB4" w:rsidP="001B7A15">
            <w:pPr>
              <w:spacing w:before="93" w:after="93"/>
              <w:rPr>
                <w:iCs/>
              </w:rPr>
            </w:pPr>
            <w:proofErr w:type="spellStart"/>
            <w:proofErr w:type="gramStart"/>
            <w:r w:rsidRPr="004F2BDE">
              <w:t>com.pqsoft.skyeye.rbac.api.Security</w:t>
            </w:r>
            <w:r w:rsidRPr="004F2BDE">
              <w:rPr>
                <w:rFonts w:hint="eastAsia"/>
              </w:rPr>
              <w:t>.</w:t>
            </w:r>
            <w:r w:rsidRPr="004F2BDE">
              <w:rPr>
                <w:iCs/>
              </w:rPr>
              <w:t>login</w:t>
            </w:r>
            <w:proofErr w:type="spellEnd"/>
            <w:proofErr w:type="gramEnd"/>
            <w:r w:rsidRPr="004F2BDE">
              <w:rPr>
                <w:rFonts w:hint="eastAsia"/>
                <w:iCs/>
              </w:rPr>
              <w:t>()</w:t>
            </w:r>
          </w:p>
          <w:p w:rsidR="00CD5FB4" w:rsidRPr="004F2BDE" w:rsidRDefault="00CD5FB4" w:rsidP="001B7A15">
            <w:pPr>
              <w:spacing w:before="93" w:after="93"/>
            </w:pPr>
            <w:r w:rsidRPr="004F2BDE">
              <w:rPr>
                <w:rFonts w:hint="eastAsia"/>
              </w:rPr>
              <w:t>说明： 登录系统</w:t>
            </w:r>
          </w:p>
        </w:tc>
      </w:tr>
      <w:tr w:rsidR="00CD5FB4" w:rsidRPr="004F2BDE" w:rsidTr="00CD5FB4">
        <w:tc>
          <w:tcPr>
            <w:tcW w:w="8721" w:type="dxa"/>
          </w:tcPr>
          <w:p w:rsidR="00CD5FB4" w:rsidRPr="004F2BDE" w:rsidRDefault="00CD5FB4" w:rsidP="001B7A15">
            <w:pPr>
              <w:spacing w:before="93" w:after="93"/>
              <w:rPr>
                <w:iCs/>
              </w:rPr>
            </w:pPr>
            <w:proofErr w:type="spellStart"/>
            <w:proofErr w:type="gramStart"/>
            <w:r w:rsidRPr="004F2BDE">
              <w:t>com.pqsoft.skyeye.rbac.api.Security</w:t>
            </w:r>
            <w:r w:rsidRPr="004F2BDE">
              <w:rPr>
                <w:rFonts w:hint="eastAsia"/>
              </w:rPr>
              <w:t>.</w:t>
            </w:r>
            <w:r w:rsidRPr="004F2BDE">
              <w:rPr>
                <w:iCs/>
              </w:rPr>
              <w:t>logout</w:t>
            </w:r>
            <w:proofErr w:type="spellEnd"/>
            <w:proofErr w:type="gramEnd"/>
            <w:r w:rsidRPr="004F2BDE">
              <w:rPr>
                <w:rFonts w:hint="eastAsia"/>
                <w:iCs/>
              </w:rPr>
              <w:t xml:space="preserve"> ()</w:t>
            </w:r>
          </w:p>
          <w:p w:rsidR="00CD5FB4" w:rsidRPr="004F2BDE" w:rsidRDefault="00CD5FB4" w:rsidP="001B7A15">
            <w:pPr>
              <w:spacing w:before="93" w:after="93"/>
            </w:pPr>
            <w:r w:rsidRPr="004F2BDE">
              <w:rPr>
                <w:rFonts w:hint="eastAsia"/>
              </w:rPr>
              <w:t>说明： 推出系统</w:t>
            </w:r>
          </w:p>
        </w:tc>
      </w:tr>
      <w:tr w:rsidR="00CD5FB4" w:rsidRPr="004F2BDE" w:rsidTr="00CD5FB4">
        <w:tc>
          <w:tcPr>
            <w:tcW w:w="8721" w:type="dxa"/>
          </w:tcPr>
          <w:p w:rsidR="00CD5FB4" w:rsidRPr="004F2BDE" w:rsidRDefault="00CD5FB4" w:rsidP="001B7A15">
            <w:pPr>
              <w:spacing w:before="93" w:after="93"/>
              <w:rPr>
                <w:iCs/>
              </w:rPr>
            </w:pPr>
            <w:proofErr w:type="spellStart"/>
            <w:proofErr w:type="gramStart"/>
            <w:r w:rsidRPr="004F2BDE">
              <w:lastRenderedPageBreak/>
              <w:t>com.pqsoft.skyeye.rbac.api.Security</w:t>
            </w:r>
            <w:r w:rsidRPr="004F2BDE">
              <w:rPr>
                <w:rFonts w:hint="eastAsia"/>
              </w:rPr>
              <w:t>.</w:t>
            </w:r>
            <w:r w:rsidRPr="004F2BDE">
              <w:rPr>
                <w:iCs/>
              </w:rPr>
              <w:t>isMobile</w:t>
            </w:r>
            <w:proofErr w:type="spellEnd"/>
            <w:proofErr w:type="gramEnd"/>
            <w:r w:rsidRPr="004F2BDE">
              <w:rPr>
                <w:rFonts w:hint="eastAsia"/>
                <w:iCs/>
              </w:rPr>
              <w:t xml:space="preserve"> ()</w:t>
            </w:r>
          </w:p>
          <w:p w:rsidR="00CD5FB4" w:rsidRPr="004F2BDE" w:rsidRDefault="00CD5FB4" w:rsidP="001B7A15">
            <w:pPr>
              <w:spacing w:before="93" w:after="93"/>
            </w:pPr>
            <w:r w:rsidRPr="004F2BDE">
              <w:rPr>
                <w:rFonts w:hint="eastAsia"/>
              </w:rPr>
              <w:t>说明： 判断登录端为手机端登录</w:t>
            </w:r>
          </w:p>
        </w:tc>
      </w:tr>
      <w:tr w:rsidR="0064679A" w:rsidRPr="004F2BDE" w:rsidTr="00CD5FB4">
        <w:tc>
          <w:tcPr>
            <w:tcW w:w="8721" w:type="dxa"/>
          </w:tcPr>
          <w:p w:rsidR="0064679A" w:rsidRPr="004F2BDE" w:rsidRDefault="0064679A" w:rsidP="001B7A15">
            <w:pPr>
              <w:spacing w:before="93" w:after="93"/>
              <w:rPr>
                <w:iCs/>
              </w:rPr>
            </w:pPr>
            <w:proofErr w:type="spellStart"/>
            <w:proofErr w:type="gramStart"/>
            <w:r w:rsidRPr="004F2BDE">
              <w:t>com.pqsoft.skyeye.rbac.api.Security</w:t>
            </w:r>
            <w:r w:rsidRPr="004F2BDE">
              <w:rPr>
                <w:rFonts w:hint="eastAsia"/>
              </w:rPr>
              <w:t>.</w:t>
            </w:r>
            <w:r w:rsidRPr="004F2BDE">
              <w:rPr>
                <w:iCs/>
              </w:rPr>
              <w:t>isWeixin</w:t>
            </w:r>
            <w:proofErr w:type="spellEnd"/>
            <w:proofErr w:type="gramEnd"/>
            <w:r w:rsidRPr="004F2BDE">
              <w:rPr>
                <w:rFonts w:hint="eastAsia"/>
                <w:iCs/>
              </w:rPr>
              <w:t>()</w:t>
            </w:r>
          </w:p>
          <w:p w:rsidR="0064679A" w:rsidRPr="004F2BDE" w:rsidRDefault="0064679A" w:rsidP="001B7A15">
            <w:pPr>
              <w:spacing w:before="93" w:after="93"/>
            </w:pPr>
            <w:r w:rsidRPr="004F2BDE">
              <w:rPr>
                <w:rFonts w:hint="eastAsia"/>
              </w:rPr>
              <w:t>说明： 判断登录端为</w:t>
            </w:r>
            <w:proofErr w:type="gramStart"/>
            <w:r w:rsidRPr="004F2BDE">
              <w:rPr>
                <w:rFonts w:hint="eastAsia"/>
              </w:rPr>
              <w:t>微信端</w:t>
            </w:r>
            <w:proofErr w:type="gramEnd"/>
            <w:r w:rsidRPr="004F2BDE">
              <w:rPr>
                <w:rFonts w:hint="eastAsia"/>
              </w:rPr>
              <w:t>登录</w:t>
            </w:r>
          </w:p>
        </w:tc>
      </w:tr>
      <w:tr w:rsidR="00744CC8" w:rsidRPr="004F2BDE" w:rsidTr="00CD5FB4">
        <w:tc>
          <w:tcPr>
            <w:tcW w:w="8721" w:type="dxa"/>
          </w:tcPr>
          <w:p w:rsidR="00744CC8" w:rsidRPr="004F2BDE" w:rsidRDefault="00744CC8" w:rsidP="001B7A15">
            <w:pPr>
              <w:spacing w:before="93" w:after="93"/>
              <w:rPr>
                <w:iCs/>
              </w:rPr>
            </w:pPr>
            <w:proofErr w:type="spellStart"/>
            <w:proofErr w:type="gramStart"/>
            <w:r w:rsidRPr="004F2BDE">
              <w:t>com.pqsoft.skyeye.rbac.api.Security</w:t>
            </w:r>
            <w:r w:rsidRPr="004F2BDE">
              <w:rPr>
                <w:rFonts w:hint="eastAsia"/>
              </w:rPr>
              <w:t>.</w:t>
            </w:r>
            <w:r w:rsidRPr="004F2BDE">
              <w:rPr>
                <w:iCs/>
              </w:rPr>
              <w:t>checkPassword</w:t>
            </w:r>
            <w:proofErr w:type="spellEnd"/>
            <w:proofErr w:type="gramEnd"/>
            <w:r w:rsidRPr="004F2BDE">
              <w:rPr>
                <w:rFonts w:hint="eastAsia"/>
                <w:iCs/>
              </w:rPr>
              <w:t>()</w:t>
            </w:r>
          </w:p>
          <w:p w:rsidR="00744CC8" w:rsidRPr="004F2BDE" w:rsidRDefault="00744CC8" w:rsidP="001B7A15">
            <w:pPr>
              <w:spacing w:before="93" w:after="93"/>
            </w:pPr>
            <w:r w:rsidRPr="004F2BDE">
              <w:rPr>
                <w:rFonts w:hint="eastAsia"/>
              </w:rPr>
              <w:t>说明： 判断登录用户密码</w:t>
            </w:r>
          </w:p>
        </w:tc>
      </w:tr>
      <w:tr w:rsidR="00A72DA0" w:rsidRPr="004F2BDE" w:rsidTr="00CD5FB4">
        <w:tc>
          <w:tcPr>
            <w:tcW w:w="8721" w:type="dxa"/>
          </w:tcPr>
          <w:p w:rsidR="000D7AE5" w:rsidRPr="004F2BDE" w:rsidRDefault="000D7AE5" w:rsidP="001B7A15">
            <w:pPr>
              <w:spacing w:before="93" w:after="93"/>
              <w:rPr>
                <w:iCs/>
              </w:rPr>
            </w:pPr>
            <w:proofErr w:type="spellStart"/>
            <w:proofErr w:type="gramStart"/>
            <w:r w:rsidRPr="004F2BDE">
              <w:t>com.pqsoft.skyeye.rbac.api.Security</w:t>
            </w:r>
            <w:r w:rsidRPr="004F2BDE">
              <w:rPr>
                <w:rFonts w:hint="eastAsia"/>
              </w:rPr>
              <w:t>.</w:t>
            </w:r>
            <w:r w:rsidRPr="004F2BDE">
              <w:rPr>
                <w:u w:val="single"/>
              </w:rPr>
              <w:t>getUser</w:t>
            </w:r>
            <w:proofErr w:type="spellEnd"/>
            <w:proofErr w:type="gramEnd"/>
            <w:r w:rsidRPr="004F2BDE">
              <w:rPr>
                <w:rFonts w:hint="eastAsia"/>
                <w:iCs/>
              </w:rPr>
              <w:t>()</w:t>
            </w:r>
          </w:p>
          <w:p w:rsidR="00A72DA0" w:rsidRPr="004F2BDE" w:rsidRDefault="000D7AE5" w:rsidP="001B7A15">
            <w:pPr>
              <w:spacing w:before="93" w:after="93"/>
            </w:pPr>
            <w:r w:rsidRPr="004F2BDE">
              <w:rPr>
                <w:rFonts w:hint="eastAsia"/>
              </w:rPr>
              <w:t xml:space="preserve">说明： </w:t>
            </w:r>
            <w:r w:rsidR="00DC70BE" w:rsidRPr="004F2BDE">
              <w:rPr>
                <w:rFonts w:hint="eastAsia"/>
              </w:rPr>
              <w:t>获取登录用户信息</w:t>
            </w:r>
          </w:p>
        </w:tc>
      </w:tr>
      <w:tr w:rsidR="00BC5B8F" w:rsidRPr="004F2BDE" w:rsidTr="00CD5FB4">
        <w:tc>
          <w:tcPr>
            <w:tcW w:w="8721" w:type="dxa"/>
          </w:tcPr>
          <w:p w:rsidR="00BC5B8F" w:rsidRPr="00BC5B8F" w:rsidRDefault="00BC5B8F" w:rsidP="00BC5B8F">
            <w:pPr>
              <w:spacing w:before="93" w:after="93"/>
            </w:pPr>
            <w:proofErr w:type="spellStart"/>
            <w:proofErr w:type="gramStart"/>
            <w:r w:rsidRPr="00BC5B8F">
              <w:t>com.pqsoft.skyeye.rbac.api.Security.</w:t>
            </w:r>
            <w:r w:rsidRPr="00BC5B8F">
              <w:rPr>
                <w:i/>
                <w:iCs/>
              </w:rPr>
              <w:t>getUser</w:t>
            </w:r>
            <w:proofErr w:type="spellEnd"/>
            <w:proofErr w:type="gramEnd"/>
            <w:r w:rsidRPr="00BC5B8F">
              <w:t>().</w:t>
            </w:r>
            <w:proofErr w:type="spellStart"/>
            <w:r w:rsidRPr="00BC5B8F">
              <w:t>getEmployeeType</w:t>
            </w:r>
            <w:proofErr w:type="spellEnd"/>
            <w:r w:rsidRPr="00BC5B8F">
              <w:t>()</w:t>
            </w:r>
          </w:p>
          <w:p w:rsidR="00BC5B8F" w:rsidRPr="004F2BDE" w:rsidRDefault="00BC5B8F" w:rsidP="00BC5B8F">
            <w:pPr>
              <w:spacing w:before="93" w:after="93"/>
            </w:pPr>
            <w:r w:rsidRPr="00BC5B8F">
              <w:rPr>
                <w:rFonts w:hint="eastAsia"/>
              </w:rPr>
              <w:t>说明： 判断登录用户是否离职</w:t>
            </w:r>
          </w:p>
        </w:tc>
      </w:tr>
      <w:tr w:rsidR="004F2BDE" w:rsidRPr="004F2BDE" w:rsidTr="00CD5FB4">
        <w:tc>
          <w:tcPr>
            <w:tcW w:w="8721" w:type="dxa"/>
          </w:tcPr>
          <w:p w:rsidR="004F2BDE" w:rsidRPr="004F2BDE" w:rsidRDefault="004F2BDE" w:rsidP="001B7A15">
            <w:pPr>
              <w:spacing w:before="93" w:after="93"/>
            </w:pPr>
            <w:proofErr w:type="spellStart"/>
            <w:proofErr w:type="gramStart"/>
            <w:r w:rsidRPr="004F2BDE">
              <w:t>com.pqsoft.skyeye.rbac.api.Security.getUser</w:t>
            </w:r>
            <w:proofErr w:type="spellEnd"/>
            <w:proofErr w:type="gramEnd"/>
            <w:r w:rsidRPr="004F2BDE">
              <w:t>().</w:t>
            </w:r>
            <w:proofErr w:type="spellStart"/>
            <w:r w:rsidRPr="004F2BDE">
              <w:t>getId</w:t>
            </w:r>
            <w:proofErr w:type="spellEnd"/>
            <w:r w:rsidRPr="004F2BDE">
              <w:t>()</w:t>
            </w:r>
          </w:p>
          <w:p w:rsidR="004F2BDE" w:rsidRPr="004F2BDE" w:rsidRDefault="004F2BDE" w:rsidP="001B7A15">
            <w:pPr>
              <w:spacing w:before="93" w:after="93"/>
            </w:pPr>
            <w:r w:rsidRPr="004F2BDE">
              <w:rPr>
                <w:rFonts w:hint="eastAsia"/>
              </w:rPr>
              <w:t>说明：获取登录用户的id</w:t>
            </w:r>
          </w:p>
        </w:tc>
      </w:tr>
      <w:tr w:rsidR="004F2BDE" w:rsidRPr="004F2BDE" w:rsidTr="00CD5FB4">
        <w:tc>
          <w:tcPr>
            <w:tcW w:w="8721" w:type="dxa"/>
          </w:tcPr>
          <w:p w:rsidR="004F2BDE" w:rsidRPr="004F2BDE" w:rsidRDefault="004F2BDE" w:rsidP="001B7A15">
            <w:pPr>
              <w:spacing w:before="93" w:after="93"/>
            </w:pPr>
            <w:proofErr w:type="spellStart"/>
            <w:proofErr w:type="gramStart"/>
            <w:r w:rsidRPr="004F2BDE">
              <w:t>com.pqsoft.skyeye.rbac.api.</w:t>
            </w:r>
            <w:r>
              <w:t>Security.getUser</w:t>
            </w:r>
            <w:proofErr w:type="spellEnd"/>
            <w:proofErr w:type="gramEnd"/>
            <w:r>
              <w:t>().</w:t>
            </w:r>
            <w:proofErr w:type="spellStart"/>
            <w:r>
              <w:t>getCode</w:t>
            </w:r>
            <w:proofErr w:type="spellEnd"/>
            <w:r w:rsidRPr="004F2BDE">
              <w:t>()</w:t>
            </w:r>
          </w:p>
          <w:p w:rsidR="004F2BDE" w:rsidRPr="004F2BDE" w:rsidRDefault="004F2BDE" w:rsidP="001B7A15">
            <w:pPr>
              <w:spacing w:before="93" w:after="93"/>
            </w:pPr>
            <w:r w:rsidRPr="004F2BDE">
              <w:rPr>
                <w:rFonts w:hint="eastAsia"/>
              </w:rPr>
              <w:t>说明：获取登录用户的</w:t>
            </w:r>
            <w:r>
              <w:rPr>
                <w:rFonts w:hint="eastAsia"/>
              </w:rPr>
              <w:t>编号</w:t>
            </w:r>
          </w:p>
        </w:tc>
      </w:tr>
      <w:tr w:rsidR="004F2BDE" w:rsidRPr="004F2BDE" w:rsidTr="00CD5FB4">
        <w:tc>
          <w:tcPr>
            <w:tcW w:w="8721" w:type="dxa"/>
          </w:tcPr>
          <w:p w:rsidR="004F2BDE" w:rsidRPr="004F2BDE" w:rsidRDefault="004F2BDE" w:rsidP="001B7A15">
            <w:pPr>
              <w:spacing w:before="93" w:after="93"/>
            </w:pPr>
            <w:proofErr w:type="spellStart"/>
            <w:proofErr w:type="gramStart"/>
            <w:r w:rsidRPr="004F2BDE">
              <w:t>com.pqsoft</w:t>
            </w:r>
            <w:r w:rsidRPr="00E03A26">
              <w:t>.skyeye.rbac.api.Security.getUser</w:t>
            </w:r>
            <w:proofErr w:type="spellEnd"/>
            <w:proofErr w:type="gramEnd"/>
            <w:r w:rsidRPr="00E03A26">
              <w:t>().</w:t>
            </w:r>
            <w:proofErr w:type="spellStart"/>
            <w:r w:rsidRPr="00E03A26">
              <w:rPr>
                <w:rFonts w:ascii="Courier New" w:eastAsia="宋体" w:hAnsi="Courier New"/>
                <w:sz w:val="20"/>
                <w:szCs w:val="20"/>
              </w:rPr>
              <w:t>getName</w:t>
            </w:r>
            <w:proofErr w:type="spellEnd"/>
            <w:r w:rsidRPr="00E03A26">
              <w:t>()</w:t>
            </w:r>
          </w:p>
          <w:p w:rsidR="004F2BDE" w:rsidRPr="004F2BDE" w:rsidRDefault="004F2BDE" w:rsidP="001B7A15">
            <w:pPr>
              <w:spacing w:before="93" w:after="93"/>
            </w:pPr>
            <w:r w:rsidRPr="004F2BDE">
              <w:rPr>
                <w:rFonts w:hint="eastAsia"/>
              </w:rPr>
              <w:t>说明：获取登录用户</w:t>
            </w:r>
            <w:r>
              <w:rPr>
                <w:rFonts w:hint="eastAsia"/>
              </w:rPr>
              <w:t>名称</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w:t>
            </w:r>
            <w:r>
              <w:rPr>
                <w:i/>
                <w:iCs/>
              </w:rPr>
              <w:t>getUser</w:t>
            </w:r>
            <w:proofErr w:type="spellEnd"/>
            <w:r>
              <w:t>(</w:t>
            </w:r>
            <w:proofErr w:type="gramStart"/>
            <w:r>
              <w:t>).</w:t>
            </w:r>
            <w:proofErr w:type="spellStart"/>
            <w:r>
              <w:t>getOrg</w:t>
            </w:r>
            <w:proofErr w:type="spellEnd"/>
            <w:proofErr w:type="gramEnd"/>
            <w:r>
              <w:t>().</w:t>
            </w:r>
            <w:proofErr w:type="spellStart"/>
            <w:r>
              <w:t>getId</w:t>
            </w:r>
            <w:proofErr w:type="spellEnd"/>
            <w:r>
              <w:t>();</w:t>
            </w:r>
          </w:p>
          <w:p w:rsidR="00A01F3C" w:rsidRPr="004F2BDE" w:rsidRDefault="00A01F3C" w:rsidP="001B7A15">
            <w:pPr>
              <w:spacing w:before="93" w:after="93"/>
            </w:pPr>
            <w:r w:rsidRPr="004F2BDE">
              <w:rPr>
                <w:rFonts w:hint="eastAsia"/>
              </w:rPr>
              <w:t>说明：获取登录用户</w:t>
            </w:r>
            <w:r w:rsidR="001B7A15">
              <w:rPr>
                <w:rFonts w:hint="eastAsia"/>
              </w:rPr>
              <w:t>所属组织架构id</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getName</w:t>
            </w:r>
            <w:proofErr w:type="spellEnd"/>
            <w:r>
              <w:t>();</w:t>
            </w:r>
          </w:p>
          <w:p w:rsidR="00A01F3C" w:rsidRPr="004F2BDE" w:rsidRDefault="001B7A15" w:rsidP="001B7A15">
            <w:pPr>
              <w:spacing w:before="93" w:after="93"/>
            </w:pPr>
            <w:r w:rsidRPr="004F2BDE">
              <w:rPr>
                <w:rFonts w:hint="eastAsia"/>
              </w:rPr>
              <w:t>说明：获取登录用户</w:t>
            </w:r>
            <w:r>
              <w:rPr>
                <w:rFonts w:hint="eastAsia"/>
              </w:rPr>
              <w:t>所属组织架构名称</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getBigAreaId</w:t>
            </w:r>
            <w:proofErr w:type="spellEnd"/>
            <w:r>
              <w:t>(</w:t>
            </w:r>
            <w:r>
              <w:rPr>
                <w:u w:val="single"/>
              </w:rPr>
              <w:t>)</w:t>
            </w:r>
          </w:p>
          <w:p w:rsidR="00A01F3C" w:rsidRPr="001B7A15" w:rsidRDefault="001B7A15" w:rsidP="001B7A15">
            <w:pPr>
              <w:spacing w:before="93" w:after="93"/>
            </w:pPr>
            <w:r w:rsidRPr="001B7A15">
              <w:rPr>
                <w:rFonts w:hint="eastAsia"/>
              </w:rPr>
              <w:t>说明：获取登录用户所属大区</w:t>
            </w:r>
            <w:r>
              <w:rPr>
                <w:rFonts w:hint="eastAsia"/>
              </w:rPr>
              <w:t>id</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getBigArea</w:t>
            </w:r>
            <w:proofErr w:type="spellEnd"/>
            <w:r>
              <w:t>(</w:t>
            </w:r>
            <w:r>
              <w:rPr>
                <w:u w:val="single"/>
              </w:rPr>
              <w:t>)</w:t>
            </w:r>
          </w:p>
          <w:p w:rsidR="00A01F3C" w:rsidRPr="004F2BDE" w:rsidRDefault="001B7A15" w:rsidP="001B7A15">
            <w:pPr>
              <w:spacing w:before="93" w:after="93"/>
            </w:pPr>
            <w:r w:rsidRPr="004F2BDE">
              <w:rPr>
                <w:rFonts w:hint="eastAsia"/>
              </w:rPr>
              <w:t>说明：获取登录用户</w:t>
            </w:r>
            <w:r>
              <w:rPr>
                <w:rFonts w:hint="eastAsia"/>
              </w:rPr>
              <w:t>所属大区</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getPlatform</w:t>
            </w:r>
            <w:proofErr w:type="spellEnd"/>
            <w:r>
              <w:t>(</w:t>
            </w:r>
            <w:r>
              <w:rPr>
                <w:u w:val="single"/>
              </w:rPr>
              <w:t>)</w:t>
            </w:r>
          </w:p>
          <w:p w:rsidR="00A01F3C" w:rsidRPr="004F2BDE" w:rsidRDefault="001B7A15" w:rsidP="001B7A15">
            <w:pPr>
              <w:spacing w:before="93" w:after="93"/>
            </w:pPr>
            <w:r w:rsidRPr="004F2BDE">
              <w:rPr>
                <w:rFonts w:hint="eastAsia"/>
              </w:rPr>
              <w:t>说明：获取登录用户</w:t>
            </w:r>
            <w:r>
              <w:rPr>
                <w:rFonts w:hint="eastAsia"/>
              </w:rPr>
              <w:t>所属平台</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getPlatformId</w:t>
            </w:r>
            <w:proofErr w:type="spellEnd"/>
            <w:r>
              <w:t>(</w:t>
            </w:r>
            <w:r>
              <w:rPr>
                <w:u w:val="single"/>
              </w:rPr>
              <w:t>)</w:t>
            </w:r>
          </w:p>
          <w:p w:rsidR="00A01F3C" w:rsidRPr="004F2BDE" w:rsidRDefault="001B7A15" w:rsidP="001B7A15">
            <w:pPr>
              <w:spacing w:before="93" w:after="93"/>
            </w:pPr>
            <w:r w:rsidRPr="004F2BDE">
              <w:rPr>
                <w:rFonts w:hint="eastAsia"/>
              </w:rPr>
              <w:t>说明：获取登录用户</w:t>
            </w:r>
            <w:r>
              <w:rPr>
                <w:rFonts w:hint="eastAsia"/>
              </w:rPr>
              <w:t>所属平台id</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getRole</w:t>
            </w:r>
            <w:proofErr w:type="spellEnd"/>
            <w:r>
              <w:t>(</w:t>
            </w:r>
            <w:r>
              <w:rPr>
                <w:u w:val="single"/>
              </w:rPr>
              <w:t>)</w:t>
            </w:r>
          </w:p>
          <w:p w:rsidR="00A01F3C" w:rsidRPr="004F2BDE" w:rsidRDefault="001B7A15" w:rsidP="001B7A15">
            <w:pPr>
              <w:spacing w:before="93" w:after="93"/>
            </w:pPr>
            <w:r w:rsidRPr="004F2BDE">
              <w:rPr>
                <w:rFonts w:hint="eastAsia"/>
              </w:rPr>
              <w:t>说明：获取登录用户</w:t>
            </w:r>
            <w:r>
              <w:rPr>
                <w:rFonts w:hint="eastAsia"/>
              </w:rPr>
              <w:t>角色</w:t>
            </w:r>
          </w:p>
        </w:tc>
      </w:tr>
      <w:tr w:rsidR="00A01F3C" w:rsidRPr="00A01F3C" w:rsidTr="00CD5FB4">
        <w:tc>
          <w:tcPr>
            <w:tcW w:w="8721" w:type="dxa"/>
          </w:tcPr>
          <w:p w:rsidR="00A01F3C" w:rsidRDefault="00A01F3C" w:rsidP="001B7A15">
            <w:pPr>
              <w:spacing w:before="93" w:after="93"/>
              <w:rPr>
                <w:color w:val="auto"/>
              </w:rPr>
            </w:pPr>
            <w:proofErr w:type="spellStart"/>
            <w:r w:rsidRPr="004F2BDE">
              <w:lastRenderedPageBreak/>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getSpId</w:t>
            </w:r>
            <w:proofErr w:type="spellEnd"/>
            <w:r>
              <w:t>(</w:t>
            </w:r>
            <w:r>
              <w:rPr>
                <w:u w:val="single"/>
              </w:rPr>
              <w:t>)</w:t>
            </w:r>
          </w:p>
          <w:p w:rsidR="00A01F3C" w:rsidRPr="004F2BDE" w:rsidRDefault="001B7A15" w:rsidP="001B7A15">
            <w:pPr>
              <w:spacing w:before="93" w:after="93"/>
            </w:pPr>
            <w:r w:rsidRPr="004F2BDE">
              <w:rPr>
                <w:rFonts w:hint="eastAsia"/>
              </w:rPr>
              <w:t>说明：获取登录用户</w:t>
            </w:r>
            <w:r>
              <w:rPr>
                <w:rFonts w:hint="eastAsia"/>
              </w:rPr>
              <w:t>所属</w:t>
            </w:r>
            <w:proofErr w:type="spellStart"/>
            <w:r>
              <w:rPr>
                <w:rFonts w:hint="eastAsia"/>
              </w:rPr>
              <w:t>sp</w:t>
            </w:r>
            <w:proofErr w:type="spellEnd"/>
            <w:r>
              <w:rPr>
                <w:rFonts w:hint="eastAsia"/>
              </w:rPr>
              <w:t>经销商id</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getSpName</w:t>
            </w:r>
            <w:proofErr w:type="spellEnd"/>
            <w:r>
              <w:t>(</w:t>
            </w:r>
            <w:r>
              <w:rPr>
                <w:u w:val="single"/>
              </w:rPr>
              <w:t>)</w:t>
            </w:r>
          </w:p>
          <w:p w:rsidR="00A01F3C" w:rsidRPr="004F2BDE" w:rsidRDefault="001B7A15" w:rsidP="001B7A15">
            <w:pPr>
              <w:spacing w:before="93" w:after="93"/>
            </w:pPr>
            <w:r w:rsidRPr="004F2BDE">
              <w:rPr>
                <w:rFonts w:hint="eastAsia"/>
              </w:rPr>
              <w:t>说明：获取登录用户</w:t>
            </w:r>
            <w:r>
              <w:rPr>
                <w:rFonts w:hint="eastAsia"/>
              </w:rPr>
              <w:t>所属</w:t>
            </w:r>
            <w:proofErr w:type="spellStart"/>
            <w:r>
              <w:rPr>
                <w:rFonts w:hint="eastAsia"/>
              </w:rPr>
              <w:t>sp</w:t>
            </w:r>
            <w:proofErr w:type="spellEnd"/>
            <w:r>
              <w:rPr>
                <w:rFonts w:hint="eastAsia"/>
              </w:rPr>
              <w:t>经销商名称</w:t>
            </w:r>
          </w:p>
        </w:tc>
      </w:tr>
      <w:tr w:rsidR="00A01F3C" w:rsidRPr="00A01F3C" w:rsidTr="00CD5FB4">
        <w:tc>
          <w:tcPr>
            <w:tcW w:w="8721" w:type="dxa"/>
          </w:tcPr>
          <w:p w:rsidR="00A01F3C" w:rsidRDefault="00A01F3C" w:rsidP="001B7A15">
            <w:pPr>
              <w:spacing w:before="93" w:after="93"/>
              <w:rPr>
                <w:color w:val="auto"/>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getSuppId</w:t>
            </w:r>
            <w:proofErr w:type="spellEnd"/>
            <w:r>
              <w:t>(</w:t>
            </w:r>
            <w:r>
              <w:rPr>
                <w:u w:val="single"/>
              </w:rPr>
              <w:t>)</w:t>
            </w:r>
          </w:p>
          <w:p w:rsidR="00A01F3C" w:rsidRPr="004F2BDE" w:rsidRDefault="001B7A15" w:rsidP="001B7A15">
            <w:pPr>
              <w:spacing w:before="93" w:after="93"/>
            </w:pPr>
            <w:r w:rsidRPr="004F2BDE">
              <w:rPr>
                <w:rFonts w:hint="eastAsia"/>
              </w:rPr>
              <w:t>说明：获取登录用户</w:t>
            </w:r>
            <w:r>
              <w:rPr>
                <w:rFonts w:hint="eastAsia"/>
              </w:rPr>
              <w:t>所属经销商id</w:t>
            </w:r>
          </w:p>
        </w:tc>
      </w:tr>
      <w:tr w:rsidR="00A01F3C" w:rsidRPr="00A01F3C" w:rsidTr="00CD5FB4">
        <w:tc>
          <w:tcPr>
            <w:tcW w:w="8721" w:type="dxa"/>
          </w:tcPr>
          <w:p w:rsidR="00A01F3C" w:rsidRDefault="00A01F3C" w:rsidP="001B7A15">
            <w:pPr>
              <w:spacing w:before="93" w:after="93"/>
              <w:rPr>
                <w:u w:val="single"/>
              </w:rPr>
            </w:pPr>
            <w:proofErr w:type="spellStart"/>
            <w:r w:rsidRPr="004F2BDE">
              <w:t>com.pqsoft.skyeye.rbac.api</w:t>
            </w:r>
            <w:proofErr w:type="spellEnd"/>
            <w:r w:rsidRPr="004F2BDE">
              <w:t>.</w:t>
            </w:r>
            <w:r>
              <w:t xml:space="preserve"> </w:t>
            </w:r>
            <w:proofErr w:type="spellStart"/>
            <w:r>
              <w:t>Security.getUser</w:t>
            </w:r>
            <w:proofErr w:type="spellEnd"/>
            <w:r>
              <w:t>(</w:t>
            </w:r>
            <w:proofErr w:type="gramStart"/>
            <w:r>
              <w:t>).</w:t>
            </w:r>
            <w:proofErr w:type="spellStart"/>
            <w:r>
              <w:t>getOrg</w:t>
            </w:r>
            <w:proofErr w:type="spellEnd"/>
            <w:proofErr w:type="gramEnd"/>
            <w:r>
              <w:t>().</w:t>
            </w:r>
            <w:proofErr w:type="spellStart"/>
            <w:r>
              <w:t>getSuppName</w:t>
            </w:r>
            <w:proofErr w:type="spellEnd"/>
            <w:r>
              <w:t>(</w:t>
            </w:r>
            <w:r>
              <w:rPr>
                <w:u w:val="single"/>
              </w:rPr>
              <w:t>)</w:t>
            </w:r>
          </w:p>
          <w:p w:rsidR="001B7A15" w:rsidRPr="004F2BDE" w:rsidRDefault="001B7A15" w:rsidP="001B7A15">
            <w:pPr>
              <w:spacing w:before="93" w:after="93"/>
            </w:pPr>
            <w:r w:rsidRPr="004F2BDE">
              <w:rPr>
                <w:rFonts w:hint="eastAsia"/>
              </w:rPr>
              <w:t>说明：获取登录用户</w:t>
            </w:r>
            <w:r>
              <w:rPr>
                <w:rFonts w:hint="eastAsia"/>
              </w:rPr>
              <w:t>所属经销商名称</w:t>
            </w:r>
          </w:p>
        </w:tc>
      </w:tr>
    </w:tbl>
    <w:p w:rsidR="00E03A26" w:rsidRPr="000B0EF9" w:rsidRDefault="00E03A26" w:rsidP="000B0EF9">
      <w:pPr>
        <w:pStyle w:val="3"/>
        <w:spacing w:before="156"/>
      </w:pPr>
      <w:bookmarkStart w:id="55" w:name="_Toc460679903"/>
      <w:proofErr w:type="spellStart"/>
      <w:proofErr w:type="gramStart"/>
      <w:r w:rsidRPr="000B0EF9">
        <w:t>com.pqsoft.skyeye.rbac.api.</w:t>
      </w:r>
      <w:r w:rsidR="005D14F7" w:rsidRPr="000B0EF9">
        <w:t>SessAttr</w:t>
      </w:r>
      <w:bookmarkEnd w:id="55"/>
      <w:proofErr w:type="spellEnd"/>
      <w:proofErr w:type="gramEnd"/>
    </w:p>
    <w:tbl>
      <w:tblPr>
        <w:tblStyle w:val="ae"/>
        <w:tblW w:w="0" w:type="auto"/>
        <w:tblLook w:val="04A0" w:firstRow="1" w:lastRow="0" w:firstColumn="1" w:lastColumn="0" w:noHBand="0" w:noVBand="1"/>
      </w:tblPr>
      <w:tblGrid>
        <w:gridCol w:w="8721"/>
      </w:tblGrid>
      <w:tr w:rsidR="005D14F7" w:rsidRPr="00876ED6" w:rsidTr="005D14F7">
        <w:tc>
          <w:tcPr>
            <w:tcW w:w="8721" w:type="dxa"/>
          </w:tcPr>
          <w:p w:rsidR="005D14F7" w:rsidRPr="00876ED6" w:rsidRDefault="005D14F7" w:rsidP="005D14F7">
            <w:pPr>
              <w:spacing w:before="93" w:after="93"/>
              <w:ind w:left="0"/>
            </w:pPr>
            <w:proofErr w:type="spellStart"/>
            <w:proofErr w:type="gramStart"/>
            <w:r w:rsidRPr="00876ED6">
              <w:t>com.pqsoft.skyeye.rbac.api.SessAttr</w:t>
            </w:r>
            <w:proofErr w:type="spellEnd"/>
            <w:proofErr w:type="gramEnd"/>
            <w:r w:rsidRPr="00876ED6">
              <w:rPr>
                <w:rFonts w:hint="eastAsia"/>
              </w:rPr>
              <w:t>.</w:t>
            </w:r>
            <w:r w:rsidRPr="00876ED6">
              <w:t xml:space="preserve"> </w:t>
            </w:r>
            <w:proofErr w:type="spellStart"/>
            <w:proofErr w:type="gramStart"/>
            <w:r w:rsidRPr="00876ED6">
              <w:t>getAttribute</w:t>
            </w:r>
            <w:proofErr w:type="spellEnd"/>
            <w:r w:rsidRPr="00876ED6">
              <w:rPr>
                <w:rFonts w:hint="eastAsia"/>
              </w:rPr>
              <w:t>(</w:t>
            </w:r>
            <w:proofErr w:type="gramEnd"/>
            <w:r w:rsidRPr="00876ED6">
              <w:rPr>
                <w:rFonts w:hint="eastAsia"/>
              </w:rPr>
              <w:t>)</w:t>
            </w:r>
          </w:p>
          <w:p w:rsidR="005D14F7" w:rsidRPr="00876ED6" w:rsidRDefault="005D14F7" w:rsidP="005D14F7">
            <w:pPr>
              <w:spacing w:before="93" w:after="93"/>
              <w:ind w:left="0"/>
            </w:pPr>
            <w:r w:rsidRPr="00876ED6">
              <w:rPr>
                <w:rFonts w:hint="eastAsia"/>
              </w:rPr>
              <w:t>说明：获取session值</w:t>
            </w:r>
          </w:p>
        </w:tc>
      </w:tr>
      <w:tr w:rsidR="005D14F7" w:rsidRPr="00876ED6" w:rsidTr="005D14F7">
        <w:tc>
          <w:tcPr>
            <w:tcW w:w="8721" w:type="dxa"/>
          </w:tcPr>
          <w:p w:rsidR="005D14F7" w:rsidRPr="00876ED6" w:rsidRDefault="005D14F7" w:rsidP="005D14F7">
            <w:pPr>
              <w:spacing w:before="93" w:after="93"/>
              <w:ind w:left="0"/>
            </w:pPr>
            <w:proofErr w:type="spellStart"/>
            <w:proofErr w:type="gramStart"/>
            <w:r w:rsidRPr="00876ED6">
              <w:t>com.pqsoft.skyeye.rbac.api.SessAttr</w:t>
            </w:r>
            <w:proofErr w:type="spellEnd"/>
            <w:proofErr w:type="gramEnd"/>
            <w:r w:rsidRPr="00876ED6">
              <w:rPr>
                <w:rFonts w:hint="eastAsia"/>
              </w:rPr>
              <w:t>.</w:t>
            </w:r>
            <w:r w:rsidRPr="00876ED6">
              <w:t xml:space="preserve"> </w:t>
            </w:r>
            <w:proofErr w:type="spellStart"/>
            <w:r w:rsidRPr="00876ED6">
              <w:t>removeAttribute</w:t>
            </w:r>
            <w:proofErr w:type="spellEnd"/>
            <w:r w:rsidRPr="00876ED6">
              <w:rPr>
                <w:rFonts w:hint="eastAsia"/>
              </w:rPr>
              <w:t xml:space="preserve"> ()</w:t>
            </w:r>
          </w:p>
          <w:p w:rsidR="005D14F7" w:rsidRPr="00876ED6" w:rsidRDefault="005D14F7" w:rsidP="005D14F7">
            <w:pPr>
              <w:spacing w:before="93" w:after="93"/>
              <w:ind w:left="0"/>
            </w:pPr>
            <w:r w:rsidRPr="00876ED6">
              <w:rPr>
                <w:rFonts w:hint="eastAsia"/>
              </w:rPr>
              <w:t>说明：移除session值</w:t>
            </w:r>
          </w:p>
        </w:tc>
      </w:tr>
      <w:tr w:rsidR="004514E9" w:rsidRPr="00876ED6" w:rsidTr="005D14F7">
        <w:tc>
          <w:tcPr>
            <w:tcW w:w="8721" w:type="dxa"/>
          </w:tcPr>
          <w:p w:rsidR="004514E9" w:rsidRPr="00876ED6" w:rsidRDefault="004514E9" w:rsidP="005D14F7">
            <w:pPr>
              <w:spacing w:before="93" w:after="93"/>
              <w:ind w:left="0"/>
              <w:rPr>
                <w:i/>
                <w:iCs/>
              </w:rPr>
            </w:pPr>
            <w:proofErr w:type="spellStart"/>
            <w:proofErr w:type="gramStart"/>
            <w:r w:rsidRPr="00876ED6">
              <w:t>com.pqsoft.skyeye.rbac.api.SessAttr</w:t>
            </w:r>
            <w:proofErr w:type="spellEnd"/>
            <w:proofErr w:type="gramEnd"/>
            <w:r w:rsidRPr="00876ED6">
              <w:rPr>
                <w:rFonts w:hint="eastAsia"/>
              </w:rPr>
              <w:t>.</w:t>
            </w:r>
            <w:r w:rsidRPr="00876ED6">
              <w:rPr>
                <w:i/>
                <w:iCs/>
              </w:rPr>
              <w:t xml:space="preserve"> </w:t>
            </w:r>
            <w:proofErr w:type="spellStart"/>
            <w:proofErr w:type="gramStart"/>
            <w:r w:rsidRPr="00876ED6">
              <w:rPr>
                <w:i/>
                <w:iCs/>
              </w:rPr>
              <w:t>setAttribute</w:t>
            </w:r>
            <w:proofErr w:type="spellEnd"/>
            <w:r w:rsidRPr="00876ED6">
              <w:rPr>
                <w:rFonts w:hint="eastAsia"/>
                <w:i/>
                <w:iCs/>
              </w:rPr>
              <w:t>(</w:t>
            </w:r>
            <w:proofErr w:type="gramEnd"/>
            <w:r w:rsidRPr="00876ED6">
              <w:rPr>
                <w:rFonts w:hint="eastAsia"/>
                <w:i/>
                <w:iCs/>
              </w:rPr>
              <w:t>)</w:t>
            </w:r>
          </w:p>
          <w:p w:rsidR="004514E9" w:rsidRPr="00876ED6" w:rsidRDefault="004514E9" w:rsidP="005D14F7">
            <w:pPr>
              <w:spacing w:before="93" w:after="93"/>
              <w:ind w:left="0"/>
            </w:pPr>
            <w:r w:rsidRPr="00876ED6">
              <w:rPr>
                <w:rFonts w:hint="eastAsia"/>
                <w:i/>
                <w:iCs/>
              </w:rPr>
              <w:t>说明：设置session值</w:t>
            </w:r>
          </w:p>
        </w:tc>
      </w:tr>
    </w:tbl>
    <w:p w:rsidR="002A2AD8" w:rsidRDefault="002A2AD8" w:rsidP="002A2AD8">
      <w:pPr>
        <w:pStyle w:val="3"/>
        <w:spacing w:before="156"/>
      </w:pPr>
      <w:bookmarkStart w:id="56" w:name="_Toc460679904"/>
      <w:r>
        <w:t>其他工具类</w:t>
      </w:r>
      <w:bookmarkEnd w:id="56"/>
    </w:p>
    <w:tbl>
      <w:tblPr>
        <w:tblStyle w:val="ae"/>
        <w:tblW w:w="0" w:type="auto"/>
        <w:tblLook w:val="04A0" w:firstRow="1" w:lastRow="0" w:firstColumn="1" w:lastColumn="0" w:noHBand="0" w:noVBand="1"/>
      </w:tblPr>
      <w:tblGrid>
        <w:gridCol w:w="8721"/>
      </w:tblGrid>
      <w:tr w:rsidR="00C61F0A" w:rsidTr="00C61F0A">
        <w:tc>
          <w:tcPr>
            <w:tcW w:w="8721" w:type="dxa"/>
          </w:tcPr>
          <w:p w:rsidR="00C61F0A" w:rsidRPr="000E21F2" w:rsidRDefault="00C61F0A" w:rsidP="00C61F0A">
            <w:pPr>
              <w:spacing w:before="93" w:after="93"/>
              <w:ind w:left="0"/>
            </w:pPr>
            <w:proofErr w:type="spellStart"/>
            <w:r w:rsidRPr="000E21F2">
              <w:rPr>
                <w:rFonts w:hint="eastAsia"/>
              </w:rPr>
              <w:t>c</w:t>
            </w:r>
            <w:hyperlink r:id="rId21" w:history="1">
              <w:r w:rsidRPr="000E21F2">
                <w:rPr>
                  <w:rStyle w:val="af4"/>
                  <w:rFonts w:asciiTheme="minorEastAsia" w:eastAsiaTheme="minorEastAsia" w:hAnsiTheme="minorEastAsia" w:hint="eastAsia"/>
                  <w:color w:val="000000" w:themeColor="text1"/>
                  <w:u w:val="none"/>
                </w:rPr>
                <w:t>om</w:t>
              </w:r>
            </w:hyperlink>
            <w:r w:rsidRPr="000E21F2">
              <w:rPr>
                <w:rFonts w:hint="eastAsia"/>
              </w:rPr>
              <w:t>.</w:t>
            </w:r>
            <w:hyperlink r:id="rId22" w:history="1">
              <w:r w:rsidRPr="000E21F2">
                <w:rPr>
                  <w:rStyle w:val="af4"/>
                  <w:rFonts w:asciiTheme="minorEastAsia" w:eastAsiaTheme="minorEastAsia" w:hAnsiTheme="minorEastAsia" w:hint="eastAsia"/>
                  <w:color w:val="000000" w:themeColor="text1"/>
                  <w:u w:val="none"/>
                </w:rPr>
                <w:t>pqsoft</w:t>
              </w:r>
            </w:hyperlink>
            <w:r w:rsidRPr="000E21F2">
              <w:rPr>
                <w:rFonts w:hint="eastAsia"/>
              </w:rPr>
              <w:t>.</w:t>
            </w:r>
            <w:hyperlink r:id="rId23" w:history="1">
              <w:r w:rsidRPr="000E21F2">
                <w:rPr>
                  <w:rStyle w:val="af4"/>
                  <w:rFonts w:asciiTheme="minorEastAsia" w:eastAsiaTheme="minorEastAsia" w:hAnsiTheme="minorEastAsia" w:hint="eastAsia"/>
                  <w:color w:val="000000" w:themeColor="text1"/>
                  <w:u w:val="none"/>
                </w:rPr>
                <w:t>skyeye</w:t>
              </w:r>
            </w:hyperlink>
            <w:r w:rsidRPr="000E21F2">
              <w:rPr>
                <w:rFonts w:hint="eastAsia"/>
              </w:rPr>
              <w:t>.</w:t>
            </w:r>
            <w:hyperlink r:id="rId24" w:history="1">
              <w:r w:rsidRPr="000E21F2">
                <w:rPr>
                  <w:rStyle w:val="af4"/>
                  <w:rFonts w:asciiTheme="minorEastAsia" w:eastAsiaTheme="minorEastAsia" w:hAnsiTheme="minorEastAsia" w:hint="eastAsia"/>
                  <w:color w:val="000000" w:themeColor="text1"/>
                  <w:u w:val="none"/>
                </w:rPr>
                <w:t>rbac</w:t>
              </w:r>
            </w:hyperlink>
            <w:r w:rsidRPr="000E21F2">
              <w:rPr>
                <w:rFonts w:hint="eastAsia"/>
              </w:rPr>
              <w:t>.</w:t>
            </w:r>
            <w:hyperlink r:id="rId25" w:history="1">
              <w:r w:rsidRPr="000E21F2">
                <w:rPr>
                  <w:rStyle w:val="af4"/>
                  <w:rFonts w:asciiTheme="minorEastAsia" w:eastAsiaTheme="minorEastAsia" w:hAnsiTheme="minorEastAsia" w:hint="eastAsia"/>
                  <w:color w:val="000000" w:themeColor="text1"/>
                  <w:u w:val="none"/>
                </w:rPr>
                <w:t>OpLog</w:t>
              </w:r>
            </w:hyperlink>
            <w:r w:rsidRPr="000E21F2">
              <w:rPr>
                <w:rFonts w:hint="eastAsia"/>
              </w:rPr>
              <w:t>.OpLog</w:t>
            </w:r>
            <w:proofErr w:type="spellEnd"/>
            <w:r w:rsidRPr="000E21F2">
              <w:rPr>
                <w:rFonts w:hint="eastAsia"/>
              </w:rPr>
              <w:t>(</w:t>
            </w:r>
            <w:r w:rsidR="001C41EC" w:rsidRPr="000E21F2">
              <w:rPr>
                <w:rFonts w:hint="eastAsia"/>
              </w:rPr>
              <w:t>)</w:t>
            </w:r>
          </w:p>
          <w:p w:rsidR="00C61F0A" w:rsidRPr="000E21F2" w:rsidRDefault="00C61F0A" w:rsidP="00C61F0A">
            <w:pPr>
              <w:spacing w:before="93" w:after="93"/>
              <w:ind w:left="0"/>
            </w:pPr>
            <w:r w:rsidRPr="000E21F2">
              <w:rPr>
                <w:rFonts w:hint="eastAsia"/>
              </w:rPr>
              <w:t>说明：系统操作日志维护类</w:t>
            </w:r>
          </w:p>
        </w:tc>
      </w:tr>
      <w:tr w:rsidR="00FC5710" w:rsidRPr="00D9557E" w:rsidTr="00C61F0A">
        <w:tc>
          <w:tcPr>
            <w:tcW w:w="8721" w:type="dxa"/>
          </w:tcPr>
          <w:p w:rsidR="00FC5710" w:rsidRPr="000E21F2" w:rsidRDefault="001C41EC" w:rsidP="00C61F0A">
            <w:pPr>
              <w:spacing w:before="93" w:after="93"/>
              <w:ind w:left="0"/>
            </w:pPr>
            <w:proofErr w:type="spellStart"/>
            <w:proofErr w:type="gramStart"/>
            <w:r w:rsidRPr="000E21F2">
              <w:t>com.pqsoft.dataDictionary.service.SysDictionaryMemcached</w:t>
            </w:r>
            <w:r w:rsidRPr="000E21F2">
              <w:rPr>
                <w:rFonts w:hint="eastAsia"/>
              </w:rPr>
              <w:t>.get</w:t>
            </w:r>
            <w:proofErr w:type="spellEnd"/>
            <w:r w:rsidRPr="000E21F2">
              <w:rPr>
                <w:rFonts w:hint="eastAsia"/>
              </w:rPr>
              <w:t>(</w:t>
            </w:r>
            <w:proofErr w:type="gramEnd"/>
            <w:r w:rsidRPr="000E21F2">
              <w:rPr>
                <w:rFonts w:hint="eastAsia"/>
              </w:rPr>
              <w:t>)</w:t>
            </w:r>
          </w:p>
          <w:p w:rsidR="001C41EC" w:rsidRPr="000E21F2" w:rsidRDefault="001C41EC" w:rsidP="00C61F0A">
            <w:pPr>
              <w:spacing w:before="93" w:after="93"/>
              <w:ind w:left="0"/>
            </w:pPr>
            <w:r w:rsidRPr="000E21F2">
              <w:rPr>
                <w:rFonts w:hint="eastAsia"/>
              </w:rPr>
              <w:t>说明:</w:t>
            </w:r>
            <w:r w:rsidR="006550A3" w:rsidRPr="000E21F2">
              <w:rPr>
                <w:rFonts w:hint="eastAsia"/>
              </w:rPr>
              <w:t>获取系统设置中的配置信息</w:t>
            </w:r>
            <w:r w:rsidR="00D9557E" w:rsidRPr="000E21F2">
              <w:rPr>
                <w:rFonts w:hint="eastAsia"/>
              </w:rPr>
              <w:t>,  get()中的值为系统设置中配置的类型名称</w:t>
            </w:r>
          </w:p>
        </w:tc>
      </w:tr>
      <w:tr w:rsidR="00497A00" w:rsidRPr="00D9557E" w:rsidTr="00C61F0A">
        <w:tc>
          <w:tcPr>
            <w:tcW w:w="8721" w:type="dxa"/>
          </w:tcPr>
          <w:p w:rsidR="00497A00" w:rsidRPr="000E21F2" w:rsidRDefault="00497A00" w:rsidP="00C61F0A">
            <w:pPr>
              <w:spacing w:before="93" w:after="93"/>
              <w:ind w:left="0"/>
            </w:pPr>
            <w:proofErr w:type="spellStart"/>
            <w:proofErr w:type="gramStart"/>
            <w:r w:rsidRPr="000E21F2">
              <w:t>com.pqsoft.dataDictionary.service.DataDictionaryMemcached</w:t>
            </w:r>
            <w:r w:rsidRPr="000E21F2">
              <w:rPr>
                <w:rFonts w:hint="eastAsia"/>
              </w:rPr>
              <w:t>.get</w:t>
            </w:r>
            <w:proofErr w:type="spellEnd"/>
            <w:r w:rsidRPr="000E21F2">
              <w:rPr>
                <w:rFonts w:hint="eastAsia"/>
              </w:rPr>
              <w:t>(</w:t>
            </w:r>
            <w:proofErr w:type="gramEnd"/>
            <w:r w:rsidRPr="000E21F2">
              <w:rPr>
                <w:rFonts w:hint="eastAsia"/>
              </w:rPr>
              <w:t>)</w:t>
            </w:r>
          </w:p>
          <w:p w:rsidR="00497A00" w:rsidRPr="000E21F2" w:rsidRDefault="00497A00" w:rsidP="00C61F0A">
            <w:pPr>
              <w:spacing w:before="93" w:after="93"/>
              <w:ind w:left="0"/>
            </w:pPr>
            <w:r w:rsidRPr="000E21F2">
              <w:rPr>
                <w:rFonts w:hint="eastAsia"/>
              </w:rPr>
              <w:t>说明：获取数据字典中的配置信息，get()中的值为数据字典设置中配置的类型名称</w:t>
            </w:r>
          </w:p>
        </w:tc>
      </w:tr>
      <w:tr w:rsidR="008E474D" w:rsidRPr="00D9557E" w:rsidTr="00C61F0A">
        <w:tc>
          <w:tcPr>
            <w:tcW w:w="8721" w:type="dxa"/>
          </w:tcPr>
          <w:p w:rsidR="008E474D" w:rsidRPr="00AD5D0C" w:rsidRDefault="008E474D" w:rsidP="00C61F0A">
            <w:pPr>
              <w:spacing w:before="93" w:after="93"/>
              <w:ind w:left="0"/>
            </w:pPr>
            <w:proofErr w:type="spellStart"/>
            <w:proofErr w:type="gramStart"/>
            <w:r w:rsidRPr="00AD5D0C">
              <w:t>com.pqsoft.sms.service</w:t>
            </w:r>
            <w:proofErr w:type="gramEnd"/>
            <w:r w:rsidRPr="00AD5D0C">
              <w:rPr>
                <w:rFonts w:hint="eastAsia"/>
              </w:rPr>
              <w:t>.</w:t>
            </w:r>
            <w:r w:rsidRPr="00AD5D0C">
              <w:t>SmsService</w:t>
            </w:r>
            <w:r w:rsidR="00D67B02" w:rsidRPr="00AD5D0C">
              <w:rPr>
                <w:rFonts w:hint="eastAsia"/>
              </w:rPr>
              <w:t>.</w:t>
            </w:r>
            <w:r w:rsidR="00D67B02" w:rsidRPr="00AD5D0C">
              <w:t>doManualSendMessage</w:t>
            </w:r>
            <w:proofErr w:type="spellEnd"/>
            <w:r w:rsidR="00D67B02" w:rsidRPr="00AD5D0C">
              <w:rPr>
                <w:rFonts w:hint="eastAsia"/>
              </w:rPr>
              <w:t>()</w:t>
            </w:r>
          </w:p>
          <w:p w:rsidR="008E474D" w:rsidRPr="000E21F2" w:rsidRDefault="008E474D" w:rsidP="00C61F0A">
            <w:pPr>
              <w:spacing w:before="93" w:after="93"/>
              <w:ind w:left="0"/>
            </w:pPr>
            <w:r w:rsidRPr="00AD5D0C">
              <w:rPr>
                <w:rFonts w:hint="eastAsia"/>
              </w:rPr>
              <w:t>说明：短信发送公共类</w:t>
            </w:r>
            <w:r w:rsidR="00D67B02" w:rsidRPr="00AD5D0C">
              <w:rPr>
                <w:rFonts w:hint="eastAsia"/>
              </w:rPr>
              <w:t>, 发送短信</w:t>
            </w:r>
          </w:p>
        </w:tc>
      </w:tr>
    </w:tbl>
    <w:p w:rsidR="005B223C" w:rsidRPr="00CD5FB4" w:rsidRDefault="005B223C" w:rsidP="00875735">
      <w:pPr>
        <w:spacing w:before="93" w:after="93"/>
        <w:ind w:left="0"/>
      </w:pPr>
    </w:p>
    <w:p w:rsidR="00844D41" w:rsidRPr="00844D41" w:rsidRDefault="00844D41" w:rsidP="001B7A15">
      <w:pPr>
        <w:spacing w:before="93" w:after="93"/>
      </w:pPr>
    </w:p>
    <w:p w:rsidR="000F6A81" w:rsidRPr="00875735" w:rsidRDefault="00524438" w:rsidP="00524438">
      <w:pPr>
        <w:pStyle w:val="2"/>
        <w:rPr>
          <w:b w:val="0"/>
          <w:sz w:val="32"/>
        </w:rPr>
      </w:pPr>
      <w:bookmarkStart w:id="57" w:name="_Toc460679905"/>
      <w:r w:rsidRPr="00875735">
        <w:rPr>
          <w:rFonts w:hint="eastAsia"/>
          <w:b w:val="0"/>
          <w:sz w:val="32"/>
        </w:rPr>
        <w:lastRenderedPageBreak/>
        <w:t>Velocity</w:t>
      </w:r>
      <w:r w:rsidRPr="00875735">
        <w:rPr>
          <w:b w:val="0"/>
          <w:sz w:val="32"/>
        </w:rPr>
        <w:t>规范</w:t>
      </w:r>
      <w:bookmarkEnd w:id="57"/>
    </w:p>
    <w:p w:rsidR="00875735" w:rsidRDefault="008E71D2" w:rsidP="008E71D2">
      <w:pPr>
        <w:pStyle w:val="3"/>
        <w:spacing w:before="156"/>
      </w:pPr>
      <w:bookmarkStart w:id="58" w:name="_Toc460679906"/>
      <w:r>
        <w:t>文件存放位置</w:t>
      </w:r>
      <w:r>
        <w:rPr>
          <w:rFonts w:hint="eastAsia"/>
        </w:rPr>
        <w:t>：</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1"/>
      </w:tblGrid>
      <w:tr w:rsidR="00513704" w:rsidRPr="00F32A72" w:rsidTr="00513704">
        <w:trPr>
          <w:trHeight w:val="315"/>
        </w:trPr>
        <w:tc>
          <w:tcPr>
            <w:tcW w:w="2440" w:type="pct"/>
            <w:shd w:val="clear" w:color="auto" w:fill="auto"/>
            <w:noWrap/>
            <w:hideMark/>
          </w:tcPr>
          <w:p w:rsidR="00513704" w:rsidRPr="00F32A72" w:rsidRDefault="00513704" w:rsidP="00513704">
            <w:pPr>
              <w:spacing w:before="93" w:after="93"/>
            </w:pPr>
            <w:r w:rsidRPr="00F32A72">
              <w:rPr>
                <w:rFonts w:hint="eastAsia"/>
              </w:rPr>
              <w:t xml:space="preserve">      |_resources</w:t>
            </w:r>
          </w:p>
        </w:tc>
      </w:tr>
      <w:tr w:rsidR="00513704" w:rsidRPr="00F32A72" w:rsidTr="00513704">
        <w:trPr>
          <w:trHeight w:val="315"/>
        </w:trPr>
        <w:tc>
          <w:tcPr>
            <w:tcW w:w="2440" w:type="pct"/>
            <w:shd w:val="clear" w:color="auto" w:fill="auto"/>
            <w:noWrap/>
            <w:hideMark/>
          </w:tcPr>
          <w:p w:rsidR="00513704" w:rsidRPr="00F32A72" w:rsidRDefault="00513704" w:rsidP="00513704">
            <w:pPr>
              <w:spacing w:before="93" w:after="93"/>
            </w:pPr>
            <w:r w:rsidRPr="00F32A72">
              <w:rPr>
                <w:rFonts w:hint="eastAsia"/>
              </w:rPr>
              <w:t xml:space="preserve">        |_content</w:t>
            </w:r>
            <w:r>
              <w:rPr>
                <w:rFonts w:hint="eastAsia"/>
              </w:rPr>
              <w:t xml:space="preserve">     ---    .</w:t>
            </w:r>
            <w:proofErr w:type="spellStart"/>
            <w:r>
              <w:rPr>
                <w:rFonts w:hint="eastAsia"/>
              </w:rPr>
              <w:t>vm</w:t>
            </w:r>
            <w:proofErr w:type="spellEnd"/>
            <w:r>
              <w:rPr>
                <w:rFonts w:hint="eastAsia"/>
              </w:rPr>
              <w:t xml:space="preserve"> 文件存放位置</w:t>
            </w:r>
          </w:p>
        </w:tc>
      </w:tr>
    </w:tbl>
    <w:p w:rsidR="00513704" w:rsidRPr="00513704" w:rsidRDefault="00513704" w:rsidP="00513704">
      <w:pPr>
        <w:spacing w:before="93" w:after="93"/>
      </w:pPr>
    </w:p>
    <w:p w:rsidR="008E71D2" w:rsidRPr="00E23B89" w:rsidRDefault="008E71D2" w:rsidP="008E71D2">
      <w:pPr>
        <w:pStyle w:val="3"/>
        <w:spacing w:before="156"/>
      </w:pPr>
      <w:bookmarkStart w:id="59" w:name="_Toc460679907"/>
      <w:r w:rsidRPr="00E23B89">
        <w:t>页面说明</w:t>
      </w:r>
      <w:r w:rsidRPr="00E23B89">
        <w:rPr>
          <w:rFonts w:hint="eastAsia"/>
        </w:rPr>
        <w:t>：</w:t>
      </w:r>
      <w:bookmarkEnd w:id="59"/>
    </w:p>
    <w:p w:rsidR="008E71D2" w:rsidRDefault="00E23B89" w:rsidP="00E23B89">
      <w:pPr>
        <w:pStyle w:val="afa"/>
        <w:numPr>
          <w:ilvl w:val="0"/>
          <w:numId w:val="41"/>
        </w:numPr>
        <w:spacing w:before="93" w:after="93"/>
        <w:rPr>
          <w:sz w:val="20"/>
          <w:szCs w:val="20"/>
        </w:rPr>
      </w:pPr>
      <w:r w:rsidRPr="00E23B89">
        <w:rPr>
          <w:rFonts w:hint="eastAsia"/>
          <w:sz w:val="20"/>
          <w:szCs w:val="20"/>
        </w:rPr>
        <w:t>文件后缀说明：</w:t>
      </w:r>
      <w:r w:rsidRPr="00E23B89">
        <w:rPr>
          <w:rFonts w:hint="eastAsia"/>
          <w:sz w:val="20"/>
          <w:szCs w:val="20"/>
        </w:rPr>
        <w:t xml:space="preserve"> .</w:t>
      </w:r>
      <w:proofErr w:type="spellStart"/>
      <w:r w:rsidRPr="00E23B89">
        <w:rPr>
          <w:rFonts w:hint="eastAsia"/>
          <w:sz w:val="20"/>
          <w:szCs w:val="20"/>
        </w:rPr>
        <w:t>vm</w:t>
      </w:r>
      <w:proofErr w:type="spellEnd"/>
      <w:r w:rsidRPr="00E23B89">
        <w:rPr>
          <w:rFonts w:hint="eastAsia"/>
          <w:sz w:val="20"/>
          <w:szCs w:val="20"/>
        </w:rPr>
        <w:t xml:space="preserve">  </w:t>
      </w:r>
    </w:p>
    <w:p w:rsidR="00E23B89" w:rsidRDefault="00E23B89" w:rsidP="00E23B89">
      <w:pPr>
        <w:pStyle w:val="afa"/>
        <w:numPr>
          <w:ilvl w:val="0"/>
          <w:numId w:val="41"/>
        </w:numPr>
        <w:spacing w:before="93" w:after="93"/>
        <w:rPr>
          <w:sz w:val="20"/>
          <w:szCs w:val="20"/>
        </w:rPr>
      </w:pPr>
      <w:r>
        <w:rPr>
          <w:rFonts w:hint="eastAsia"/>
          <w:sz w:val="20"/>
          <w:szCs w:val="20"/>
        </w:rPr>
        <w:t>引用未见说明：</w:t>
      </w:r>
    </w:p>
    <w:p w:rsidR="002140CB" w:rsidRPr="0033738E" w:rsidRDefault="0033738E" w:rsidP="002140CB">
      <w:pPr>
        <w:pStyle w:val="afa"/>
        <w:numPr>
          <w:ilvl w:val="1"/>
          <w:numId w:val="41"/>
        </w:numPr>
        <w:spacing w:before="93" w:after="93"/>
        <w:rPr>
          <w:sz w:val="20"/>
          <w:szCs w:val="20"/>
        </w:rPr>
      </w:pPr>
      <w:proofErr w:type="gramStart"/>
      <w:r>
        <w:rPr>
          <w:rFonts w:ascii="Courier New" w:eastAsia="宋体" w:hAnsi="Courier New"/>
          <w:sz w:val="20"/>
          <w:szCs w:val="20"/>
        </w:rPr>
        <w:t>主业务</w:t>
      </w:r>
      <w:proofErr w:type="gramEnd"/>
      <w:r>
        <w:rPr>
          <w:rFonts w:ascii="Courier New" w:eastAsia="宋体" w:hAnsi="Courier New"/>
          <w:sz w:val="20"/>
          <w:szCs w:val="20"/>
        </w:rPr>
        <w:t>系统</w:t>
      </w:r>
      <w:r>
        <w:rPr>
          <w:rFonts w:ascii="Courier New" w:eastAsia="宋体" w:hAnsi="Courier New" w:hint="eastAsia"/>
          <w:sz w:val="20"/>
          <w:szCs w:val="20"/>
        </w:rPr>
        <w:t>：</w:t>
      </w:r>
      <w:r>
        <w:rPr>
          <w:rFonts w:ascii="Courier New" w:eastAsia="宋体" w:hAnsi="Courier New" w:hint="eastAsia"/>
          <w:sz w:val="20"/>
          <w:szCs w:val="20"/>
        </w:rPr>
        <w:t xml:space="preserve"> </w:t>
      </w:r>
      <w:r w:rsidR="00C80F63" w:rsidRPr="00C80F63">
        <w:rPr>
          <w:rFonts w:ascii="Courier New" w:eastAsia="宋体" w:hAnsi="Courier New"/>
          <w:sz w:val="20"/>
          <w:szCs w:val="20"/>
        </w:rPr>
        <w:t>#parse("content/importBase.vm")</w:t>
      </w:r>
    </w:p>
    <w:p w:rsidR="0033738E" w:rsidRPr="0033738E" w:rsidRDefault="0033738E" w:rsidP="002140CB">
      <w:pPr>
        <w:pStyle w:val="afa"/>
        <w:numPr>
          <w:ilvl w:val="1"/>
          <w:numId w:val="41"/>
        </w:numPr>
        <w:spacing w:before="93" w:after="93"/>
        <w:rPr>
          <w:sz w:val="20"/>
          <w:szCs w:val="20"/>
        </w:rPr>
      </w:pPr>
      <w:r>
        <w:rPr>
          <w:rFonts w:ascii="Courier New" w:eastAsia="宋体" w:hAnsi="Courier New" w:hint="eastAsia"/>
          <w:sz w:val="20"/>
          <w:szCs w:val="20"/>
        </w:rPr>
        <w:t>进件端</w:t>
      </w:r>
      <w:r w:rsidRPr="0033738E">
        <w:rPr>
          <w:rFonts w:ascii="Courier New" w:eastAsia="宋体" w:hAnsi="Courier New" w:hint="eastAsia"/>
          <w:sz w:val="20"/>
          <w:szCs w:val="20"/>
        </w:rPr>
        <w:t>：</w:t>
      </w:r>
      <w:r w:rsidRPr="0033738E">
        <w:rPr>
          <w:rFonts w:ascii="Courier New" w:eastAsia="宋体" w:hAnsi="Courier New" w:hint="eastAsia"/>
          <w:sz w:val="20"/>
          <w:szCs w:val="20"/>
        </w:rPr>
        <w:t xml:space="preserve"> </w:t>
      </w:r>
    </w:p>
    <w:p w:rsidR="00CB7DA5" w:rsidRPr="00CB7DA5" w:rsidRDefault="00CB7DA5" w:rsidP="0033738E">
      <w:pPr>
        <w:pStyle w:val="afa"/>
        <w:numPr>
          <w:ilvl w:val="2"/>
          <w:numId w:val="41"/>
        </w:numPr>
        <w:spacing w:before="93" w:after="93"/>
        <w:rPr>
          <w:sz w:val="20"/>
          <w:szCs w:val="20"/>
        </w:rPr>
      </w:pPr>
      <w:r>
        <w:rPr>
          <w:rFonts w:ascii="Courier New" w:eastAsia="宋体" w:hAnsi="Courier New" w:hint="eastAsia"/>
          <w:sz w:val="20"/>
          <w:szCs w:val="20"/>
        </w:rPr>
        <w:t>公共</w:t>
      </w:r>
      <w:proofErr w:type="spellStart"/>
      <w:r>
        <w:rPr>
          <w:rFonts w:ascii="Courier New" w:eastAsia="宋体" w:hAnsi="Courier New" w:hint="eastAsia"/>
          <w:sz w:val="20"/>
          <w:szCs w:val="20"/>
        </w:rPr>
        <w:t>js</w:t>
      </w:r>
      <w:proofErr w:type="spellEnd"/>
      <w:r>
        <w:rPr>
          <w:rFonts w:ascii="Courier New" w:eastAsia="宋体" w:hAnsi="Courier New" w:hint="eastAsia"/>
          <w:sz w:val="20"/>
          <w:szCs w:val="20"/>
        </w:rPr>
        <w:t>和</w:t>
      </w:r>
      <w:proofErr w:type="spellStart"/>
      <w:r>
        <w:rPr>
          <w:rFonts w:ascii="Courier New" w:eastAsia="宋体" w:hAnsi="Courier New" w:hint="eastAsia"/>
          <w:sz w:val="20"/>
          <w:szCs w:val="20"/>
        </w:rPr>
        <w:t>css</w:t>
      </w:r>
      <w:proofErr w:type="spellEnd"/>
      <w:r>
        <w:rPr>
          <w:rFonts w:ascii="Courier New" w:eastAsia="宋体" w:hAnsi="Courier New" w:hint="eastAsia"/>
          <w:sz w:val="20"/>
          <w:szCs w:val="20"/>
        </w:rPr>
        <w:t>引用位置：</w:t>
      </w:r>
      <w:r w:rsidR="0033738E" w:rsidRPr="0033738E">
        <w:rPr>
          <w:rFonts w:ascii="Courier New" w:eastAsia="宋体" w:hAnsi="Courier New"/>
          <w:sz w:val="20"/>
          <w:szCs w:val="20"/>
        </w:rPr>
        <w:t>#parse("content/</w:t>
      </w:r>
      <w:proofErr w:type="spellStart"/>
      <w:r w:rsidR="0033738E" w:rsidRPr="0033738E">
        <w:rPr>
          <w:rFonts w:ascii="Courier New" w:eastAsia="宋体" w:hAnsi="Courier New"/>
          <w:sz w:val="20"/>
          <w:szCs w:val="20"/>
        </w:rPr>
        <w:t>cfsss</w:t>
      </w:r>
      <w:proofErr w:type="spellEnd"/>
      <w:r w:rsidR="0033738E" w:rsidRPr="0033738E">
        <w:rPr>
          <w:rFonts w:ascii="Courier New" w:eastAsia="宋体" w:hAnsi="Courier New"/>
          <w:sz w:val="20"/>
          <w:szCs w:val="20"/>
        </w:rPr>
        <w:t>/_inc.vm")</w:t>
      </w:r>
      <w:r>
        <w:rPr>
          <w:rFonts w:ascii="Courier New" w:eastAsia="宋体" w:hAnsi="Courier New" w:hint="eastAsia"/>
          <w:sz w:val="20"/>
          <w:szCs w:val="20"/>
        </w:rPr>
        <w:t xml:space="preserve"> </w:t>
      </w:r>
    </w:p>
    <w:p w:rsidR="00CB7DA5" w:rsidRPr="00CB7DA5" w:rsidRDefault="00CB7DA5" w:rsidP="0033738E">
      <w:pPr>
        <w:pStyle w:val="afa"/>
        <w:numPr>
          <w:ilvl w:val="2"/>
          <w:numId w:val="41"/>
        </w:numPr>
        <w:spacing w:before="93" w:after="93"/>
        <w:rPr>
          <w:sz w:val="20"/>
          <w:szCs w:val="20"/>
        </w:rPr>
      </w:pPr>
      <w:r w:rsidRPr="00CB7DA5">
        <w:rPr>
          <w:rFonts w:ascii="Courier New" w:eastAsia="宋体" w:hAnsi="Courier New" w:hint="eastAsia"/>
          <w:sz w:val="20"/>
          <w:szCs w:val="20"/>
        </w:rPr>
        <w:t>页面头引用：</w:t>
      </w:r>
      <w:r w:rsidRPr="00CB7DA5">
        <w:rPr>
          <w:rFonts w:ascii="Courier New" w:eastAsia="宋体" w:hAnsi="Courier New"/>
          <w:sz w:val="20"/>
          <w:szCs w:val="20"/>
        </w:rPr>
        <w:t>#parse("content/</w:t>
      </w:r>
      <w:proofErr w:type="spellStart"/>
      <w:r w:rsidRPr="00CB7DA5">
        <w:rPr>
          <w:rFonts w:ascii="Courier New" w:eastAsia="宋体" w:hAnsi="Courier New"/>
          <w:sz w:val="20"/>
          <w:szCs w:val="20"/>
          <w:u w:val="single"/>
        </w:rPr>
        <w:t>cfsss</w:t>
      </w:r>
      <w:proofErr w:type="spellEnd"/>
      <w:r w:rsidRPr="00CB7DA5">
        <w:rPr>
          <w:rFonts w:ascii="Courier New" w:eastAsia="宋体" w:hAnsi="Courier New"/>
          <w:sz w:val="20"/>
          <w:szCs w:val="20"/>
        </w:rPr>
        <w:t>/_head.vm")</w:t>
      </w:r>
    </w:p>
    <w:p w:rsidR="0033738E" w:rsidRPr="00CB7DA5" w:rsidRDefault="00CB7DA5" w:rsidP="0033738E">
      <w:pPr>
        <w:pStyle w:val="afa"/>
        <w:numPr>
          <w:ilvl w:val="2"/>
          <w:numId w:val="41"/>
        </w:numPr>
        <w:spacing w:before="93" w:after="93"/>
        <w:rPr>
          <w:sz w:val="20"/>
          <w:szCs w:val="20"/>
        </w:rPr>
      </w:pPr>
      <w:r w:rsidRPr="00CB7DA5">
        <w:rPr>
          <w:rFonts w:ascii="Courier New" w:eastAsia="宋体" w:hAnsi="Courier New" w:hint="eastAsia"/>
          <w:sz w:val="20"/>
          <w:szCs w:val="20"/>
        </w:rPr>
        <w:t>页面尾部引用：</w:t>
      </w:r>
      <w:r w:rsidRPr="00CB7DA5">
        <w:rPr>
          <w:rFonts w:ascii="Courier New" w:eastAsia="宋体" w:hAnsi="Courier New"/>
          <w:sz w:val="20"/>
          <w:szCs w:val="20"/>
        </w:rPr>
        <w:t>#parse("content/</w:t>
      </w:r>
      <w:proofErr w:type="spellStart"/>
      <w:r w:rsidRPr="00CB7DA5">
        <w:rPr>
          <w:rFonts w:ascii="Courier New" w:eastAsia="宋体" w:hAnsi="Courier New"/>
          <w:sz w:val="20"/>
          <w:szCs w:val="20"/>
        </w:rPr>
        <w:t>cfsss</w:t>
      </w:r>
      <w:proofErr w:type="spellEnd"/>
      <w:r w:rsidRPr="00CB7DA5">
        <w:rPr>
          <w:rFonts w:ascii="Courier New" w:eastAsia="宋体" w:hAnsi="Courier New"/>
          <w:sz w:val="20"/>
          <w:szCs w:val="20"/>
        </w:rPr>
        <w:t>/_foot.vm")</w:t>
      </w:r>
      <w:r w:rsidRPr="00CB7DA5">
        <w:rPr>
          <w:rFonts w:ascii="Courier New" w:eastAsia="宋体" w:hAnsi="Courier New" w:hint="eastAsia"/>
          <w:sz w:val="20"/>
          <w:szCs w:val="20"/>
        </w:rPr>
        <w:t xml:space="preserve">  </w:t>
      </w:r>
    </w:p>
    <w:p w:rsidR="0033738E" w:rsidRPr="00297C00" w:rsidRDefault="00297C00" w:rsidP="002140CB">
      <w:pPr>
        <w:pStyle w:val="afa"/>
        <w:numPr>
          <w:ilvl w:val="1"/>
          <w:numId w:val="41"/>
        </w:numPr>
        <w:spacing w:before="93" w:after="93"/>
        <w:rPr>
          <w:sz w:val="20"/>
          <w:szCs w:val="20"/>
        </w:rPr>
      </w:pPr>
      <w:r>
        <w:rPr>
          <w:rFonts w:ascii="Courier New" w:eastAsia="宋体" w:hAnsi="Courier New"/>
          <w:sz w:val="20"/>
          <w:szCs w:val="20"/>
        </w:rPr>
        <w:t>其他</w:t>
      </w:r>
      <w:r>
        <w:rPr>
          <w:rFonts w:ascii="Courier New" w:eastAsia="宋体" w:hAnsi="Courier New" w:hint="eastAsia"/>
          <w:sz w:val="20"/>
          <w:szCs w:val="20"/>
        </w:rPr>
        <w:t>：</w:t>
      </w:r>
    </w:p>
    <w:p w:rsidR="00297C00" w:rsidRPr="00E03486" w:rsidRDefault="00297C00" w:rsidP="00297C00">
      <w:pPr>
        <w:pStyle w:val="afa"/>
        <w:numPr>
          <w:ilvl w:val="2"/>
          <w:numId w:val="41"/>
        </w:numPr>
        <w:spacing w:before="93" w:after="93"/>
        <w:rPr>
          <w:sz w:val="20"/>
          <w:szCs w:val="20"/>
        </w:rPr>
      </w:pPr>
      <w:r w:rsidRPr="00E03486">
        <w:rPr>
          <w:rFonts w:ascii="Courier New" w:eastAsia="宋体" w:hAnsi="Courier New"/>
          <w:sz w:val="20"/>
          <w:szCs w:val="20"/>
        </w:rPr>
        <w:t>$</w:t>
      </w:r>
      <w:proofErr w:type="spellStart"/>
      <w:r w:rsidRPr="00E03486">
        <w:rPr>
          <w:rFonts w:ascii="Courier New" w:eastAsia="宋体" w:hAnsi="Courier New"/>
          <w:sz w:val="20"/>
          <w:szCs w:val="20"/>
        </w:rPr>
        <w:t>FORMAT.currency</w:t>
      </w:r>
      <w:proofErr w:type="spellEnd"/>
      <w:r w:rsidRPr="00E03486">
        <w:rPr>
          <w:rFonts w:ascii="Courier New" w:eastAsia="宋体" w:hAnsi="Courier New"/>
          <w:sz w:val="20"/>
          <w:szCs w:val="20"/>
        </w:rPr>
        <w:t>()</w:t>
      </w:r>
      <w:r w:rsidRPr="00E03486">
        <w:rPr>
          <w:rFonts w:ascii="Courier New" w:eastAsia="宋体" w:hAnsi="Courier New" w:hint="eastAsia"/>
          <w:sz w:val="20"/>
          <w:szCs w:val="20"/>
        </w:rPr>
        <w:t xml:space="preserve">  </w:t>
      </w:r>
      <w:proofErr w:type="gramStart"/>
      <w:r w:rsidRPr="00E03486">
        <w:rPr>
          <w:rFonts w:ascii="Courier New" w:eastAsia="宋体" w:hAnsi="Courier New" w:hint="eastAsia"/>
          <w:sz w:val="20"/>
          <w:szCs w:val="20"/>
        </w:rPr>
        <w:t>格式话</w:t>
      </w:r>
      <w:proofErr w:type="gramEnd"/>
      <w:r w:rsidRPr="00E03486">
        <w:rPr>
          <w:rFonts w:ascii="Courier New" w:eastAsia="宋体" w:hAnsi="Courier New" w:hint="eastAsia"/>
          <w:sz w:val="20"/>
          <w:szCs w:val="20"/>
        </w:rPr>
        <w:t>数字</w:t>
      </w:r>
    </w:p>
    <w:p w:rsidR="00297C00" w:rsidRPr="00C80F63" w:rsidRDefault="00297C00" w:rsidP="002140CB">
      <w:pPr>
        <w:pStyle w:val="afa"/>
        <w:numPr>
          <w:ilvl w:val="1"/>
          <w:numId w:val="41"/>
        </w:numPr>
        <w:spacing w:before="93" w:after="93"/>
        <w:rPr>
          <w:sz w:val="20"/>
          <w:szCs w:val="20"/>
        </w:rPr>
      </w:pPr>
      <w:r>
        <w:rPr>
          <w:sz w:val="20"/>
          <w:szCs w:val="20"/>
        </w:rPr>
        <w:t>X</w:t>
      </w:r>
      <w:r>
        <w:rPr>
          <w:rFonts w:hint="eastAsia"/>
          <w:sz w:val="20"/>
          <w:szCs w:val="20"/>
        </w:rPr>
        <w:t>x</w:t>
      </w:r>
    </w:p>
    <w:p w:rsidR="00E23B89" w:rsidRPr="00E23B89" w:rsidRDefault="00E23B89" w:rsidP="00E23B89">
      <w:pPr>
        <w:pStyle w:val="afa"/>
        <w:numPr>
          <w:ilvl w:val="0"/>
          <w:numId w:val="41"/>
        </w:numPr>
        <w:spacing w:before="93" w:after="93"/>
        <w:rPr>
          <w:sz w:val="20"/>
          <w:szCs w:val="20"/>
        </w:rPr>
      </w:pPr>
    </w:p>
    <w:p w:rsidR="008E71D2" w:rsidRPr="008E71D2" w:rsidRDefault="008E71D2" w:rsidP="008E71D2">
      <w:pPr>
        <w:spacing w:before="93" w:after="93"/>
      </w:pPr>
    </w:p>
    <w:p w:rsidR="00004024" w:rsidRPr="00F32A72" w:rsidRDefault="00004024" w:rsidP="001B7A15">
      <w:pPr>
        <w:spacing w:before="93" w:after="93"/>
      </w:pPr>
    </w:p>
    <w:p w:rsidR="0094202C" w:rsidRDefault="008F07CA" w:rsidP="0094202C">
      <w:pPr>
        <w:pStyle w:val="2"/>
        <w:tabs>
          <w:tab w:val="clear" w:pos="-31680"/>
        </w:tabs>
        <w:rPr>
          <w:b w:val="0"/>
        </w:rPr>
      </w:pPr>
      <w:bookmarkStart w:id="60" w:name="_Toc460679908"/>
      <w:proofErr w:type="spellStart"/>
      <w:r w:rsidRPr="00F32A72">
        <w:rPr>
          <w:b w:val="0"/>
        </w:rPr>
        <w:t>M</w:t>
      </w:r>
      <w:r w:rsidRPr="00F32A72">
        <w:rPr>
          <w:rFonts w:hint="eastAsia"/>
          <w:b w:val="0"/>
        </w:rPr>
        <w:t>ybatis</w:t>
      </w:r>
      <w:proofErr w:type="spellEnd"/>
      <w:r w:rsidRPr="00F32A72">
        <w:rPr>
          <w:rFonts w:hint="eastAsia"/>
          <w:b w:val="0"/>
        </w:rPr>
        <w:t>规范</w:t>
      </w:r>
      <w:bookmarkEnd w:id="60"/>
    </w:p>
    <w:p w:rsidR="0013296F" w:rsidRDefault="00E03486" w:rsidP="00E03486">
      <w:pPr>
        <w:pStyle w:val="3"/>
        <w:spacing w:before="156"/>
      </w:pPr>
      <w:bookmarkStart w:id="61" w:name="_Toc460679909"/>
      <w:r>
        <w:t>文件命名规范</w:t>
      </w:r>
      <w:bookmarkEnd w:id="61"/>
      <w:r>
        <w:rPr>
          <w:rFonts w:hint="eastAsia"/>
        </w:rPr>
        <w:t xml:space="preserve">   </w:t>
      </w:r>
    </w:p>
    <w:p w:rsidR="0013296F" w:rsidRPr="0013296F" w:rsidRDefault="0013296F" w:rsidP="0013296F">
      <w:pPr>
        <w:spacing w:before="93" w:after="93"/>
      </w:pPr>
      <w:r>
        <w:rPr>
          <w:rFonts w:hint="eastAsia"/>
        </w:rPr>
        <w:t>xml文件中的namespace的名称需要与xml文件的名称一致， 否则系统将会无法找到对应的解析文件。</w:t>
      </w:r>
    </w:p>
    <w:p w:rsidR="0013296F" w:rsidRDefault="0013296F" w:rsidP="00E03486">
      <w:pPr>
        <w:pStyle w:val="3"/>
        <w:spacing w:before="156"/>
      </w:pPr>
      <w:bookmarkStart w:id="62" w:name="_Toc460679910"/>
      <w:bookmarkEnd w:id="62"/>
    </w:p>
    <w:p w:rsidR="0075248D" w:rsidRPr="00491BB7" w:rsidRDefault="00AB4FDD" w:rsidP="00491BB7">
      <w:pPr>
        <w:pStyle w:val="1"/>
        <w:spacing w:before="312" w:after="312"/>
        <w:rPr>
          <w:b w:val="0"/>
        </w:rPr>
      </w:pPr>
      <w:bookmarkStart w:id="63" w:name="_Toc460679911"/>
      <w:r w:rsidRPr="00F32A72">
        <w:rPr>
          <w:b w:val="0"/>
        </w:rPr>
        <w:t>项目结构说明</w:t>
      </w:r>
      <w:bookmarkEnd w:id="63"/>
    </w:p>
    <w:p w:rsidR="0094202C" w:rsidRPr="00F32A72" w:rsidRDefault="00AB4FDD" w:rsidP="0094202C">
      <w:pPr>
        <w:pStyle w:val="2"/>
        <w:rPr>
          <w:b w:val="0"/>
        </w:rPr>
      </w:pPr>
      <w:bookmarkStart w:id="64" w:name="_Toc460679912"/>
      <w:r w:rsidRPr="00F32A72">
        <w:rPr>
          <w:b w:val="0"/>
        </w:rPr>
        <w:t>项目打包说明</w:t>
      </w:r>
      <w:bookmarkEnd w:id="64"/>
    </w:p>
    <w:tbl>
      <w:tblPr>
        <w:tblStyle w:val="ae"/>
        <w:tblW w:w="0" w:type="auto"/>
        <w:jc w:val="center"/>
        <w:tblLook w:val="04A0" w:firstRow="1" w:lastRow="0" w:firstColumn="1" w:lastColumn="0" w:noHBand="0" w:noVBand="1"/>
      </w:tblPr>
      <w:tblGrid>
        <w:gridCol w:w="5646"/>
      </w:tblGrid>
      <w:tr w:rsidR="00AB4FDD" w:rsidRPr="00F32A72" w:rsidTr="0064541F">
        <w:trPr>
          <w:trHeight w:val="462"/>
          <w:jc w:val="center"/>
        </w:trPr>
        <w:tc>
          <w:tcPr>
            <w:tcW w:w="5646" w:type="dxa"/>
            <w:vAlign w:val="center"/>
          </w:tcPr>
          <w:p w:rsidR="00AB4FDD" w:rsidRPr="00F32A72" w:rsidRDefault="00AB4FDD" w:rsidP="001B7A15">
            <w:pPr>
              <w:spacing w:before="93" w:after="93"/>
            </w:pPr>
            <w:r w:rsidRPr="00F32A72">
              <w:rPr>
                <w:rFonts w:hint="eastAsia"/>
              </w:rPr>
              <w:t>项目打包顺序按照自上而下的顺序依次进行打包</w:t>
            </w:r>
          </w:p>
        </w:tc>
      </w:tr>
      <w:tr w:rsidR="00AB4FDD" w:rsidRPr="00F32A72" w:rsidTr="00936202">
        <w:trPr>
          <w:trHeight w:val="451"/>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-base .</w:t>
            </w:r>
          </w:p>
        </w:tc>
      </w:tr>
      <w:tr w:rsidR="00AB4FDD" w:rsidRPr="00F32A72" w:rsidTr="00936202">
        <w:trPr>
          <w:trHeight w:val="451"/>
          <w:jc w:val="center"/>
        </w:trPr>
        <w:tc>
          <w:tcPr>
            <w:tcW w:w="5646" w:type="dxa"/>
            <w:vAlign w:val="center"/>
          </w:tcPr>
          <w:p w:rsidR="00AB4FDD" w:rsidRPr="00F32A72" w:rsidRDefault="00AB4FDD" w:rsidP="001B7A15">
            <w:pPr>
              <w:spacing w:before="93" w:after="93"/>
            </w:pPr>
            <w:proofErr w:type="spellStart"/>
            <w:r w:rsidRPr="00F32A72">
              <w:t>xn-wi</w:t>
            </w:r>
            <w:proofErr w:type="spellEnd"/>
          </w:p>
        </w:tc>
      </w:tr>
      <w:tr w:rsidR="00AB4FDD" w:rsidRPr="00F32A72" w:rsidTr="00936202">
        <w:trPr>
          <w:trHeight w:val="462"/>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-fi</w:t>
            </w:r>
          </w:p>
        </w:tc>
      </w:tr>
      <w:tr w:rsidR="00AB4FDD" w:rsidRPr="00F32A72" w:rsidTr="00936202">
        <w:trPr>
          <w:trHeight w:val="451"/>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-dossier</w:t>
            </w:r>
          </w:p>
        </w:tc>
      </w:tr>
      <w:tr w:rsidR="00AB4FDD" w:rsidRPr="00F32A72" w:rsidTr="00936202">
        <w:trPr>
          <w:trHeight w:val="451"/>
          <w:jc w:val="center"/>
        </w:trPr>
        <w:tc>
          <w:tcPr>
            <w:tcW w:w="5646" w:type="dxa"/>
            <w:vAlign w:val="center"/>
          </w:tcPr>
          <w:p w:rsidR="00AB4FDD" w:rsidRPr="00F32A72" w:rsidRDefault="00AB4FDD" w:rsidP="001B7A15">
            <w:pPr>
              <w:spacing w:before="93" w:after="93"/>
            </w:pPr>
            <w:proofErr w:type="spellStart"/>
            <w:r w:rsidRPr="00F32A72">
              <w:t>xn-crm</w:t>
            </w:r>
            <w:proofErr w:type="spellEnd"/>
          </w:p>
        </w:tc>
      </w:tr>
      <w:tr w:rsidR="00AB4FDD" w:rsidRPr="00F32A72" w:rsidTr="00936202">
        <w:trPr>
          <w:trHeight w:val="462"/>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-analysis</w:t>
            </w:r>
          </w:p>
        </w:tc>
      </w:tr>
      <w:tr w:rsidR="00AB4FDD" w:rsidRPr="00F32A72" w:rsidTr="00936202">
        <w:trPr>
          <w:trHeight w:val="451"/>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-insure</w:t>
            </w:r>
          </w:p>
        </w:tc>
      </w:tr>
      <w:tr w:rsidR="00AB4FDD" w:rsidRPr="00F32A72" w:rsidTr="00936202">
        <w:trPr>
          <w:trHeight w:val="462"/>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-print</w:t>
            </w:r>
          </w:p>
        </w:tc>
      </w:tr>
      <w:tr w:rsidR="00AB4FDD" w:rsidRPr="00F32A72" w:rsidTr="00936202">
        <w:trPr>
          <w:trHeight w:val="451"/>
          <w:jc w:val="center"/>
        </w:trPr>
        <w:tc>
          <w:tcPr>
            <w:tcW w:w="5646" w:type="dxa"/>
            <w:vAlign w:val="center"/>
          </w:tcPr>
          <w:p w:rsidR="00AB4FDD" w:rsidRPr="00F32A72" w:rsidRDefault="00AB4FDD" w:rsidP="001B7A15">
            <w:pPr>
              <w:spacing w:before="93" w:after="93"/>
            </w:pPr>
            <w:proofErr w:type="spellStart"/>
            <w:r w:rsidRPr="00F32A72">
              <w:t>xn-wxqy</w:t>
            </w:r>
            <w:proofErr w:type="spellEnd"/>
          </w:p>
        </w:tc>
      </w:tr>
      <w:tr w:rsidR="00AB4FDD" w:rsidRPr="00F32A72" w:rsidTr="00936202">
        <w:trPr>
          <w:trHeight w:val="462"/>
          <w:jc w:val="center"/>
        </w:trPr>
        <w:tc>
          <w:tcPr>
            <w:tcW w:w="5646" w:type="dxa"/>
            <w:vAlign w:val="center"/>
          </w:tcPr>
          <w:p w:rsidR="00AB4FDD" w:rsidRPr="00F32A72" w:rsidRDefault="00AB4FDD" w:rsidP="001B7A15">
            <w:pPr>
              <w:spacing w:before="93" w:after="93"/>
            </w:pPr>
            <w:proofErr w:type="spellStart"/>
            <w:r w:rsidRPr="00F32A72">
              <w:t>xn-cfsss</w:t>
            </w:r>
            <w:proofErr w:type="spellEnd"/>
          </w:p>
        </w:tc>
      </w:tr>
      <w:tr w:rsidR="00AB4FDD" w:rsidRPr="00F32A72" w:rsidTr="00936202">
        <w:trPr>
          <w:trHeight w:val="451"/>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-mobile</w:t>
            </w:r>
          </w:p>
        </w:tc>
      </w:tr>
      <w:tr w:rsidR="00AB4FDD" w:rsidRPr="00F32A72" w:rsidTr="00936202">
        <w:trPr>
          <w:trHeight w:val="462"/>
          <w:jc w:val="center"/>
        </w:trPr>
        <w:tc>
          <w:tcPr>
            <w:tcW w:w="5646" w:type="dxa"/>
            <w:vAlign w:val="center"/>
          </w:tcPr>
          <w:p w:rsidR="00AB4FDD" w:rsidRPr="00F32A72" w:rsidRDefault="00AB4FDD" w:rsidP="001B7A15">
            <w:pPr>
              <w:spacing w:before="93" w:after="93"/>
            </w:pPr>
            <w:proofErr w:type="spellStart"/>
            <w:r w:rsidRPr="00F32A72">
              <w:t>xn</w:t>
            </w:r>
            <w:proofErr w:type="spellEnd"/>
            <w:r w:rsidRPr="00F32A72">
              <w:t>-project</w:t>
            </w:r>
          </w:p>
        </w:tc>
      </w:tr>
    </w:tbl>
    <w:p w:rsidR="0094202C" w:rsidRPr="00F32A72" w:rsidRDefault="0094202C" w:rsidP="0094202C">
      <w:pPr>
        <w:pStyle w:val="2"/>
        <w:rPr>
          <w:b w:val="0"/>
        </w:rPr>
      </w:pPr>
      <w:bookmarkStart w:id="65" w:name="_Toc460679913"/>
      <w:r w:rsidRPr="00F32A72">
        <w:rPr>
          <w:b w:val="0"/>
        </w:rPr>
        <w:lastRenderedPageBreak/>
        <w:t>各项目间关联说明</w:t>
      </w:r>
      <w:bookmarkEnd w:id="65"/>
    </w:p>
    <w:p w:rsidR="0094202C" w:rsidRDefault="00F00E8C" w:rsidP="00F00E8C">
      <w:pPr>
        <w:spacing w:before="93" w:after="93"/>
        <w:ind w:left="0"/>
      </w:pPr>
      <w:r w:rsidRPr="00F00E8C">
        <w:rPr>
          <w:noProof/>
        </w:rPr>
        <w:drawing>
          <wp:inline distT="0" distB="0" distL="0" distR="0">
            <wp:extent cx="5400675" cy="5843906"/>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400675" cy="5843906"/>
                    </a:xfrm>
                    <a:prstGeom prst="rect">
                      <a:avLst/>
                    </a:prstGeom>
                    <a:noFill/>
                    <a:ln w="9525">
                      <a:noFill/>
                      <a:miter lim="800000"/>
                      <a:headEnd/>
                      <a:tailEnd/>
                    </a:ln>
                  </pic:spPr>
                </pic:pic>
              </a:graphicData>
            </a:graphic>
          </wp:inline>
        </w:drawing>
      </w:r>
    </w:p>
    <w:p w:rsidR="00F00E8C" w:rsidRPr="00F32A72" w:rsidRDefault="001273EA" w:rsidP="00F00E8C">
      <w:pPr>
        <w:spacing w:before="93" w:after="93"/>
        <w:ind w:left="0"/>
      </w:pPr>
      <w:r w:rsidRPr="001273EA">
        <w:rPr>
          <w:noProof/>
        </w:rPr>
        <w:lastRenderedPageBreak/>
        <w:drawing>
          <wp:inline distT="0" distB="0" distL="0" distR="0">
            <wp:extent cx="5400675" cy="4598975"/>
            <wp:effectExtent l="1905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400675" cy="4598975"/>
                    </a:xfrm>
                    <a:prstGeom prst="rect">
                      <a:avLst/>
                    </a:prstGeom>
                    <a:noFill/>
                    <a:ln w="9525">
                      <a:noFill/>
                      <a:miter lim="800000"/>
                      <a:headEnd/>
                      <a:tailEnd/>
                    </a:ln>
                  </pic:spPr>
                </pic:pic>
              </a:graphicData>
            </a:graphic>
          </wp:inline>
        </w:drawing>
      </w:r>
    </w:p>
    <w:sectPr w:rsidR="00F00E8C" w:rsidRPr="00F32A72" w:rsidSect="00844AE1">
      <w:headerReference w:type="even" r:id="rId28"/>
      <w:headerReference w:type="default" r:id="rId29"/>
      <w:type w:val="evenPage"/>
      <w:pgSz w:w="11907" w:h="16840" w:code="9"/>
      <w:pgMar w:top="1418" w:right="1701" w:bottom="1418" w:left="1701" w:header="851" w:footer="992"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CCE" w:rsidRDefault="00CF4CCE" w:rsidP="001B7A15">
      <w:pPr>
        <w:pStyle w:val="ab"/>
        <w:spacing w:before="72" w:after="72"/>
      </w:pPr>
      <w:r>
        <w:separator/>
      </w: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endnote>
  <w:endnote w:type="continuationSeparator" w:id="0">
    <w:p w:rsidR="00CF4CCE" w:rsidRDefault="00CF4CCE" w:rsidP="001B7A15">
      <w:pPr>
        <w:pStyle w:val="ab"/>
        <w:spacing w:before="72" w:after="72"/>
      </w:pPr>
      <w:r>
        <w:continuationSeparator/>
      </w: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CCE" w:rsidRDefault="00CF4CCE" w:rsidP="001B7A15">
      <w:pPr>
        <w:pStyle w:val="ab"/>
        <w:spacing w:before="72" w:after="72"/>
      </w:pPr>
      <w:r>
        <w:separator/>
      </w: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footnote>
  <w:footnote w:type="continuationSeparator" w:id="0">
    <w:p w:rsidR="00CF4CCE" w:rsidRDefault="00CF4CCE" w:rsidP="001B7A15">
      <w:pPr>
        <w:pStyle w:val="ab"/>
        <w:spacing w:before="72" w:after="72"/>
      </w:pPr>
      <w:r>
        <w:continuationSeparator/>
      </w: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p w:rsidR="00CF4CCE" w:rsidRDefault="00CF4CCE" w:rsidP="001B7A15">
      <w:pPr>
        <w:spacing w:before="72" w:after="72"/>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p w:rsidR="00E03A26" w:rsidRDefault="00E03A26" w:rsidP="001B7A15">
    <w:pPr>
      <w:spacing w:before="72" w:after="7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A26" w:rsidRDefault="00E03A26" w:rsidP="00C84CF6">
    <w:pPr>
      <w:pStyle w:val="af"/>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D92A2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8E899F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544E8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0F8A9D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81494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428AE6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95A55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ACAC5F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9DE583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1B647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2269A3"/>
    <w:multiLevelType w:val="hybridMultilevel"/>
    <w:tmpl w:val="AEB28500"/>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A701E35"/>
    <w:multiLevelType w:val="multilevel"/>
    <w:tmpl w:val="B76883D8"/>
    <w:lvl w:ilvl="0">
      <w:start w:val="1"/>
      <w:numFmt w:val="decimal"/>
      <w:lvlText w:val="第%1章"/>
      <w:lvlJc w:val="left"/>
      <w:pPr>
        <w:tabs>
          <w:tab w:val="num" w:pos="-31680"/>
        </w:tabs>
        <w:ind w:left="-32347" w:firstLine="32767"/>
      </w:pPr>
      <w:rPr>
        <w:rFonts w:ascii="Times New Roman" w:eastAsia="黑体" w:hAnsi="Times New Roman" w:hint="default"/>
        <w:b/>
        <w:i w:val="0"/>
        <w:sz w:val="44"/>
        <w:szCs w:val="44"/>
      </w:rPr>
    </w:lvl>
    <w:lvl w:ilvl="1">
      <w:start w:val="1"/>
      <w:numFmt w:val="decimal"/>
      <w:lvlText w:val="%1.%2"/>
      <w:lvlJc w:val="left"/>
      <w:pPr>
        <w:tabs>
          <w:tab w:val="num" w:pos="-31680"/>
        </w:tabs>
        <w:ind w:left="0" w:firstLine="0"/>
      </w:pPr>
      <w:rPr>
        <w:rFonts w:ascii="Times New Roman" w:eastAsia="黑体" w:hAnsi="Times New Roman" w:hint="default"/>
        <w:b/>
        <w:i w:val="0"/>
        <w:sz w:val="32"/>
        <w:szCs w:val="32"/>
      </w:rPr>
    </w:lvl>
    <w:lvl w:ilvl="2">
      <w:start w:val="1"/>
      <w:numFmt w:val="decimal"/>
      <w:lvlText w:val="%1.%2.%3"/>
      <w:lvlJc w:val="left"/>
      <w:pPr>
        <w:tabs>
          <w:tab w:val="num" w:pos="-31680"/>
        </w:tabs>
        <w:ind w:left="-32767" w:firstLine="0"/>
      </w:pPr>
      <w:rPr>
        <w:rFonts w:ascii="Times New Roman" w:eastAsia="黑体" w:hAnsi="Times New Roman" w:hint="default"/>
        <w:b/>
        <w:i w:val="0"/>
        <w:sz w:val="28"/>
        <w:szCs w:val="28"/>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12" w15:restartNumberingAfterBreak="0">
    <w:nsid w:val="0A731E49"/>
    <w:multiLevelType w:val="hybridMultilevel"/>
    <w:tmpl w:val="8C5C19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6060DF6"/>
    <w:multiLevelType w:val="hybridMultilevel"/>
    <w:tmpl w:val="84CC255A"/>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8290F62"/>
    <w:multiLevelType w:val="hybridMultilevel"/>
    <w:tmpl w:val="B7A6FD72"/>
    <w:lvl w:ilvl="0" w:tplc="84D42D6E">
      <w:start w:val="1"/>
      <w:numFmt w:val="lowerLetter"/>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AA5DBE"/>
    <w:multiLevelType w:val="singleLevel"/>
    <w:tmpl w:val="43F47DD2"/>
    <w:lvl w:ilvl="0">
      <w:start w:val="1"/>
      <w:numFmt w:val="bullet"/>
      <w:pStyle w:val="item2"/>
      <w:lvlText w:val=""/>
      <w:lvlJc w:val="left"/>
      <w:pPr>
        <w:tabs>
          <w:tab w:val="num" w:pos="425"/>
        </w:tabs>
        <w:ind w:left="425" w:hanging="425"/>
      </w:pPr>
      <w:rPr>
        <w:rFonts w:ascii="Wingdings" w:hAnsi="Wingdings" w:hint="default"/>
      </w:rPr>
    </w:lvl>
  </w:abstractNum>
  <w:abstractNum w:abstractNumId="16" w15:restartNumberingAfterBreak="0">
    <w:nsid w:val="1FA93AF1"/>
    <w:multiLevelType w:val="hybridMultilevel"/>
    <w:tmpl w:val="BCE29F88"/>
    <w:lvl w:ilvl="0" w:tplc="729EADA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5F02F13"/>
    <w:multiLevelType w:val="hybridMultilevel"/>
    <w:tmpl w:val="1B307F10"/>
    <w:lvl w:ilvl="0" w:tplc="F8AEB43E">
      <w:start w:val="1"/>
      <w:numFmt w:val="decimal"/>
      <w:lvlText w:val="%1."/>
      <w:lvlJc w:val="left"/>
      <w:pPr>
        <w:ind w:left="1069" w:hanging="360"/>
      </w:pPr>
      <w:rPr>
        <w:rFonts w:hint="default"/>
      </w:rPr>
    </w:lvl>
    <w:lvl w:ilvl="1" w:tplc="04090019">
      <w:start w:val="1"/>
      <w:numFmt w:val="lowerLetter"/>
      <w:lvlText w:val="%2)"/>
      <w:lvlJc w:val="left"/>
      <w:pPr>
        <w:ind w:left="1549" w:hanging="420"/>
      </w:pPr>
    </w:lvl>
    <w:lvl w:ilvl="2" w:tplc="0409001B">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15:restartNumberingAfterBreak="0">
    <w:nsid w:val="30433A6B"/>
    <w:multiLevelType w:val="hybridMultilevel"/>
    <w:tmpl w:val="ED1E2172"/>
    <w:lvl w:ilvl="0" w:tplc="827EC4B6">
      <w:start w:val="1"/>
      <w:numFmt w:val="decimal"/>
      <w:lvlText w:val="%1、"/>
      <w:lvlJc w:val="left"/>
      <w:pPr>
        <w:tabs>
          <w:tab w:val="num" w:pos="1307"/>
        </w:tabs>
        <w:ind w:left="1307" w:hanging="360"/>
      </w:pPr>
      <w:rPr>
        <w:rFonts w:hint="default"/>
      </w:rPr>
    </w:lvl>
    <w:lvl w:ilvl="1" w:tplc="04090019" w:tentative="1">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19" w15:restartNumberingAfterBreak="0">
    <w:nsid w:val="36D41A12"/>
    <w:multiLevelType w:val="multilevel"/>
    <w:tmpl w:val="447A5F92"/>
    <w:lvl w:ilvl="0">
      <w:start w:val="1"/>
      <w:numFmt w:val="decimal"/>
      <w:pStyle w:val="1"/>
      <w:lvlText w:val="第%1章"/>
      <w:lvlJc w:val="left"/>
      <w:pPr>
        <w:tabs>
          <w:tab w:val="num" w:pos="-31680"/>
        </w:tabs>
        <w:ind w:left="-32347" w:firstLine="32767"/>
      </w:pPr>
      <w:rPr>
        <w:rFonts w:ascii="Times New Roman" w:eastAsia="黑体" w:hAnsi="Times New Roman" w:hint="default"/>
        <w:b/>
        <w:i w:val="0"/>
        <w:sz w:val="44"/>
        <w:szCs w:val="44"/>
      </w:rPr>
    </w:lvl>
    <w:lvl w:ilvl="1">
      <w:start w:val="1"/>
      <w:numFmt w:val="decimal"/>
      <w:pStyle w:val="2"/>
      <w:lvlText w:val="%1.%2"/>
      <w:lvlJc w:val="left"/>
      <w:pPr>
        <w:tabs>
          <w:tab w:val="num" w:pos="-31680"/>
        </w:tabs>
        <w:ind w:left="0" w:firstLine="0"/>
      </w:pPr>
      <w:rPr>
        <w:rFonts w:ascii="Times New Roman" w:eastAsia="黑体" w:hAnsi="Times New Roman" w:hint="default"/>
        <w:b/>
        <w:i w:val="0"/>
        <w:sz w:val="30"/>
        <w:szCs w:val="30"/>
      </w:rPr>
    </w:lvl>
    <w:lvl w:ilvl="2">
      <w:start w:val="1"/>
      <w:numFmt w:val="decimal"/>
      <w:pStyle w:val="3"/>
      <w:lvlText w:val="%1.%2.%3"/>
      <w:lvlJc w:val="left"/>
      <w:pPr>
        <w:tabs>
          <w:tab w:val="num" w:pos="-31680"/>
        </w:tabs>
        <w:ind w:left="0" w:firstLine="0"/>
      </w:pPr>
      <w:rPr>
        <w:rFonts w:ascii="Times New Roman" w:eastAsia="黑体" w:hAnsi="Times New Roman" w:hint="default"/>
        <w:b/>
        <w:i w:val="0"/>
        <w:sz w:val="32"/>
        <w:szCs w:val="32"/>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20" w15:restartNumberingAfterBreak="0">
    <w:nsid w:val="37835547"/>
    <w:multiLevelType w:val="multilevel"/>
    <w:tmpl w:val="6D70E2CC"/>
    <w:lvl w:ilvl="0">
      <w:start w:val="1"/>
      <w:numFmt w:val="decimal"/>
      <w:lvlText w:val="第%1章"/>
      <w:lvlJc w:val="left"/>
      <w:pPr>
        <w:tabs>
          <w:tab w:val="num" w:pos="-31680"/>
        </w:tabs>
        <w:ind w:left="-32347" w:firstLine="32767"/>
      </w:pPr>
      <w:rPr>
        <w:rFonts w:ascii="Times New Roman" w:eastAsia="黑体" w:hAnsi="Times New Roman" w:hint="default"/>
        <w:b/>
        <w:i w:val="0"/>
        <w:sz w:val="44"/>
        <w:szCs w:val="44"/>
      </w:rPr>
    </w:lvl>
    <w:lvl w:ilvl="1">
      <w:start w:val="1"/>
      <w:numFmt w:val="decimal"/>
      <w:lvlText w:val="%1.%2"/>
      <w:lvlJc w:val="left"/>
      <w:pPr>
        <w:tabs>
          <w:tab w:val="num" w:pos="-31680"/>
        </w:tabs>
        <w:ind w:left="0" w:firstLine="0"/>
      </w:pPr>
      <w:rPr>
        <w:rFonts w:ascii="Times New Roman" w:eastAsia="黑体" w:hAnsi="Times New Roman" w:hint="default"/>
        <w:b/>
        <w:i w:val="0"/>
        <w:sz w:val="32"/>
        <w:szCs w:val="32"/>
      </w:rPr>
    </w:lvl>
    <w:lvl w:ilvl="2">
      <w:start w:val="1"/>
      <w:numFmt w:val="decimal"/>
      <w:lvlText w:val="%1.%2.%3"/>
      <w:lvlJc w:val="left"/>
      <w:pPr>
        <w:tabs>
          <w:tab w:val="num" w:pos="-31680"/>
        </w:tabs>
        <w:ind w:left="-32347" w:firstLine="0"/>
      </w:pPr>
      <w:rPr>
        <w:rFonts w:ascii="Times New Roman" w:eastAsia="黑体" w:hAnsi="Times New Roman" w:hint="default"/>
        <w:b/>
        <w:i w:val="0"/>
        <w:sz w:val="28"/>
        <w:szCs w:val="28"/>
      </w:rPr>
    </w:lvl>
    <w:lvl w:ilvl="3">
      <w:start w:val="1"/>
      <w:numFmt w:val="decimal"/>
      <w:lvlText w:val="%1.%2.%3.%4"/>
      <w:lvlJc w:val="left"/>
      <w:pPr>
        <w:tabs>
          <w:tab w:val="num" w:pos="3136"/>
        </w:tabs>
        <w:ind w:left="2404" w:hanging="708"/>
      </w:pPr>
      <w:rPr>
        <w:rFonts w:hint="eastAsia"/>
      </w:rPr>
    </w:lvl>
    <w:lvl w:ilvl="4">
      <w:start w:val="1"/>
      <w:numFmt w:val="decimal"/>
      <w:lvlText w:val="%1.%2.%3.%4.%5"/>
      <w:lvlJc w:val="left"/>
      <w:pPr>
        <w:tabs>
          <w:tab w:val="num" w:pos="3921"/>
        </w:tabs>
        <w:ind w:left="2971" w:hanging="850"/>
      </w:pPr>
      <w:rPr>
        <w:rFonts w:hint="eastAsia"/>
      </w:rPr>
    </w:lvl>
    <w:lvl w:ilvl="5">
      <w:start w:val="1"/>
      <w:numFmt w:val="decimal"/>
      <w:lvlText w:val="%1.%2.%3.%4.%5.%6"/>
      <w:lvlJc w:val="left"/>
      <w:pPr>
        <w:tabs>
          <w:tab w:val="num" w:pos="4706"/>
        </w:tabs>
        <w:ind w:left="3680" w:hanging="1134"/>
      </w:pPr>
      <w:rPr>
        <w:rFonts w:hint="eastAsia"/>
      </w:rPr>
    </w:lvl>
    <w:lvl w:ilvl="6">
      <w:start w:val="1"/>
      <w:numFmt w:val="decimal"/>
      <w:lvlText w:val="%1.%2.%3.%4.%5.%6.%7"/>
      <w:lvlJc w:val="left"/>
      <w:pPr>
        <w:tabs>
          <w:tab w:val="num" w:pos="5491"/>
        </w:tabs>
        <w:ind w:left="4247" w:hanging="1276"/>
      </w:pPr>
      <w:rPr>
        <w:rFonts w:hint="eastAsia"/>
      </w:rPr>
    </w:lvl>
    <w:lvl w:ilvl="7">
      <w:start w:val="1"/>
      <w:numFmt w:val="decimal"/>
      <w:lvlText w:val="%1.%2.%3.%4.%5.%6.%7.%8"/>
      <w:lvlJc w:val="left"/>
      <w:pPr>
        <w:tabs>
          <w:tab w:val="num" w:pos="6276"/>
        </w:tabs>
        <w:ind w:left="4814" w:hanging="1418"/>
      </w:pPr>
      <w:rPr>
        <w:rFonts w:hint="eastAsia"/>
      </w:rPr>
    </w:lvl>
    <w:lvl w:ilvl="8">
      <w:start w:val="1"/>
      <w:numFmt w:val="decimal"/>
      <w:lvlText w:val="%1.%2.%3.%4.%5.%6.%7.%8.%9"/>
      <w:lvlJc w:val="left"/>
      <w:pPr>
        <w:tabs>
          <w:tab w:val="num" w:pos="7062"/>
        </w:tabs>
        <w:ind w:left="5522" w:hanging="1700"/>
      </w:pPr>
      <w:rPr>
        <w:rFonts w:hint="eastAsia"/>
      </w:rPr>
    </w:lvl>
  </w:abstractNum>
  <w:abstractNum w:abstractNumId="21" w15:restartNumberingAfterBreak="0">
    <w:nsid w:val="38780235"/>
    <w:multiLevelType w:val="hybridMultilevel"/>
    <w:tmpl w:val="A52054AC"/>
    <w:lvl w:ilvl="0" w:tplc="0409000F">
      <w:start w:val="1"/>
      <w:numFmt w:val="decimal"/>
      <w:lvlText w:val="%1."/>
      <w:lvlJc w:val="left"/>
      <w:pPr>
        <w:tabs>
          <w:tab w:val="num" w:pos="1367"/>
        </w:tabs>
        <w:ind w:left="1367" w:hanging="420"/>
      </w:pPr>
    </w:lvl>
    <w:lvl w:ilvl="1" w:tplc="04090019">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22" w15:restartNumberingAfterBreak="0">
    <w:nsid w:val="39F94676"/>
    <w:multiLevelType w:val="hybridMultilevel"/>
    <w:tmpl w:val="BAD4D290"/>
    <w:lvl w:ilvl="0" w:tplc="0409000F">
      <w:start w:val="1"/>
      <w:numFmt w:val="decimal"/>
      <w:lvlText w:val="%1."/>
      <w:lvlJc w:val="left"/>
      <w:pPr>
        <w:tabs>
          <w:tab w:val="num" w:pos="1367"/>
        </w:tabs>
        <w:ind w:left="1367" w:hanging="420"/>
      </w:pPr>
    </w:lvl>
    <w:lvl w:ilvl="1" w:tplc="04090019" w:tentative="1">
      <w:start w:val="1"/>
      <w:numFmt w:val="lowerLetter"/>
      <w:lvlText w:val="%2)"/>
      <w:lvlJc w:val="left"/>
      <w:pPr>
        <w:tabs>
          <w:tab w:val="num" w:pos="1787"/>
        </w:tabs>
        <w:ind w:left="1787" w:hanging="420"/>
      </w:pPr>
    </w:lvl>
    <w:lvl w:ilvl="2" w:tplc="0409001B" w:tentative="1">
      <w:start w:val="1"/>
      <w:numFmt w:val="lowerRoman"/>
      <w:lvlText w:val="%3."/>
      <w:lvlJc w:val="right"/>
      <w:pPr>
        <w:tabs>
          <w:tab w:val="num" w:pos="2207"/>
        </w:tabs>
        <w:ind w:left="2207" w:hanging="420"/>
      </w:pPr>
    </w:lvl>
    <w:lvl w:ilvl="3" w:tplc="0409000F" w:tentative="1">
      <w:start w:val="1"/>
      <w:numFmt w:val="decimal"/>
      <w:lvlText w:val="%4."/>
      <w:lvlJc w:val="left"/>
      <w:pPr>
        <w:tabs>
          <w:tab w:val="num" w:pos="2627"/>
        </w:tabs>
        <w:ind w:left="2627" w:hanging="420"/>
      </w:pPr>
    </w:lvl>
    <w:lvl w:ilvl="4" w:tplc="04090019" w:tentative="1">
      <w:start w:val="1"/>
      <w:numFmt w:val="lowerLetter"/>
      <w:lvlText w:val="%5)"/>
      <w:lvlJc w:val="left"/>
      <w:pPr>
        <w:tabs>
          <w:tab w:val="num" w:pos="3047"/>
        </w:tabs>
        <w:ind w:left="3047" w:hanging="420"/>
      </w:pPr>
    </w:lvl>
    <w:lvl w:ilvl="5" w:tplc="0409001B" w:tentative="1">
      <w:start w:val="1"/>
      <w:numFmt w:val="lowerRoman"/>
      <w:lvlText w:val="%6."/>
      <w:lvlJc w:val="right"/>
      <w:pPr>
        <w:tabs>
          <w:tab w:val="num" w:pos="3467"/>
        </w:tabs>
        <w:ind w:left="3467" w:hanging="420"/>
      </w:pPr>
    </w:lvl>
    <w:lvl w:ilvl="6" w:tplc="0409000F" w:tentative="1">
      <w:start w:val="1"/>
      <w:numFmt w:val="decimal"/>
      <w:lvlText w:val="%7."/>
      <w:lvlJc w:val="left"/>
      <w:pPr>
        <w:tabs>
          <w:tab w:val="num" w:pos="3887"/>
        </w:tabs>
        <w:ind w:left="3887" w:hanging="420"/>
      </w:pPr>
    </w:lvl>
    <w:lvl w:ilvl="7" w:tplc="04090019" w:tentative="1">
      <w:start w:val="1"/>
      <w:numFmt w:val="lowerLetter"/>
      <w:lvlText w:val="%8)"/>
      <w:lvlJc w:val="left"/>
      <w:pPr>
        <w:tabs>
          <w:tab w:val="num" w:pos="4307"/>
        </w:tabs>
        <w:ind w:left="4307" w:hanging="420"/>
      </w:pPr>
    </w:lvl>
    <w:lvl w:ilvl="8" w:tplc="0409001B" w:tentative="1">
      <w:start w:val="1"/>
      <w:numFmt w:val="lowerRoman"/>
      <w:lvlText w:val="%9."/>
      <w:lvlJc w:val="right"/>
      <w:pPr>
        <w:tabs>
          <w:tab w:val="num" w:pos="4727"/>
        </w:tabs>
        <w:ind w:left="4727" w:hanging="420"/>
      </w:pPr>
    </w:lvl>
  </w:abstractNum>
  <w:abstractNum w:abstractNumId="23" w15:restartNumberingAfterBreak="0">
    <w:nsid w:val="44E42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AEE3EAC"/>
    <w:multiLevelType w:val="hybridMultilevel"/>
    <w:tmpl w:val="E32E137E"/>
    <w:lvl w:ilvl="0" w:tplc="2004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5F0423"/>
    <w:multiLevelType w:val="hybridMultilevel"/>
    <w:tmpl w:val="C0A619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2AB3416"/>
    <w:multiLevelType w:val="hybridMultilevel"/>
    <w:tmpl w:val="84AAFFD2"/>
    <w:lvl w:ilvl="0" w:tplc="822403F8">
      <w:start w:val="1"/>
      <w:numFmt w:val="decimal"/>
      <w:lvlText w:val="%1."/>
      <w:lvlJc w:val="left"/>
      <w:pPr>
        <w:ind w:left="77" w:hanging="360"/>
      </w:pPr>
      <w:rPr>
        <w:rFonts w:hint="default"/>
      </w:rPr>
    </w:lvl>
    <w:lvl w:ilvl="1" w:tplc="04090019" w:tentative="1">
      <w:start w:val="1"/>
      <w:numFmt w:val="lowerLetter"/>
      <w:lvlText w:val="%2)"/>
      <w:lvlJc w:val="left"/>
      <w:pPr>
        <w:ind w:left="557" w:hanging="420"/>
      </w:pPr>
    </w:lvl>
    <w:lvl w:ilvl="2" w:tplc="0409001B" w:tentative="1">
      <w:start w:val="1"/>
      <w:numFmt w:val="lowerRoman"/>
      <w:lvlText w:val="%3."/>
      <w:lvlJc w:val="right"/>
      <w:pPr>
        <w:ind w:left="977" w:hanging="420"/>
      </w:pPr>
    </w:lvl>
    <w:lvl w:ilvl="3" w:tplc="0409000F" w:tentative="1">
      <w:start w:val="1"/>
      <w:numFmt w:val="decimal"/>
      <w:lvlText w:val="%4."/>
      <w:lvlJc w:val="left"/>
      <w:pPr>
        <w:ind w:left="1397" w:hanging="420"/>
      </w:pPr>
    </w:lvl>
    <w:lvl w:ilvl="4" w:tplc="04090019" w:tentative="1">
      <w:start w:val="1"/>
      <w:numFmt w:val="lowerLetter"/>
      <w:lvlText w:val="%5)"/>
      <w:lvlJc w:val="left"/>
      <w:pPr>
        <w:ind w:left="1817" w:hanging="420"/>
      </w:pPr>
    </w:lvl>
    <w:lvl w:ilvl="5" w:tplc="0409001B" w:tentative="1">
      <w:start w:val="1"/>
      <w:numFmt w:val="lowerRoman"/>
      <w:lvlText w:val="%6."/>
      <w:lvlJc w:val="right"/>
      <w:pPr>
        <w:ind w:left="2237" w:hanging="420"/>
      </w:pPr>
    </w:lvl>
    <w:lvl w:ilvl="6" w:tplc="0409000F" w:tentative="1">
      <w:start w:val="1"/>
      <w:numFmt w:val="decimal"/>
      <w:lvlText w:val="%7."/>
      <w:lvlJc w:val="left"/>
      <w:pPr>
        <w:ind w:left="2657" w:hanging="420"/>
      </w:pPr>
    </w:lvl>
    <w:lvl w:ilvl="7" w:tplc="04090019" w:tentative="1">
      <w:start w:val="1"/>
      <w:numFmt w:val="lowerLetter"/>
      <w:lvlText w:val="%8)"/>
      <w:lvlJc w:val="left"/>
      <w:pPr>
        <w:ind w:left="3077" w:hanging="420"/>
      </w:pPr>
    </w:lvl>
    <w:lvl w:ilvl="8" w:tplc="0409001B" w:tentative="1">
      <w:start w:val="1"/>
      <w:numFmt w:val="lowerRoman"/>
      <w:lvlText w:val="%9."/>
      <w:lvlJc w:val="right"/>
      <w:pPr>
        <w:ind w:left="3497" w:hanging="420"/>
      </w:pPr>
    </w:lvl>
  </w:abstractNum>
  <w:abstractNum w:abstractNumId="27" w15:restartNumberingAfterBreak="0">
    <w:nsid w:val="5534661D"/>
    <w:multiLevelType w:val="hybridMultilevel"/>
    <w:tmpl w:val="85520E7C"/>
    <w:lvl w:ilvl="0" w:tplc="1F56A682">
      <w:start w:val="1"/>
      <w:numFmt w:val="bullet"/>
      <w:pStyle w:val="05Bulletins"/>
      <w:lvlText w:val=""/>
      <w:lvlJc w:val="left"/>
      <w:pPr>
        <w:tabs>
          <w:tab w:val="num" w:pos="1050"/>
        </w:tabs>
        <w:ind w:left="1050" w:hanging="420"/>
      </w:pPr>
      <w:rPr>
        <w:rFonts w:ascii="Wingdings 2" w:hAnsi="Wingdings 2"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74F2BFF"/>
    <w:multiLevelType w:val="multilevel"/>
    <w:tmpl w:val="85520E7C"/>
    <w:lvl w:ilvl="0">
      <w:start w:val="1"/>
      <w:numFmt w:val="bullet"/>
      <w:lvlText w:val=""/>
      <w:lvlJc w:val="left"/>
      <w:pPr>
        <w:tabs>
          <w:tab w:val="num" w:pos="1050"/>
        </w:tabs>
        <w:ind w:left="1050" w:hanging="420"/>
      </w:pPr>
      <w:rPr>
        <w:rFonts w:ascii="Wingdings 2" w:hAnsi="Wingdings 2"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B591273"/>
    <w:multiLevelType w:val="hybridMultilevel"/>
    <w:tmpl w:val="5ECADF36"/>
    <w:lvl w:ilvl="0" w:tplc="48EA88A8">
      <w:start w:val="1"/>
      <w:numFmt w:val="decimal"/>
      <w:lvlText w:val="%1)"/>
      <w:lvlJc w:val="left"/>
      <w:pPr>
        <w:tabs>
          <w:tab w:val="num" w:pos="420"/>
        </w:tabs>
        <w:ind w:left="420" w:hanging="420"/>
      </w:pPr>
    </w:lvl>
    <w:lvl w:ilvl="1" w:tplc="04090019">
      <w:start w:val="1"/>
      <w:numFmt w:val="decimal"/>
      <w:lvlText w:val="%2)"/>
      <w:lvlJc w:val="left"/>
      <w:pPr>
        <w:tabs>
          <w:tab w:val="num" w:pos="840"/>
        </w:tabs>
        <w:ind w:left="840" w:hanging="420"/>
      </w:pPr>
    </w:lvl>
    <w:lvl w:ilvl="2" w:tplc="9BE2A31A">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1"/>
  </w:num>
  <w:num w:numId="3">
    <w:abstractNumId w:val="27"/>
  </w:num>
  <w:num w:numId="4">
    <w:abstractNumId w:val="29"/>
  </w:num>
  <w:num w:numId="5">
    <w:abstractNumId w:val="10"/>
  </w:num>
  <w:num w:numId="6">
    <w:abstractNumId w:val="13"/>
  </w:num>
  <w:num w:numId="7">
    <w:abstractNumId w:val="16"/>
  </w:num>
  <w:num w:numId="8">
    <w:abstractNumId w:val="1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8"/>
  </w:num>
  <w:num w:numId="21">
    <w:abstractNumId w:val="20"/>
  </w:num>
  <w:num w:numId="22">
    <w:abstractNumId w:val="28"/>
  </w:num>
  <w:num w:numId="23">
    <w:abstractNumId w:val="19"/>
  </w:num>
  <w:num w:numId="24">
    <w:abstractNumId w:val="21"/>
  </w:num>
  <w:num w:numId="25">
    <w:abstractNumId w:val="22"/>
  </w:num>
  <w:num w:numId="26">
    <w:abstractNumId w:val="14"/>
  </w:num>
  <w:num w:numId="27">
    <w:abstractNumId w:val="26"/>
  </w:num>
  <w:num w:numId="28">
    <w:abstractNumId w:val="19"/>
  </w:num>
  <w:num w:numId="29">
    <w:abstractNumId w:val="24"/>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23"/>
  </w:num>
  <w:num w:numId="41">
    <w:abstractNumId w:val="17"/>
  </w:num>
  <w:num w:numId="42">
    <w:abstractNumId w:val="1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57A75"/>
    <w:rsid w:val="00000B8A"/>
    <w:rsid w:val="00001379"/>
    <w:rsid w:val="00001D46"/>
    <w:rsid w:val="00002173"/>
    <w:rsid w:val="000024E2"/>
    <w:rsid w:val="000026CD"/>
    <w:rsid w:val="0000281B"/>
    <w:rsid w:val="000029CB"/>
    <w:rsid w:val="000036B4"/>
    <w:rsid w:val="00004024"/>
    <w:rsid w:val="00004084"/>
    <w:rsid w:val="0000454B"/>
    <w:rsid w:val="00004717"/>
    <w:rsid w:val="00005164"/>
    <w:rsid w:val="0000629E"/>
    <w:rsid w:val="000062C7"/>
    <w:rsid w:val="000063E9"/>
    <w:rsid w:val="00006402"/>
    <w:rsid w:val="00010B07"/>
    <w:rsid w:val="00010ED6"/>
    <w:rsid w:val="00011177"/>
    <w:rsid w:val="000121AC"/>
    <w:rsid w:val="00012641"/>
    <w:rsid w:val="0001272E"/>
    <w:rsid w:val="000136D8"/>
    <w:rsid w:val="00014274"/>
    <w:rsid w:val="00015417"/>
    <w:rsid w:val="00016621"/>
    <w:rsid w:val="0001760D"/>
    <w:rsid w:val="00017EB3"/>
    <w:rsid w:val="00020E55"/>
    <w:rsid w:val="000210D3"/>
    <w:rsid w:val="000215FB"/>
    <w:rsid w:val="00021B92"/>
    <w:rsid w:val="00021DDA"/>
    <w:rsid w:val="000226ED"/>
    <w:rsid w:val="00022A13"/>
    <w:rsid w:val="00024123"/>
    <w:rsid w:val="0002445F"/>
    <w:rsid w:val="00024AEC"/>
    <w:rsid w:val="00025C2E"/>
    <w:rsid w:val="0002616F"/>
    <w:rsid w:val="00026CF5"/>
    <w:rsid w:val="0003028F"/>
    <w:rsid w:val="00030379"/>
    <w:rsid w:val="0003174F"/>
    <w:rsid w:val="000318E0"/>
    <w:rsid w:val="00031CE0"/>
    <w:rsid w:val="00032378"/>
    <w:rsid w:val="0003256C"/>
    <w:rsid w:val="000337E2"/>
    <w:rsid w:val="00033C9B"/>
    <w:rsid w:val="00033FE8"/>
    <w:rsid w:val="000341CA"/>
    <w:rsid w:val="00035061"/>
    <w:rsid w:val="00035952"/>
    <w:rsid w:val="00035D6D"/>
    <w:rsid w:val="00036B0A"/>
    <w:rsid w:val="00036C82"/>
    <w:rsid w:val="000378DC"/>
    <w:rsid w:val="00037A8D"/>
    <w:rsid w:val="00037EA9"/>
    <w:rsid w:val="00040E98"/>
    <w:rsid w:val="000417C9"/>
    <w:rsid w:val="0004192F"/>
    <w:rsid w:val="00041BBF"/>
    <w:rsid w:val="0004294B"/>
    <w:rsid w:val="00043624"/>
    <w:rsid w:val="00044B16"/>
    <w:rsid w:val="00045134"/>
    <w:rsid w:val="0004515D"/>
    <w:rsid w:val="000458CE"/>
    <w:rsid w:val="00046B61"/>
    <w:rsid w:val="00047033"/>
    <w:rsid w:val="000473BA"/>
    <w:rsid w:val="000500C3"/>
    <w:rsid w:val="0005033D"/>
    <w:rsid w:val="000506E9"/>
    <w:rsid w:val="0005161F"/>
    <w:rsid w:val="00051876"/>
    <w:rsid w:val="00052D99"/>
    <w:rsid w:val="00052F06"/>
    <w:rsid w:val="00052FDC"/>
    <w:rsid w:val="00053BCA"/>
    <w:rsid w:val="000542F1"/>
    <w:rsid w:val="000551F4"/>
    <w:rsid w:val="000559DA"/>
    <w:rsid w:val="00055BB0"/>
    <w:rsid w:val="0005623C"/>
    <w:rsid w:val="00056AC0"/>
    <w:rsid w:val="000575A6"/>
    <w:rsid w:val="0005794C"/>
    <w:rsid w:val="000614B1"/>
    <w:rsid w:val="000615D8"/>
    <w:rsid w:val="00061BC7"/>
    <w:rsid w:val="00061F5C"/>
    <w:rsid w:val="000620C4"/>
    <w:rsid w:val="000623B3"/>
    <w:rsid w:val="00062A1D"/>
    <w:rsid w:val="00062B66"/>
    <w:rsid w:val="00063148"/>
    <w:rsid w:val="000631D3"/>
    <w:rsid w:val="0006383B"/>
    <w:rsid w:val="00064650"/>
    <w:rsid w:val="00064A80"/>
    <w:rsid w:val="000651BD"/>
    <w:rsid w:val="000668AA"/>
    <w:rsid w:val="00066CD9"/>
    <w:rsid w:val="00067474"/>
    <w:rsid w:val="00067F1B"/>
    <w:rsid w:val="000704C3"/>
    <w:rsid w:val="0007050B"/>
    <w:rsid w:val="0007065D"/>
    <w:rsid w:val="00070932"/>
    <w:rsid w:val="000711B2"/>
    <w:rsid w:val="00071384"/>
    <w:rsid w:val="000714AF"/>
    <w:rsid w:val="000735D7"/>
    <w:rsid w:val="00073AA9"/>
    <w:rsid w:val="00074515"/>
    <w:rsid w:val="000745D4"/>
    <w:rsid w:val="0007490E"/>
    <w:rsid w:val="00074BA5"/>
    <w:rsid w:val="00074C77"/>
    <w:rsid w:val="00074F95"/>
    <w:rsid w:val="00075688"/>
    <w:rsid w:val="00075EAB"/>
    <w:rsid w:val="00076FC7"/>
    <w:rsid w:val="0007720E"/>
    <w:rsid w:val="000779B5"/>
    <w:rsid w:val="00077C24"/>
    <w:rsid w:val="00077CE6"/>
    <w:rsid w:val="00080531"/>
    <w:rsid w:val="00081652"/>
    <w:rsid w:val="0008221E"/>
    <w:rsid w:val="00082A46"/>
    <w:rsid w:val="00082EDB"/>
    <w:rsid w:val="00083777"/>
    <w:rsid w:val="0008377B"/>
    <w:rsid w:val="00084BAE"/>
    <w:rsid w:val="00084C7F"/>
    <w:rsid w:val="000852BA"/>
    <w:rsid w:val="0008550B"/>
    <w:rsid w:val="000857A5"/>
    <w:rsid w:val="000864F3"/>
    <w:rsid w:val="0008682A"/>
    <w:rsid w:val="00087480"/>
    <w:rsid w:val="00087566"/>
    <w:rsid w:val="0008783E"/>
    <w:rsid w:val="00087C96"/>
    <w:rsid w:val="0009101F"/>
    <w:rsid w:val="00091348"/>
    <w:rsid w:val="00091902"/>
    <w:rsid w:val="0009261D"/>
    <w:rsid w:val="000929D7"/>
    <w:rsid w:val="0009339A"/>
    <w:rsid w:val="000935D0"/>
    <w:rsid w:val="00093971"/>
    <w:rsid w:val="00093A48"/>
    <w:rsid w:val="00093DD5"/>
    <w:rsid w:val="00093F58"/>
    <w:rsid w:val="000940BC"/>
    <w:rsid w:val="000944B4"/>
    <w:rsid w:val="00094831"/>
    <w:rsid w:val="00094848"/>
    <w:rsid w:val="000949C7"/>
    <w:rsid w:val="00094E38"/>
    <w:rsid w:val="00094E3B"/>
    <w:rsid w:val="000956E6"/>
    <w:rsid w:val="00095AFF"/>
    <w:rsid w:val="00096602"/>
    <w:rsid w:val="00096928"/>
    <w:rsid w:val="000970D5"/>
    <w:rsid w:val="00097160"/>
    <w:rsid w:val="000974E8"/>
    <w:rsid w:val="000A0BE8"/>
    <w:rsid w:val="000A119F"/>
    <w:rsid w:val="000A28FE"/>
    <w:rsid w:val="000A2B69"/>
    <w:rsid w:val="000A2BB0"/>
    <w:rsid w:val="000A418E"/>
    <w:rsid w:val="000A4193"/>
    <w:rsid w:val="000A4D80"/>
    <w:rsid w:val="000A4F42"/>
    <w:rsid w:val="000A5749"/>
    <w:rsid w:val="000A66DC"/>
    <w:rsid w:val="000A67B1"/>
    <w:rsid w:val="000A7258"/>
    <w:rsid w:val="000A7B49"/>
    <w:rsid w:val="000B07A4"/>
    <w:rsid w:val="000B0EF1"/>
    <w:rsid w:val="000B0EF9"/>
    <w:rsid w:val="000B15A9"/>
    <w:rsid w:val="000B17EA"/>
    <w:rsid w:val="000B24E5"/>
    <w:rsid w:val="000B2947"/>
    <w:rsid w:val="000B2A72"/>
    <w:rsid w:val="000B41A9"/>
    <w:rsid w:val="000B41BE"/>
    <w:rsid w:val="000B5BBD"/>
    <w:rsid w:val="000B697B"/>
    <w:rsid w:val="000B75CE"/>
    <w:rsid w:val="000B768A"/>
    <w:rsid w:val="000B7B2F"/>
    <w:rsid w:val="000B7BE6"/>
    <w:rsid w:val="000B7DB1"/>
    <w:rsid w:val="000C032A"/>
    <w:rsid w:val="000C0356"/>
    <w:rsid w:val="000C0ABB"/>
    <w:rsid w:val="000C0CA6"/>
    <w:rsid w:val="000C1728"/>
    <w:rsid w:val="000C1F17"/>
    <w:rsid w:val="000C227D"/>
    <w:rsid w:val="000C43BD"/>
    <w:rsid w:val="000C4412"/>
    <w:rsid w:val="000C4F0F"/>
    <w:rsid w:val="000C51A6"/>
    <w:rsid w:val="000C546C"/>
    <w:rsid w:val="000C5610"/>
    <w:rsid w:val="000C680E"/>
    <w:rsid w:val="000C6957"/>
    <w:rsid w:val="000C6A26"/>
    <w:rsid w:val="000C6A8F"/>
    <w:rsid w:val="000C72E5"/>
    <w:rsid w:val="000C736D"/>
    <w:rsid w:val="000D07A9"/>
    <w:rsid w:val="000D0BFF"/>
    <w:rsid w:val="000D0F22"/>
    <w:rsid w:val="000D1490"/>
    <w:rsid w:val="000D20CF"/>
    <w:rsid w:val="000D2B13"/>
    <w:rsid w:val="000D320E"/>
    <w:rsid w:val="000D34A8"/>
    <w:rsid w:val="000D3DF0"/>
    <w:rsid w:val="000D45B3"/>
    <w:rsid w:val="000D5832"/>
    <w:rsid w:val="000D5863"/>
    <w:rsid w:val="000D5C77"/>
    <w:rsid w:val="000D6423"/>
    <w:rsid w:val="000D64DE"/>
    <w:rsid w:val="000D6599"/>
    <w:rsid w:val="000D65FC"/>
    <w:rsid w:val="000D660E"/>
    <w:rsid w:val="000D6FEB"/>
    <w:rsid w:val="000D7573"/>
    <w:rsid w:val="000D795B"/>
    <w:rsid w:val="000D7AE5"/>
    <w:rsid w:val="000D7BB4"/>
    <w:rsid w:val="000D7BEF"/>
    <w:rsid w:val="000E1246"/>
    <w:rsid w:val="000E16D6"/>
    <w:rsid w:val="000E182D"/>
    <w:rsid w:val="000E1DA5"/>
    <w:rsid w:val="000E1E36"/>
    <w:rsid w:val="000E21F2"/>
    <w:rsid w:val="000E29B1"/>
    <w:rsid w:val="000E2AF4"/>
    <w:rsid w:val="000E2CC3"/>
    <w:rsid w:val="000E2FAD"/>
    <w:rsid w:val="000E39BC"/>
    <w:rsid w:val="000E4805"/>
    <w:rsid w:val="000E49EE"/>
    <w:rsid w:val="000E4AD5"/>
    <w:rsid w:val="000E5392"/>
    <w:rsid w:val="000E643E"/>
    <w:rsid w:val="000E6DA7"/>
    <w:rsid w:val="000E7391"/>
    <w:rsid w:val="000E76B4"/>
    <w:rsid w:val="000E7D2B"/>
    <w:rsid w:val="000F06E6"/>
    <w:rsid w:val="000F0F45"/>
    <w:rsid w:val="000F2CE7"/>
    <w:rsid w:val="000F3185"/>
    <w:rsid w:val="000F4469"/>
    <w:rsid w:val="000F456B"/>
    <w:rsid w:val="000F4815"/>
    <w:rsid w:val="000F5F26"/>
    <w:rsid w:val="000F6A81"/>
    <w:rsid w:val="000F6EA9"/>
    <w:rsid w:val="000F73A6"/>
    <w:rsid w:val="000F74A0"/>
    <w:rsid w:val="000F7736"/>
    <w:rsid w:val="00102074"/>
    <w:rsid w:val="00102656"/>
    <w:rsid w:val="00102B19"/>
    <w:rsid w:val="001035CD"/>
    <w:rsid w:val="001035E7"/>
    <w:rsid w:val="001044E2"/>
    <w:rsid w:val="00105142"/>
    <w:rsid w:val="0010550C"/>
    <w:rsid w:val="00105AF1"/>
    <w:rsid w:val="00106D5E"/>
    <w:rsid w:val="00107296"/>
    <w:rsid w:val="00107AA5"/>
    <w:rsid w:val="00111426"/>
    <w:rsid w:val="00111B79"/>
    <w:rsid w:val="00111C59"/>
    <w:rsid w:val="00112519"/>
    <w:rsid w:val="00112667"/>
    <w:rsid w:val="001126CA"/>
    <w:rsid w:val="00112727"/>
    <w:rsid w:val="00112BCE"/>
    <w:rsid w:val="00114E5F"/>
    <w:rsid w:val="001152D4"/>
    <w:rsid w:val="00115311"/>
    <w:rsid w:val="00115383"/>
    <w:rsid w:val="001164AF"/>
    <w:rsid w:val="001165EA"/>
    <w:rsid w:val="00116E8F"/>
    <w:rsid w:val="00116ED0"/>
    <w:rsid w:val="00117E33"/>
    <w:rsid w:val="0012161E"/>
    <w:rsid w:val="00121674"/>
    <w:rsid w:val="0012180E"/>
    <w:rsid w:val="00121EA5"/>
    <w:rsid w:val="001225FA"/>
    <w:rsid w:val="0012353F"/>
    <w:rsid w:val="001239C5"/>
    <w:rsid w:val="001242B8"/>
    <w:rsid w:val="00124B38"/>
    <w:rsid w:val="00124B65"/>
    <w:rsid w:val="001250A1"/>
    <w:rsid w:val="0012514C"/>
    <w:rsid w:val="0012526A"/>
    <w:rsid w:val="001252D2"/>
    <w:rsid w:val="0012531D"/>
    <w:rsid w:val="001254C6"/>
    <w:rsid w:val="00125923"/>
    <w:rsid w:val="00125CD6"/>
    <w:rsid w:val="0012626C"/>
    <w:rsid w:val="00126AFC"/>
    <w:rsid w:val="00126FA6"/>
    <w:rsid w:val="0012724B"/>
    <w:rsid w:val="00127292"/>
    <w:rsid w:val="001273EA"/>
    <w:rsid w:val="00127459"/>
    <w:rsid w:val="001274A8"/>
    <w:rsid w:val="00130365"/>
    <w:rsid w:val="0013041B"/>
    <w:rsid w:val="00130858"/>
    <w:rsid w:val="00131681"/>
    <w:rsid w:val="00131F3D"/>
    <w:rsid w:val="00132695"/>
    <w:rsid w:val="0013296F"/>
    <w:rsid w:val="00132DA6"/>
    <w:rsid w:val="00132EAA"/>
    <w:rsid w:val="001333D4"/>
    <w:rsid w:val="00134673"/>
    <w:rsid w:val="0013572E"/>
    <w:rsid w:val="00136601"/>
    <w:rsid w:val="00136644"/>
    <w:rsid w:val="00136C89"/>
    <w:rsid w:val="0013781E"/>
    <w:rsid w:val="00137C1D"/>
    <w:rsid w:val="001401B8"/>
    <w:rsid w:val="0014057F"/>
    <w:rsid w:val="001410B5"/>
    <w:rsid w:val="00141210"/>
    <w:rsid w:val="00141C28"/>
    <w:rsid w:val="00141DF9"/>
    <w:rsid w:val="001423BD"/>
    <w:rsid w:val="00142C6B"/>
    <w:rsid w:val="0014352F"/>
    <w:rsid w:val="00143878"/>
    <w:rsid w:val="00143AE2"/>
    <w:rsid w:val="00143B6C"/>
    <w:rsid w:val="00144663"/>
    <w:rsid w:val="00144689"/>
    <w:rsid w:val="00144697"/>
    <w:rsid w:val="00145524"/>
    <w:rsid w:val="001459F8"/>
    <w:rsid w:val="001469D2"/>
    <w:rsid w:val="00150323"/>
    <w:rsid w:val="00151977"/>
    <w:rsid w:val="0015202D"/>
    <w:rsid w:val="00152322"/>
    <w:rsid w:val="00152761"/>
    <w:rsid w:val="00152A1B"/>
    <w:rsid w:val="00152AAE"/>
    <w:rsid w:val="00152E04"/>
    <w:rsid w:val="00153875"/>
    <w:rsid w:val="00154612"/>
    <w:rsid w:val="00155C77"/>
    <w:rsid w:val="00155DFB"/>
    <w:rsid w:val="00156A7F"/>
    <w:rsid w:val="00156AC6"/>
    <w:rsid w:val="00156C8E"/>
    <w:rsid w:val="0015707F"/>
    <w:rsid w:val="00157218"/>
    <w:rsid w:val="001572B5"/>
    <w:rsid w:val="001577B5"/>
    <w:rsid w:val="001612C3"/>
    <w:rsid w:val="001619FE"/>
    <w:rsid w:val="00162763"/>
    <w:rsid w:val="00162F3E"/>
    <w:rsid w:val="00163617"/>
    <w:rsid w:val="00163C08"/>
    <w:rsid w:val="00163D8E"/>
    <w:rsid w:val="00164DBE"/>
    <w:rsid w:val="00164DDD"/>
    <w:rsid w:val="00165C52"/>
    <w:rsid w:val="001669DC"/>
    <w:rsid w:val="00166CAD"/>
    <w:rsid w:val="001707DC"/>
    <w:rsid w:val="00170E06"/>
    <w:rsid w:val="001720B2"/>
    <w:rsid w:val="00172165"/>
    <w:rsid w:val="00172698"/>
    <w:rsid w:val="00173648"/>
    <w:rsid w:val="00174081"/>
    <w:rsid w:val="00174484"/>
    <w:rsid w:val="00174CB9"/>
    <w:rsid w:val="00176077"/>
    <w:rsid w:val="00176762"/>
    <w:rsid w:val="00176B11"/>
    <w:rsid w:val="00176C02"/>
    <w:rsid w:val="00180487"/>
    <w:rsid w:val="00180D1E"/>
    <w:rsid w:val="00180DAF"/>
    <w:rsid w:val="001817F7"/>
    <w:rsid w:val="001823D3"/>
    <w:rsid w:val="001824FC"/>
    <w:rsid w:val="00183573"/>
    <w:rsid w:val="0018551F"/>
    <w:rsid w:val="00185902"/>
    <w:rsid w:val="00185CA9"/>
    <w:rsid w:val="0018698A"/>
    <w:rsid w:val="00186ADF"/>
    <w:rsid w:val="00186B36"/>
    <w:rsid w:val="0018731C"/>
    <w:rsid w:val="0018747B"/>
    <w:rsid w:val="00187C74"/>
    <w:rsid w:val="0019066F"/>
    <w:rsid w:val="001909A5"/>
    <w:rsid w:val="00190A06"/>
    <w:rsid w:val="00190DF1"/>
    <w:rsid w:val="0019208A"/>
    <w:rsid w:val="001922C6"/>
    <w:rsid w:val="001930FB"/>
    <w:rsid w:val="001932AB"/>
    <w:rsid w:val="00193496"/>
    <w:rsid w:val="001935D4"/>
    <w:rsid w:val="00193B8A"/>
    <w:rsid w:val="00194120"/>
    <w:rsid w:val="00194A58"/>
    <w:rsid w:val="00194FBA"/>
    <w:rsid w:val="00195075"/>
    <w:rsid w:val="00195159"/>
    <w:rsid w:val="001959F6"/>
    <w:rsid w:val="00195A75"/>
    <w:rsid w:val="00195C9D"/>
    <w:rsid w:val="001969BA"/>
    <w:rsid w:val="00196BCA"/>
    <w:rsid w:val="001979CA"/>
    <w:rsid w:val="001A07AA"/>
    <w:rsid w:val="001A1490"/>
    <w:rsid w:val="001A15E3"/>
    <w:rsid w:val="001A21A1"/>
    <w:rsid w:val="001A2468"/>
    <w:rsid w:val="001A2606"/>
    <w:rsid w:val="001A3219"/>
    <w:rsid w:val="001A4149"/>
    <w:rsid w:val="001A4360"/>
    <w:rsid w:val="001A4424"/>
    <w:rsid w:val="001A52FE"/>
    <w:rsid w:val="001A5DCC"/>
    <w:rsid w:val="001A5EF4"/>
    <w:rsid w:val="001A5F98"/>
    <w:rsid w:val="001A631D"/>
    <w:rsid w:val="001A6A7C"/>
    <w:rsid w:val="001A6C0E"/>
    <w:rsid w:val="001A6E21"/>
    <w:rsid w:val="001A7B68"/>
    <w:rsid w:val="001B00BB"/>
    <w:rsid w:val="001B00F2"/>
    <w:rsid w:val="001B23ED"/>
    <w:rsid w:val="001B2A2F"/>
    <w:rsid w:val="001B30C7"/>
    <w:rsid w:val="001B3583"/>
    <w:rsid w:val="001B3C0B"/>
    <w:rsid w:val="001B3D10"/>
    <w:rsid w:val="001B418C"/>
    <w:rsid w:val="001B43AC"/>
    <w:rsid w:val="001B47BD"/>
    <w:rsid w:val="001B47F8"/>
    <w:rsid w:val="001B4C13"/>
    <w:rsid w:val="001B4D75"/>
    <w:rsid w:val="001B50CA"/>
    <w:rsid w:val="001B616F"/>
    <w:rsid w:val="001B639E"/>
    <w:rsid w:val="001B7A15"/>
    <w:rsid w:val="001B7C03"/>
    <w:rsid w:val="001C1C28"/>
    <w:rsid w:val="001C28FD"/>
    <w:rsid w:val="001C2C50"/>
    <w:rsid w:val="001C32F2"/>
    <w:rsid w:val="001C397F"/>
    <w:rsid w:val="001C3F54"/>
    <w:rsid w:val="001C41EC"/>
    <w:rsid w:val="001C452A"/>
    <w:rsid w:val="001C591F"/>
    <w:rsid w:val="001C636A"/>
    <w:rsid w:val="001C667E"/>
    <w:rsid w:val="001C6EC5"/>
    <w:rsid w:val="001C769A"/>
    <w:rsid w:val="001C777A"/>
    <w:rsid w:val="001C79D9"/>
    <w:rsid w:val="001C7DB4"/>
    <w:rsid w:val="001C7E61"/>
    <w:rsid w:val="001C7F84"/>
    <w:rsid w:val="001D0E20"/>
    <w:rsid w:val="001D16F8"/>
    <w:rsid w:val="001D19F7"/>
    <w:rsid w:val="001D1D43"/>
    <w:rsid w:val="001D283A"/>
    <w:rsid w:val="001D283B"/>
    <w:rsid w:val="001D2A97"/>
    <w:rsid w:val="001D2D72"/>
    <w:rsid w:val="001D33DB"/>
    <w:rsid w:val="001D35E4"/>
    <w:rsid w:val="001D3B12"/>
    <w:rsid w:val="001D3E2D"/>
    <w:rsid w:val="001D47AC"/>
    <w:rsid w:val="001D4BAD"/>
    <w:rsid w:val="001D4C6D"/>
    <w:rsid w:val="001D5FC0"/>
    <w:rsid w:val="001D66D2"/>
    <w:rsid w:val="001D6ED2"/>
    <w:rsid w:val="001D7147"/>
    <w:rsid w:val="001D757E"/>
    <w:rsid w:val="001D7912"/>
    <w:rsid w:val="001E07D7"/>
    <w:rsid w:val="001E0BE6"/>
    <w:rsid w:val="001E0C61"/>
    <w:rsid w:val="001E16EE"/>
    <w:rsid w:val="001E1884"/>
    <w:rsid w:val="001E23C0"/>
    <w:rsid w:val="001E2E03"/>
    <w:rsid w:val="001E3009"/>
    <w:rsid w:val="001E340D"/>
    <w:rsid w:val="001E41C4"/>
    <w:rsid w:val="001E4A1B"/>
    <w:rsid w:val="001E4CE2"/>
    <w:rsid w:val="001E50CF"/>
    <w:rsid w:val="001E5776"/>
    <w:rsid w:val="001E583A"/>
    <w:rsid w:val="001E5B16"/>
    <w:rsid w:val="001E60D3"/>
    <w:rsid w:val="001E6570"/>
    <w:rsid w:val="001E65C7"/>
    <w:rsid w:val="001E6FA9"/>
    <w:rsid w:val="001E78C4"/>
    <w:rsid w:val="001E7DF3"/>
    <w:rsid w:val="001F0774"/>
    <w:rsid w:val="001F1ACD"/>
    <w:rsid w:val="001F2A35"/>
    <w:rsid w:val="001F3081"/>
    <w:rsid w:val="001F30F7"/>
    <w:rsid w:val="001F3115"/>
    <w:rsid w:val="001F32F6"/>
    <w:rsid w:val="001F3D73"/>
    <w:rsid w:val="001F4879"/>
    <w:rsid w:val="001F48EE"/>
    <w:rsid w:val="001F5534"/>
    <w:rsid w:val="001F5736"/>
    <w:rsid w:val="001F672A"/>
    <w:rsid w:val="001F67C4"/>
    <w:rsid w:val="001F79D3"/>
    <w:rsid w:val="001F7E2B"/>
    <w:rsid w:val="00200853"/>
    <w:rsid w:val="00200891"/>
    <w:rsid w:val="0020195F"/>
    <w:rsid w:val="00201A08"/>
    <w:rsid w:val="00201DD7"/>
    <w:rsid w:val="002022FD"/>
    <w:rsid w:val="00202596"/>
    <w:rsid w:val="002025E9"/>
    <w:rsid w:val="002032D0"/>
    <w:rsid w:val="00204027"/>
    <w:rsid w:val="00204B2F"/>
    <w:rsid w:val="00204B4F"/>
    <w:rsid w:val="002051EE"/>
    <w:rsid w:val="00205431"/>
    <w:rsid w:val="00205B14"/>
    <w:rsid w:val="00205FF2"/>
    <w:rsid w:val="00206CDB"/>
    <w:rsid w:val="00206E3A"/>
    <w:rsid w:val="002106D3"/>
    <w:rsid w:val="00210E1D"/>
    <w:rsid w:val="00211329"/>
    <w:rsid w:val="00212137"/>
    <w:rsid w:val="0021379F"/>
    <w:rsid w:val="002140CB"/>
    <w:rsid w:val="00214210"/>
    <w:rsid w:val="002142C9"/>
    <w:rsid w:val="00214996"/>
    <w:rsid w:val="0021565E"/>
    <w:rsid w:val="00215D63"/>
    <w:rsid w:val="0021609E"/>
    <w:rsid w:val="002160A7"/>
    <w:rsid w:val="0021651E"/>
    <w:rsid w:val="002165A4"/>
    <w:rsid w:val="0021666B"/>
    <w:rsid w:val="00216CE3"/>
    <w:rsid w:val="00217B3A"/>
    <w:rsid w:val="00217ECD"/>
    <w:rsid w:val="00220408"/>
    <w:rsid w:val="00220635"/>
    <w:rsid w:val="00220BF4"/>
    <w:rsid w:val="002213D4"/>
    <w:rsid w:val="00221BF7"/>
    <w:rsid w:val="00221C24"/>
    <w:rsid w:val="002222E8"/>
    <w:rsid w:val="0022287D"/>
    <w:rsid w:val="002229F7"/>
    <w:rsid w:val="00222BDF"/>
    <w:rsid w:val="0022378A"/>
    <w:rsid w:val="00223B4C"/>
    <w:rsid w:val="00224537"/>
    <w:rsid w:val="0022480B"/>
    <w:rsid w:val="0022545E"/>
    <w:rsid w:val="00225500"/>
    <w:rsid w:val="0022585F"/>
    <w:rsid w:val="002259F6"/>
    <w:rsid w:val="002274FE"/>
    <w:rsid w:val="00227E51"/>
    <w:rsid w:val="00227FB8"/>
    <w:rsid w:val="002304B6"/>
    <w:rsid w:val="002306FA"/>
    <w:rsid w:val="002308D5"/>
    <w:rsid w:val="00230A8A"/>
    <w:rsid w:val="002314C3"/>
    <w:rsid w:val="002315A6"/>
    <w:rsid w:val="00231B70"/>
    <w:rsid w:val="00231D87"/>
    <w:rsid w:val="00232547"/>
    <w:rsid w:val="00232ACC"/>
    <w:rsid w:val="00232B15"/>
    <w:rsid w:val="0023316C"/>
    <w:rsid w:val="0023321A"/>
    <w:rsid w:val="0023360A"/>
    <w:rsid w:val="002338ED"/>
    <w:rsid w:val="00233B7A"/>
    <w:rsid w:val="00234307"/>
    <w:rsid w:val="002346AB"/>
    <w:rsid w:val="002354F8"/>
    <w:rsid w:val="00235AE5"/>
    <w:rsid w:val="00235B40"/>
    <w:rsid w:val="00235BC4"/>
    <w:rsid w:val="0023684A"/>
    <w:rsid w:val="00237B33"/>
    <w:rsid w:val="00240321"/>
    <w:rsid w:val="002403D2"/>
    <w:rsid w:val="002412A5"/>
    <w:rsid w:val="00241FAC"/>
    <w:rsid w:val="00242AA4"/>
    <w:rsid w:val="00242E5D"/>
    <w:rsid w:val="00242FC9"/>
    <w:rsid w:val="0024310E"/>
    <w:rsid w:val="002434A0"/>
    <w:rsid w:val="00243A80"/>
    <w:rsid w:val="00244E38"/>
    <w:rsid w:val="00245409"/>
    <w:rsid w:val="0024602B"/>
    <w:rsid w:val="00246E5F"/>
    <w:rsid w:val="0024729C"/>
    <w:rsid w:val="00247BCB"/>
    <w:rsid w:val="00247D7F"/>
    <w:rsid w:val="00250ADC"/>
    <w:rsid w:val="00250C5F"/>
    <w:rsid w:val="00250DBC"/>
    <w:rsid w:val="002516B9"/>
    <w:rsid w:val="00251A7E"/>
    <w:rsid w:val="00251AD6"/>
    <w:rsid w:val="00251B07"/>
    <w:rsid w:val="00251B86"/>
    <w:rsid w:val="00252C5B"/>
    <w:rsid w:val="00252F8F"/>
    <w:rsid w:val="0025331D"/>
    <w:rsid w:val="0025387C"/>
    <w:rsid w:val="00254177"/>
    <w:rsid w:val="002544D6"/>
    <w:rsid w:val="0025476A"/>
    <w:rsid w:val="002547B7"/>
    <w:rsid w:val="0025487D"/>
    <w:rsid w:val="00254AE8"/>
    <w:rsid w:val="00255B23"/>
    <w:rsid w:val="00255D1B"/>
    <w:rsid w:val="0025669C"/>
    <w:rsid w:val="00257043"/>
    <w:rsid w:val="00257996"/>
    <w:rsid w:val="00260124"/>
    <w:rsid w:val="002603E0"/>
    <w:rsid w:val="002605D1"/>
    <w:rsid w:val="00260801"/>
    <w:rsid w:val="00262090"/>
    <w:rsid w:val="002627AF"/>
    <w:rsid w:val="00262818"/>
    <w:rsid w:val="0026336A"/>
    <w:rsid w:val="00263940"/>
    <w:rsid w:val="00263C3D"/>
    <w:rsid w:val="00264184"/>
    <w:rsid w:val="0026453D"/>
    <w:rsid w:val="00264A31"/>
    <w:rsid w:val="00264AAF"/>
    <w:rsid w:val="00264EF1"/>
    <w:rsid w:val="002654C7"/>
    <w:rsid w:val="00265741"/>
    <w:rsid w:val="00265F4E"/>
    <w:rsid w:val="00266B69"/>
    <w:rsid w:val="00267303"/>
    <w:rsid w:val="0027049F"/>
    <w:rsid w:val="00270C3B"/>
    <w:rsid w:val="00271DAE"/>
    <w:rsid w:val="00272335"/>
    <w:rsid w:val="00273CAD"/>
    <w:rsid w:val="00274D01"/>
    <w:rsid w:val="00275144"/>
    <w:rsid w:val="00275237"/>
    <w:rsid w:val="002757B8"/>
    <w:rsid w:val="00275F06"/>
    <w:rsid w:val="00276E55"/>
    <w:rsid w:val="00277C2D"/>
    <w:rsid w:val="00277EFB"/>
    <w:rsid w:val="00281702"/>
    <w:rsid w:val="00282109"/>
    <w:rsid w:val="00283639"/>
    <w:rsid w:val="00283F6D"/>
    <w:rsid w:val="0028451B"/>
    <w:rsid w:val="00285058"/>
    <w:rsid w:val="002851F6"/>
    <w:rsid w:val="00285D3B"/>
    <w:rsid w:val="00286460"/>
    <w:rsid w:val="00286C83"/>
    <w:rsid w:val="0028774C"/>
    <w:rsid w:val="00290B0A"/>
    <w:rsid w:val="00291191"/>
    <w:rsid w:val="00291FF7"/>
    <w:rsid w:val="002921EF"/>
    <w:rsid w:val="00292990"/>
    <w:rsid w:val="00292B80"/>
    <w:rsid w:val="002932E0"/>
    <w:rsid w:val="002938E5"/>
    <w:rsid w:val="00293949"/>
    <w:rsid w:val="002942D3"/>
    <w:rsid w:val="00294B7F"/>
    <w:rsid w:val="00295853"/>
    <w:rsid w:val="002959E2"/>
    <w:rsid w:val="00295AA0"/>
    <w:rsid w:val="00295B68"/>
    <w:rsid w:val="00295FF9"/>
    <w:rsid w:val="00296231"/>
    <w:rsid w:val="0029694D"/>
    <w:rsid w:val="00296B7B"/>
    <w:rsid w:val="00297104"/>
    <w:rsid w:val="0029759E"/>
    <w:rsid w:val="002976E1"/>
    <w:rsid w:val="00297C00"/>
    <w:rsid w:val="002A0CCE"/>
    <w:rsid w:val="002A14C4"/>
    <w:rsid w:val="002A1528"/>
    <w:rsid w:val="002A2818"/>
    <w:rsid w:val="002A2AD8"/>
    <w:rsid w:val="002A2C7D"/>
    <w:rsid w:val="002A3BEC"/>
    <w:rsid w:val="002A3BFE"/>
    <w:rsid w:val="002A3CBD"/>
    <w:rsid w:val="002A4598"/>
    <w:rsid w:val="002A539A"/>
    <w:rsid w:val="002A57FA"/>
    <w:rsid w:val="002A63D3"/>
    <w:rsid w:val="002B05AD"/>
    <w:rsid w:val="002B06F9"/>
    <w:rsid w:val="002B0D32"/>
    <w:rsid w:val="002B2769"/>
    <w:rsid w:val="002B31E3"/>
    <w:rsid w:val="002B38B4"/>
    <w:rsid w:val="002B3BA6"/>
    <w:rsid w:val="002B3BB7"/>
    <w:rsid w:val="002B43B5"/>
    <w:rsid w:val="002B46EE"/>
    <w:rsid w:val="002B551A"/>
    <w:rsid w:val="002B5CA9"/>
    <w:rsid w:val="002B601E"/>
    <w:rsid w:val="002B6A09"/>
    <w:rsid w:val="002B6A86"/>
    <w:rsid w:val="002B70B0"/>
    <w:rsid w:val="002B74D8"/>
    <w:rsid w:val="002B7E38"/>
    <w:rsid w:val="002C01B3"/>
    <w:rsid w:val="002C04D8"/>
    <w:rsid w:val="002C1789"/>
    <w:rsid w:val="002C1AB2"/>
    <w:rsid w:val="002C2CE1"/>
    <w:rsid w:val="002C2F63"/>
    <w:rsid w:val="002C2FB9"/>
    <w:rsid w:val="002C3426"/>
    <w:rsid w:val="002C4963"/>
    <w:rsid w:val="002C5AA2"/>
    <w:rsid w:val="002C5C56"/>
    <w:rsid w:val="002C6844"/>
    <w:rsid w:val="002C7486"/>
    <w:rsid w:val="002C7ADD"/>
    <w:rsid w:val="002D0F9E"/>
    <w:rsid w:val="002D1092"/>
    <w:rsid w:val="002D12C1"/>
    <w:rsid w:val="002D1580"/>
    <w:rsid w:val="002D1CFB"/>
    <w:rsid w:val="002D22EB"/>
    <w:rsid w:val="002D22F1"/>
    <w:rsid w:val="002D278C"/>
    <w:rsid w:val="002D29CF"/>
    <w:rsid w:val="002D2D3B"/>
    <w:rsid w:val="002D3505"/>
    <w:rsid w:val="002D396F"/>
    <w:rsid w:val="002D39D2"/>
    <w:rsid w:val="002D3B6F"/>
    <w:rsid w:val="002D576D"/>
    <w:rsid w:val="002D58AF"/>
    <w:rsid w:val="002D5CF2"/>
    <w:rsid w:val="002D5FC6"/>
    <w:rsid w:val="002D620E"/>
    <w:rsid w:val="002D6315"/>
    <w:rsid w:val="002D6B49"/>
    <w:rsid w:val="002D6C89"/>
    <w:rsid w:val="002D6E01"/>
    <w:rsid w:val="002D72D9"/>
    <w:rsid w:val="002D767A"/>
    <w:rsid w:val="002E092E"/>
    <w:rsid w:val="002E1D9A"/>
    <w:rsid w:val="002E28E8"/>
    <w:rsid w:val="002E2914"/>
    <w:rsid w:val="002E32D5"/>
    <w:rsid w:val="002E3AF0"/>
    <w:rsid w:val="002E3F66"/>
    <w:rsid w:val="002E4523"/>
    <w:rsid w:val="002E4E82"/>
    <w:rsid w:val="002E526A"/>
    <w:rsid w:val="002E58DB"/>
    <w:rsid w:val="002E5D7D"/>
    <w:rsid w:val="002E67DD"/>
    <w:rsid w:val="002E6AF0"/>
    <w:rsid w:val="002E77A1"/>
    <w:rsid w:val="002F04DD"/>
    <w:rsid w:val="002F280A"/>
    <w:rsid w:val="002F2A2E"/>
    <w:rsid w:val="002F3A0F"/>
    <w:rsid w:val="002F423D"/>
    <w:rsid w:val="002F44EB"/>
    <w:rsid w:val="002F4525"/>
    <w:rsid w:val="002F4A06"/>
    <w:rsid w:val="002F50C6"/>
    <w:rsid w:val="002F5F91"/>
    <w:rsid w:val="002F62E6"/>
    <w:rsid w:val="002F64DD"/>
    <w:rsid w:val="002F65E5"/>
    <w:rsid w:val="002F667B"/>
    <w:rsid w:val="002F673F"/>
    <w:rsid w:val="002F6BD1"/>
    <w:rsid w:val="002F6D9D"/>
    <w:rsid w:val="002F7099"/>
    <w:rsid w:val="002F7B9C"/>
    <w:rsid w:val="002F7FBE"/>
    <w:rsid w:val="003008CD"/>
    <w:rsid w:val="003017FA"/>
    <w:rsid w:val="00301BCA"/>
    <w:rsid w:val="00302B7E"/>
    <w:rsid w:val="0030308C"/>
    <w:rsid w:val="00303685"/>
    <w:rsid w:val="00303C7E"/>
    <w:rsid w:val="00304B3C"/>
    <w:rsid w:val="00304C89"/>
    <w:rsid w:val="00305158"/>
    <w:rsid w:val="0030578C"/>
    <w:rsid w:val="00306012"/>
    <w:rsid w:val="003106DE"/>
    <w:rsid w:val="00310981"/>
    <w:rsid w:val="00310C2C"/>
    <w:rsid w:val="003111F2"/>
    <w:rsid w:val="003112A7"/>
    <w:rsid w:val="003117FF"/>
    <w:rsid w:val="00311E86"/>
    <w:rsid w:val="003131E3"/>
    <w:rsid w:val="003133A4"/>
    <w:rsid w:val="00313A72"/>
    <w:rsid w:val="00313FE9"/>
    <w:rsid w:val="0031464A"/>
    <w:rsid w:val="003150AD"/>
    <w:rsid w:val="00315DCC"/>
    <w:rsid w:val="003167C9"/>
    <w:rsid w:val="00316E03"/>
    <w:rsid w:val="0031721E"/>
    <w:rsid w:val="003205B9"/>
    <w:rsid w:val="00320D7B"/>
    <w:rsid w:val="00321470"/>
    <w:rsid w:val="00321590"/>
    <w:rsid w:val="003220CE"/>
    <w:rsid w:val="003221F2"/>
    <w:rsid w:val="0032251B"/>
    <w:rsid w:val="003228E6"/>
    <w:rsid w:val="00323067"/>
    <w:rsid w:val="0032311E"/>
    <w:rsid w:val="00323B91"/>
    <w:rsid w:val="00323F6C"/>
    <w:rsid w:val="0032495F"/>
    <w:rsid w:val="00324A46"/>
    <w:rsid w:val="00324F2C"/>
    <w:rsid w:val="00325D52"/>
    <w:rsid w:val="00326BB0"/>
    <w:rsid w:val="00327281"/>
    <w:rsid w:val="003274D3"/>
    <w:rsid w:val="00327E64"/>
    <w:rsid w:val="00330237"/>
    <w:rsid w:val="00330586"/>
    <w:rsid w:val="0033082A"/>
    <w:rsid w:val="003318BB"/>
    <w:rsid w:val="00331914"/>
    <w:rsid w:val="00332D90"/>
    <w:rsid w:val="003332D5"/>
    <w:rsid w:val="0033593A"/>
    <w:rsid w:val="00335C1B"/>
    <w:rsid w:val="00335D6E"/>
    <w:rsid w:val="00335F93"/>
    <w:rsid w:val="0033738E"/>
    <w:rsid w:val="003373A3"/>
    <w:rsid w:val="003377C1"/>
    <w:rsid w:val="00337B01"/>
    <w:rsid w:val="00337D78"/>
    <w:rsid w:val="00340193"/>
    <w:rsid w:val="00340196"/>
    <w:rsid w:val="003401FE"/>
    <w:rsid w:val="00340C60"/>
    <w:rsid w:val="00340DA2"/>
    <w:rsid w:val="00340E8D"/>
    <w:rsid w:val="0034104C"/>
    <w:rsid w:val="0034288B"/>
    <w:rsid w:val="00343122"/>
    <w:rsid w:val="00343690"/>
    <w:rsid w:val="003438B6"/>
    <w:rsid w:val="003447C3"/>
    <w:rsid w:val="00344AE4"/>
    <w:rsid w:val="00344FEC"/>
    <w:rsid w:val="003456CD"/>
    <w:rsid w:val="00345825"/>
    <w:rsid w:val="003461D2"/>
    <w:rsid w:val="00347769"/>
    <w:rsid w:val="00347A88"/>
    <w:rsid w:val="003503B7"/>
    <w:rsid w:val="00350A31"/>
    <w:rsid w:val="00350FD1"/>
    <w:rsid w:val="003518C0"/>
    <w:rsid w:val="003520DE"/>
    <w:rsid w:val="0035273C"/>
    <w:rsid w:val="00352929"/>
    <w:rsid w:val="00353523"/>
    <w:rsid w:val="003536A6"/>
    <w:rsid w:val="00353D41"/>
    <w:rsid w:val="00354329"/>
    <w:rsid w:val="003550AD"/>
    <w:rsid w:val="00355921"/>
    <w:rsid w:val="00355AE7"/>
    <w:rsid w:val="00356178"/>
    <w:rsid w:val="003566C7"/>
    <w:rsid w:val="00356F66"/>
    <w:rsid w:val="00357123"/>
    <w:rsid w:val="0035721F"/>
    <w:rsid w:val="003578EF"/>
    <w:rsid w:val="00357F1D"/>
    <w:rsid w:val="00360203"/>
    <w:rsid w:val="00360374"/>
    <w:rsid w:val="00360A20"/>
    <w:rsid w:val="003617DC"/>
    <w:rsid w:val="00361A6C"/>
    <w:rsid w:val="00362512"/>
    <w:rsid w:val="00362E8C"/>
    <w:rsid w:val="003633FC"/>
    <w:rsid w:val="003636A7"/>
    <w:rsid w:val="00364348"/>
    <w:rsid w:val="0036454D"/>
    <w:rsid w:val="00364659"/>
    <w:rsid w:val="003649A5"/>
    <w:rsid w:val="00364ECA"/>
    <w:rsid w:val="00365950"/>
    <w:rsid w:val="00365E6B"/>
    <w:rsid w:val="003664A4"/>
    <w:rsid w:val="003675F6"/>
    <w:rsid w:val="003679D5"/>
    <w:rsid w:val="00367D7E"/>
    <w:rsid w:val="003712D0"/>
    <w:rsid w:val="003721DD"/>
    <w:rsid w:val="00372583"/>
    <w:rsid w:val="00372B9F"/>
    <w:rsid w:val="00373304"/>
    <w:rsid w:val="00373F49"/>
    <w:rsid w:val="003745ED"/>
    <w:rsid w:val="0037473B"/>
    <w:rsid w:val="00374840"/>
    <w:rsid w:val="00374ED1"/>
    <w:rsid w:val="003757CB"/>
    <w:rsid w:val="00375B3E"/>
    <w:rsid w:val="00375DB8"/>
    <w:rsid w:val="003760C3"/>
    <w:rsid w:val="0037718C"/>
    <w:rsid w:val="00380623"/>
    <w:rsid w:val="003811B3"/>
    <w:rsid w:val="0038167C"/>
    <w:rsid w:val="00381903"/>
    <w:rsid w:val="00381A46"/>
    <w:rsid w:val="003822C2"/>
    <w:rsid w:val="00382CC3"/>
    <w:rsid w:val="00382DA4"/>
    <w:rsid w:val="003831B4"/>
    <w:rsid w:val="00383722"/>
    <w:rsid w:val="00383AA9"/>
    <w:rsid w:val="00383ED4"/>
    <w:rsid w:val="0038428A"/>
    <w:rsid w:val="0038458B"/>
    <w:rsid w:val="003848A8"/>
    <w:rsid w:val="0038571F"/>
    <w:rsid w:val="0038574F"/>
    <w:rsid w:val="00386A3A"/>
    <w:rsid w:val="00386D4D"/>
    <w:rsid w:val="00387258"/>
    <w:rsid w:val="0038780C"/>
    <w:rsid w:val="00390DB1"/>
    <w:rsid w:val="0039129E"/>
    <w:rsid w:val="003914A7"/>
    <w:rsid w:val="00391700"/>
    <w:rsid w:val="00391779"/>
    <w:rsid w:val="003918F0"/>
    <w:rsid w:val="00393ABD"/>
    <w:rsid w:val="00393CCC"/>
    <w:rsid w:val="00394921"/>
    <w:rsid w:val="00394C70"/>
    <w:rsid w:val="00394DDD"/>
    <w:rsid w:val="003950B5"/>
    <w:rsid w:val="00396084"/>
    <w:rsid w:val="0039622E"/>
    <w:rsid w:val="00396426"/>
    <w:rsid w:val="00396E25"/>
    <w:rsid w:val="003A2B78"/>
    <w:rsid w:val="003A3B35"/>
    <w:rsid w:val="003A52C7"/>
    <w:rsid w:val="003A5DFF"/>
    <w:rsid w:val="003A7AFD"/>
    <w:rsid w:val="003B033C"/>
    <w:rsid w:val="003B0EDE"/>
    <w:rsid w:val="003B0EF6"/>
    <w:rsid w:val="003B1681"/>
    <w:rsid w:val="003B1CF4"/>
    <w:rsid w:val="003B2621"/>
    <w:rsid w:val="003B29EF"/>
    <w:rsid w:val="003B2D61"/>
    <w:rsid w:val="003B3335"/>
    <w:rsid w:val="003B3B13"/>
    <w:rsid w:val="003B4599"/>
    <w:rsid w:val="003B462C"/>
    <w:rsid w:val="003B599D"/>
    <w:rsid w:val="003B5C5C"/>
    <w:rsid w:val="003B5CB0"/>
    <w:rsid w:val="003B5EF1"/>
    <w:rsid w:val="003B65F8"/>
    <w:rsid w:val="003B6DD3"/>
    <w:rsid w:val="003B6E91"/>
    <w:rsid w:val="003B7F30"/>
    <w:rsid w:val="003C015F"/>
    <w:rsid w:val="003C01C2"/>
    <w:rsid w:val="003C08E3"/>
    <w:rsid w:val="003C2CC9"/>
    <w:rsid w:val="003C32BA"/>
    <w:rsid w:val="003C3D9D"/>
    <w:rsid w:val="003C5620"/>
    <w:rsid w:val="003C5D1B"/>
    <w:rsid w:val="003C5EC3"/>
    <w:rsid w:val="003C67E8"/>
    <w:rsid w:val="003C6957"/>
    <w:rsid w:val="003C7293"/>
    <w:rsid w:val="003C75EA"/>
    <w:rsid w:val="003C791C"/>
    <w:rsid w:val="003C7A1E"/>
    <w:rsid w:val="003C7C58"/>
    <w:rsid w:val="003D00F6"/>
    <w:rsid w:val="003D0473"/>
    <w:rsid w:val="003D05AC"/>
    <w:rsid w:val="003D0972"/>
    <w:rsid w:val="003D0C6C"/>
    <w:rsid w:val="003D1204"/>
    <w:rsid w:val="003D2BD1"/>
    <w:rsid w:val="003D338C"/>
    <w:rsid w:val="003D37C1"/>
    <w:rsid w:val="003D3C24"/>
    <w:rsid w:val="003D3C8D"/>
    <w:rsid w:val="003D4FDC"/>
    <w:rsid w:val="003D54F3"/>
    <w:rsid w:val="003D624B"/>
    <w:rsid w:val="003D67C6"/>
    <w:rsid w:val="003D6B4E"/>
    <w:rsid w:val="003D6FD1"/>
    <w:rsid w:val="003E0B1D"/>
    <w:rsid w:val="003E102B"/>
    <w:rsid w:val="003E2265"/>
    <w:rsid w:val="003E22D5"/>
    <w:rsid w:val="003E261B"/>
    <w:rsid w:val="003E2A90"/>
    <w:rsid w:val="003E2CDF"/>
    <w:rsid w:val="003E312C"/>
    <w:rsid w:val="003E37DC"/>
    <w:rsid w:val="003E3D8E"/>
    <w:rsid w:val="003E4103"/>
    <w:rsid w:val="003E4E53"/>
    <w:rsid w:val="003E50B6"/>
    <w:rsid w:val="003E54D6"/>
    <w:rsid w:val="003E5EA7"/>
    <w:rsid w:val="003E6FCD"/>
    <w:rsid w:val="003E7DB0"/>
    <w:rsid w:val="003F0575"/>
    <w:rsid w:val="003F05B4"/>
    <w:rsid w:val="003F1224"/>
    <w:rsid w:val="003F1793"/>
    <w:rsid w:val="003F1BB1"/>
    <w:rsid w:val="003F1C27"/>
    <w:rsid w:val="003F1FEB"/>
    <w:rsid w:val="003F2F66"/>
    <w:rsid w:val="003F3800"/>
    <w:rsid w:val="003F420A"/>
    <w:rsid w:val="003F44A1"/>
    <w:rsid w:val="003F4F62"/>
    <w:rsid w:val="003F5D22"/>
    <w:rsid w:val="003F6763"/>
    <w:rsid w:val="003F6FBB"/>
    <w:rsid w:val="003F729B"/>
    <w:rsid w:val="003F7560"/>
    <w:rsid w:val="003F7641"/>
    <w:rsid w:val="003F7853"/>
    <w:rsid w:val="003F7A47"/>
    <w:rsid w:val="00400020"/>
    <w:rsid w:val="004001C3"/>
    <w:rsid w:val="004021EC"/>
    <w:rsid w:val="00403030"/>
    <w:rsid w:val="00403725"/>
    <w:rsid w:val="00403A16"/>
    <w:rsid w:val="0040452B"/>
    <w:rsid w:val="004055C5"/>
    <w:rsid w:val="0040561D"/>
    <w:rsid w:val="00405DF3"/>
    <w:rsid w:val="0040678B"/>
    <w:rsid w:val="0040681A"/>
    <w:rsid w:val="00406C03"/>
    <w:rsid w:val="004078C2"/>
    <w:rsid w:val="00407AA9"/>
    <w:rsid w:val="00407AB1"/>
    <w:rsid w:val="00410075"/>
    <w:rsid w:val="00410328"/>
    <w:rsid w:val="004106ED"/>
    <w:rsid w:val="00410C80"/>
    <w:rsid w:val="00411604"/>
    <w:rsid w:val="00411BDA"/>
    <w:rsid w:val="00412DC8"/>
    <w:rsid w:val="00413BFB"/>
    <w:rsid w:val="00413C76"/>
    <w:rsid w:val="00414800"/>
    <w:rsid w:val="00414AA2"/>
    <w:rsid w:val="0041531F"/>
    <w:rsid w:val="004153C1"/>
    <w:rsid w:val="0041591C"/>
    <w:rsid w:val="00416010"/>
    <w:rsid w:val="00416D5C"/>
    <w:rsid w:val="00417373"/>
    <w:rsid w:val="0041790D"/>
    <w:rsid w:val="00417B30"/>
    <w:rsid w:val="00417CA0"/>
    <w:rsid w:val="00417CFF"/>
    <w:rsid w:val="00420764"/>
    <w:rsid w:val="00420E12"/>
    <w:rsid w:val="00420FF8"/>
    <w:rsid w:val="00421118"/>
    <w:rsid w:val="004215FB"/>
    <w:rsid w:val="004216F4"/>
    <w:rsid w:val="0042234A"/>
    <w:rsid w:val="004224C4"/>
    <w:rsid w:val="004226B1"/>
    <w:rsid w:val="00423FAD"/>
    <w:rsid w:val="00424278"/>
    <w:rsid w:val="004259BF"/>
    <w:rsid w:val="00426291"/>
    <w:rsid w:val="004262CF"/>
    <w:rsid w:val="0042785A"/>
    <w:rsid w:val="00427F58"/>
    <w:rsid w:val="00427F90"/>
    <w:rsid w:val="00427FCB"/>
    <w:rsid w:val="00430135"/>
    <w:rsid w:val="0043120F"/>
    <w:rsid w:val="004314B8"/>
    <w:rsid w:val="0043309C"/>
    <w:rsid w:val="00433906"/>
    <w:rsid w:val="00433EB8"/>
    <w:rsid w:val="00433ED2"/>
    <w:rsid w:val="00435C4E"/>
    <w:rsid w:val="00436207"/>
    <w:rsid w:val="00436311"/>
    <w:rsid w:val="00437B7E"/>
    <w:rsid w:val="00437F3C"/>
    <w:rsid w:val="004400FD"/>
    <w:rsid w:val="00440506"/>
    <w:rsid w:val="00440DC8"/>
    <w:rsid w:val="00441056"/>
    <w:rsid w:val="004410C6"/>
    <w:rsid w:val="004414D6"/>
    <w:rsid w:val="00441A7A"/>
    <w:rsid w:val="00441F10"/>
    <w:rsid w:val="00442164"/>
    <w:rsid w:val="00442857"/>
    <w:rsid w:val="00443590"/>
    <w:rsid w:val="00443595"/>
    <w:rsid w:val="004449AE"/>
    <w:rsid w:val="00444A69"/>
    <w:rsid w:val="00444B8D"/>
    <w:rsid w:val="00444C2A"/>
    <w:rsid w:val="00444C9E"/>
    <w:rsid w:val="004450AD"/>
    <w:rsid w:val="004452D7"/>
    <w:rsid w:val="00446535"/>
    <w:rsid w:val="0044670E"/>
    <w:rsid w:val="004469C0"/>
    <w:rsid w:val="00447560"/>
    <w:rsid w:val="004475CA"/>
    <w:rsid w:val="00447BDA"/>
    <w:rsid w:val="00447E5B"/>
    <w:rsid w:val="00447F31"/>
    <w:rsid w:val="00450D0F"/>
    <w:rsid w:val="00450E84"/>
    <w:rsid w:val="004514E9"/>
    <w:rsid w:val="00452A5A"/>
    <w:rsid w:val="004531B8"/>
    <w:rsid w:val="00453447"/>
    <w:rsid w:val="00453589"/>
    <w:rsid w:val="00453788"/>
    <w:rsid w:val="00453A16"/>
    <w:rsid w:val="0045498D"/>
    <w:rsid w:val="00454B3D"/>
    <w:rsid w:val="00455546"/>
    <w:rsid w:val="00455C2D"/>
    <w:rsid w:val="004572A9"/>
    <w:rsid w:val="004575CF"/>
    <w:rsid w:val="00457A75"/>
    <w:rsid w:val="00460D8A"/>
    <w:rsid w:val="00460DDD"/>
    <w:rsid w:val="00461581"/>
    <w:rsid w:val="00461AC4"/>
    <w:rsid w:val="00461B7B"/>
    <w:rsid w:val="004620D7"/>
    <w:rsid w:val="00462210"/>
    <w:rsid w:val="00462BF4"/>
    <w:rsid w:val="0046593F"/>
    <w:rsid w:val="004663FF"/>
    <w:rsid w:val="0046660D"/>
    <w:rsid w:val="0047029C"/>
    <w:rsid w:val="00470424"/>
    <w:rsid w:val="004706CC"/>
    <w:rsid w:val="00471BE2"/>
    <w:rsid w:val="0047218E"/>
    <w:rsid w:val="00472E8C"/>
    <w:rsid w:val="00473F1C"/>
    <w:rsid w:val="0047434A"/>
    <w:rsid w:val="00474545"/>
    <w:rsid w:val="00475434"/>
    <w:rsid w:val="00475865"/>
    <w:rsid w:val="00475BB0"/>
    <w:rsid w:val="00476061"/>
    <w:rsid w:val="004776A5"/>
    <w:rsid w:val="00480138"/>
    <w:rsid w:val="00480FA7"/>
    <w:rsid w:val="0048179B"/>
    <w:rsid w:val="004817BD"/>
    <w:rsid w:val="00481D5F"/>
    <w:rsid w:val="00482FB1"/>
    <w:rsid w:val="004831B3"/>
    <w:rsid w:val="00483CFC"/>
    <w:rsid w:val="00483D4E"/>
    <w:rsid w:val="004844E2"/>
    <w:rsid w:val="004847C9"/>
    <w:rsid w:val="00484C39"/>
    <w:rsid w:val="00484DE5"/>
    <w:rsid w:val="00485B66"/>
    <w:rsid w:val="004861BD"/>
    <w:rsid w:val="00486BD6"/>
    <w:rsid w:val="00486DD5"/>
    <w:rsid w:val="00486E55"/>
    <w:rsid w:val="00487051"/>
    <w:rsid w:val="00487CEA"/>
    <w:rsid w:val="00490034"/>
    <w:rsid w:val="00490B8D"/>
    <w:rsid w:val="00490C40"/>
    <w:rsid w:val="00491247"/>
    <w:rsid w:val="0049171B"/>
    <w:rsid w:val="00491BB7"/>
    <w:rsid w:val="004925DB"/>
    <w:rsid w:val="00492C8E"/>
    <w:rsid w:val="004933A0"/>
    <w:rsid w:val="004936D6"/>
    <w:rsid w:val="00495D56"/>
    <w:rsid w:val="00496F59"/>
    <w:rsid w:val="00497286"/>
    <w:rsid w:val="00497386"/>
    <w:rsid w:val="00497A00"/>
    <w:rsid w:val="00497D28"/>
    <w:rsid w:val="004A0167"/>
    <w:rsid w:val="004A027B"/>
    <w:rsid w:val="004A0316"/>
    <w:rsid w:val="004A0441"/>
    <w:rsid w:val="004A074E"/>
    <w:rsid w:val="004A0F73"/>
    <w:rsid w:val="004A10DD"/>
    <w:rsid w:val="004A173E"/>
    <w:rsid w:val="004A1BA1"/>
    <w:rsid w:val="004A1C4B"/>
    <w:rsid w:val="004A2A5E"/>
    <w:rsid w:val="004A2E0A"/>
    <w:rsid w:val="004A3111"/>
    <w:rsid w:val="004A3418"/>
    <w:rsid w:val="004A35F4"/>
    <w:rsid w:val="004A4DE7"/>
    <w:rsid w:val="004A50D5"/>
    <w:rsid w:val="004A5454"/>
    <w:rsid w:val="004A5D7D"/>
    <w:rsid w:val="004A5FFB"/>
    <w:rsid w:val="004A6477"/>
    <w:rsid w:val="004A6AAE"/>
    <w:rsid w:val="004A7FA9"/>
    <w:rsid w:val="004B05C6"/>
    <w:rsid w:val="004B0C3A"/>
    <w:rsid w:val="004B0C92"/>
    <w:rsid w:val="004B0D60"/>
    <w:rsid w:val="004B0DBA"/>
    <w:rsid w:val="004B210E"/>
    <w:rsid w:val="004B2725"/>
    <w:rsid w:val="004B2CD9"/>
    <w:rsid w:val="004B3689"/>
    <w:rsid w:val="004B384E"/>
    <w:rsid w:val="004B43E5"/>
    <w:rsid w:val="004B474D"/>
    <w:rsid w:val="004B4E2D"/>
    <w:rsid w:val="004B5397"/>
    <w:rsid w:val="004B6BA8"/>
    <w:rsid w:val="004B6E48"/>
    <w:rsid w:val="004B70D4"/>
    <w:rsid w:val="004B7486"/>
    <w:rsid w:val="004B76A7"/>
    <w:rsid w:val="004B792C"/>
    <w:rsid w:val="004C057F"/>
    <w:rsid w:val="004C259B"/>
    <w:rsid w:val="004C28B1"/>
    <w:rsid w:val="004C3063"/>
    <w:rsid w:val="004C388A"/>
    <w:rsid w:val="004C3A57"/>
    <w:rsid w:val="004C3F35"/>
    <w:rsid w:val="004C5297"/>
    <w:rsid w:val="004C59AA"/>
    <w:rsid w:val="004C5FCD"/>
    <w:rsid w:val="004C5FFE"/>
    <w:rsid w:val="004C61A2"/>
    <w:rsid w:val="004C651A"/>
    <w:rsid w:val="004C6728"/>
    <w:rsid w:val="004C6DF9"/>
    <w:rsid w:val="004C7696"/>
    <w:rsid w:val="004C77B1"/>
    <w:rsid w:val="004C7D57"/>
    <w:rsid w:val="004C7DE2"/>
    <w:rsid w:val="004D0910"/>
    <w:rsid w:val="004D09B5"/>
    <w:rsid w:val="004D2099"/>
    <w:rsid w:val="004D33F6"/>
    <w:rsid w:val="004D4317"/>
    <w:rsid w:val="004D4545"/>
    <w:rsid w:val="004D491F"/>
    <w:rsid w:val="004D4A45"/>
    <w:rsid w:val="004D4D6F"/>
    <w:rsid w:val="004D4D78"/>
    <w:rsid w:val="004D5199"/>
    <w:rsid w:val="004D593A"/>
    <w:rsid w:val="004D6B4C"/>
    <w:rsid w:val="004D6DA0"/>
    <w:rsid w:val="004D7994"/>
    <w:rsid w:val="004D7A78"/>
    <w:rsid w:val="004E0859"/>
    <w:rsid w:val="004E14B8"/>
    <w:rsid w:val="004E1A56"/>
    <w:rsid w:val="004E2475"/>
    <w:rsid w:val="004E2E98"/>
    <w:rsid w:val="004E3053"/>
    <w:rsid w:val="004E34A4"/>
    <w:rsid w:val="004E356D"/>
    <w:rsid w:val="004E3652"/>
    <w:rsid w:val="004E3AA1"/>
    <w:rsid w:val="004E3FAF"/>
    <w:rsid w:val="004E4B1E"/>
    <w:rsid w:val="004E7076"/>
    <w:rsid w:val="004E72A0"/>
    <w:rsid w:val="004E79C9"/>
    <w:rsid w:val="004E7ECE"/>
    <w:rsid w:val="004F0F93"/>
    <w:rsid w:val="004F1744"/>
    <w:rsid w:val="004F2BDE"/>
    <w:rsid w:val="004F3046"/>
    <w:rsid w:val="004F3B9B"/>
    <w:rsid w:val="004F4D38"/>
    <w:rsid w:val="004F4D75"/>
    <w:rsid w:val="004F50EA"/>
    <w:rsid w:val="004F51ED"/>
    <w:rsid w:val="004F5E0B"/>
    <w:rsid w:val="004F5F97"/>
    <w:rsid w:val="004F74C9"/>
    <w:rsid w:val="004F7E15"/>
    <w:rsid w:val="004F7E23"/>
    <w:rsid w:val="0050032C"/>
    <w:rsid w:val="005005B7"/>
    <w:rsid w:val="00500B14"/>
    <w:rsid w:val="005022BD"/>
    <w:rsid w:val="005027E3"/>
    <w:rsid w:val="00503801"/>
    <w:rsid w:val="00503C94"/>
    <w:rsid w:val="005044F7"/>
    <w:rsid w:val="005058EF"/>
    <w:rsid w:val="00505A0A"/>
    <w:rsid w:val="00505F9C"/>
    <w:rsid w:val="0050601B"/>
    <w:rsid w:val="00506827"/>
    <w:rsid w:val="005069AE"/>
    <w:rsid w:val="00506C05"/>
    <w:rsid w:val="00507775"/>
    <w:rsid w:val="00507A24"/>
    <w:rsid w:val="00507FB9"/>
    <w:rsid w:val="005100DA"/>
    <w:rsid w:val="0051028D"/>
    <w:rsid w:val="0051056E"/>
    <w:rsid w:val="00510D1B"/>
    <w:rsid w:val="005110FC"/>
    <w:rsid w:val="005115E2"/>
    <w:rsid w:val="005126F6"/>
    <w:rsid w:val="00512AC6"/>
    <w:rsid w:val="00513477"/>
    <w:rsid w:val="00513704"/>
    <w:rsid w:val="00513B0F"/>
    <w:rsid w:val="005148BC"/>
    <w:rsid w:val="00514E52"/>
    <w:rsid w:val="00515639"/>
    <w:rsid w:val="00515760"/>
    <w:rsid w:val="00515AC0"/>
    <w:rsid w:val="00515AC2"/>
    <w:rsid w:val="005164B0"/>
    <w:rsid w:val="00516AB5"/>
    <w:rsid w:val="005176D9"/>
    <w:rsid w:val="005200AB"/>
    <w:rsid w:val="005205E8"/>
    <w:rsid w:val="005205ED"/>
    <w:rsid w:val="00520AF4"/>
    <w:rsid w:val="005212A7"/>
    <w:rsid w:val="00521A1E"/>
    <w:rsid w:val="00521ED7"/>
    <w:rsid w:val="00522257"/>
    <w:rsid w:val="0052244D"/>
    <w:rsid w:val="0052275B"/>
    <w:rsid w:val="00522D51"/>
    <w:rsid w:val="0052331B"/>
    <w:rsid w:val="00523860"/>
    <w:rsid w:val="00524438"/>
    <w:rsid w:val="005247C2"/>
    <w:rsid w:val="005248FE"/>
    <w:rsid w:val="00524B03"/>
    <w:rsid w:val="0052500F"/>
    <w:rsid w:val="00525BFB"/>
    <w:rsid w:val="00525E78"/>
    <w:rsid w:val="00525ECB"/>
    <w:rsid w:val="0052619D"/>
    <w:rsid w:val="00526403"/>
    <w:rsid w:val="005273B7"/>
    <w:rsid w:val="005274B8"/>
    <w:rsid w:val="00530582"/>
    <w:rsid w:val="0053061D"/>
    <w:rsid w:val="005307EE"/>
    <w:rsid w:val="005312AB"/>
    <w:rsid w:val="005326EE"/>
    <w:rsid w:val="005328FA"/>
    <w:rsid w:val="00533176"/>
    <w:rsid w:val="0053326A"/>
    <w:rsid w:val="00533510"/>
    <w:rsid w:val="00535064"/>
    <w:rsid w:val="0053566C"/>
    <w:rsid w:val="00537477"/>
    <w:rsid w:val="0053764D"/>
    <w:rsid w:val="0054035C"/>
    <w:rsid w:val="0054071F"/>
    <w:rsid w:val="00540EBA"/>
    <w:rsid w:val="005415E6"/>
    <w:rsid w:val="005429F7"/>
    <w:rsid w:val="00543E60"/>
    <w:rsid w:val="005449AB"/>
    <w:rsid w:val="00544C81"/>
    <w:rsid w:val="0054560C"/>
    <w:rsid w:val="005461E2"/>
    <w:rsid w:val="00546297"/>
    <w:rsid w:val="005462C5"/>
    <w:rsid w:val="00546793"/>
    <w:rsid w:val="0055054D"/>
    <w:rsid w:val="00550623"/>
    <w:rsid w:val="00550741"/>
    <w:rsid w:val="0055079E"/>
    <w:rsid w:val="00550B03"/>
    <w:rsid w:val="005514EB"/>
    <w:rsid w:val="0055178B"/>
    <w:rsid w:val="00552343"/>
    <w:rsid w:val="0055251D"/>
    <w:rsid w:val="005526C6"/>
    <w:rsid w:val="00552C26"/>
    <w:rsid w:val="00553B23"/>
    <w:rsid w:val="00553C99"/>
    <w:rsid w:val="00553D52"/>
    <w:rsid w:val="0055422C"/>
    <w:rsid w:val="00554380"/>
    <w:rsid w:val="005544EF"/>
    <w:rsid w:val="0055552F"/>
    <w:rsid w:val="005555CC"/>
    <w:rsid w:val="00555F02"/>
    <w:rsid w:val="00556A11"/>
    <w:rsid w:val="00556A67"/>
    <w:rsid w:val="00556FF7"/>
    <w:rsid w:val="0055791D"/>
    <w:rsid w:val="00560035"/>
    <w:rsid w:val="00561B2B"/>
    <w:rsid w:val="00561C31"/>
    <w:rsid w:val="005620AF"/>
    <w:rsid w:val="00562373"/>
    <w:rsid w:val="00562CC2"/>
    <w:rsid w:val="00563686"/>
    <w:rsid w:val="005645F0"/>
    <w:rsid w:val="00564A37"/>
    <w:rsid w:val="00565600"/>
    <w:rsid w:val="005657F7"/>
    <w:rsid w:val="00566093"/>
    <w:rsid w:val="0056652E"/>
    <w:rsid w:val="00566647"/>
    <w:rsid w:val="00566B67"/>
    <w:rsid w:val="00566DA6"/>
    <w:rsid w:val="00567185"/>
    <w:rsid w:val="00570B01"/>
    <w:rsid w:val="005710DB"/>
    <w:rsid w:val="00571AB5"/>
    <w:rsid w:val="00571B2B"/>
    <w:rsid w:val="005730D1"/>
    <w:rsid w:val="00574416"/>
    <w:rsid w:val="0057496D"/>
    <w:rsid w:val="00574AF6"/>
    <w:rsid w:val="00575131"/>
    <w:rsid w:val="005751A4"/>
    <w:rsid w:val="00575AC8"/>
    <w:rsid w:val="00575BBB"/>
    <w:rsid w:val="00576385"/>
    <w:rsid w:val="00576D60"/>
    <w:rsid w:val="00577E4C"/>
    <w:rsid w:val="005806A2"/>
    <w:rsid w:val="0058149F"/>
    <w:rsid w:val="0058188D"/>
    <w:rsid w:val="00581E1B"/>
    <w:rsid w:val="0058250B"/>
    <w:rsid w:val="00582AF9"/>
    <w:rsid w:val="00582F0B"/>
    <w:rsid w:val="00583AF2"/>
    <w:rsid w:val="00583DC5"/>
    <w:rsid w:val="00584095"/>
    <w:rsid w:val="005840DC"/>
    <w:rsid w:val="005850F7"/>
    <w:rsid w:val="005857B2"/>
    <w:rsid w:val="00585E12"/>
    <w:rsid w:val="00586DBD"/>
    <w:rsid w:val="00587762"/>
    <w:rsid w:val="00587F63"/>
    <w:rsid w:val="00590201"/>
    <w:rsid w:val="00590FC6"/>
    <w:rsid w:val="00591BB5"/>
    <w:rsid w:val="00592035"/>
    <w:rsid w:val="00592ABB"/>
    <w:rsid w:val="00594856"/>
    <w:rsid w:val="005952B9"/>
    <w:rsid w:val="0059531E"/>
    <w:rsid w:val="00595469"/>
    <w:rsid w:val="00595600"/>
    <w:rsid w:val="00595FA9"/>
    <w:rsid w:val="00596563"/>
    <w:rsid w:val="005966A3"/>
    <w:rsid w:val="00596E85"/>
    <w:rsid w:val="00597962"/>
    <w:rsid w:val="00597C89"/>
    <w:rsid w:val="00597D33"/>
    <w:rsid w:val="005A07E8"/>
    <w:rsid w:val="005A0952"/>
    <w:rsid w:val="005A2173"/>
    <w:rsid w:val="005A2C6F"/>
    <w:rsid w:val="005A34AB"/>
    <w:rsid w:val="005A40AE"/>
    <w:rsid w:val="005A50E3"/>
    <w:rsid w:val="005A519D"/>
    <w:rsid w:val="005A5D20"/>
    <w:rsid w:val="005A64FE"/>
    <w:rsid w:val="005A7A54"/>
    <w:rsid w:val="005B09A7"/>
    <w:rsid w:val="005B0B51"/>
    <w:rsid w:val="005B0F3D"/>
    <w:rsid w:val="005B1230"/>
    <w:rsid w:val="005B168B"/>
    <w:rsid w:val="005B186F"/>
    <w:rsid w:val="005B223C"/>
    <w:rsid w:val="005B2922"/>
    <w:rsid w:val="005B3235"/>
    <w:rsid w:val="005B3A2D"/>
    <w:rsid w:val="005B3F79"/>
    <w:rsid w:val="005B4544"/>
    <w:rsid w:val="005B4716"/>
    <w:rsid w:val="005B47FE"/>
    <w:rsid w:val="005B4BAD"/>
    <w:rsid w:val="005B4BD2"/>
    <w:rsid w:val="005B6F69"/>
    <w:rsid w:val="005B716A"/>
    <w:rsid w:val="005B7342"/>
    <w:rsid w:val="005B7688"/>
    <w:rsid w:val="005B7B0A"/>
    <w:rsid w:val="005B7E38"/>
    <w:rsid w:val="005C0A41"/>
    <w:rsid w:val="005C0FF8"/>
    <w:rsid w:val="005C10D4"/>
    <w:rsid w:val="005C14CB"/>
    <w:rsid w:val="005C16AD"/>
    <w:rsid w:val="005C212F"/>
    <w:rsid w:val="005C2DAD"/>
    <w:rsid w:val="005C30D2"/>
    <w:rsid w:val="005C3307"/>
    <w:rsid w:val="005C3D3D"/>
    <w:rsid w:val="005C4329"/>
    <w:rsid w:val="005C4E0A"/>
    <w:rsid w:val="005C4FE7"/>
    <w:rsid w:val="005C5256"/>
    <w:rsid w:val="005C5406"/>
    <w:rsid w:val="005C55CF"/>
    <w:rsid w:val="005C5847"/>
    <w:rsid w:val="005C5B5F"/>
    <w:rsid w:val="005C6035"/>
    <w:rsid w:val="005C640D"/>
    <w:rsid w:val="005C6D15"/>
    <w:rsid w:val="005C6D64"/>
    <w:rsid w:val="005C7F47"/>
    <w:rsid w:val="005D0AF2"/>
    <w:rsid w:val="005D14F7"/>
    <w:rsid w:val="005D1EF2"/>
    <w:rsid w:val="005D23D6"/>
    <w:rsid w:val="005D3E82"/>
    <w:rsid w:val="005D49BA"/>
    <w:rsid w:val="005D4DDB"/>
    <w:rsid w:val="005D53FC"/>
    <w:rsid w:val="005D554F"/>
    <w:rsid w:val="005D5665"/>
    <w:rsid w:val="005D571A"/>
    <w:rsid w:val="005D5934"/>
    <w:rsid w:val="005D5947"/>
    <w:rsid w:val="005D5971"/>
    <w:rsid w:val="005D5F0A"/>
    <w:rsid w:val="005D6630"/>
    <w:rsid w:val="005D66A9"/>
    <w:rsid w:val="005D7DAC"/>
    <w:rsid w:val="005E093E"/>
    <w:rsid w:val="005E1263"/>
    <w:rsid w:val="005E1556"/>
    <w:rsid w:val="005E3E09"/>
    <w:rsid w:val="005E4304"/>
    <w:rsid w:val="005E4B1F"/>
    <w:rsid w:val="005E51FE"/>
    <w:rsid w:val="005E5490"/>
    <w:rsid w:val="005E65C1"/>
    <w:rsid w:val="005E677D"/>
    <w:rsid w:val="005E68BE"/>
    <w:rsid w:val="005E6A89"/>
    <w:rsid w:val="005E73A0"/>
    <w:rsid w:val="005E7667"/>
    <w:rsid w:val="005F03A5"/>
    <w:rsid w:val="005F056E"/>
    <w:rsid w:val="005F0EF1"/>
    <w:rsid w:val="005F3704"/>
    <w:rsid w:val="005F3B62"/>
    <w:rsid w:val="005F4921"/>
    <w:rsid w:val="005F4B2F"/>
    <w:rsid w:val="005F5179"/>
    <w:rsid w:val="005F7251"/>
    <w:rsid w:val="005F7739"/>
    <w:rsid w:val="00600C38"/>
    <w:rsid w:val="0060160E"/>
    <w:rsid w:val="00601FC0"/>
    <w:rsid w:val="006021B0"/>
    <w:rsid w:val="00605A3B"/>
    <w:rsid w:val="0060712F"/>
    <w:rsid w:val="00607D0E"/>
    <w:rsid w:val="006110FA"/>
    <w:rsid w:val="00611521"/>
    <w:rsid w:val="006116A3"/>
    <w:rsid w:val="00612099"/>
    <w:rsid w:val="006126D0"/>
    <w:rsid w:val="00612D05"/>
    <w:rsid w:val="006130E6"/>
    <w:rsid w:val="0061334D"/>
    <w:rsid w:val="0061348C"/>
    <w:rsid w:val="00613943"/>
    <w:rsid w:val="00613A72"/>
    <w:rsid w:val="00614126"/>
    <w:rsid w:val="00614925"/>
    <w:rsid w:val="00616156"/>
    <w:rsid w:val="00616482"/>
    <w:rsid w:val="00616A90"/>
    <w:rsid w:val="00616AC8"/>
    <w:rsid w:val="00616E30"/>
    <w:rsid w:val="00616F1F"/>
    <w:rsid w:val="0061749B"/>
    <w:rsid w:val="0061757C"/>
    <w:rsid w:val="00617608"/>
    <w:rsid w:val="006203C1"/>
    <w:rsid w:val="006203DE"/>
    <w:rsid w:val="006208D3"/>
    <w:rsid w:val="00620D90"/>
    <w:rsid w:val="0062128F"/>
    <w:rsid w:val="00621492"/>
    <w:rsid w:val="00621AAF"/>
    <w:rsid w:val="00622463"/>
    <w:rsid w:val="00622A0C"/>
    <w:rsid w:val="006236C1"/>
    <w:rsid w:val="00623C58"/>
    <w:rsid w:val="0062427A"/>
    <w:rsid w:val="006242C1"/>
    <w:rsid w:val="006249BB"/>
    <w:rsid w:val="00624F1C"/>
    <w:rsid w:val="00625628"/>
    <w:rsid w:val="0062586D"/>
    <w:rsid w:val="00625A8B"/>
    <w:rsid w:val="00625D0B"/>
    <w:rsid w:val="00625E39"/>
    <w:rsid w:val="00625F6B"/>
    <w:rsid w:val="006264FD"/>
    <w:rsid w:val="00626558"/>
    <w:rsid w:val="00626A06"/>
    <w:rsid w:val="00627033"/>
    <w:rsid w:val="006274E1"/>
    <w:rsid w:val="00627DDC"/>
    <w:rsid w:val="006301C6"/>
    <w:rsid w:val="00630DEF"/>
    <w:rsid w:val="00631246"/>
    <w:rsid w:val="006313ED"/>
    <w:rsid w:val="006328A8"/>
    <w:rsid w:val="00632CFB"/>
    <w:rsid w:val="00632FD3"/>
    <w:rsid w:val="006334D6"/>
    <w:rsid w:val="00634991"/>
    <w:rsid w:val="00634B6D"/>
    <w:rsid w:val="00634DF8"/>
    <w:rsid w:val="0063540F"/>
    <w:rsid w:val="006355EB"/>
    <w:rsid w:val="0063770C"/>
    <w:rsid w:val="00637A05"/>
    <w:rsid w:val="00637FF2"/>
    <w:rsid w:val="006407F9"/>
    <w:rsid w:val="00640A33"/>
    <w:rsid w:val="00641B56"/>
    <w:rsid w:val="00642A70"/>
    <w:rsid w:val="00642C36"/>
    <w:rsid w:val="0064370B"/>
    <w:rsid w:val="00643CA0"/>
    <w:rsid w:val="00644201"/>
    <w:rsid w:val="006444A4"/>
    <w:rsid w:val="006445C5"/>
    <w:rsid w:val="006446ED"/>
    <w:rsid w:val="0064541F"/>
    <w:rsid w:val="00645BF0"/>
    <w:rsid w:val="0064618C"/>
    <w:rsid w:val="0064663E"/>
    <w:rsid w:val="006466F8"/>
    <w:rsid w:val="0064679A"/>
    <w:rsid w:val="00646B67"/>
    <w:rsid w:val="006475CD"/>
    <w:rsid w:val="00650165"/>
    <w:rsid w:val="006504EA"/>
    <w:rsid w:val="006508D2"/>
    <w:rsid w:val="00650B65"/>
    <w:rsid w:val="006510E6"/>
    <w:rsid w:val="00651773"/>
    <w:rsid w:val="00652327"/>
    <w:rsid w:val="00652BEC"/>
    <w:rsid w:val="00652C3E"/>
    <w:rsid w:val="00653541"/>
    <w:rsid w:val="00654246"/>
    <w:rsid w:val="006550A3"/>
    <w:rsid w:val="00655B3F"/>
    <w:rsid w:val="00655BB1"/>
    <w:rsid w:val="00655D6C"/>
    <w:rsid w:val="0065644E"/>
    <w:rsid w:val="00657515"/>
    <w:rsid w:val="0066074E"/>
    <w:rsid w:val="006607D9"/>
    <w:rsid w:val="006614CE"/>
    <w:rsid w:val="00661507"/>
    <w:rsid w:val="006622BE"/>
    <w:rsid w:val="006628F5"/>
    <w:rsid w:val="00662F37"/>
    <w:rsid w:val="006639E5"/>
    <w:rsid w:val="006642FD"/>
    <w:rsid w:val="006656C9"/>
    <w:rsid w:val="006663EE"/>
    <w:rsid w:val="00667C4C"/>
    <w:rsid w:val="00667DB3"/>
    <w:rsid w:val="006701E7"/>
    <w:rsid w:val="0067023A"/>
    <w:rsid w:val="00670555"/>
    <w:rsid w:val="006705A6"/>
    <w:rsid w:val="006709DA"/>
    <w:rsid w:val="00670D35"/>
    <w:rsid w:val="006715EE"/>
    <w:rsid w:val="00671FDA"/>
    <w:rsid w:val="0067229D"/>
    <w:rsid w:val="00672615"/>
    <w:rsid w:val="006729D1"/>
    <w:rsid w:val="00672BAB"/>
    <w:rsid w:val="006732EF"/>
    <w:rsid w:val="0067471E"/>
    <w:rsid w:val="006749AB"/>
    <w:rsid w:val="00675D3C"/>
    <w:rsid w:val="00675D59"/>
    <w:rsid w:val="00676EAB"/>
    <w:rsid w:val="006770D9"/>
    <w:rsid w:val="006770EC"/>
    <w:rsid w:val="00680344"/>
    <w:rsid w:val="006803F0"/>
    <w:rsid w:val="00680A64"/>
    <w:rsid w:val="00680CC3"/>
    <w:rsid w:val="00680CE5"/>
    <w:rsid w:val="00681103"/>
    <w:rsid w:val="0068116C"/>
    <w:rsid w:val="006814DB"/>
    <w:rsid w:val="00681589"/>
    <w:rsid w:val="00681BD6"/>
    <w:rsid w:val="006820DB"/>
    <w:rsid w:val="006823A6"/>
    <w:rsid w:val="0068271E"/>
    <w:rsid w:val="00682E37"/>
    <w:rsid w:val="0068312F"/>
    <w:rsid w:val="006868B6"/>
    <w:rsid w:val="00686F27"/>
    <w:rsid w:val="0068762B"/>
    <w:rsid w:val="00687891"/>
    <w:rsid w:val="00690371"/>
    <w:rsid w:val="00690535"/>
    <w:rsid w:val="00690DB2"/>
    <w:rsid w:val="00691719"/>
    <w:rsid w:val="00692287"/>
    <w:rsid w:val="006926ED"/>
    <w:rsid w:val="006928B3"/>
    <w:rsid w:val="00692F63"/>
    <w:rsid w:val="00693B92"/>
    <w:rsid w:val="00694DBA"/>
    <w:rsid w:val="00695138"/>
    <w:rsid w:val="006951E6"/>
    <w:rsid w:val="0069572E"/>
    <w:rsid w:val="006961CB"/>
    <w:rsid w:val="0069691D"/>
    <w:rsid w:val="006969FF"/>
    <w:rsid w:val="00696B39"/>
    <w:rsid w:val="00697CC5"/>
    <w:rsid w:val="00697E57"/>
    <w:rsid w:val="006A0367"/>
    <w:rsid w:val="006A04C0"/>
    <w:rsid w:val="006A08F5"/>
    <w:rsid w:val="006A0E4F"/>
    <w:rsid w:val="006A111F"/>
    <w:rsid w:val="006A124F"/>
    <w:rsid w:val="006A133E"/>
    <w:rsid w:val="006A173C"/>
    <w:rsid w:val="006A2323"/>
    <w:rsid w:val="006A3154"/>
    <w:rsid w:val="006A31A8"/>
    <w:rsid w:val="006A33E8"/>
    <w:rsid w:val="006A54B3"/>
    <w:rsid w:val="006A5A75"/>
    <w:rsid w:val="006A5B80"/>
    <w:rsid w:val="006A6C5F"/>
    <w:rsid w:val="006A6EA0"/>
    <w:rsid w:val="006A7D12"/>
    <w:rsid w:val="006B01D1"/>
    <w:rsid w:val="006B0720"/>
    <w:rsid w:val="006B0766"/>
    <w:rsid w:val="006B0F9F"/>
    <w:rsid w:val="006B174F"/>
    <w:rsid w:val="006B2548"/>
    <w:rsid w:val="006B2A39"/>
    <w:rsid w:val="006B2BE5"/>
    <w:rsid w:val="006B2D4C"/>
    <w:rsid w:val="006B3B32"/>
    <w:rsid w:val="006B3F33"/>
    <w:rsid w:val="006B54F5"/>
    <w:rsid w:val="006B55EC"/>
    <w:rsid w:val="006B5AE1"/>
    <w:rsid w:val="006B6823"/>
    <w:rsid w:val="006B686A"/>
    <w:rsid w:val="006B6D00"/>
    <w:rsid w:val="006B6D52"/>
    <w:rsid w:val="006B79B5"/>
    <w:rsid w:val="006C0657"/>
    <w:rsid w:val="006C0805"/>
    <w:rsid w:val="006C180A"/>
    <w:rsid w:val="006C1D36"/>
    <w:rsid w:val="006C29C3"/>
    <w:rsid w:val="006C5593"/>
    <w:rsid w:val="006C56BA"/>
    <w:rsid w:val="006C6A70"/>
    <w:rsid w:val="006C6C40"/>
    <w:rsid w:val="006C779D"/>
    <w:rsid w:val="006C7884"/>
    <w:rsid w:val="006C7AA0"/>
    <w:rsid w:val="006D05A1"/>
    <w:rsid w:val="006D097B"/>
    <w:rsid w:val="006D1551"/>
    <w:rsid w:val="006D18C5"/>
    <w:rsid w:val="006D19EE"/>
    <w:rsid w:val="006D1AD9"/>
    <w:rsid w:val="006D2340"/>
    <w:rsid w:val="006D23B3"/>
    <w:rsid w:val="006D27D7"/>
    <w:rsid w:val="006D29AB"/>
    <w:rsid w:val="006D483C"/>
    <w:rsid w:val="006D4E26"/>
    <w:rsid w:val="006D53EB"/>
    <w:rsid w:val="006D5FDC"/>
    <w:rsid w:val="006D6DD6"/>
    <w:rsid w:val="006D6EC6"/>
    <w:rsid w:val="006D7B55"/>
    <w:rsid w:val="006E0075"/>
    <w:rsid w:val="006E012C"/>
    <w:rsid w:val="006E08AE"/>
    <w:rsid w:val="006E1114"/>
    <w:rsid w:val="006E1481"/>
    <w:rsid w:val="006E15D6"/>
    <w:rsid w:val="006E15F6"/>
    <w:rsid w:val="006E16AB"/>
    <w:rsid w:val="006E1FF4"/>
    <w:rsid w:val="006E2194"/>
    <w:rsid w:val="006E5735"/>
    <w:rsid w:val="006E632B"/>
    <w:rsid w:val="006E682B"/>
    <w:rsid w:val="006E6F40"/>
    <w:rsid w:val="006F0422"/>
    <w:rsid w:val="006F1BE3"/>
    <w:rsid w:val="006F2969"/>
    <w:rsid w:val="006F322C"/>
    <w:rsid w:val="006F3A72"/>
    <w:rsid w:val="006F3A86"/>
    <w:rsid w:val="006F3EDA"/>
    <w:rsid w:val="006F4A20"/>
    <w:rsid w:val="006F4EFB"/>
    <w:rsid w:val="006F4F1C"/>
    <w:rsid w:val="006F58DF"/>
    <w:rsid w:val="006F69E5"/>
    <w:rsid w:val="006F6ECE"/>
    <w:rsid w:val="006F7570"/>
    <w:rsid w:val="006F75BA"/>
    <w:rsid w:val="006F7986"/>
    <w:rsid w:val="006F7D23"/>
    <w:rsid w:val="006F7DC4"/>
    <w:rsid w:val="007009AA"/>
    <w:rsid w:val="0070133E"/>
    <w:rsid w:val="00701563"/>
    <w:rsid w:val="00701E41"/>
    <w:rsid w:val="0070279E"/>
    <w:rsid w:val="00703109"/>
    <w:rsid w:val="0070316E"/>
    <w:rsid w:val="00703350"/>
    <w:rsid w:val="00703E12"/>
    <w:rsid w:val="007047CB"/>
    <w:rsid w:val="00704ADE"/>
    <w:rsid w:val="00704DA1"/>
    <w:rsid w:val="00704E5F"/>
    <w:rsid w:val="00704FA7"/>
    <w:rsid w:val="007054A7"/>
    <w:rsid w:val="00705520"/>
    <w:rsid w:val="0070552E"/>
    <w:rsid w:val="0070600F"/>
    <w:rsid w:val="00706876"/>
    <w:rsid w:val="00706EB9"/>
    <w:rsid w:val="00707300"/>
    <w:rsid w:val="00707AF0"/>
    <w:rsid w:val="0071009C"/>
    <w:rsid w:val="007119D4"/>
    <w:rsid w:val="00711C23"/>
    <w:rsid w:val="0071279A"/>
    <w:rsid w:val="00712B8C"/>
    <w:rsid w:val="007140E3"/>
    <w:rsid w:val="0071468F"/>
    <w:rsid w:val="00714722"/>
    <w:rsid w:val="007147E9"/>
    <w:rsid w:val="00714DC4"/>
    <w:rsid w:val="00715D87"/>
    <w:rsid w:val="00716586"/>
    <w:rsid w:val="00716DD4"/>
    <w:rsid w:val="00717153"/>
    <w:rsid w:val="007177A3"/>
    <w:rsid w:val="007204E0"/>
    <w:rsid w:val="00720BBB"/>
    <w:rsid w:val="00720BFC"/>
    <w:rsid w:val="00720E2E"/>
    <w:rsid w:val="007210F9"/>
    <w:rsid w:val="007211AF"/>
    <w:rsid w:val="00721629"/>
    <w:rsid w:val="00722142"/>
    <w:rsid w:val="00722933"/>
    <w:rsid w:val="007230B3"/>
    <w:rsid w:val="00723E09"/>
    <w:rsid w:val="00723F48"/>
    <w:rsid w:val="0072496F"/>
    <w:rsid w:val="007257B4"/>
    <w:rsid w:val="007265F0"/>
    <w:rsid w:val="00726927"/>
    <w:rsid w:val="00726AC9"/>
    <w:rsid w:val="007275DE"/>
    <w:rsid w:val="007279FA"/>
    <w:rsid w:val="007308AE"/>
    <w:rsid w:val="00730C8B"/>
    <w:rsid w:val="00730E06"/>
    <w:rsid w:val="00730E53"/>
    <w:rsid w:val="00731258"/>
    <w:rsid w:val="007323A0"/>
    <w:rsid w:val="007323DB"/>
    <w:rsid w:val="00733ABA"/>
    <w:rsid w:val="00733EE5"/>
    <w:rsid w:val="00735347"/>
    <w:rsid w:val="00736624"/>
    <w:rsid w:val="007368AA"/>
    <w:rsid w:val="00736BD3"/>
    <w:rsid w:val="00736F76"/>
    <w:rsid w:val="007372AE"/>
    <w:rsid w:val="00740C63"/>
    <w:rsid w:val="00740F0E"/>
    <w:rsid w:val="00741160"/>
    <w:rsid w:val="00741461"/>
    <w:rsid w:val="00741818"/>
    <w:rsid w:val="0074211C"/>
    <w:rsid w:val="0074211E"/>
    <w:rsid w:val="00742536"/>
    <w:rsid w:val="00742667"/>
    <w:rsid w:val="00742B89"/>
    <w:rsid w:val="00742EBB"/>
    <w:rsid w:val="00743B09"/>
    <w:rsid w:val="00744CC8"/>
    <w:rsid w:val="00745091"/>
    <w:rsid w:val="00745169"/>
    <w:rsid w:val="00745E1F"/>
    <w:rsid w:val="00745E5A"/>
    <w:rsid w:val="007463D3"/>
    <w:rsid w:val="0074693F"/>
    <w:rsid w:val="00746EEB"/>
    <w:rsid w:val="007473E7"/>
    <w:rsid w:val="007473F4"/>
    <w:rsid w:val="007504DD"/>
    <w:rsid w:val="007507FF"/>
    <w:rsid w:val="00750B21"/>
    <w:rsid w:val="00750FF7"/>
    <w:rsid w:val="007518B3"/>
    <w:rsid w:val="0075248D"/>
    <w:rsid w:val="0075272E"/>
    <w:rsid w:val="0075283E"/>
    <w:rsid w:val="00755289"/>
    <w:rsid w:val="0075605A"/>
    <w:rsid w:val="0075659E"/>
    <w:rsid w:val="007565E6"/>
    <w:rsid w:val="00756A38"/>
    <w:rsid w:val="00756FA0"/>
    <w:rsid w:val="00757F50"/>
    <w:rsid w:val="007616A5"/>
    <w:rsid w:val="007625B4"/>
    <w:rsid w:val="0076287C"/>
    <w:rsid w:val="007629A2"/>
    <w:rsid w:val="007629FB"/>
    <w:rsid w:val="00762C0F"/>
    <w:rsid w:val="00763039"/>
    <w:rsid w:val="00763523"/>
    <w:rsid w:val="00763556"/>
    <w:rsid w:val="007641A3"/>
    <w:rsid w:val="00764D97"/>
    <w:rsid w:val="00766F87"/>
    <w:rsid w:val="00767227"/>
    <w:rsid w:val="00767565"/>
    <w:rsid w:val="0076781F"/>
    <w:rsid w:val="00767BAC"/>
    <w:rsid w:val="007717F3"/>
    <w:rsid w:val="0077195B"/>
    <w:rsid w:val="00771E28"/>
    <w:rsid w:val="00772DE0"/>
    <w:rsid w:val="007735F6"/>
    <w:rsid w:val="00773D6A"/>
    <w:rsid w:val="00774888"/>
    <w:rsid w:val="007753AB"/>
    <w:rsid w:val="007758A6"/>
    <w:rsid w:val="00775E56"/>
    <w:rsid w:val="00775F82"/>
    <w:rsid w:val="007760F7"/>
    <w:rsid w:val="00776700"/>
    <w:rsid w:val="00776BD8"/>
    <w:rsid w:val="007776DB"/>
    <w:rsid w:val="00777A09"/>
    <w:rsid w:val="007800AB"/>
    <w:rsid w:val="00780C33"/>
    <w:rsid w:val="00780CEE"/>
    <w:rsid w:val="00781015"/>
    <w:rsid w:val="00782175"/>
    <w:rsid w:val="0078254F"/>
    <w:rsid w:val="00782E64"/>
    <w:rsid w:val="00783E44"/>
    <w:rsid w:val="00784438"/>
    <w:rsid w:val="00784531"/>
    <w:rsid w:val="007859B6"/>
    <w:rsid w:val="007859D0"/>
    <w:rsid w:val="00785C9C"/>
    <w:rsid w:val="00785D81"/>
    <w:rsid w:val="00786161"/>
    <w:rsid w:val="00786E19"/>
    <w:rsid w:val="007873F2"/>
    <w:rsid w:val="0079005E"/>
    <w:rsid w:val="00790404"/>
    <w:rsid w:val="007932D5"/>
    <w:rsid w:val="00793CD0"/>
    <w:rsid w:val="00794927"/>
    <w:rsid w:val="00795841"/>
    <w:rsid w:val="00795998"/>
    <w:rsid w:val="00796475"/>
    <w:rsid w:val="00796538"/>
    <w:rsid w:val="00796DAA"/>
    <w:rsid w:val="00797169"/>
    <w:rsid w:val="00797600"/>
    <w:rsid w:val="007A060E"/>
    <w:rsid w:val="007A07BE"/>
    <w:rsid w:val="007A0820"/>
    <w:rsid w:val="007A0E5F"/>
    <w:rsid w:val="007A0FBD"/>
    <w:rsid w:val="007A191C"/>
    <w:rsid w:val="007A1E89"/>
    <w:rsid w:val="007A22D5"/>
    <w:rsid w:val="007A284E"/>
    <w:rsid w:val="007A2CFC"/>
    <w:rsid w:val="007A3520"/>
    <w:rsid w:val="007A35F6"/>
    <w:rsid w:val="007A3B34"/>
    <w:rsid w:val="007A46FF"/>
    <w:rsid w:val="007A53E3"/>
    <w:rsid w:val="007A5BE4"/>
    <w:rsid w:val="007A6888"/>
    <w:rsid w:val="007A6F3D"/>
    <w:rsid w:val="007A71E4"/>
    <w:rsid w:val="007A763B"/>
    <w:rsid w:val="007A7CDF"/>
    <w:rsid w:val="007B028C"/>
    <w:rsid w:val="007B02C6"/>
    <w:rsid w:val="007B0DBD"/>
    <w:rsid w:val="007B0F4E"/>
    <w:rsid w:val="007B100B"/>
    <w:rsid w:val="007B20E7"/>
    <w:rsid w:val="007B32DD"/>
    <w:rsid w:val="007B3720"/>
    <w:rsid w:val="007B391E"/>
    <w:rsid w:val="007B450B"/>
    <w:rsid w:val="007B566F"/>
    <w:rsid w:val="007B6FC5"/>
    <w:rsid w:val="007B73CF"/>
    <w:rsid w:val="007C062B"/>
    <w:rsid w:val="007C0884"/>
    <w:rsid w:val="007C09DC"/>
    <w:rsid w:val="007C0CE6"/>
    <w:rsid w:val="007C135E"/>
    <w:rsid w:val="007C15D4"/>
    <w:rsid w:val="007C21BD"/>
    <w:rsid w:val="007C220C"/>
    <w:rsid w:val="007C2701"/>
    <w:rsid w:val="007C2A73"/>
    <w:rsid w:val="007C3197"/>
    <w:rsid w:val="007C3E72"/>
    <w:rsid w:val="007C3F49"/>
    <w:rsid w:val="007C470F"/>
    <w:rsid w:val="007C52D1"/>
    <w:rsid w:val="007C55AA"/>
    <w:rsid w:val="007C55E0"/>
    <w:rsid w:val="007C6680"/>
    <w:rsid w:val="007C70B2"/>
    <w:rsid w:val="007C7B72"/>
    <w:rsid w:val="007D06DB"/>
    <w:rsid w:val="007D098A"/>
    <w:rsid w:val="007D10E0"/>
    <w:rsid w:val="007D128A"/>
    <w:rsid w:val="007D1BC0"/>
    <w:rsid w:val="007D2798"/>
    <w:rsid w:val="007D2E48"/>
    <w:rsid w:val="007D3BAE"/>
    <w:rsid w:val="007D55BC"/>
    <w:rsid w:val="007D5B2E"/>
    <w:rsid w:val="007D69A5"/>
    <w:rsid w:val="007D71E7"/>
    <w:rsid w:val="007E003F"/>
    <w:rsid w:val="007E09A1"/>
    <w:rsid w:val="007E0CE9"/>
    <w:rsid w:val="007E17B0"/>
    <w:rsid w:val="007E207F"/>
    <w:rsid w:val="007E25EF"/>
    <w:rsid w:val="007E2E28"/>
    <w:rsid w:val="007E3150"/>
    <w:rsid w:val="007E32F1"/>
    <w:rsid w:val="007E3774"/>
    <w:rsid w:val="007E40D1"/>
    <w:rsid w:val="007E4532"/>
    <w:rsid w:val="007E4765"/>
    <w:rsid w:val="007E4A6A"/>
    <w:rsid w:val="007E5AAF"/>
    <w:rsid w:val="007E6320"/>
    <w:rsid w:val="007E69CD"/>
    <w:rsid w:val="007F01FB"/>
    <w:rsid w:val="007F08E9"/>
    <w:rsid w:val="007F0FF0"/>
    <w:rsid w:val="007F21CB"/>
    <w:rsid w:val="007F2BFC"/>
    <w:rsid w:val="007F32A0"/>
    <w:rsid w:val="007F3526"/>
    <w:rsid w:val="007F3ED8"/>
    <w:rsid w:val="007F4514"/>
    <w:rsid w:val="007F4C70"/>
    <w:rsid w:val="007F51A9"/>
    <w:rsid w:val="007F5413"/>
    <w:rsid w:val="007F6F76"/>
    <w:rsid w:val="007F7856"/>
    <w:rsid w:val="007F7F9E"/>
    <w:rsid w:val="0080012B"/>
    <w:rsid w:val="00800164"/>
    <w:rsid w:val="00801468"/>
    <w:rsid w:val="00801B33"/>
    <w:rsid w:val="00801B8C"/>
    <w:rsid w:val="00801CAB"/>
    <w:rsid w:val="00802FE8"/>
    <w:rsid w:val="0080330E"/>
    <w:rsid w:val="0080409A"/>
    <w:rsid w:val="0080453D"/>
    <w:rsid w:val="00804C3D"/>
    <w:rsid w:val="008052C0"/>
    <w:rsid w:val="00805303"/>
    <w:rsid w:val="00805980"/>
    <w:rsid w:val="00805CDB"/>
    <w:rsid w:val="0080648C"/>
    <w:rsid w:val="00806FCA"/>
    <w:rsid w:val="0080712C"/>
    <w:rsid w:val="008100A6"/>
    <w:rsid w:val="00810CA2"/>
    <w:rsid w:val="008115DB"/>
    <w:rsid w:val="00811736"/>
    <w:rsid w:val="00811B63"/>
    <w:rsid w:val="0081224F"/>
    <w:rsid w:val="008130DD"/>
    <w:rsid w:val="0081382D"/>
    <w:rsid w:val="00813A97"/>
    <w:rsid w:val="00814F71"/>
    <w:rsid w:val="0081524C"/>
    <w:rsid w:val="008153F7"/>
    <w:rsid w:val="00816287"/>
    <w:rsid w:val="00816AC3"/>
    <w:rsid w:val="00816C95"/>
    <w:rsid w:val="00816D2A"/>
    <w:rsid w:val="00820283"/>
    <w:rsid w:val="008202C9"/>
    <w:rsid w:val="008207C4"/>
    <w:rsid w:val="008211FB"/>
    <w:rsid w:val="0082194A"/>
    <w:rsid w:val="00822366"/>
    <w:rsid w:val="00822470"/>
    <w:rsid w:val="0082281E"/>
    <w:rsid w:val="00822B90"/>
    <w:rsid w:val="00823C1A"/>
    <w:rsid w:val="00824706"/>
    <w:rsid w:val="008251D0"/>
    <w:rsid w:val="00825457"/>
    <w:rsid w:val="0082545A"/>
    <w:rsid w:val="00826804"/>
    <w:rsid w:val="008306A7"/>
    <w:rsid w:val="008307D4"/>
    <w:rsid w:val="00830D7C"/>
    <w:rsid w:val="008317E3"/>
    <w:rsid w:val="008322E4"/>
    <w:rsid w:val="00833818"/>
    <w:rsid w:val="008339EC"/>
    <w:rsid w:val="008342BD"/>
    <w:rsid w:val="00834C00"/>
    <w:rsid w:val="0083531F"/>
    <w:rsid w:val="00835388"/>
    <w:rsid w:val="00835D32"/>
    <w:rsid w:val="00835EF4"/>
    <w:rsid w:val="00836171"/>
    <w:rsid w:val="008368A4"/>
    <w:rsid w:val="00836A89"/>
    <w:rsid w:val="00836CD4"/>
    <w:rsid w:val="008378DB"/>
    <w:rsid w:val="00837C76"/>
    <w:rsid w:val="00837E1B"/>
    <w:rsid w:val="0084090B"/>
    <w:rsid w:val="00840D12"/>
    <w:rsid w:val="008414D7"/>
    <w:rsid w:val="00843006"/>
    <w:rsid w:val="00844093"/>
    <w:rsid w:val="008441A2"/>
    <w:rsid w:val="00844AE1"/>
    <w:rsid w:val="00844D17"/>
    <w:rsid w:val="00844D41"/>
    <w:rsid w:val="008451D4"/>
    <w:rsid w:val="008456F4"/>
    <w:rsid w:val="008463F7"/>
    <w:rsid w:val="00846A03"/>
    <w:rsid w:val="0085047D"/>
    <w:rsid w:val="008508EB"/>
    <w:rsid w:val="0085175F"/>
    <w:rsid w:val="00851894"/>
    <w:rsid w:val="00852047"/>
    <w:rsid w:val="00853076"/>
    <w:rsid w:val="008539B8"/>
    <w:rsid w:val="00853FFA"/>
    <w:rsid w:val="00854917"/>
    <w:rsid w:val="00854AD3"/>
    <w:rsid w:val="008558F5"/>
    <w:rsid w:val="0085658B"/>
    <w:rsid w:val="0085660F"/>
    <w:rsid w:val="00857038"/>
    <w:rsid w:val="0085722A"/>
    <w:rsid w:val="008572F2"/>
    <w:rsid w:val="008575AB"/>
    <w:rsid w:val="008575B5"/>
    <w:rsid w:val="00857836"/>
    <w:rsid w:val="00857BE2"/>
    <w:rsid w:val="00857FA0"/>
    <w:rsid w:val="0086034E"/>
    <w:rsid w:val="00860886"/>
    <w:rsid w:val="00862D0E"/>
    <w:rsid w:val="0086359E"/>
    <w:rsid w:val="0086411C"/>
    <w:rsid w:val="00864238"/>
    <w:rsid w:val="008645D5"/>
    <w:rsid w:val="00865C18"/>
    <w:rsid w:val="00865C6D"/>
    <w:rsid w:val="00866280"/>
    <w:rsid w:val="00866A28"/>
    <w:rsid w:val="00867414"/>
    <w:rsid w:val="00867643"/>
    <w:rsid w:val="00867C8E"/>
    <w:rsid w:val="0087030B"/>
    <w:rsid w:val="008715DF"/>
    <w:rsid w:val="008715EC"/>
    <w:rsid w:val="0087167D"/>
    <w:rsid w:val="00871A04"/>
    <w:rsid w:val="00871DC7"/>
    <w:rsid w:val="00872013"/>
    <w:rsid w:val="00874382"/>
    <w:rsid w:val="008748C1"/>
    <w:rsid w:val="008748C2"/>
    <w:rsid w:val="00874D48"/>
    <w:rsid w:val="00874E80"/>
    <w:rsid w:val="00875735"/>
    <w:rsid w:val="008757C4"/>
    <w:rsid w:val="00875C4D"/>
    <w:rsid w:val="00876278"/>
    <w:rsid w:val="00876DFF"/>
    <w:rsid w:val="00876ED6"/>
    <w:rsid w:val="00880168"/>
    <w:rsid w:val="008807A9"/>
    <w:rsid w:val="008812A8"/>
    <w:rsid w:val="00881CD2"/>
    <w:rsid w:val="00881D42"/>
    <w:rsid w:val="00881F03"/>
    <w:rsid w:val="008821BA"/>
    <w:rsid w:val="0088239B"/>
    <w:rsid w:val="0088254C"/>
    <w:rsid w:val="00883407"/>
    <w:rsid w:val="008855C3"/>
    <w:rsid w:val="00885B33"/>
    <w:rsid w:val="00885CC9"/>
    <w:rsid w:val="0088659E"/>
    <w:rsid w:val="0088707B"/>
    <w:rsid w:val="008871E0"/>
    <w:rsid w:val="00890009"/>
    <w:rsid w:val="008901CD"/>
    <w:rsid w:val="00890927"/>
    <w:rsid w:val="00890A10"/>
    <w:rsid w:val="00890A3F"/>
    <w:rsid w:val="00891281"/>
    <w:rsid w:val="00891E22"/>
    <w:rsid w:val="0089205E"/>
    <w:rsid w:val="00892AC6"/>
    <w:rsid w:val="008938BD"/>
    <w:rsid w:val="00894172"/>
    <w:rsid w:val="0089477F"/>
    <w:rsid w:val="0089541E"/>
    <w:rsid w:val="0089545B"/>
    <w:rsid w:val="0089649D"/>
    <w:rsid w:val="008964FB"/>
    <w:rsid w:val="00897628"/>
    <w:rsid w:val="008978A6"/>
    <w:rsid w:val="008A140C"/>
    <w:rsid w:val="008A17D8"/>
    <w:rsid w:val="008A1BA8"/>
    <w:rsid w:val="008A2784"/>
    <w:rsid w:val="008A2E49"/>
    <w:rsid w:val="008A337E"/>
    <w:rsid w:val="008A370C"/>
    <w:rsid w:val="008A3DE1"/>
    <w:rsid w:val="008A49F6"/>
    <w:rsid w:val="008A55B9"/>
    <w:rsid w:val="008A5790"/>
    <w:rsid w:val="008A5FC9"/>
    <w:rsid w:val="008A611F"/>
    <w:rsid w:val="008A6692"/>
    <w:rsid w:val="008A757C"/>
    <w:rsid w:val="008A7859"/>
    <w:rsid w:val="008A7E40"/>
    <w:rsid w:val="008B07B7"/>
    <w:rsid w:val="008B08BF"/>
    <w:rsid w:val="008B298B"/>
    <w:rsid w:val="008B2B81"/>
    <w:rsid w:val="008B3B86"/>
    <w:rsid w:val="008B4112"/>
    <w:rsid w:val="008B44B3"/>
    <w:rsid w:val="008B4C1C"/>
    <w:rsid w:val="008B53EA"/>
    <w:rsid w:val="008B5757"/>
    <w:rsid w:val="008B5D7A"/>
    <w:rsid w:val="008B64A4"/>
    <w:rsid w:val="008B6543"/>
    <w:rsid w:val="008B6932"/>
    <w:rsid w:val="008B6ED9"/>
    <w:rsid w:val="008B7493"/>
    <w:rsid w:val="008B74DD"/>
    <w:rsid w:val="008B791D"/>
    <w:rsid w:val="008B7CC5"/>
    <w:rsid w:val="008C06F2"/>
    <w:rsid w:val="008C112F"/>
    <w:rsid w:val="008C198C"/>
    <w:rsid w:val="008C2582"/>
    <w:rsid w:val="008C2755"/>
    <w:rsid w:val="008C2CCF"/>
    <w:rsid w:val="008C342A"/>
    <w:rsid w:val="008C34F9"/>
    <w:rsid w:val="008C3811"/>
    <w:rsid w:val="008C3A4D"/>
    <w:rsid w:val="008C3C8C"/>
    <w:rsid w:val="008C50ED"/>
    <w:rsid w:val="008C50FA"/>
    <w:rsid w:val="008C5CB6"/>
    <w:rsid w:val="008C5CFF"/>
    <w:rsid w:val="008C5F2D"/>
    <w:rsid w:val="008C6803"/>
    <w:rsid w:val="008C6A8A"/>
    <w:rsid w:val="008C6E7C"/>
    <w:rsid w:val="008C7617"/>
    <w:rsid w:val="008C7E4C"/>
    <w:rsid w:val="008D0013"/>
    <w:rsid w:val="008D0754"/>
    <w:rsid w:val="008D0AF8"/>
    <w:rsid w:val="008D0C99"/>
    <w:rsid w:val="008D0DEC"/>
    <w:rsid w:val="008D115F"/>
    <w:rsid w:val="008D2E90"/>
    <w:rsid w:val="008D3384"/>
    <w:rsid w:val="008D41E0"/>
    <w:rsid w:val="008D4688"/>
    <w:rsid w:val="008D5801"/>
    <w:rsid w:val="008D5AF0"/>
    <w:rsid w:val="008D63B8"/>
    <w:rsid w:val="008D6443"/>
    <w:rsid w:val="008D701D"/>
    <w:rsid w:val="008D7265"/>
    <w:rsid w:val="008E0985"/>
    <w:rsid w:val="008E11DE"/>
    <w:rsid w:val="008E1348"/>
    <w:rsid w:val="008E21E9"/>
    <w:rsid w:val="008E2381"/>
    <w:rsid w:val="008E29FF"/>
    <w:rsid w:val="008E474D"/>
    <w:rsid w:val="008E509B"/>
    <w:rsid w:val="008E54C8"/>
    <w:rsid w:val="008E5BC5"/>
    <w:rsid w:val="008E6034"/>
    <w:rsid w:val="008E71D2"/>
    <w:rsid w:val="008E7BF6"/>
    <w:rsid w:val="008E7C37"/>
    <w:rsid w:val="008F040F"/>
    <w:rsid w:val="008F07CA"/>
    <w:rsid w:val="008F09D5"/>
    <w:rsid w:val="008F137F"/>
    <w:rsid w:val="008F16EB"/>
    <w:rsid w:val="008F1A45"/>
    <w:rsid w:val="008F1F26"/>
    <w:rsid w:val="008F229D"/>
    <w:rsid w:val="008F2933"/>
    <w:rsid w:val="008F29EE"/>
    <w:rsid w:val="008F2E96"/>
    <w:rsid w:val="008F2EE4"/>
    <w:rsid w:val="008F3260"/>
    <w:rsid w:val="008F3D41"/>
    <w:rsid w:val="008F3D84"/>
    <w:rsid w:val="008F41AE"/>
    <w:rsid w:val="008F42D1"/>
    <w:rsid w:val="008F48D4"/>
    <w:rsid w:val="008F4F0E"/>
    <w:rsid w:val="008F57E8"/>
    <w:rsid w:val="008F6022"/>
    <w:rsid w:val="008F6156"/>
    <w:rsid w:val="008F63B2"/>
    <w:rsid w:val="008F6C61"/>
    <w:rsid w:val="008F6D79"/>
    <w:rsid w:val="008F725B"/>
    <w:rsid w:val="008F734C"/>
    <w:rsid w:val="008F76FA"/>
    <w:rsid w:val="008F78B4"/>
    <w:rsid w:val="00900761"/>
    <w:rsid w:val="009008D5"/>
    <w:rsid w:val="00900CD2"/>
    <w:rsid w:val="00901186"/>
    <w:rsid w:val="00901B25"/>
    <w:rsid w:val="00901DCF"/>
    <w:rsid w:val="00902763"/>
    <w:rsid w:val="00903130"/>
    <w:rsid w:val="009034F8"/>
    <w:rsid w:val="009038ED"/>
    <w:rsid w:val="00904044"/>
    <w:rsid w:val="00904492"/>
    <w:rsid w:val="009044A7"/>
    <w:rsid w:val="009048A7"/>
    <w:rsid w:val="00904B21"/>
    <w:rsid w:val="00906459"/>
    <w:rsid w:val="00906DBE"/>
    <w:rsid w:val="009071F9"/>
    <w:rsid w:val="009078BC"/>
    <w:rsid w:val="0090791C"/>
    <w:rsid w:val="00910738"/>
    <w:rsid w:val="00911684"/>
    <w:rsid w:val="00913E9C"/>
    <w:rsid w:val="00914021"/>
    <w:rsid w:val="0091424A"/>
    <w:rsid w:val="009148A4"/>
    <w:rsid w:val="009153FA"/>
    <w:rsid w:val="00915DB0"/>
    <w:rsid w:val="009161AE"/>
    <w:rsid w:val="00916B65"/>
    <w:rsid w:val="0091715D"/>
    <w:rsid w:val="009171B1"/>
    <w:rsid w:val="0091747F"/>
    <w:rsid w:val="009174E8"/>
    <w:rsid w:val="00920B13"/>
    <w:rsid w:val="00920E98"/>
    <w:rsid w:val="0092268D"/>
    <w:rsid w:val="009231A1"/>
    <w:rsid w:val="00923D0A"/>
    <w:rsid w:val="00923FC3"/>
    <w:rsid w:val="00924115"/>
    <w:rsid w:val="0092638B"/>
    <w:rsid w:val="00927B6E"/>
    <w:rsid w:val="009300DD"/>
    <w:rsid w:val="00930348"/>
    <w:rsid w:val="00930CBB"/>
    <w:rsid w:val="009310B6"/>
    <w:rsid w:val="009318D8"/>
    <w:rsid w:val="00931D3F"/>
    <w:rsid w:val="00933733"/>
    <w:rsid w:val="00934709"/>
    <w:rsid w:val="00934A15"/>
    <w:rsid w:val="0093507D"/>
    <w:rsid w:val="009351BA"/>
    <w:rsid w:val="009356D6"/>
    <w:rsid w:val="00935A92"/>
    <w:rsid w:val="00935E16"/>
    <w:rsid w:val="00936202"/>
    <w:rsid w:val="0093628A"/>
    <w:rsid w:val="0093655B"/>
    <w:rsid w:val="009367C5"/>
    <w:rsid w:val="009373B4"/>
    <w:rsid w:val="00937464"/>
    <w:rsid w:val="009376AC"/>
    <w:rsid w:val="00937A7D"/>
    <w:rsid w:val="009403ED"/>
    <w:rsid w:val="009408FB"/>
    <w:rsid w:val="00940BC4"/>
    <w:rsid w:val="00941101"/>
    <w:rsid w:val="00941B21"/>
    <w:rsid w:val="00942019"/>
    <w:rsid w:val="0094202C"/>
    <w:rsid w:val="00942A9D"/>
    <w:rsid w:val="00942BE5"/>
    <w:rsid w:val="00942FC0"/>
    <w:rsid w:val="009435CB"/>
    <w:rsid w:val="00943A68"/>
    <w:rsid w:val="00943C8E"/>
    <w:rsid w:val="00943FF0"/>
    <w:rsid w:val="00944520"/>
    <w:rsid w:val="00944641"/>
    <w:rsid w:val="00944893"/>
    <w:rsid w:val="00944BEC"/>
    <w:rsid w:val="00945015"/>
    <w:rsid w:val="00945D17"/>
    <w:rsid w:val="0094670E"/>
    <w:rsid w:val="00946DC9"/>
    <w:rsid w:val="00947807"/>
    <w:rsid w:val="00947A57"/>
    <w:rsid w:val="009505CB"/>
    <w:rsid w:val="00950DDB"/>
    <w:rsid w:val="00951730"/>
    <w:rsid w:val="009518D6"/>
    <w:rsid w:val="009520AB"/>
    <w:rsid w:val="0095213B"/>
    <w:rsid w:val="009527B5"/>
    <w:rsid w:val="00952E19"/>
    <w:rsid w:val="009536E7"/>
    <w:rsid w:val="0095378E"/>
    <w:rsid w:val="00953838"/>
    <w:rsid w:val="00953860"/>
    <w:rsid w:val="009541C4"/>
    <w:rsid w:val="009551DC"/>
    <w:rsid w:val="00955757"/>
    <w:rsid w:val="0095577B"/>
    <w:rsid w:val="009566E3"/>
    <w:rsid w:val="00956CC8"/>
    <w:rsid w:val="009575A3"/>
    <w:rsid w:val="00957759"/>
    <w:rsid w:val="0095782D"/>
    <w:rsid w:val="00960310"/>
    <w:rsid w:val="00960710"/>
    <w:rsid w:val="0096111A"/>
    <w:rsid w:val="00961A44"/>
    <w:rsid w:val="00961C88"/>
    <w:rsid w:val="00962149"/>
    <w:rsid w:val="009629CD"/>
    <w:rsid w:val="00962E3B"/>
    <w:rsid w:val="00964B11"/>
    <w:rsid w:val="00964E25"/>
    <w:rsid w:val="009651CA"/>
    <w:rsid w:val="009655E0"/>
    <w:rsid w:val="00965994"/>
    <w:rsid w:val="00965DCC"/>
    <w:rsid w:val="00966128"/>
    <w:rsid w:val="00966EA0"/>
    <w:rsid w:val="00966F7C"/>
    <w:rsid w:val="00967A2F"/>
    <w:rsid w:val="00967C9B"/>
    <w:rsid w:val="00967DC7"/>
    <w:rsid w:val="00970473"/>
    <w:rsid w:val="009710CE"/>
    <w:rsid w:val="00971434"/>
    <w:rsid w:val="0097195D"/>
    <w:rsid w:val="00972215"/>
    <w:rsid w:val="009728D9"/>
    <w:rsid w:val="00972A77"/>
    <w:rsid w:val="00972E91"/>
    <w:rsid w:val="009737A2"/>
    <w:rsid w:val="00973974"/>
    <w:rsid w:val="00973DD1"/>
    <w:rsid w:val="009742AA"/>
    <w:rsid w:val="009752C5"/>
    <w:rsid w:val="0097548E"/>
    <w:rsid w:val="009779A8"/>
    <w:rsid w:val="009804D2"/>
    <w:rsid w:val="00980B58"/>
    <w:rsid w:val="00980C02"/>
    <w:rsid w:val="00981661"/>
    <w:rsid w:val="00981F97"/>
    <w:rsid w:val="00982093"/>
    <w:rsid w:val="00983557"/>
    <w:rsid w:val="00983A00"/>
    <w:rsid w:val="00983C41"/>
    <w:rsid w:val="009841B8"/>
    <w:rsid w:val="009844EE"/>
    <w:rsid w:val="009847B0"/>
    <w:rsid w:val="009849D0"/>
    <w:rsid w:val="009850F3"/>
    <w:rsid w:val="009854A9"/>
    <w:rsid w:val="009857C6"/>
    <w:rsid w:val="00987F62"/>
    <w:rsid w:val="00990D38"/>
    <w:rsid w:val="0099219D"/>
    <w:rsid w:val="00993949"/>
    <w:rsid w:val="00995186"/>
    <w:rsid w:val="00995369"/>
    <w:rsid w:val="009955EB"/>
    <w:rsid w:val="0099639B"/>
    <w:rsid w:val="00997FF4"/>
    <w:rsid w:val="009A0CD5"/>
    <w:rsid w:val="009A0E16"/>
    <w:rsid w:val="009A1052"/>
    <w:rsid w:val="009A12F1"/>
    <w:rsid w:val="009A16FE"/>
    <w:rsid w:val="009A1735"/>
    <w:rsid w:val="009A2010"/>
    <w:rsid w:val="009A2B52"/>
    <w:rsid w:val="009A31E9"/>
    <w:rsid w:val="009A3657"/>
    <w:rsid w:val="009A3757"/>
    <w:rsid w:val="009A3CD7"/>
    <w:rsid w:val="009A4B82"/>
    <w:rsid w:val="009A4C35"/>
    <w:rsid w:val="009A51EE"/>
    <w:rsid w:val="009A57D4"/>
    <w:rsid w:val="009A61A6"/>
    <w:rsid w:val="009A65E2"/>
    <w:rsid w:val="009B0020"/>
    <w:rsid w:val="009B03FA"/>
    <w:rsid w:val="009B0658"/>
    <w:rsid w:val="009B069F"/>
    <w:rsid w:val="009B0E9D"/>
    <w:rsid w:val="009B19B6"/>
    <w:rsid w:val="009B1A18"/>
    <w:rsid w:val="009B1AC2"/>
    <w:rsid w:val="009B261D"/>
    <w:rsid w:val="009B2C18"/>
    <w:rsid w:val="009B4D0F"/>
    <w:rsid w:val="009B5341"/>
    <w:rsid w:val="009B5C5A"/>
    <w:rsid w:val="009B677B"/>
    <w:rsid w:val="009B6D2F"/>
    <w:rsid w:val="009B6DF7"/>
    <w:rsid w:val="009B72BB"/>
    <w:rsid w:val="009C033F"/>
    <w:rsid w:val="009C0399"/>
    <w:rsid w:val="009C0620"/>
    <w:rsid w:val="009C0687"/>
    <w:rsid w:val="009C1F35"/>
    <w:rsid w:val="009C25FB"/>
    <w:rsid w:val="009C264D"/>
    <w:rsid w:val="009C3D3D"/>
    <w:rsid w:val="009C4803"/>
    <w:rsid w:val="009C58C0"/>
    <w:rsid w:val="009C58D7"/>
    <w:rsid w:val="009C5B22"/>
    <w:rsid w:val="009C6147"/>
    <w:rsid w:val="009C64A4"/>
    <w:rsid w:val="009C66EB"/>
    <w:rsid w:val="009C6AFB"/>
    <w:rsid w:val="009C6FE5"/>
    <w:rsid w:val="009C7C86"/>
    <w:rsid w:val="009C7D38"/>
    <w:rsid w:val="009D0108"/>
    <w:rsid w:val="009D0612"/>
    <w:rsid w:val="009D0771"/>
    <w:rsid w:val="009D0B04"/>
    <w:rsid w:val="009D1979"/>
    <w:rsid w:val="009D1E32"/>
    <w:rsid w:val="009D22D0"/>
    <w:rsid w:val="009D25C0"/>
    <w:rsid w:val="009D381D"/>
    <w:rsid w:val="009D3C8F"/>
    <w:rsid w:val="009D3FDF"/>
    <w:rsid w:val="009D4273"/>
    <w:rsid w:val="009D48B1"/>
    <w:rsid w:val="009D4AEB"/>
    <w:rsid w:val="009D50D7"/>
    <w:rsid w:val="009D5111"/>
    <w:rsid w:val="009D654D"/>
    <w:rsid w:val="009D732D"/>
    <w:rsid w:val="009D76FD"/>
    <w:rsid w:val="009D7842"/>
    <w:rsid w:val="009D7C4F"/>
    <w:rsid w:val="009D7FAB"/>
    <w:rsid w:val="009E2286"/>
    <w:rsid w:val="009E38EA"/>
    <w:rsid w:val="009E3A46"/>
    <w:rsid w:val="009E46A2"/>
    <w:rsid w:val="009E4984"/>
    <w:rsid w:val="009E4B24"/>
    <w:rsid w:val="009E5C26"/>
    <w:rsid w:val="009E5EC3"/>
    <w:rsid w:val="009E63E7"/>
    <w:rsid w:val="009E6966"/>
    <w:rsid w:val="009E69F0"/>
    <w:rsid w:val="009E7408"/>
    <w:rsid w:val="009E7909"/>
    <w:rsid w:val="009E7FCA"/>
    <w:rsid w:val="009F0383"/>
    <w:rsid w:val="009F1230"/>
    <w:rsid w:val="009F1A64"/>
    <w:rsid w:val="009F2D16"/>
    <w:rsid w:val="009F3490"/>
    <w:rsid w:val="009F3679"/>
    <w:rsid w:val="009F4297"/>
    <w:rsid w:val="009F4B92"/>
    <w:rsid w:val="009F5E92"/>
    <w:rsid w:val="009F6407"/>
    <w:rsid w:val="009F655F"/>
    <w:rsid w:val="009F6614"/>
    <w:rsid w:val="009F7571"/>
    <w:rsid w:val="009F7621"/>
    <w:rsid w:val="009F76E0"/>
    <w:rsid w:val="009F7AE6"/>
    <w:rsid w:val="009F7DB0"/>
    <w:rsid w:val="009F7DC4"/>
    <w:rsid w:val="00A00D1C"/>
    <w:rsid w:val="00A01471"/>
    <w:rsid w:val="00A01899"/>
    <w:rsid w:val="00A01DFD"/>
    <w:rsid w:val="00A01F3C"/>
    <w:rsid w:val="00A01F9F"/>
    <w:rsid w:val="00A02610"/>
    <w:rsid w:val="00A028DF"/>
    <w:rsid w:val="00A029C0"/>
    <w:rsid w:val="00A030F2"/>
    <w:rsid w:val="00A03769"/>
    <w:rsid w:val="00A04207"/>
    <w:rsid w:val="00A044AE"/>
    <w:rsid w:val="00A05BBF"/>
    <w:rsid w:val="00A07883"/>
    <w:rsid w:val="00A07FF3"/>
    <w:rsid w:val="00A117D7"/>
    <w:rsid w:val="00A11FF6"/>
    <w:rsid w:val="00A12D50"/>
    <w:rsid w:val="00A13075"/>
    <w:rsid w:val="00A13CC0"/>
    <w:rsid w:val="00A13E4B"/>
    <w:rsid w:val="00A140F5"/>
    <w:rsid w:val="00A14298"/>
    <w:rsid w:val="00A14500"/>
    <w:rsid w:val="00A15947"/>
    <w:rsid w:val="00A16BE2"/>
    <w:rsid w:val="00A170C9"/>
    <w:rsid w:val="00A17265"/>
    <w:rsid w:val="00A17552"/>
    <w:rsid w:val="00A17B0D"/>
    <w:rsid w:val="00A17B9A"/>
    <w:rsid w:val="00A17D7A"/>
    <w:rsid w:val="00A20B44"/>
    <w:rsid w:val="00A20B91"/>
    <w:rsid w:val="00A217AE"/>
    <w:rsid w:val="00A21D44"/>
    <w:rsid w:val="00A21E68"/>
    <w:rsid w:val="00A22B6D"/>
    <w:rsid w:val="00A22C5E"/>
    <w:rsid w:val="00A22FEA"/>
    <w:rsid w:val="00A2419B"/>
    <w:rsid w:val="00A24FC1"/>
    <w:rsid w:val="00A257D6"/>
    <w:rsid w:val="00A25BB8"/>
    <w:rsid w:val="00A25C0E"/>
    <w:rsid w:val="00A25FC0"/>
    <w:rsid w:val="00A26085"/>
    <w:rsid w:val="00A263CF"/>
    <w:rsid w:val="00A2678F"/>
    <w:rsid w:val="00A27304"/>
    <w:rsid w:val="00A279F1"/>
    <w:rsid w:val="00A27E06"/>
    <w:rsid w:val="00A309BF"/>
    <w:rsid w:val="00A309FD"/>
    <w:rsid w:val="00A3118D"/>
    <w:rsid w:val="00A31A0A"/>
    <w:rsid w:val="00A32408"/>
    <w:rsid w:val="00A325D6"/>
    <w:rsid w:val="00A327A4"/>
    <w:rsid w:val="00A3437D"/>
    <w:rsid w:val="00A343A6"/>
    <w:rsid w:val="00A3510C"/>
    <w:rsid w:val="00A361C6"/>
    <w:rsid w:val="00A37066"/>
    <w:rsid w:val="00A37591"/>
    <w:rsid w:val="00A37D5E"/>
    <w:rsid w:val="00A40EF7"/>
    <w:rsid w:val="00A40F4E"/>
    <w:rsid w:val="00A41B34"/>
    <w:rsid w:val="00A41E67"/>
    <w:rsid w:val="00A42336"/>
    <w:rsid w:val="00A423D7"/>
    <w:rsid w:val="00A429AA"/>
    <w:rsid w:val="00A42A75"/>
    <w:rsid w:val="00A42B9E"/>
    <w:rsid w:val="00A42BCC"/>
    <w:rsid w:val="00A42E7C"/>
    <w:rsid w:val="00A4307A"/>
    <w:rsid w:val="00A4311F"/>
    <w:rsid w:val="00A438EE"/>
    <w:rsid w:val="00A445F6"/>
    <w:rsid w:val="00A44E80"/>
    <w:rsid w:val="00A451A4"/>
    <w:rsid w:val="00A45743"/>
    <w:rsid w:val="00A46097"/>
    <w:rsid w:val="00A46585"/>
    <w:rsid w:val="00A4696B"/>
    <w:rsid w:val="00A46A0F"/>
    <w:rsid w:val="00A5150D"/>
    <w:rsid w:val="00A51BBE"/>
    <w:rsid w:val="00A52EF2"/>
    <w:rsid w:val="00A53BA1"/>
    <w:rsid w:val="00A54096"/>
    <w:rsid w:val="00A544FB"/>
    <w:rsid w:val="00A547A5"/>
    <w:rsid w:val="00A553CB"/>
    <w:rsid w:val="00A55BBB"/>
    <w:rsid w:val="00A56209"/>
    <w:rsid w:val="00A56509"/>
    <w:rsid w:val="00A56C54"/>
    <w:rsid w:val="00A56D96"/>
    <w:rsid w:val="00A570DF"/>
    <w:rsid w:val="00A57870"/>
    <w:rsid w:val="00A57B71"/>
    <w:rsid w:val="00A57EB1"/>
    <w:rsid w:val="00A60584"/>
    <w:rsid w:val="00A609A8"/>
    <w:rsid w:val="00A61499"/>
    <w:rsid w:val="00A6163F"/>
    <w:rsid w:val="00A618D1"/>
    <w:rsid w:val="00A62259"/>
    <w:rsid w:val="00A6256E"/>
    <w:rsid w:val="00A63356"/>
    <w:rsid w:val="00A63471"/>
    <w:rsid w:val="00A63AAE"/>
    <w:rsid w:val="00A645D5"/>
    <w:rsid w:val="00A65082"/>
    <w:rsid w:val="00A659CA"/>
    <w:rsid w:val="00A66174"/>
    <w:rsid w:val="00A66681"/>
    <w:rsid w:val="00A66980"/>
    <w:rsid w:val="00A66FF3"/>
    <w:rsid w:val="00A70108"/>
    <w:rsid w:val="00A704B1"/>
    <w:rsid w:val="00A70AD3"/>
    <w:rsid w:val="00A71F92"/>
    <w:rsid w:val="00A72384"/>
    <w:rsid w:val="00A72CE0"/>
    <w:rsid w:val="00A72D07"/>
    <w:rsid w:val="00A72DA0"/>
    <w:rsid w:val="00A73AC7"/>
    <w:rsid w:val="00A74DAB"/>
    <w:rsid w:val="00A75315"/>
    <w:rsid w:val="00A756EE"/>
    <w:rsid w:val="00A75DD6"/>
    <w:rsid w:val="00A7618D"/>
    <w:rsid w:val="00A761BD"/>
    <w:rsid w:val="00A76BE9"/>
    <w:rsid w:val="00A76C72"/>
    <w:rsid w:val="00A76EF4"/>
    <w:rsid w:val="00A7701D"/>
    <w:rsid w:val="00A77162"/>
    <w:rsid w:val="00A77B1B"/>
    <w:rsid w:val="00A77BCF"/>
    <w:rsid w:val="00A77E54"/>
    <w:rsid w:val="00A81693"/>
    <w:rsid w:val="00A81F42"/>
    <w:rsid w:val="00A82394"/>
    <w:rsid w:val="00A825FC"/>
    <w:rsid w:val="00A82765"/>
    <w:rsid w:val="00A832B0"/>
    <w:rsid w:val="00A84056"/>
    <w:rsid w:val="00A84518"/>
    <w:rsid w:val="00A84530"/>
    <w:rsid w:val="00A8470D"/>
    <w:rsid w:val="00A8589F"/>
    <w:rsid w:val="00A8708E"/>
    <w:rsid w:val="00A872C4"/>
    <w:rsid w:val="00A90B3A"/>
    <w:rsid w:val="00A910FF"/>
    <w:rsid w:val="00A92556"/>
    <w:rsid w:val="00A92C75"/>
    <w:rsid w:val="00A93022"/>
    <w:rsid w:val="00A93DCD"/>
    <w:rsid w:val="00A93E45"/>
    <w:rsid w:val="00A94532"/>
    <w:rsid w:val="00A94736"/>
    <w:rsid w:val="00A95173"/>
    <w:rsid w:val="00A956C2"/>
    <w:rsid w:val="00A95836"/>
    <w:rsid w:val="00A95C2D"/>
    <w:rsid w:val="00A963D7"/>
    <w:rsid w:val="00A96984"/>
    <w:rsid w:val="00A9785B"/>
    <w:rsid w:val="00A9786D"/>
    <w:rsid w:val="00AA008D"/>
    <w:rsid w:val="00AA0110"/>
    <w:rsid w:val="00AA06A4"/>
    <w:rsid w:val="00AA0E94"/>
    <w:rsid w:val="00AA11E2"/>
    <w:rsid w:val="00AA25CD"/>
    <w:rsid w:val="00AA25FA"/>
    <w:rsid w:val="00AA34FD"/>
    <w:rsid w:val="00AA42FC"/>
    <w:rsid w:val="00AA4737"/>
    <w:rsid w:val="00AA486A"/>
    <w:rsid w:val="00AA4949"/>
    <w:rsid w:val="00AA4A97"/>
    <w:rsid w:val="00AA518A"/>
    <w:rsid w:val="00AA60A5"/>
    <w:rsid w:val="00AA690A"/>
    <w:rsid w:val="00AA6F77"/>
    <w:rsid w:val="00AA73A4"/>
    <w:rsid w:val="00AA7449"/>
    <w:rsid w:val="00AA76D6"/>
    <w:rsid w:val="00AB070E"/>
    <w:rsid w:val="00AB1831"/>
    <w:rsid w:val="00AB26FD"/>
    <w:rsid w:val="00AB3266"/>
    <w:rsid w:val="00AB44E4"/>
    <w:rsid w:val="00AB4A8B"/>
    <w:rsid w:val="00AB4FDD"/>
    <w:rsid w:val="00AB50B5"/>
    <w:rsid w:val="00AB7CD0"/>
    <w:rsid w:val="00AB7E94"/>
    <w:rsid w:val="00AC11ED"/>
    <w:rsid w:val="00AC1C0F"/>
    <w:rsid w:val="00AC2663"/>
    <w:rsid w:val="00AC28E5"/>
    <w:rsid w:val="00AC2ADB"/>
    <w:rsid w:val="00AC32E2"/>
    <w:rsid w:val="00AC3572"/>
    <w:rsid w:val="00AC3D10"/>
    <w:rsid w:val="00AC3E0B"/>
    <w:rsid w:val="00AC3E51"/>
    <w:rsid w:val="00AC5173"/>
    <w:rsid w:val="00AC5BFA"/>
    <w:rsid w:val="00AC5F12"/>
    <w:rsid w:val="00AC6377"/>
    <w:rsid w:val="00AC651A"/>
    <w:rsid w:val="00AC6B4D"/>
    <w:rsid w:val="00AC6D34"/>
    <w:rsid w:val="00AC7DAE"/>
    <w:rsid w:val="00AC7E73"/>
    <w:rsid w:val="00AC7EE0"/>
    <w:rsid w:val="00AD024B"/>
    <w:rsid w:val="00AD0A19"/>
    <w:rsid w:val="00AD0BD4"/>
    <w:rsid w:val="00AD13AA"/>
    <w:rsid w:val="00AD1DB7"/>
    <w:rsid w:val="00AD2388"/>
    <w:rsid w:val="00AD265D"/>
    <w:rsid w:val="00AD27CA"/>
    <w:rsid w:val="00AD2AD3"/>
    <w:rsid w:val="00AD3830"/>
    <w:rsid w:val="00AD3C45"/>
    <w:rsid w:val="00AD432C"/>
    <w:rsid w:val="00AD4900"/>
    <w:rsid w:val="00AD4A83"/>
    <w:rsid w:val="00AD52B0"/>
    <w:rsid w:val="00AD5304"/>
    <w:rsid w:val="00AD5333"/>
    <w:rsid w:val="00AD53BC"/>
    <w:rsid w:val="00AD5B2D"/>
    <w:rsid w:val="00AD5D0C"/>
    <w:rsid w:val="00AD64E5"/>
    <w:rsid w:val="00AD705B"/>
    <w:rsid w:val="00AD7299"/>
    <w:rsid w:val="00AD7E8F"/>
    <w:rsid w:val="00AE0BA6"/>
    <w:rsid w:val="00AE1048"/>
    <w:rsid w:val="00AE16AF"/>
    <w:rsid w:val="00AE1AE6"/>
    <w:rsid w:val="00AE2198"/>
    <w:rsid w:val="00AE28CC"/>
    <w:rsid w:val="00AE2FD2"/>
    <w:rsid w:val="00AE3D06"/>
    <w:rsid w:val="00AE40A2"/>
    <w:rsid w:val="00AE483F"/>
    <w:rsid w:val="00AE4C97"/>
    <w:rsid w:val="00AE5033"/>
    <w:rsid w:val="00AE5059"/>
    <w:rsid w:val="00AE5151"/>
    <w:rsid w:val="00AE5EBF"/>
    <w:rsid w:val="00AE5F63"/>
    <w:rsid w:val="00AE62B4"/>
    <w:rsid w:val="00AE6AD7"/>
    <w:rsid w:val="00AE7069"/>
    <w:rsid w:val="00AF0586"/>
    <w:rsid w:val="00AF0F6C"/>
    <w:rsid w:val="00AF1224"/>
    <w:rsid w:val="00AF1BD3"/>
    <w:rsid w:val="00AF2248"/>
    <w:rsid w:val="00AF23BB"/>
    <w:rsid w:val="00AF2559"/>
    <w:rsid w:val="00AF2AE3"/>
    <w:rsid w:val="00AF3228"/>
    <w:rsid w:val="00AF3372"/>
    <w:rsid w:val="00AF3505"/>
    <w:rsid w:val="00AF4011"/>
    <w:rsid w:val="00AF4564"/>
    <w:rsid w:val="00AF495B"/>
    <w:rsid w:val="00AF4CCD"/>
    <w:rsid w:val="00AF583A"/>
    <w:rsid w:val="00AF5EC6"/>
    <w:rsid w:val="00AF615E"/>
    <w:rsid w:val="00AF69C0"/>
    <w:rsid w:val="00AF73C3"/>
    <w:rsid w:val="00B012A2"/>
    <w:rsid w:val="00B01430"/>
    <w:rsid w:val="00B01703"/>
    <w:rsid w:val="00B028CD"/>
    <w:rsid w:val="00B0397E"/>
    <w:rsid w:val="00B03D11"/>
    <w:rsid w:val="00B044D3"/>
    <w:rsid w:val="00B046B1"/>
    <w:rsid w:val="00B04A89"/>
    <w:rsid w:val="00B04AD3"/>
    <w:rsid w:val="00B04C0C"/>
    <w:rsid w:val="00B04C3B"/>
    <w:rsid w:val="00B060E9"/>
    <w:rsid w:val="00B0610C"/>
    <w:rsid w:val="00B06960"/>
    <w:rsid w:val="00B069FA"/>
    <w:rsid w:val="00B0714F"/>
    <w:rsid w:val="00B07934"/>
    <w:rsid w:val="00B07CA3"/>
    <w:rsid w:val="00B10FB2"/>
    <w:rsid w:val="00B111CC"/>
    <w:rsid w:val="00B111F2"/>
    <w:rsid w:val="00B117FE"/>
    <w:rsid w:val="00B123E0"/>
    <w:rsid w:val="00B1270B"/>
    <w:rsid w:val="00B132B1"/>
    <w:rsid w:val="00B13B0E"/>
    <w:rsid w:val="00B13DBF"/>
    <w:rsid w:val="00B140BC"/>
    <w:rsid w:val="00B1417D"/>
    <w:rsid w:val="00B141E7"/>
    <w:rsid w:val="00B142C8"/>
    <w:rsid w:val="00B15133"/>
    <w:rsid w:val="00B15278"/>
    <w:rsid w:val="00B15908"/>
    <w:rsid w:val="00B15B92"/>
    <w:rsid w:val="00B16823"/>
    <w:rsid w:val="00B175A2"/>
    <w:rsid w:val="00B17A24"/>
    <w:rsid w:val="00B20493"/>
    <w:rsid w:val="00B21FA3"/>
    <w:rsid w:val="00B22408"/>
    <w:rsid w:val="00B224F7"/>
    <w:rsid w:val="00B22ABB"/>
    <w:rsid w:val="00B22C09"/>
    <w:rsid w:val="00B22D54"/>
    <w:rsid w:val="00B2332D"/>
    <w:rsid w:val="00B23D40"/>
    <w:rsid w:val="00B24126"/>
    <w:rsid w:val="00B2439E"/>
    <w:rsid w:val="00B246AE"/>
    <w:rsid w:val="00B247AF"/>
    <w:rsid w:val="00B24A70"/>
    <w:rsid w:val="00B25E37"/>
    <w:rsid w:val="00B2671B"/>
    <w:rsid w:val="00B26811"/>
    <w:rsid w:val="00B26C41"/>
    <w:rsid w:val="00B27886"/>
    <w:rsid w:val="00B27A5A"/>
    <w:rsid w:val="00B27AE4"/>
    <w:rsid w:val="00B30027"/>
    <w:rsid w:val="00B30444"/>
    <w:rsid w:val="00B30CB8"/>
    <w:rsid w:val="00B31B7D"/>
    <w:rsid w:val="00B32323"/>
    <w:rsid w:val="00B3250D"/>
    <w:rsid w:val="00B327AF"/>
    <w:rsid w:val="00B32B7B"/>
    <w:rsid w:val="00B32D01"/>
    <w:rsid w:val="00B33182"/>
    <w:rsid w:val="00B33357"/>
    <w:rsid w:val="00B333DD"/>
    <w:rsid w:val="00B33B3C"/>
    <w:rsid w:val="00B343BD"/>
    <w:rsid w:val="00B34416"/>
    <w:rsid w:val="00B3451A"/>
    <w:rsid w:val="00B3491C"/>
    <w:rsid w:val="00B34936"/>
    <w:rsid w:val="00B34E49"/>
    <w:rsid w:val="00B34E84"/>
    <w:rsid w:val="00B35ACF"/>
    <w:rsid w:val="00B35EAB"/>
    <w:rsid w:val="00B36132"/>
    <w:rsid w:val="00B36530"/>
    <w:rsid w:val="00B36DE2"/>
    <w:rsid w:val="00B36FC5"/>
    <w:rsid w:val="00B37B20"/>
    <w:rsid w:val="00B40259"/>
    <w:rsid w:val="00B40306"/>
    <w:rsid w:val="00B40520"/>
    <w:rsid w:val="00B409A0"/>
    <w:rsid w:val="00B41020"/>
    <w:rsid w:val="00B41C78"/>
    <w:rsid w:val="00B41C7B"/>
    <w:rsid w:val="00B41D87"/>
    <w:rsid w:val="00B4257F"/>
    <w:rsid w:val="00B42688"/>
    <w:rsid w:val="00B42B93"/>
    <w:rsid w:val="00B42CC6"/>
    <w:rsid w:val="00B42DA2"/>
    <w:rsid w:val="00B42DC5"/>
    <w:rsid w:val="00B43B28"/>
    <w:rsid w:val="00B448D5"/>
    <w:rsid w:val="00B44E48"/>
    <w:rsid w:val="00B51368"/>
    <w:rsid w:val="00B51A5A"/>
    <w:rsid w:val="00B51E42"/>
    <w:rsid w:val="00B52EE4"/>
    <w:rsid w:val="00B53E43"/>
    <w:rsid w:val="00B54BAE"/>
    <w:rsid w:val="00B5534E"/>
    <w:rsid w:val="00B559ED"/>
    <w:rsid w:val="00B55FAE"/>
    <w:rsid w:val="00B560A7"/>
    <w:rsid w:val="00B56496"/>
    <w:rsid w:val="00B56EAE"/>
    <w:rsid w:val="00B57283"/>
    <w:rsid w:val="00B575E1"/>
    <w:rsid w:val="00B57EEA"/>
    <w:rsid w:val="00B604F0"/>
    <w:rsid w:val="00B60B8F"/>
    <w:rsid w:val="00B60D69"/>
    <w:rsid w:val="00B60D94"/>
    <w:rsid w:val="00B615C1"/>
    <w:rsid w:val="00B61D58"/>
    <w:rsid w:val="00B61E2E"/>
    <w:rsid w:val="00B61FBF"/>
    <w:rsid w:val="00B62C08"/>
    <w:rsid w:val="00B62E06"/>
    <w:rsid w:val="00B637D4"/>
    <w:rsid w:val="00B63B1A"/>
    <w:rsid w:val="00B655DF"/>
    <w:rsid w:val="00B65F29"/>
    <w:rsid w:val="00B65FF2"/>
    <w:rsid w:val="00B66D9C"/>
    <w:rsid w:val="00B6715F"/>
    <w:rsid w:val="00B67CC7"/>
    <w:rsid w:val="00B70232"/>
    <w:rsid w:val="00B705A5"/>
    <w:rsid w:val="00B711CB"/>
    <w:rsid w:val="00B715FD"/>
    <w:rsid w:val="00B71D51"/>
    <w:rsid w:val="00B723AB"/>
    <w:rsid w:val="00B726EE"/>
    <w:rsid w:val="00B73277"/>
    <w:rsid w:val="00B73962"/>
    <w:rsid w:val="00B73CF8"/>
    <w:rsid w:val="00B74DF7"/>
    <w:rsid w:val="00B75170"/>
    <w:rsid w:val="00B7522A"/>
    <w:rsid w:val="00B75510"/>
    <w:rsid w:val="00B7555C"/>
    <w:rsid w:val="00B75803"/>
    <w:rsid w:val="00B766BF"/>
    <w:rsid w:val="00B76CBF"/>
    <w:rsid w:val="00B77611"/>
    <w:rsid w:val="00B7795D"/>
    <w:rsid w:val="00B8005B"/>
    <w:rsid w:val="00B82F9E"/>
    <w:rsid w:val="00B83340"/>
    <w:rsid w:val="00B835E3"/>
    <w:rsid w:val="00B83722"/>
    <w:rsid w:val="00B83780"/>
    <w:rsid w:val="00B83782"/>
    <w:rsid w:val="00B83AA1"/>
    <w:rsid w:val="00B83B2C"/>
    <w:rsid w:val="00B844DD"/>
    <w:rsid w:val="00B84B20"/>
    <w:rsid w:val="00B85725"/>
    <w:rsid w:val="00B8598C"/>
    <w:rsid w:val="00B85F8A"/>
    <w:rsid w:val="00B85FE4"/>
    <w:rsid w:val="00B86255"/>
    <w:rsid w:val="00B869E8"/>
    <w:rsid w:val="00B86B28"/>
    <w:rsid w:val="00B874D5"/>
    <w:rsid w:val="00B908C2"/>
    <w:rsid w:val="00B90DA3"/>
    <w:rsid w:val="00B91368"/>
    <w:rsid w:val="00B91A93"/>
    <w:rsid w:val="00B91D34"/>
    <w:rsid w:val="00B91FBB"/>
    <w:rsid w:val="00B91FFD"/>
    <w:rsid w:val="00B92328"/>
    <w:rsid w:val="00B93694"/>
    <w:rsid w:val="00B93AB8"/>
    <w:rsid w:val="00B93D72"/>
    <w:rsid w:val="00B952A0"/>
    <w:rsid w:val="00B9553B"/>
    <w:rsid w:val="00B96DC0"/>
    <w:rsid w:val="00B976B3"/>
    <w:rsid w:val="00B97A3C"/>
    <w:rsid w:val="00B97B8C"/>
    <w:rsid w:val="00BA0E07"/>
    <w:rsid w:val="00BA0F9E"/>
    <w:rsid w:val="00BA140B"/>
    <w:rsid w:val="00BA1667"/>
    <w:rsid w:val="00BA2299"/>
    <w:rsid w:val="00BA2471"/>
    <w:rsid w:val="00BA2883"/>
    <w:rsid w:val="00BA2A1D"/>
    <w:rsid w:val="00BA2C5F"/>
    <w:rsid w:val="00BA3165"/>
    <w:rsid w:val="00BA31B8"/>
    <w:rsid w:val="00BA47D7"/>
    <w:rsid w:val="00BA5911"/>
    <w:rsid w:val="00BA5AC7"/>
    <w:rsid w:val="00BA6207"/>
    <w:rsid w:val="00BA755A"/>
    <w:rsid w:val="00BA762D"/>
    <w:rsid w:val="00BA7F38"/>
    <w:rsid w:val="00BB0A3A"/>
    <w:rsid w:val="00BB0B63"/>
    <w:rsid w:val="00BB0C4E"/>
    <w:rsid w:val="00BB0EB1"/>
    <w:rsid w:val="00BB166F"/>
    <w:rsid w:val="00BB1BF2"/>
    <w:rsid w:val="00BB2274"/>
    <w:rsid w:val="00BB2CAE"/>
    <w:rsid w:val="00BB4669"/>
    <w:rsid w:val="00BB5201"/>
    <w:rsid w:val="00BB7E8F"/>
    <w:rsid w:val="00BC0740"/>
    <w:rsid w:val="00BC09BA"/>
    <w:rsid w:val="00BC0E89"/>
    <w:rsid w:val="00BC2051"/>
    <w:rsid w:val="00BC2375"/>
    <w:rsid w:val="00BC2755"/>
    <w:rsid w:val="00BC35F6"/>
    <w:rsid w:val="00BC4501"/>
    <w:rsid w:val="00BC4DCD"/>
    <w:rsid w:val="00BC525D"/>
    <w:rsid w:val="00BC56A3"/>
    <w:rsid w:val="00BC5B8F"/>
    <w:rsid w:val="00BC6276"/>
    <w:rsid w:val="00BC7408"/>
    <w:rsid w:val="00BC7EF5"/>
    <w:rsid w:val="00BD03E5"/>
    <w:rsid w:val="00BD0A1A"/>
    <w:rsid w:val="00BD164B"/>
    <w:rsid w:val="00BD1A3D"/>
    <w:rsid w:val="00BD1EF1"/>
    <w:rsid w:val="00BD2209"/>
    <w:rsid w:val="00BD2DE8"/>
    <w:rsid w:val="00BD2FA9"/>
    <w:rsid w:val="00BD31ED"/>
    <w:rsid w:val="00BD3EF8"/>
    <w:rsid w:val="00BD41CC"/>
    <w:rsid w:val="00BD45EA"/>
    <w:rsid w:val="00BD4860"/>
    <w:rsid w:val="00BD4BA2"/>
    <w:rsid w:val="00BD52F9"/>
    <w:rsid w:val="00BD567A"/>
    <w:rsid w:val="00BD6353"/>
    <w:rsid w:val="00BD701F"/>
    <w:rsid w:val="00BE0494"/>
    <w:rsid w:val="00BE0A83"/>
    <w:rsid w:val="00BE10A9"/>
    <w:rsid w:val="00BE19E6"/>
    <w:rsid w:val="00BE1E47"/>
    <w:rsid w:val="00BE296B"/>
    <w:rsid w:val="00BE30D6"/>
    <w:rsid w:val="00BE3AD5"/>
    <w:rsid w:val="00BE4FC7"/>
    <w:rsid w:val="00BE58BF"/>
    <w:rsid w:val="00BE708A"/>
    <w:rsid w:val="00BE7A8A"/>
    <w:rsid w:val="00BE7B55"/>
    <w:rsid w:val="00BE7F04"/>
    <w:rsid w:val="00BF01A4"/>
    <w:rsid w:val="00BF0821"/>
    <w:rsid w:val="00BF0DF1"/>
    <w:rsid w:val="00BF0FD2"/>
    <w:rsid w:val="00BF12AE"/>
    <w:rsid w:val="00BF1575"/>
    <w:rsid w:val="00BF1611"/>
    <w:rsid w:val="00BF1893"/>
    <w:rsid w:val="00BF19B1"/>
    <w:rsid w:val="00BF264B"/>
    <w:rsid w:val="00BF3587"/>
    <w:rsid w:val="00BF3BAB"/>
    <w:rsid w:val="00BF3E80"/>
    <w:rsid w:val="00BF4004"/>
    <w:rsid w:val="00BF513D"/>
    <w:rsid w:val="00BF526E"/>
    <w:rsid w:val="00BF58D7"/>
    <w:rsid w:val="00BF6434"/>
    <w:rsid w:val="00BF660E"/>
    <w:rsid w:val="00BF6662"/>
    <w:rsid w:val="00BF69C8"/>
    <w:rsid w:val="00BF6BCF"/>
    <w:rsid w:val="00BF70D1"/>
    <w:rsid w:val="00BF73DC"/>
    <w:rsid w:val="00BF7AD9"/>
    <w:rsid w:val="00BF7C0A"/>
    <w:rsid w:val="00BF7FD0"/>
    <w:rsid w:val="00C00350"/>
    <w:rsid w:val="00C004CD"/>
    <w:rsid w:val="00C006C6"/>
    <w:rsid w:val="00C00971"/>
    <w:rsid w:val="00C021FD"/>
    <w:rsid w:val="00C02C39"/>
    <w:rsid w:val="00C03035"/>
    <w:rsid w:val="00C032BB"/>
    <w:rsid w:val="00C03542"/>
    <w:rsid w:val="00C03C2D"/>
    <w:rsid w:val="00C03E83"/>
    <w:rsid w:val="00C040A7"/>
    <w:rsid w:val="00C04888"/>
    <w:rsid w:val="00C04905"/>
    <w:rsid w:val="00C04CCF"/>
    <w:rsid w:val="00C04F8F"/>
    <w:rsid w:val="00C055BB"/>
    <w:rsid w:val="00C057FB"/>
    <w:rsid w:val="00C05DE6"/>
    <w:rsid w:val="00C0771A"/>
    <w:rsid w:val="00C07AE5"/>
    <w:rsid w:val="00C07C5B"/>
    <w:rsid w:val="00C105FA"/>
    <w:rsid w:val="00C11EB8"/>
    <w:rsid w:val="00C11FB0"/>
    <w:rsid w:val="00C124FF"/>
    <w:rsid w:val="00C12E31"/>
    <w:rsid w:val="00C14133"/>
    <w:rsid w:val="00C14AD6"/>
    <w:rsid w:val="00C157A2"/>
    <w:rsid w:val="00C15CF2"/>
    <w:rsid w:val="00C16050"/>
    <w:rsid w:val="00C1676B"/>
    <w:rsid w:val="00C16D15"/>
    <w:rsid w:val="00C170BB"/>
    <w:rsid w:val="00C171F3"/>
    <w:rsid w:val="00C17E5A"/>
    <w:rsid w:val="00C20815"/>
    <w:rsid w:val="00C20E8C"/>
    <w:rsid w:val="00C21B26"/>
    <w:rsid w:val="00C21FE0"/>
    <w:rsid w:val="00C22393"/>
    <w:rsid w:val="00C23E10"/>
    <w:rsid w:val="00C244D2"/>
    <w:rsid w:val="00C2467D"/>
    <w:rsid w:val="00C24B47"/>
    <w:rsid w:val="00C24D90"/>
    <w:rsid w:val="00C2596A"/>
    <w:rsid w:val="00C25FAC"/>
    <w:rsid w:val="00C26523"/>
    <w:rsid w:val="00C268BA"/>
    <w:rsid w:val="00C27099"/>
    <w:rsid w:val="00C27417"/>
    <w:rsid w:val="00C2773D"/>
    <w:rsid w:val="00C27E59"/>
    <w:rsid w:val="00C302B0"/>
    <w:rsid w:val="00C31104"/>
    <w:rsid w:val="00C320BB"/>
    <w:rsid w:val="00C321E7"/>
    <w:rsid w:val="00C33106"/>
    <w:rsid w:val="00C33164"/>
    <w:rsid w:val="00C332DA"/>
    <w:rsid w:val="00C33366"/>
    <w:rsid w:val="00C33CC7"/>
    <w:rsid w:val="00C33D2E"/>
    <w:rsid w:val="00C34259"/>
    <w:rsid w:val="00C34453"/>
    <w:rsid w:val="00C34523"/>
    <w:rsid w:val="00C34915"/>
    <w:rsid w:val="00C34BF2"/>
    <w:rsid w:val="00C361CF"/>
    <w:rsid w:val="00C36B0D"/>
    <w:rsid w:val="00C36BB6"/>
    <w:rsid w:val="00C36E57"/>
    <w:rsid w:val="00C40046"/>
    <w:rsid w:val="00C401C5"/>
    <w:rsid w:val="00C4103D"/>
    <w:rsid w:val="00C41A8C"/>
    <w:rsid w:val="00C41F21"/>
    <w:rsid w:val="00C41F85"/>
    <w:rsid w:val="00C423F1"/>
    <w:rsid w:val="00C426A4"/>
    <w:rsid w:val="00C431B1"/>
    <w:rsid w:val="00C43304"/>
    <w:rsid w:val="00C43BEA"/>
    <w:rsid w:val="00C43D48"/>
    <w:rsid w:val="00C44132"/>
    <w:rsid w:val="00C44D09"/>
    <w:rsid w:val="00C457F0"/>
    <w:rsid w:val="00C45B75"/>
    <w:rsid w:val="00C462DB"/>
    <w:rsid w:val="00C4638D"/>
    <w:rsid w:val="00C46B69"/>
    <w:rsid w:val="00C47DB9"/>
    <w:rsid w:val="00C50C5E"/>
    <w:rsid w:val="00C512EF"/>
    <w:rsid w:val="00C519A2"/>
    <w:rsid w:val="00C51E97"/>
    <w:rsid w:val="00C52E54"/>
    <w:rsid w:val="00C53627"/>
    <w:rsid w:val="00C53802"/>
    <w:rsid w:val="00C53E29"/>
    <w:rsid w:val="00C53EDA"/>
    <w:rsid w:val="00C54E11"/>
    <w:rsid w:val="00C54E6A"/>
    <w:rsid w:val="00C552FC"/>
    <w:rsid w:val="00C557FC"/>
    <w:rsid w:val="00C576C2"/>
    <w:rsid w:val="00C5785F"/>
    <w:rsid w:val="00C578F7"/>
    <w:rsid w:val="00C57A40"/>
    <w:rsid w:val="00C57DBD"/>
    <w:rsid w:val="00C57DC2"/>
    <w:rsid w:val="00C6083D"/>
    <w:rsid w:val="00C61D6B"/>
    <w:rsid w:val="00C61F0A"/>
    <w:rsid w:val="00C63B36"/>
    <w:rsid w:val="00C64A5D"/>
    <w:rsid w:val="00C64C70"/>
    <w:rsid w:val="00C64D8E"/>
    <w:rsid w:val="00C65F53"/>
    <w:rsid w:val="00C666EA"/>
    <w:rsid w:val="00C67361"/>
    <w:rsid w:val="00C6782D"/>
    <w:rsid w:val="00C702A6"/>
    <w:rsid w:val="00C705A0"/>
    <w:rsid w:val="00C70DC7"/>
    <w:rsid w:val="00C70F8F"/>
    <w:rsid w:val="00C71660"/>
    <w:rsid w:val="00C718E5"/>
    <w:rsid w:val="00C726B7"/>
    <w:rsid w:val="00C746E4"/>
    <w:rsid w:val="00C75594"/>
    <w:rsid w:val="00C758C2"/>
    <w:rsid w:val="00C766BE"/>
    <w:rsid w:val="00C766E7"/>
    <w:rsid w:val="00C76887"/>
    <w:rsid w:val="00C76FD3"/>
    <w:rsid w:val="00C77033"/>
    <w:rsid w:val="00C77953"/>
    <w:rsid w:val="00C77C06"/>
    <w:rsid w:val="00C80678"/>
    <w:rsid w:val="00C80EE0"/>
    <w:rsid w:val="00C80F63"/>
    <w:rsid w:val="00C80FBA"/>
    <w:rsid w:val="00C81697"/>
    <w:rsid w:val="00C8186D"/>
    <w:rsid w:val="00C8249A"/>
    <w:rsid w:val="00C82C31"/>
    <w:rsid w:val="00C83BD8"/>
    <w:rsid w:val="00C8409B"/>
    <w:rsid w:val="00C84908"/>
    <w:rsid w:val="00C8499F"/>
    <w:rsid w:val="00C84CF6"/>
    <w:rsid w:val="00C85221"/>
    <w:rsid w:val="00C85A84"/>
    <w:rsid w:val="00C85B79"/>
    <w:rsid w:val="00C86369"/>
    <w:rsid w:val="00C86485"/>
    <w:rsid w:val="00C86B23"/>
    <w:rsid w:val="00C8727B"/>
    <w:rsid w:val="00C87770"/>
    <w:rsid w:val="00C9007E"/>
    <w:rsid w:val="00C90252"/>
    <w:rsid w:val="00C90A9E"/>
    <w:rsid w:val="00C91242"/>
    <w:rsid w:val="00C91317"/>
    <w:rsid w:val="00C91743"/>
    <w:rsid w:val="00C91A72"/>
    <w:rsid w:val="00C94362"/>
    <w:rsid w:val="00C9445D"/>
    <w:rsid w:val="00C948AA"/>
    <w:rsid w:val="00C97269"/>
    <w:rsid w:val="00C97745"/>
    <w:rsid w:val="00C979EF"/>
    <w:rsid w:val="00C97CE8"/>
    <w:rsid w:val="00CA0428"/>
    <w:rsid w:val="00CA11D0"/>
    <w:rsid w:val="00CA1DE2"/>
    <w:rsid w:val="00CA1FD8"/>
    <w:rsid w:val="00CA2ECC"/>
    <w:rsid w:val="00CA313E"/>
    <w:rsid w:val="00CA3FA0"/>
    <w:rsid w:val="00CA4027"/>
    <w:rsid w:val="00CA4B58"/>
    <w:rsid w:val="00CA525B"/>
    <w:rsid w:val="00CA5546"/>
    <w:rsid w:val="00CA57E2"/>
    <w:rsid w:val="00CA5C5C"/>
    <w:rsid w:val="00CA5F10"/>
    <w:rsid w:val="00CA6359"/>
    <w:rsid w:val="00CA64C7"/>
    <w:rsid w:val="00CA72FA"/>
    <w:rsid w:val="00CA75D3"/>
    <w:rsid w:val="00CB0C77"/>
    <w:rsid w:val="00CB1A6B"/>
    <w:rsid w:val="00CB1B39"/>
    <w:rsid w:val="00CB1EFD"/>
    <w:rsid w:val="00CB203B"/>
    <w:rsid w:val="00CB2BA6"/>
    <w:rsid w:val="00CB32D0"/>
    <w:rsid w:val="00CB401B"/>
    <w:rsid w:val="00CB4D9D"/>
    <w:rsid w:val="00CB6077"/>
    <w:rsid w:val="00CB6592"/>
    <w:rsid w:val="00CB7CD2"/>
    <w:rsid w:val="00CB7CEF"/>
    <w:rsid w:val="00CB7DA5"/>
    <w:rsid w:val="00CC0319"/>
    <w:rsid w:val="00CC0767"/>
    <w:rsid w:val="00CC0C2A"/>
    <w:rsid w:val="00CC0F17"/>
    <w:rsid w:val="00CC236F"/>
    <w:rsid w:val="00CC2EBB"/>
    <w:rsid w:val="00CC324E"/>
    <w:rsid w:val="00CC331B"/>
    <w:rsid w:val="00CC433B"/>
    <w:rsid w:val="00CC481E"/>
    <w:rsid w:val="00CC589C"/>
    <w:rsid w:val="00CC5BD8"/>
    <w:rsid w:val="00CC6486"/>
    <w:rsid w:val="00CC66CD"/>
    <w:rsid w:val="00CC750B"/>
    <w:rsid w:val="00CC7CED"/>
    <w:rsid w:val="00CC7FEE"/>
    <w:rsid w:val="00CD0BBA"/>
    <w:rsid w:val="00CD20CA"/>
    <w:rsid w:val="00CD2460"/>
    <w:rsid w:val="00CD3658"/>
    <w:rsid w:val="00CD3D50"/>
    <w:rsid w:val="00CD41B3"/>
    <w:rsid w:val="00CD41F7"/>
    <w:rsid w:val="00CD438B"/>
    <w:rsid w:val="00CD44F6"/>
    <w:rsid w:val="00CD4774"/>
    <w:rsid w:val="00CD55CB"/>
    <w:rsid w:val="00CD5FB4"/>
    <w:rsid w:val="00CD5FBB"/>
    <w:rsid w:val="00CD673B"/>
    <w:rsid w:val="00CD698A"/>
    <w:rsid w:val="00CD79EF"/>
    <w:rsid w:val="00CE0166"/>
    <w:rsid w:val="00CE01A0"/>
    <w:rsid w:val="00CE07E3"/>
    <w:rsid w:val="00CE13A4"/>
    <w:rsid w:val="00CE15E2"/>
    <w:rsid w:val="00CE19E3"/>
    <w:rsid w:val="00CE1AF2"/>
    <w:rsid w:val="00CE2119"/>
    <w:rsid w:val="00CE22F6"/>
    <w:rsid w:val="00CE25FB"/>
    <w:rsid w:val="00CE2E05"/>
    <w:rsid w:val="00CE301E"/>
    <w:rsid w:val="00CE3238"/>
    <w:rsid w:val="00CE5426"/>
    <w:rsid w:val="00CE582F"/>
    <w:rsid w:val="00CE595B"/>
    <w:rsid w:val="00CE6023"/>
    <w:rsid w:val="00CE6061"/>
    <w:rsid w:val="00CE75BA"/>
    <w:rsid w:val="00CF04D7"/>
    <w:rsid w:val="00CF1080"/>
    <w:rsid w:val="00CF185D"/>
    <w:rsid w:val="00CF1BCC"/>
    <w:rsid w:val="00CF1ECE"/>
    <w:rsid w:val="00CF2AFF"/>
    <w:rsid w:val="00CF3A47"/>
    <w:rsid w:val="00CF4288"/>
    <w:rsid w:val="00CF4AE5"/>
    <w:rsid w:val="00CF4CCE"/>
    <w:rsid w:val="00CF57B3"/>
    <w:rsid w:val="00CF5ED1"/>
    <w:rsid w:val="00CF612F"/>
    <w:rsid w:val="00CF68CD"/>
    <w:rsid w:val="00CF6FE8"/>
    <w:rsid w:val="00D00EC9"/>
    <w:rsid w:val="00D01BD0"/>
    <w:rsid w:val="00D01C27"/>
    <w:rsid w:val="00D024F1"/>
    <w:rsid w:val="00D02896"/>
    <w:rsid w:val="00D036A1"/>
    <w:rsid w:val="00D038D6"/>
    <w:rsid w:val="00D03B88"/>
    <w:rsid w:val="00D04D64"/>
    <w:rsid w:val="00D05794"/>
    <w:rsid w:val="00D05A62"/>
    <w:rsid w:val="00D0778E"/>
    <w:rsid w:val="00D105D2"/>
    <w:rsid w:val="00D108E5"/>
    <w:rsid w:val="00D11108"/>
    <w:rsid w:val="00D1142E"/>
    <w:rsid w:val="00D115A0"/>
    <w:rsid w:val="00D11FB4"/>
    <w:rsid w:val="00D13024"/>
    <w:rsid w:val="00D13EB6"/>
    <w:rsid w:val="00D14406"/>
    <w:rsid w:val="00D155E2"/>
    <w:rsid w:val="00D15603"/>
    <w:rsid w:val="00D15C14"/>
    <w:rsid w:val="00D161CE"/>
    <w:rsid w:val="00D1757B"/>
    <w:rsid w:val="00D17EC6"/>
    <w:rsid w:val="00D20E80"/>
    <w:rsid w:val="00D212D8"/>
    <w:rsid w:val="00D217C8"/>
    <w:rsid w:val="00D21BB1"/>
    <w:rsid w:val="00D22073"/>
    <w:rsid w:val="00D2382F"/>
    <w:rsid w:val="00D2397A"/>
    <w:rsid w:val="00D23997"/>
    <w:rsid w:val="00D24898"/>
    <w:rsid w:val="00D24B29"/>
    <w:rsid w:val="00D24B45"/>
    <w:rsid w:val="00D259FD"/>
    <w:rsid w:val="00D269BD"/>
    <w:rsid w:val="00D278C9"/>
    <w:rsid w:val="00D2790C"/>
    <w:rsid w:val="00D27A4B"/>
    <w:rsid w:val="00D30534"/>
    <w:rsid w:val="00D30C47"/>
    <w:rsid w:val="00D30C6C"/>
    <w:rsid w:val="00D30E99"/>
    <w:rsid w:val="00D32443"/>
    <w:rsid w:val="00D3324C"/>
    <w:rsid w:val="00D3353C"/>
    <w:rsid w:val="00D33728"/>
    <w:rsid w:val="00D3396D"/>
    <w:rsid w:val="00D33AAA"/>
    <w:rsid w:val="00D349CC"/>
    <w:rsid w:val="00D3515A"/>
    <w:rsid w:val="00D35AF2"/>
    <w:rsid w:val="00D3694E"/>
    <w:rsid w:val="00D37C48"/>
    <w:rsid w:val="00D37D20"/>
    <w:rsid w:val="00D37DC4"/>
    <w:rsid w:val="00D37EA6"/>
    <w:rsid w:val="00D402E5"/>
    <w:rsid w:val="00D4051E"/>
    <w:rsid w:val="00D41342"/>
    <w:rsid w:val="00D41745"/>
    <w:rsid w:val="00D41B58"/>
    <w:rsid w:val="00D427C5"/>
    <w:rsid w:val="00D42950"/>
    <w:rsid w:val="00D43355"/>
    <w:rsid w:val="00D436AA"/>
    <w:rsid w:val="00D43898"/>
    <w:rsid w:val="00D43A49"/>
    <w:rsid w:val="00D43A6E"/>
    <w:rsid w:val="00D43B3D"/>
    <w:rsid w:val="00D43E74"/>
    <w:rsid w:val="00D4424E"/>
    <w:rsid w:val="00D4495E"/>
    <w:rsid w:val="00D4550D"/>
    <w:rsid w:val="00D456C4"/>
    <w:rsid w:val="00D45DF3"/>
    <w:rsid w:val="00D467EA"/>
    <w:rsid w:val="00D46C1E"/>
    <w:rsid w:val="00D471DD"/>
    <w:rsid w:val="00D4756C"/>
    <w:rsid w:val="00D47A4C"/>
    <w:rsid w:val="00D47EB3"/>
    <w:rsid w:val="00D47F9B"/>
    <w:rsid w:val="00D502C9"/>
    <w:rsid w:val="00D5034F"/>
    <w:rsid w:val="00D50A8E"/>
    <w:rsid w:val="00D50B92"/>
    <w:rsid w:val="00D51A0E"/>
    <w:rsid w:val="00D51D6B"/>
    <w:rsid w:val="00D5208F"/>
    <w:rsid w:val="00D52141"/>
    <w:rsid w:val="00D52C86"/>
    <w:rsid w:val="00D52FEA"/>
    <w:rsid w:val="00D54613"/>
    <w:rsid w:val="00D55134"/>
    <w:rsid w:val="00D55AB0"/>
    <w:rsid w:val="00D55CE0"/>
    <w:rsid w:val="00D567AC"/>
    <w:rsid w:val="00D56847"/>
    <w:rsid w:val="00D57081"/>
    <w:rsid w:val="00D57418"/>
    <w:rsid w:val="00D60727"/>
    <w:rsid w:val="00D609AE"/>
    <w:rsid w:val="00D60B10"/>
    <w:rsid w:val="00D60DD2"/>
    <w:rsid w:val="00D616F7"/>
    <w:rsid w:val="00D618DE"/>
    <w:rsid w:val="00D61C79"/>
    <w:rsid w:val="00D62E6B"/>
    <w:rsid w:val="00D63823"/>
    <w:rsid w:val="00D638EC"/>
    <w:rsid w:val="00D63BB1"/>
    <w:rsid w:val="00D63F95"/>
    <w:rsid w:val="00D662B9"/>
    <w:rsid w:val="00D669CB"/>
    <w:rsid w:val="00D66ED3"/>
    <w:rsid w:val="00D66F4A"/>
    <w:rsid w:val="00D679E9"/>
    <w:rsid w:val="00D67A0F"/>
    <w:rsid w:val="00D67B02"/>
    <w:rsid w:val="00D67BEB"/>
    <w:rsid w:val="00D71202"/>
    <w:rsid w:val="00D7123D"/>
    <w:rsid w:val="00D71298"/>
    <w:rsid w:val="00D71628"/>
    <w:rsid w:val="00D719B5"/>
    <w:rsid w:val="00D72181"/>
    <w:rsid w:val="00D72406"/>
    <w:rsid w:val="00D72948"/>
    <w:rsid w:val="00D72BC0"/>
    <w:rsid w:val="00D730A6"/>
    <w:rsid w:val="00D73462"/>
    <w:rsid w:val="00D735C6"/>
    <w:rsid w:val="00D73B94"/>
    <w:rsid w:val="00D74048"/>
    <w:rsid w:val="00D74408"/>
    <w:rsid w:val="00D745A4"/>
    <w:rsid w:val="00D74C77"/>
    <w:rsid w:val="00D74F67"/>
    <w:rsid w:val="00D7517D"/>
    <w:rsid w:val="00D754CF"/>
    <w:rsid w:val="00D755FB"/>
    <w:rsid w:val="00D7585F"/>
    <w:rsid w:val="00D75AC6"/>
    <w:rsid w:val="00D760E7"/>
    <w:rsid w:val="00D764EE"/>
    <w:rsid w:val="00D76683"/>
    <w:rsid w:val="00D76734"/>
    <w:rsid w:val="00D768B0"/>
    <w:rsid w:val="00D76CE7"/>
    <w:rsid w:val="00D76F16"/>
    <w:rsid w:val="00D7712F"/>
    <w:rsid w:val="00D77517"/>
    <w:rsid w:val="00D7764E"/>
    <w:rsid w:val="00D8017F"/>
    <w:rsid w:val="00D80237"/>
    <w:rsid w:val="00D816D4"/>
    <w:rsid w:val="00D8196D"/>
    <w:rsid w:val="00D82E0A"/>
    <w:rsid w:val="00D84B02"/>
    <w:rsid w:val="00D85265"/>
    <w:rsid w:val="00D85462"/>
    <w:rsid w:val="00D85C26"/>
    <w:rsid w:val="00D86703"/>
    <w:rsid w:val="00D8788F"/>
    <w:rsid w:val="00D87AC3"/>
    <w:rsid w:val="00D90011"/>
    <w:rsid w:val="00D907BD"/>
    <w:rsid w:val="00D907D9"/>
    <w:rsid w:val="00D912DA"/>
    <w:rsid w:val="00D91ADB"/>
    <w:rsid w:val="00D92B4A"/>
    <w:rsid w:val="00D949A2"/>
    <w:rsid w:val="00D95432"/>
    <w:rsid w:val="00D9557E"/>
    <w:rsid w:val="00D956F1"/>
    <w:rsid w:val="00D95A20"/>
    <w:rsid w:val="00D95A2D"/>
    <w:rsid w:val="00D966DB"/>
    <w:rsid w:val="00D966F6"/>
    <w:rsid w:val="00D969CE"/>
    <w:rsid w:val="00D96FFA"/>
    <w:rsid w:val="00D97396"/>
    <w:rsid w:val="00D97A5E"/>
    <w:rsid w:val="00DA013D"/>
    <w:rsid w:val="00DA0547"/>
    <w:rsid w:val="00DA08D6"/>
    <w:rsid w:val="00DA0A8A"/>
    <w:rsid w:val="00DA0C89"/>
    <w:rsid w:val="00DA18A8"/>
    <w:rsid w:val="00DA1ABC"/>
    <w:rsid w:val="00DA2004"/>
    <w:rsid w:val="00DA28B5"/>
    <w:rsid w:val="00DA29E4"/>
    <w:rsid w:val="00DA2B48"/>
    <w:rsid w:val="00DA2CB9"/>
    <w:rsid w:val="00DA3158"/>
    <w:rsid w:val="00DA3BE5"/>
    <w:rsid w:val="00DA400A"/>
    <w:rsid w:val="00DA410C"/>
    <w:rsid w:val="00DA5E4F"/>
    <w:rsid w:val="00DA5EC5"/>
    <w:rsid w:val="00DA5FA6"/>
    <w:rsid w:val="00DA5FEA"/>
    <w:rsid w:val="00DA7162"/>
    <w:rsid w:val="00DA7679"/>
    <w:rsid w:val="00DA7A34"/>
    <w:rsid w:val="00DB0470"/>
    <w:rsid w:val="00DB05E3"/>
    <w:rsid w:val="00DB0BD0"/>
    <w:rsid w:val="00DB0E5B"/>
    <w:rsid w:val="00DB18CD"/>
    <w:rsid w:val="00DB19CF"/>
    <w:rsid w:val="00DB1D16"/>
    <w:rsid w:val="00DB26D6"/>
    <w:rsid w:val="00DB2D15"/>
    <w:rsid w:val="00DB339F"/>
    <w:rsid w:val="00DB505A"/>
    <w:rsid w:val="00DB53DD"/>
    <w:rsid w:val="00DB5610"/>
    <w:rsid w:val="00DB58B9"/>
    <w:rsid w:val="00DB5EDC"/>
    <w:rsid w:val="00DB603A"/>
    <w:rsid w:val="00DB64CD"/>
    <w:rsid w:val="00DB67E0"/>
    <w:rsid w:val="00DB6ADE"/>
    <w:rsid w:val="00DB70ED"/>
    <w:rsid w:val="00DB7E49"/>
    <w:rsid w:val="00DC0275"/>
    <w:rsid w:val="00DC06C5"/>
    <w:rsid w:val="00DC08A6"/>
    <w:rsid w:val="00DC0D35"/>
    <w:rsid w:val="00DC15E0"/>
    <w:rsid w:val="00DC1670"/>
    <w:rsid w:val="00DC21AD"/>
    <w:rsid w:val="00DC2669"/>
    <w:rsid w:val="00DC29FF"/>
    <w:rsid w:val="00DC3D40"/>
    <w:rsid w:val="00DC3EDF"/>
    <w:rsid w:val="00DC53ED"/>
    <w:rsid w:val="00DC55E5"/>
    <w:rsid w:val="00DC5A17"/>
    <w:rsid w:val="00DC604D"/>
    <w:rsid w:val="00DC6800"/>
    <w:rsid w:val="00DC69C7"/>
    <w:rsid w:val="00DC70BE"/>
    <w:rsid w:val="00DC70EB"/>
    <w:rsid w:val="00DC7113"/>
    <w:rsid w:val="00DC750F"/>
    <w:rsid w:val="00DC76F1"/>
    <w:rsid w:val="00DC7CE9"/>
    <w:rsid w:val="00DD0427"/>
    <w:rsid w:val="00DD0D0F"/>
    <w:rsid w:val="00DD1153"/>
    <w:rsid w:val="00DD18FC"/>
    <w:rsid w:val="00DD1BFB"/>
    <w:rsid w:val="00DD1E1B"/>
    <w:rsid w:val="00DD3123"/>
    <w:rsid w:val="00DD3416"/>
    <w:rsid w:val="00DD35A7"/>
    <w:rsid w:val="00DD532D"/>
    <w:rsid w:val="00DD55C5"/>
    <w:rsid w:val="00DD5A42"/>
    <w:rsid w:val="00DD677B"/>
    <w:rsid w:val="00DD69F6"/>
    <w:rsid w:val="00DD6AC9"/>
    <w:rsid w:val="00DD6B6B"/>
    <w:rsid w:val="00DD6F1F"/>
    <w:rsid w:val="00DE01C2"/>
    <w:rsid w:val="00DE03FA"/>
    <w:rsid w:val="00DE19EA"/>
    <w:rsid w:val="00DE2906"/>
    <w:rsid w:val="00DE3C73"/>
    <w:rsid w:val="00DE3E31"/>
    <w:rsid w:val="00DE46FF"/>
    <w:rsid w:val="00DE50FD"/>
    <w:rsid w:val="00DE5514"/>
    <w:rsid w:val="00DE5A19"/>
    <w:rsid w:val="00DE5E53"/>
    <w:rsid w:val="00DE5F20"/>
    <w:rsid w:val="00DE62F8"/>
    <w:rsid w:val="00DE68FF"/>
    <w:rsid w:val="00DE7C8A"/>
    <w:rsid w:val="00DE7F0E"/>
    <w:rsid w:val="00DF08A3"/>
    <w:rsid w:val="00DF1583"/>
    <w:rsid w:val="00DF1C67"/>
    <w:rsid w:val="00DF2CF1"/>
    <w:rsid w:val="00DF375F"/>
    <w:rsid w:val="00DF41EB"/>
    <w:rsid w:val="00DF48AC"/>
    <w:rsid w:val="00DF4EF1"/>
    <w:rsid w:val="00DF4F7C"/>
    <w:rsid w:val="00DF5206"/>
    <w:rsid w:val="00DF52A4"/>
    <w:rsid w:val="00DF5FCC"/>
    <w:rsid w:val="00DF5FF8"/>
    <w:rsid w:val="00DF60BA"/>
    <w:rsid w:val="00DF6BDA"/>
    <w:rsid w:val="00DF7377"/>
    <w:rsid w:val="00DF7EC4"/>
    <w:rsid w:val="00E00666"/>
    <w:rsid w:val="00E0094F"/>
    <w:rsid w:val="00E01699"/>
    <w:rsid w:val="00E0203D"/>
    <w:rsid w:val="00E02A46"/>
    <w:rsid w:val="00E03486"/>
    <w:rsid w:val="00E03A26"/>
    <w:rsid w:val="00E03AC7"/>
    <w:rsid w:val="00E03E0E"/>
    <w:rsid w:val="00E047C0"/>
    <w:rsid w:val="00E0489C"/>
    <w:rsid w:val="00E04BA4"/>
    <w:rsid w:val="00E052D2"/>
    <w:rsid w:val="00E05655"/>
    <w:rsid w:val="00E05BEE"/>
    <w:rsid w:val="00E05BF5"/>
    <w:rsid w:val="00E05CFE"/>
    <w:rsid w:val="00E06356"/>
    <w:rsid w:val="00E06A85"/>
    <w:rsid w:val="00E06BF3"/>
    <w:rsid w:val="00E06D47"/>
    <w:rsid w:val="00E07FAF"/>
    <w:rsid w:val="00E07FCF"/>
    <w:rsid w:val="00E108D5"/>
    <w:rsid w:val="00E11124"/>
    <w:rsid w:val="00E11914"/>
    <w:rsid w:val="00E11A2A"/>
    <w:rsid w:val="00E11BE7"/>
    <w:rsid w:val="00E130A9"/>
    <w:rsid w:val="00E1354B"/>
    <w:rsid w:val="00E13867"/>
    <w:rsid w:val="00E1396C"/>
    <w:rsid w:val="00E145F7"/>
    <w:rsid w:val="00E1477B"/>
    <w:rsid w:val="00E15AB6"/>
    <w:rsid w:val="00E15C19"/>
    <w:rsid w:val="00E16058"/>
    <w:rsid w:val="00E16D4B"/>
    <w:rsid w:val="00E17BC6"/>
    <w:rsid w:val="00E20546"/>
    <w:rsid w:val="00E20E28"/>
    <w:rsid w:val="00E212D0"/>
    <w:rsid w:val="00E21587"/>
    <w:rsid w:val="00E215ED"/>
    <w:rsid w:val="00E22914"/>
    <w:rsid w:val="00E23B89"/>
    <w:rsid w:val="00E23D5C"/>
    <w:rsid w:val="00E23F4B"/>
    <w:rsid w:val="00E242F5"/>
    <w:rsid w:val="00E24E02"/>
    <w:rsid w:val="00E25A88"/>
    <w:rsid w:val="00E26118"/>
    <w:rsid w:val="00E27821"/>
    <w:rsid w:val="00E27EE7"/>
    <w:rsid w:val="00E308D1"/>
    <w:rsid w:val="00E3144C"/>
    <w:rsid w:val="00E31734"/>
    <w:rsid w:val="00E31926"/>
    <w:rsid w:val="00E32009"/>
    <w:rsid w:val="00E325CA"/>
    <w:rsid w:val="00E33403"/>
    <w:rsid w:val="00E33806"/>
    <w:rsid w:val="00E33CCE"/>
    <w:rsid w:val="00E340B0"/>
    <w:rsid w:val="00E340D5"/>
    <w:rsid w:val="00E34B80"/>
    <w:rsid w:val="00E34B87"/>
    <w:rsid w:val="00E35129"/>
    <w:rsid w:val="00E3696F"/>
    <w:rsid w:val="00E3727B"/>
    <w:rsid w:val="00E376A0"/>
    <w:rsid w:val="00E3779B"/>
    <w:rsid w:val="00E378F1"/>
    <w:rsid w:val="00E37A92"/>
    <w:rsid w:val="00E37B90"/>
    <w:rsid w:val="00E404BC"/>
    <w:rsid w:val="00E40E53"/>
    <w:rsid w:val="00E40EEA"/>
    <w:rsid w:val="00E40F11"/>
    <w:rsid w:val="00E41010"/>
    <w:rsid w:val="00E42992"/>
    <w:rsid w:val="00E43546"/>
    <w:rsid w:val="00E4408D"/>
    <w:rsid w:val="00E44BC0"/>
    <w:rsid w:val="00E45ED1"/>
    <w:rsid w:val="00E467F6"/>
    <w:rsid w:val="00E46A6B"/>
    <w:rsid w:val="00E47860"/>
    <w:rsid w:val="00E479A8"/>
    <w:rsid w:val="00E50624"/>
    <w:rsid w:val="00E50B4A"/>
    <w:rsid w:val="00E50D07"/>
    <w:rsid w:val="00E50F6C"/>
    <w:rsid w:val="00E512EB"/>
    <w:rsid w:val="00E51492"/>
    <w:rsid w:val="00E5192C"/>
    <w:rsid w:val="00E530B2"/>
    <w:rsid w:val="00E53C0F"/>
    <w:rsid w:val="00E54E15"/>
    <w:rsid w:val="00E5537D"/>
    <w:rsid w:val="00E55819"/>
    <w:rsid w:val="00E55DCB"/>
    <w:rsid w:val="00E5604B"/>
    <w:rsid w:val="00E568E5"/>
    <w:rsid w:val="00E56EE5"/>
    <w:rsid w:val="00E574D0"/>
    <w:rsid w:val="00E576D6"/>
    <w:rsid w:val="00E57D9A"/>
    <w:rsid w:val="00E60211"/>
    <w:rsid w:val="00E60B79"/>
    <w:rsid w:val="00E60F13"/>
    <w:rsid w:val="00E614B8"/>
    <w:rsid w:val="00E61813"/>
    <w:rsid w:val="00E6241E"/>
    <w:rsid w:val="00E62D95"/>
    <w:rsid w:val="00E632A5"/>
    <w:rsid w:val="00E638A7"/>
    <w:rsid w:val="00E63A15"/>
    <w:rsid w:val="00E6535D"/>
    <w:rsid w:val="00E65DD8"/>
    <w:rsid w:val="00E65E70"/>
    <w:rsid w:val="00E665CB"/>
    <w:rsid w:val="00E66B6B"/>
    <w:rsid w:val="00E66F2B"/>
    <w:rsid w:val="00E67040"/>
    <w:rsid w:val="00E672ED"/>
    <w:rsid w:val="00E67BBF"/>
    <w:rsid w:val="00E67BEE"/>
    <w:rsid w:val="00E701AF"/>
    <w:rsid w:val="00E7078C"/>
    <w:rsid w:val="00E70E83"/>
    <w:rsid w:val="00E71288"/>
    <w:rsid w:val="00E72085"/>
    <w:rsid w:val="00E721A0"/>
    <w:rsid w:val="00E72266"/>
    <w:rsid w:val="00E72E24"/>
    <w:rsid w:val="00E72EB3"/>
    <w:rsid w:val="00E738EA"/>
    <w:rsid w:val="00E73CA5"/>
    <w:rsid w:val="00E74DBA"/>
    <w:rsid w:val="00E75296"/>
    <w:rsid w:val="00E757E8"/>
    <w:rsid w:val="00E75AF0"/>
    <w:rsid w:val="00E76B65"/>
    <w:rsid w:val="00E770B4"/>
    <w:rsid w:val="00E7736A"/>
    <w:rsid w:val="00E77386"/>
    <w:rsid w:val="00E775C5"/>
    <w:rsid w:val="00E776C1"/>
    <w:rsid w:val="00E7796F"/>
    <w:rsid w:val="00E77B2A"/>
    <w:rsid w:val="00E80258"/>
    <w:rsid w:val="00E81439"/>
    <w:rsid w:val="00E817FE"/>
    <w:rsid w:val="00E81EC0"/>
    <w:rsid w:val="00E83FDD"/>
    <w:rsid w:val="00E8431E"/>
    <w:rsid w:val="00E84DB5"/>
    <w:rsid w:val="00E86084"/>
    <w:rsid w:val="00E86710"/>
    <w:rsid w:val="00E8675E"/>
    <w:rsid w:val="00E867FE"/>
    <w:rsid w:val="00E87348"/>
    <w:rsid w:val="00E90317"/>
    <w:rsid w:val="00E90B3C"/>
    <w:rsid w:val="00E914C2"/>
    <w:rsid w:val="00E92427"/>
    <w:rsid w:val="00E925EF"/>
    <w:rsid w:val="00E92CD8"/>
    <w:rsid w:val="00E92FEB"/>
    <w:rsid w:val="00E938E3"/>
    <w:rsid w:val="00E93C60"/>
    <w:rsid w:val="00E956CE"/>
    <w:rsid w:val="00E957D7"/>
    <w:rsid w:val="00E95DEF"/>
    <w:rsid w:val="00E95F40"/>
    <w:rsid w:val="00E96104"/>
    <w:rsid w:val="00E961B1"/>
    <w:rsid w:val="00E96C57"/>
    <w:rsid w:val="00E97130"/>
    <w:rsid w:val="00E971CA"/>
    <w:rsid w:val="00E9726B"/>
    <w:rsid w:val="00E97273"/>
    <w:rsid w:val="00E974CE"/>
    <w:rsid w:val="00E97FFB"/>
    <w:rsid w:val="00EA0A85"/>
    <w:rsid w:val="00EA0D6E"/>
    <w:rsid w:val="00EA0F33"/>
    <w:rsid w:val="00EA175B"/>
    <w:rsid w:val="00EA1DA9"/>
    <w:rsid w:val="00EA273C"/>
    <w:rsid w:val="00EA3C5D"/>
    <w:rsid w:val="00EA3D70"/>
    <w:rsid w:val="00EA4931"/>
    <w:rsid w:val="00EA4FE4"/>
    <w:rsid w:val="00EA513B"/>
    <w:rsid w:val="00EA596C"/>
    <w:rsid w:val="00EA59AF"/>
    <w:rsid w:val="00EA5DC0"/>
    <w:rsid w:val="00EA63B1"/>
    <w:rsid w:val="00EA74E3"/>
    <w:rsid w:val="00EA7CE2"/>
    <w:rsid w:val="00EB0247"/>
    <w:rsid w:val="00EB0292"/>
    <w:rsid w:val="00EB0E9B"/>
    <w:rsid w:val="00EB13F8"/>
    <w:rsid w:val="00EB2D64"/>
    <w:rsid w:val="00EB3351"/>
    <w:rsid w:val="00EB3380"/>
    <w:rsid w:val="00EB393D"/>
    <w:rsid w:val="00EB3AD0"/>
    <w:rsid w:val="00EB3DE8"/>
    <w:rsid w:val="00EB4675"/>
    <w:rsid w:val="00EB4797"/>
    <w:rsid w:val="00EB53A8"/>
    <w:rsid w:val="00EB5AAE"/>
    <w:rsid w:val="00EB5E60"/>
    <w:rsid w:val="00EB612C"/>
    <w:rsid w:val="00EB6AF2"/>
    <w:rsid w:val="00EB747F"/>
    <w:rsid w:val="00EB7DB6"/>
    <w:rsid w:val="00EC074B"/>
    <w:rsid w:val="00EC108D"/>
    <w:rsid w:val="00EC1512"/>
    <w:rsid w:val="00EC1F27"/>
    <w:rsid w:val="00EC1FB2"/>
    <w:rsid w:val="00EC27AC"/>
    <w:rsid w:val="00EC282A"/>
    <w:rsid w:val="00EC297E"/>
    <w:rsid w:val="00EC3749"/>
    <w:rsid w:val="00EC41CD"/>
    <w:rsid w:val="00EC4863"/>
    <w:rsid w:val="00EC5737"/>
    <w:rsid w:val="00EC5AA9"/>
    <w:rsid w:val="00EC5ABA"/>
    <w:rsid w:val="00EC6430"/>
    <w:rsid w:val="00EC6963"/>
    <w:rsid w:val="00EC7A07"/>
    <w:rsid w:val="00EC7F7A"/>
    <w:rsid w:val="00ED143C"/>
    <w:rsid w:val="00ED1ED3"/>
    <w:rsid w:val="00ED2091"/>
    <w:rsid w:val="00ED23C4"/>
    <w:rsid w:val="00ED3E56"/>
    <w:rsid w:val="00ED444C"/>
    <w:rsid w:val="00ED6148"/>
    <w:rsid w:val="00ED69FC"/>
    <w:rsid w:val="00ED6F36"/>
    <w:rsid w:val="00ED6F40"/>
    <w:rsid w:val="00ED706B"/>
    <w:rsid w:val="00ED740D"/>
    <w:rsid w:val="00ED77C0"/>
    <w:rsid w:val="00ED78A0"/>
    <w:rsid w:val="00EE118E"/>
    <w:rsid w:val="00EE3F86"/>
    <w:rsid w:val="00EE422A"/>
    <w:rsid w:val="00EE4C55"/>
    <w:rsid w:val="00EE5057"/>
    <w:rsid w:val="00EE73DD"/>
    <w:rsid w:val="00EE792F"/>
    <w:rsid w:val="00EE79E9"/>
    <w:rsid w:val="00EF0175"/>
    <w:rsid w:val="00EF02ED"/>
    <w:rsid w:val="00EF08B7"/>
    <w:rsid w:val="00EF39F7"/>
    <w:rsid w:val="00EF413A"/>
    <w:rsid w:val="00EF41D0"/>
    <w:rsid w:val="00EF438E"/>
    <w:rsid w:val="00EF4878"/>
    <w:rsid w:val="00EF5EBA"/>
    <w:rsid w:val="00EF634C"/>
    <w:rsid w:val="00EF6C95"/>
    <w:rsid w:val="00EF6D61"/>
    <w:rsid w:val="00EF6DE7"/>
    <w:rsid w:val="00EF79AB"/>
    <w:rsid w:val="00F00116"/>
    <w:rsid w:val="00F00E8C"/>
    <w:rsid w:val="00F01A2B"/>
    <w:rsid w:val="00F02513"/>
    <w:rsid w:val="00F026F4"/>
    <w:rsid w:val="00F02C26"/>
    <w:rsid w:val="00F02D44"/>
    <w:rsid w:val="00F02EA4"/>
    <w:rsid w:val="00F046B1"/>
    <w:rsid w:val="00F06759"/>
    <w:rsid w:val="00F06A8B"/>
    <w:rsid w:val="00F06EA4"/>
    <w:rsid w:val="00F109EA"/>
    <w:rsid w:val="00F10FF6"/>
    <w:rsid w:val="00F11599"/>
    <w:rsid w:val="00F12124"/>
    <w:rsid w:val="00F12369"/>
    <w:rsid w:val="00F12644"/>
    <w:rsid w:val="00F12B25"/>
    <w:rsid w:val="00F12F76"/>
    <w:rsid w:val="00F13241"/>
    <w:rsid w:val="00F13450"/>
    <w:rsid w:val="00F13905"/>
    <w:rsid w:val="00F14B00"/>
    <w:rsid w:val="00F155D1"/>
    <w:rsid w:val="00F15721"/>
    <w:rsid w:val="00F15F00"/>
    <w:rsid w:val="00F16095"/>
    <w:rsid w:val="00F17554"/>
    <w:rsid w:val="00F20418"/>
    <w:rsid w:val="00F22DB8"/>
    <w:rsid w:val="00F23387"/>
    <w:rsid w:val="00F23E2C"/>
    <w:rsid w:val="00F258F4"/>
    <w:rsid w:val="00F25F42"/>
    <w:rsid w:val="00F3050A"/>
    <w:rsid w:val="00F30B66"/>
    <w:rsid w:val="00F31553"/>
    <w:rsid w:val="00F32685"/>
    <w:rsid w:val="00F32852"/>
    <w:rsid w:val="00F32A72"/>
    <w:rsid w:val="00F331F0"/>
    <w:rsid w:val="00F33440"/>
    <w:rsid w:val="00F33926"/>
    <w:rsid w:val="00F35C8E"/>
    <w:rsid w:val="00F35F4B"/>
    <w:rsid w:val="00F36334"/>
    <w:rsid w:val="00F364AA"/>
    <w:rsid w:val="00F36B3E"/>
    <w:rsid w:val="00F3772F"/>
    <w:rsid w:val="00F37B44"/>
    <w:rsid w:val="00F40A6B"/>
    <w:rsid w:val="00F42076"/>
    <w:rsid w:val="00F42647"/>
    <w:rsid w:val="00F42D43"/>
    <w:rsid w:val="00F42D53"/>
    <w:rsid w:val="00F43AD1"/>
    <w:rsid w:val="00F44722"/>
    <w:rsid w:val="00F4479D"/>
    <w:rsid w:val="00F44B01"/>
    <w:rsid w:val="00F44C50"/>
    <w:rsid w:val="00F452C8"/>
    <w:rsid w:val="00F454FE"/>
    <w:rsid w:val="00F45577"/>
    <w:rsid w:val="00F457B2"/>
    <w:rsid w:val="00F45D2F"/>
    <w:rsid w:val="00F46DCA"/>
    <w:rsid w:val="00F47A0C"/>
    <w:rsid w:val="00F47A91"/>
    <w:rsid w:val="00F5020B"/>
    <w:rsid w:val="00F512DB"/>
    <w:rsid w:val="00F515DA"/>
    <w:rsid w:val="00F5226A"/>
    <w:rsid w:val="00F53061"/>
    <w:rsid w:val="00F53353"/>
    <w:rsid w:val="00F533FB"/>
    <w:rsid w:val="00F53A10"/>
    <w:rsid w:val="00F547D5"/>
    <w:rsid w:val="00F54E52"/>
    <w:rsid w:val="00F604A4"/>
    <w:rsid w:val="00F6072B"/>
    <w:rsid w:val="00F608B6"/>
    <w:rsid w:val="00F61299"/>
    <w:rsid w:val="00F619B9"/>
    <w:rsid w:val="00F61F2E"/>
    <w:rsid w:val="00F61FEB"/>
    <w:rsid w:val="00F624B8"/>
    <w:rsid w:val="00F6362B"/>
    <w:rsid w:val="00F639F7"/>
    <w:rsid w:val="00F63DB5"/>
    <w:rsid w:val="00F64881"/>
    <w:rsid w:val="00F64889"/>
    <w:rsid w:val="00F653D2"/>
    <w:rsid w:val="00F667AB"/>
    <w:rsid w:val="00F668A2"/>
    <w:rsid w:val="00F6694F"/>
    <w:rsid w:val="00F66AD3"/>
    <w:rsid w:val="00F66B41"/>
    <w:rsid w:val="00F66E76"/>
    <w:rsid w:val="00F677E8"/>
    <w:rsid w:val="00F67D8C"/>
    <w:rsid w:val="00F706CE"/>
    <w:rsid w:val="00F70B23"/>
    <w:rsid w:val="00F713B7"/>
    <w:rsid w:val="00F71F4A"/>
    <w:rsid w:val="00F72DEA"/>
    <w:rsid w:val="00F733EC"/>
    <w:rsid w:val="00F73D6A"/>
    <w:rsid w:val="00F740A0"/>
    <w:rsid w:val="00F753BE"/>
    <w:rsid w:val="00F755B4"/>
    <w:rsid w:val="00F75EF3"/>
    <w:rsid w:val="00F77510"/>
    <w:rsid w:val="00F812C5"/>
    <w:rsid w:val="00F8260D"/>
    <w:rsid w:val="00F827D1"/>
    <w:rsid w:val="00F82A87"/>
    <w:rsid w:val="00F8302E"/>
    <w:rsid w:val="00F834D8"/>
    <w:rsid w:val="00F835B5"/>
    <w:rsid w:val="00F848BD"/>
    <w:rsid w:val="00F8503D"/>
    <w:rsid w:val="00F85539"/>
    <w:rsid w:val="00F8578E"/>
    <w:rsid w:val="00F860B7"/>
    <w:rsid w:val="00F862A4"/>
    <w:rsid w:val="00F863A2"/>
    <w:rsid w:val="00F863EA"/>
    <w:rsid w:val="00F867A8"/>
    <w:rsid w:val="00F86971"/>
    <w:rsid w:val="00F87010"/>
    <w:rsid w:val="00F87DEB"/>
    <w:rsid w:val="00F90148"/>
    <w:rsid w:val="00F909D1"/>
    <w:rsid w:val="00F90A8D"/>
    <w:rsid w:val="00F90E3C"/>
    <w:rsid w:val="00F916A9"/>
    <w:rsid w:val="00F916D2"/>
    <w:rsid w:val="00F92486"/>
    <w:rsid w:val="00F92637"/>
    <w:rsid w:val="00F928DC"/>
    <w:rsid w:val="00F92D6F"/>
    <w:rsid w:val="00F93AAF"/>
    <w:rsid w:val="00F95A96"/>
    <w:rsid w:val="00F95DFF"/>
    <w:rsid w:val="00F97143"/>
    <w:rsid w:val="00F971C0"/>
    <w:rsid w:val="00F973FA"/>
    <w:rsid w:val="00F975D6"/>
    <w:rsid w:val="00F97BA9"/>
    <w:rsid w:val="00F97CB5"/>
    <w:rsid w:val="00FA04D6"/>
    <w:rsid w:val="00FA1958"/>
    <w:rsid w:val="00FA1E90"/>
    <w:rsid w:val="00FA2037"/>
    <w:rsid w:val="00FA222F"/>
    <w:rsid w:val="00FA2798"/>
    <w:rsid w:val="00FA2826"/>
    <w:rsid w:val="00FA2974"/>
    <w:rsid w:val="00FA34DC"/>
    <w:rsid w:val="00FA3584"/>
    <w:rsid w:val="00FA448B"/>
    <w:rsid w:val="00FA47DF"/>
    <w:rsid w:val="00FA4D98"/>
    <w:rsid w:val="00FA4EB8"/>
    <w:rsid w:val="00FA53CA"/>
    <w:rsid w:val="00FA7749"/>
    <w:rsid w:val="00FA7CC7"/>
    <w:rsid w:val="00FB0E9E"/>
    <w:rsid w:val="00FB1680"/>
    <w:rsid w:val="00FB21A8"/>
    <w:rsid w:val="00FB2ECD"/>
    <w:rsid w:val="00FB32C1"/>
    <w:rsid w:val="00FB431B"/>
    <w:rsid w:val="00FB4967"/>
    <w:rsid w:val="00FB4FE8"/>
    <w:rsid w:val="00FB5103"/>
    <w:rsid w:val="00FB5247"/>
    <w:rsid w:val="00FB6054"/>
    <w:rsid w:val="00FB61B8"/>
    <w:rsid w:val="00FB6659"/>
    <w:rsid w:val="00FB6A7E"/>
    <w:rsid w:val="00FB7203"/>
    <w:rsid w:val="00FB7675"/>
    <w:rsid w:val="00FB77E2"/>
    <w:rsid w:val="00FB79D3"/>
    <w:rsid w:val="00FB7C20"/>
    <w:rsid w:val="00FB7F2B"/>
    <w:rsid w:val="00FB7FFD"/>
    <w:rsid w:val="00FC0479"/>
    <w:rsid w:val="00FC102D"/>
    <w:rsid w:val="00FC187E"/>
    <w:rsid w:val="00FC19E7"/>
    <w:rsid w:val="00FC1FC5"/>
    <w:rsid w:val="00FC2382"/>
    <w:rsid w:val="00FC3784"/>
    <w:rsid w:val="00FC457B"/>
    <w:rsid w:val="00FC4582"/>
    <w:rsid w:val="00FC511E"/>
    <w:rsid w:val="00FC534B"/>
    <w:rsid w:val="00FC5697"/>
    <w:rsid w:val="00FC5710"/>
    <w:rsid w:val="00FC5A3C"/>
    <w:rsid w:val="00FC6B72"/>
    <w:rsid w:val="00FC6BC1"/>
    <w:rsid w:val="00FC76DC"/>
    <w:rsid w:val="00FC77A4"/>
    <w:rsid w:val="00FD0CA7"/>
    <w:rsid w:val="00FD0DAB"/>
    <w:rsid w:val="00FD0F92"/>
    <w:rsid w:val="00FD1008"/>
    <w:rsid w:val="00FD1151"/>
    <w:rsid w:val="00FD116D"/>
    <w:rsid w:val="00FD1299"/>
    <w:rsid w:val="00FD1518"/>
    <w:rsid w:val="00FD21E5"/>
    <w:rsid w:val="00FD28B9"/>
    <w:rsid w:val="00FD2F2B"/>
    <w:rsid w:val="00FD337E"/>
    <w:rsid w:val="00FD4601"/>
    <w:rsid w:val="00FD4813"/>
    <w:rsid w:val="00FD524E"/>
    <w:rsid w:val="00FD55C3"/>
    <w:rsid w:val="00FD5DE9"/>
    <w:rsid w:val="00FD5FC4"/>
    <w:rsid w:val="00FD628B"/>
    <w:rsid w:val="00FD631B"/>
    <w:rsid w:val="00FD6C30"/>
    <w:rsid w:val="00FD7293"/>
    <w:rsid w:val="00FD780D"/>
    <w:rsid w:val="00FE0594"/>
    <w:rsid w:val="00FE0D4D"/>
    <w:rsid w:val="00FE20F9"/>
    <w:rsid w:val="00FE2297"/>
    <w:rsid w:val="00FE233F"/>
    <w:rsid w:val="00FE24F2"/>
    <w:rsid w:val="00FE25B6"/>
    <w:rsid w:val="00FE2A19"/>
    <w:rsid w:val="00FE34DE"/>
    <w:rsid w:val="00FE3AF5"/>
    <w:rsid w:val="00FE3CE2"/>
    <w:rsid w:val="00FE44CF"/>
    <w:rsid w:val="00FE4CD8"/>
    <w:rsid w:val="00FE4E3C"/>
    <w:rsid w:val="00FE5F90"/>
    <w:rsid w:val="00FE7052"/>
    <w:rsid w:val="00FE77DD"/>
    <w:rsid w:val="00FE7FAC"/>
    <w:rsid w:val="00FF008C"/>
    <w:rsid w:val="00FF01B8"/>
    <w:rsid w:val="00FF0E69"/>
    <w:rsid w:val="00FF11D5"/>
    <w:rsid w:val="00FF23BE"/>
    <w:rsid w:val="00FF2DC6"/>
    <w:rsid w:val="00FF3585"/>
    <w:rsid w:val="00FF3593"/>
    <w:rsid w:val="00FF41CA"/>
    <w:rsid w:val="00FF5B95"/>
    <w:rsid w:val="00FF63B1"/>
    <w:rsid w:val="00FF6526"/>
    <w:rsid w:val="00FF6B1E"/>
    <w:rsid w:val="00FF7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D56688"/>
  <w15:docId w15:val="{06A72058-640A-453B-9C59-7E21646D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1B7A15"/>
    <w:pPr>
      <w:widowControl w:val="0"/>
      <w:tabs>
        <w:tab w:val="left" w:pos="360"/>
      </w:tabs>
      <w:spacing w:beforeLines="30" w:afterLines="30"/>
      <w:ind w:left="947"/>
      <w:jc w:val="both"/>
    </w:pPr>
    <w:rPr>
      <w:rFonts w:asciiTheme="minorEastAsia" w:eastAsiaTheme="minorEastAsia" w:hAnsiTheme="minorEastAsia" w:cs="Courier New"/>
      <w:color w:val="000000"/>
      <w:sz w:val="16"/>
      <w:szCs w:val="16"/>
    </w:rPr>
  </w:style>
  <w:style w:type="paragraph" w:styleId="1">
    <w:name w:val="heading 1"/>
    <w:next w:val="a"/>
    <w:autoRedefine/>
    <w:qFormat/>
    <w:rsid w:val="00155C77"/>
    <w:pPr>
      <w:keepNext/>
      <w:keepLines/>
      <w:numPr>
        <w:numId w:val="23"/>
      </w:numPr>
      <w:spacing w:beforeLines="100" w:afterLines="100"/>
      <w:jc w:val="center"/>
      <w:outlineLvl w:val="0"/>
    </w:pPr>
    <w:rPr>
      <w:rFonts w:eastAsia="黑体"/>
      <w:b/>
      <w:bCs/>
      <w:kern w:val="44"/>
      <w:sz w:val="44"/>
      <w:szCs w:val="44"/>
    </w:rPr>
  </w:style>
  <w:style w:type="paragraph" w:styleId="2">
    <w:name w:val="heading 2"/>
    <w:next w:val="a"/>
    <w:link w:val="20"/>
    <w:autoRedefine/>
    <w:qFormat/>
    <w:rsid w:val="004021EC"/>
    <w:pPr>
      <w:keepNext/>
      <w:keepLines/>
      <w:numPr>
        <w:ilvl w:val="1"/>
        <w:numId w:val="23"/>
      </w:numPr>
      <w:tabs>
        <w:tab w:val="left" w:pos="540"/>
      </w:tabs>
      <w:spacing w:before="140"/>
      <w:outlineLvl w:val="1"/>
    </w:pPr>
    <w:rPr>
      <w:rFonts w:ascii="微软雅黑" w:eastAsia="微软雅黑" w:hAnsi="微软雅黑"/>
      <w:b/>
      <w:bCs/>
      <w:kern w:val="2"/>
      <w:sz w:val="30"/>
      <w:szCs w:val="30"/>
    </w:rPr>
  </w:style>
  <w:style w:type="paragraph" w:styleId="3">
    <w:name w:val="heading 3"/>
    <w:next w:val="a"/>
    <w:link w:val="30"/>
    <w:autoRedefine/>
    <w:qFormat/>
    <w:rsid w:val="000B0EF9"/>
    <w:pPr>
      <w:keepNext/>
      <w:keepLines/>
      <w:numPr>
        <w:ilvl w:val="2"/>
        <w:numId w:val="23"/>
      </w:numPr>
      <w:tabs>
        <w:tab w:val="left" w:pos="720"/>
      </w:tabs>
      <w:spacing w:beforeLines="50" w:after="72"/>
      <w:jc w:val="both"/>
      <w:outlineLvl w:val="2"/>
    </w:pPr>
    <w:rPr>
      <w:rFonts w:asciiTheme="minorEastAsia" w:eastAsiaTheme="minorEastAsia" w:hAnsiTheme="minorEastAsia"/>
      <w:bCs/>
      <w:kern w:val="2"/>
    </w:rPr>
  </w:style>
  <w:style w:type="paragraph" w:styleId="4">
    <w:name w:val="heading 4"/>
    <w:next w:val="a"/>
    <w:autoRedefine/>
    <w:qFormat/>
    <w:rsid w:val="00AE5033"/>
    <w:pPr>
      <w:keepNext/>
      <w:keepLines/>
      <w:tabs>
        <w:tab w:val="num" w:pos="864"/>
      </w:tabs>
      <w:spacing w:beforeLines="30" w:afterLines="30"/>
      <w:outlineLvl w:val="3"/>
    </w:pPr>
    <w:rPr>
      <w:rFonts w:eastAsia="黑体"/>
      <w:b/>
      <w:bCs/>
      <w:sz w:val="24"/>
      <w:szCs w:val="24"/>
      <w:lang w:val="zh-CN"/>
    </w:rPr>
  </w:style>
  <w:style w:type="paragraph" w:styleId="5">
    <w:name w:val="heading 5"/>
    <w:basedOn w:val="a"/>
    <w:next w:val="a"/>
    <w:qFormat/>
    <w:rsid w:val="00155C77"/>
    <w:pPr>
      <w:keepNext/>
      <w:keepLines/>
      <w:tabs>
        <w:tab w:val="num" w:pos="1008"/>
      </w:tabs>
      <w:spacing w:before="280" w:after="290" w:line="376" w:lineRule="auto"/>
      <w:ind w:left="1008" w:hanging="1008"/>
      <w:outlineLvl w:val="4"/>
    </w:pPr>
    <w:rPr>
      <w:bCs/>
      <w:sz w:val="28"/>
      <w:szCs w:val="28"/>
    </w:rPr>
  </w:style>
  <w:style w:type="paragraph" w:styleId="6">
    <w:name w:val="heading 6"/>
    <w:next w:val="a"/>
    <w:autoRedefine/>
    <w:qFormat/>
    <w:rsid w:val="00155C77"/>
    <w:pPr>
      <w:keepNext/>
      <w:keepLines/>
      <w:tabs>
        <w:tab w:val="num" w:pos="1152"/>
      </w:tabs>
      <w:spacing w:before="30" w:after="30"/>
      <w:jc w:val="center"/>
      <w:outlineLvl w:val="5"/>
    </w:pPr>
    <w:rPr>
      <w:rFonts w:eastAsia="黑体"/>
      <w:b/>
      <w:bCs/>
      <w:kern w:val="2"/>
      <w:sz w:val="44"/>
      <w:szCs w:val="44"/>
    </w:rPr>
  </w:style>
  <w:style w:type="paragraph" w:styleId="7">
    <w:name w:val="heading 7"/>
    <w:basedOn w:val="a"/>
    <w:next w:val="a"/>
    <w:qFormat/>
    <w:rsid w:val="00155C77"/>
    <w:pPr>
      <w:keepNext/>
      <w:keepLines/>
      <w:tabs>
        <w:tab w:val="num" w:pos="1296"/>
      </w:tabs>
      <w:spacing w:before="240" w:after="64" w:line="320" w:lineRule="auto"/>
      <w:ind w:left="1296" w:hanging="1296"/>
      <w:outlineLvl w:val="6"/>
    </w:pPr>
    <w:rPr>
      <w:bCs/>
      <w:sz w:val="24"/>
    </w:rPr>
  </w:style>
  <w:style w:type="paragraph" w:styleId="8">
    <w:name w:val="heading 8"/>
    <w:basedOn w:val="a"/>
    <w:next w:val="a"/>
    <w:qFormat/>
    <w:rsid w:val="00155C77"/>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155C77"/>
    <w:pPr>
      <w:keepNext/>
      <w:keepLines/>
      <w:tabs>
        <w:tab w:val="num" w:pos="1584"/>
      </w:tabs>
      <w:spacing w:before="240" w:after="64" w:line="320" w:lineRule="auto"/>
      <w:ind w:left="1584" w:hanging="1584"/>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E6023"/>
    <w:pPr>
      <w:spacing w:after="120"/>
      <w:ind w:leftChars="200" w:left="420"/>
    </w:pPr>
  </w:style>
  <w:style w:type="paragraph" w:styleId="21">
    <w:name w:val="Body Text First Indent 2"/>
    <w:basedOn w:val="a3"/>
    <w:autoRedefine/>
    <w:rsid w:val="008F2933"/>
    <w:pPr>
      <w:spacing w:after="0"/>
      <w:ind w:leftChars="0" w:left="0" w:firstLineChars="200" w:firstLine="200"/>
    </w:pPr>
  </w:style>
  <w:style w:type="paragraph" w:customStyle="1" w:styleId="a4">
    <w:name w:val="表格标题"/>
    <w:basedOn w:val="4"/>
    <w:rsid w:val="001E78C4"/>
    <w:pPr>
      <w:tabs>
        <w:tab w:val="clear" w:pos="864"/>
      </w:tabs>
      <w:spacing w:afterLines="0"/>
      <w:jc w:val="center"/>
      <w:outlineLvl w:val="9"/>
    </w:pPr>
    <w:rPr>
      <w:sz w:val="21"/>
      <w:szCs w:val="21"/>
    </w:rPr>
  </w:style>
  <w:style w:type="paragraph" w:customStyle="1" w:styleId="a5">
    <w:name w:val="表格正文"/>
    <w:basedOn w:val="a"/>
    <w:rsid w:val="00CE6023"/>
    <w:rPr>
      <w:sz w:val="21"/>
    </w:rPr>
  </w:style>
  <w:style w:type="paragraph" w:customStyle="1" w:styleId="a6">
    <w:name w:val="表格正文（小）"/>
    <w:basedOn w:val="a"/>
    <w:rsid w:val="00CE6023"/>
    <w:rPr>
      <w:sz w:val="18"/>
    </w:rPr>
  </w:style>
  <w:style w:type="paragraph" w:customStyle="1" w:styleId="a7">
    <w:name w:val="封面标题"/>
    <w:rsid w:val="00B31B7D"/>
    <w:pPr>
      <w:spacing w:afterLines="100" w:line="360" w:lineRule="auto"/>
      <w:jc w:val="right"/>
    </w:pPr>
    <w:rPr>
      <w:rFonts w:ascii="Arial" w:eastAsia="仿宋_GB2312" w:hAnsi="Arial"/>
      <w:b/>
      <w:bCs/>
      <w:kern w:val="2"/>
      <w:sz w:val="48"/>
      <w:szCs w:val="72"/>
    </w:rPr>
  </w:style>
  <w:style w:type="paragraph" w:customStyle="1" w:styleId="a8">
    <w:name w:val="封面标题（小）"/>
    <w:basedOn w:val="a7"/>
    <w:rsid w:val="00CE6023"/>
    <w:rPr>
      <w:sz w:val="36"/>
    </w:rPr>
  </w:style>
  <w:style w:type="paragraph" w:customStyle="1" w:styleId="a9">
    <w:name w:val="文本框标题"/>
    <w:basedOn w:val="a5"/>
    <w:next w:val="aa"/>
    <w:rsid w:val="00B93D72"/>
    <w:rPr>
      <w:sz w:val="24"/>
    </w:rPr>
  </w:style>
  <w:style w:type="paragraph" w:customStyle="1" w:styleId="aa">
    <w:name w:val="文本框正文"/>
    <w:basedOn w:val="a5"/>
    <w:rsid w:val="00B93D72"/>
    <w:rPr>
      <w:sz w:val="24"/>
    </w:rPr>
  </w:style>
  <w:style w:type="paragraph" w:customStyle="1" w:styleId="222">
    <w:name w:val="样式 正文首行缩进 2 + 左侧:  2 字符 首行缩进:  2 字符"/>
    <w:basedOn w:val="21"/>
    <w:rsid w:val="008F2933"/>
  </w:style>
  <w:style w:type="paragraph" w:customStyle="1" w:styleId="ab">
    <w:name w:val="表格文字"/>
    <w:basedOn w:val="a"/>
    <w:rsid w:val="008F2933"/>
    <w:rPr>
      <w:rFonts w:ascii="Arial" w:hAnsi="Arial"/>
      <w:sz w:val="21"/>
    </w:rPr>
  </w:style>
  <w:style w:type="paragraph" w:customStyle="1" w:styleId="ac">
    <w:name w:val="卷标题"/>
    <w:basedOn w:val="1"/>
    <w:rsid w:val="00B31B7D"/>
    <w:pPr>
      <w:numPr>
        <w:numId w:val="0"/>
      </w:numPr>
      <w:shd w:val="clear" w:color="auto" w:fill="E0E0E0"/>
    </w:pPr>
  </w:style>
  <w:style w:type="paragraph" w:styleId="ad">
    <w:name w:val="Document Map"/>
    <w:basedOn w:val="a"/>
    <w:semiHidden/>
    <w:rsid w:val="00155C77"/>
    <w:pPr>
      <w:shd w:val="clear" w:color="auto" w:fill="000080"/>
    </w:pPr>
  </w:style>
  <w:style w:type="table" w:styleId="ae">
    <w:name w:val="Table Grid"/>
    <w:basedOn w:val="a1"/>
    <w:rsid w:val="00155C77"/>
    <w:pPr>
      <w:widowControl w:val="0"/>
      <w:tabs>
        <w:tab w:val="left" w:pos="360"/>
      </w:tabs>
      <w:spacing w:beforeLines="30" w:afterLines="30"/>
      <w:ind w:left="94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link w:val="af0"/>
    <w:autoRedefine/>
    <w:rsid w:val="00904492"/>
    <w:pPr>
      <w:pBdr>
        <w:bottom w:val="single" w:sz="6" w:space="1" w:color="auto"/>
      </w:pBdr>
      <w:tabs>
        <w:tab w:val="center" w:pos="4153"/>
        <w:tab w:val="right" w:pos="8306"/>
      </w:tabs>
      <w:snapToGrid w:val="0"/>
      <w:jc w:val="right"/>
    </w:pPr>
    <w:rPr>
      <w:kern w:val="2"/>
      <w:sz w:val="18"/>
      <w:szCs w:val="18"/>
    </w:rPr>
  </w:style>
  <w:style w:type="paragraph" w:styleId="af1">
    <w:name w:val="footer"/>
    <w:link w:val="af2"/>
    <w:autoRedefine/>
    <w:uiPriority w:val="99"/>
    <w:rsid w:val="00B012A2"/>
    <w:pPr>
      <w:pBdr>
        <w:top w:val="single" w:sz="4" w:space="1" w:color="auto"/>
      </w:pBdr>
      <w:tabs>
        <w:tab w:val="center" w:pos="4153"/>
        <w:tab w:val="right" w:pos="8306"/>
      </w:tabs>
      <w:snapToGrid w:val="0"/>
      <w:spacing w:before="72"/>
      <w:ind w:right="720"/>
      <w:jc w:val="center"/>
    </w:pPr>
    <w:rPr>
      <w:kern w:val="2"/>
      <w:sz w:val="18"/>
      <w:szCs w:val="18"/>
    </w:rPr>
  </w:style>
  <w:style w:type="character" w:styleId="af3">
    <w:name w:val="page number"/>
    <w:basedOn w:val="a0"/>
    <w:rsid w:val="00155C77"/>
    <w:rPr>
      <w:rFonts w:ascii="Verdana" w:eastAsia="宋体" w:hAnsi="Verdana"/>
      <w:lang w:val="en-US" w:eastAsia="en-US" w:bidi="ar-SA"/>
    </w:rPr>
  </w:style>
  <w:style w:type="paragraph" w:styleId="10">
    <w:name w:val="toc 1"/>
    <w:basedOn w:val="a"/>
    <w:next w:val="a"/>
    <w:autoRedefine/>
    <w:uiPriority w:val="39"/>
    <w:rsid w:val="006F69E5"/>
    <w:pPr>
      <w:tabs>
        <w:tab w:val="left" w:pos="1134"/>
        <w:tab w:val="right" w:leader="dot" w:pos="8460"/>
      </w:tabs>
      <w:spacing w:beforeLines="100" w:afterLines="100"/>
    </w:pPr>
    <w:rPr>
      <w:bCs/>
      <w:caps/>
      <w:sz w:val="24"/>
      <w:szCs w:val="24"/>
    </w:rPr>
  </w:style>
  <w:style w:type="paragraph" w:styleId="22">
    <w:name w:val="toc 2"/>
    <w:basedOn w:val="a"/>
    <w:next w:val="a"/>
    <w:autoRedefine/>
    <w:uiPriority w:val="39"/>
    <w:rsid w:val="00155C77"/>
    <w:pPr>
      <w:tabs>
        <w:tab w:val="left" w:pos="1080"/>
        <w:tab w:val="right" w:leader="dot" w:pos="8495"/>
      </w:tabs>
      <w:ind w:left="567"/>
    </w:pPr>
    <w:rPr>
      <w:smallCaps/>
    </w:rPr>
  </w:style>
  <w:style w:type="character" w:styleId="af4">
    <w:name w:val="Hyperlink"/>
    <w:uiPriority w:val="99"/>
    <w:rsid w:val="00155C77"/>
    <w:rPr>
      <w:rFonts w:ascii="Verdana" w:eastAsia="宋体" w:hAnsi="Verdana"/>
      <w:color w:val="0000FF"/>
      <w:u w:val="single"/>
      <w:lang w:val="en-US" w:eastAsia="en-US" w:bidi="ar-SA"/>
    </w:rPr>
  </w:style>
  <w:style w:type="paragraph" w:styleId="31">
    <w:name w:val="toc 3"/>
    <w:basedOn w:val="a"/>
    <w:next w:val="a"/>
    <w:autoRedefine/>
    <w:uiPriority w:val="39"/>
    <w:rsid w:val="00155C77"/>
    <w:pPr>
      <w:tabs>
        <w:tab w:val="left" w:pos="1816"/>
        <w:tab w:val="right" w:leader="dot" w:pos="8495"/>
      </w:tabs>
      <w:ind w:left="1134"/>
    </w:pPr>
    <w:rPr>
      <w:iCs/>
    </w:rPr>
  </w:style>
  <w:style w:type="paragraph" w:customStyle="1" w:styleId="CharChar1">
    <w:name w:val="Char Char1"/>
    <w:basedOn w:val="a"/>
    <w:rsid w:val="00155C77"/>
    <w:pPr>
      <w:spacing w:after="160" w:line="240" w:lineRule="exact"/>
    </w:pPr>
    <w:rPr>
      <w:rFonts w:ascii="Verdana" w:hAnsi="Verdana"/>
      <w:lang w:eastAsia="en-US"/>
    </w:rPr>
  </w:style>
  <w:style w:type="paragraph" w:styleId="af5">
    <w:name w:val="Body Text"/>
    <w:basedOn w:val="a"/>
    <w:rsid w:val="00A910FF"/>
    <w:pPr>
      <w:spacing w:after="120"/>
    </w:pPr>
  </w:style>
  <w:style w:type="paragraph" w:styleId="af6">
    <w:name w:val="Normal Indent"/>
    <w:aliases w:val="Normal Indent Char,Normal Indent Char1 Char,Normal Indent Char Char Char,Normal Indent Char1 Char Char Char,Normal Indent Char Char Char Char Char,Normal Indent Char1 Char Char Char Char Char,特点 Char Char,Normal Indent Char1,特点 Char,表正文,正文非缩进,正文-段前"/>
    <w:basedOn w:val="a"/>
    <w:link w:val="af7"/>
    <w:rsid w:val="00136C89"/>
    <w:pPr>
      <w:ind w:firstLine="454"/>
    </w:pPr>
    <w:rPr>
      <w:rFonts w:ascii="Tahoma" w:hAnsi="Tahoma"/>
    </w:rPr>
  </w:style>
  <w:style w:type="character" w:customStyle="1" w:styleId="af7">
    <w:name w:val="正文缩进 字符"/>
    <w:aliases w:val="Normal Indent Char 字符,Normal Indent Char1 Char 字符,Normal Indent Char Char Char 字符,Normal Indent Char1 Char Char Char 字符,Normal Indent Char Char Char Char Char 字符,Normal Indent Char1 Char Char Char Char Char 字符,特点 Char Char 字符,特点 Char 字符,表正文 字符"/>
    <w:link w:val="af6"/>
    <w:rsid w:val="00136C89"/>
    <w:rPr>
      <w:rFonts w:ascii="Tahoma" w:eastAsia="宋体" w:hAnsi="Tahoma"/>
      <w:kern w:val="2"/>
      <w:sz w:val="24"/>
      <w:szCs w:val="24"/>
      <w:lang w:val="en-US" w:eastAsia="zh-CN" w:bidi="ar-SA"/>
    </w:rPr>
  </w:style>
  <w:style w:type="paragraph" w:styleId="40">
    <w:name w:val="toc 4"/>
    <w:basedOn w:val="a"/>
    <w:next w:val="a"/>
    <w:autoRedefine/>
    <w:semiHidden/>
    <w:rsid w:val="00155C77"/>
    <w:pPr>
      <w:ind w:left="630"/>
    </w:pPr>
    <w:rPr>
      <w:sz w:val="18"/>
      <w:szCs w:val="18"/>
    </w:rPr>
  </w:style>
  <w:style w:type="paragraph" w:styleId="50">
    <w:name w:val="toc 5"/>
    <w:basedOn w:val="a"/>
    <w:next w:val="a"/>
    <w:autoRedefine/>
    <w:semiHidden/>
    <w:rsid w:val="00155C77"/>
    <w:pPr>
      <w:ind w:left="840"/>
    </w:pPr>
    <w:rPr>
      <w:sz w:val="18"/>
      <w:szCs w:val="18"/>
    </w:rPr>
  </w:style>
  <w:style w:type="paragraph" w:styleId="60">
    <w:name w:val="toc 6"/>
    <w:basedOn w:val="a"/>
    <w:next w:val="a"/>
    <w:autoRedefine/>
    <w:semiHidden/>
    <w:rsid w:val="00155C77"/>
    <w:pPr>
      <w:ind w:left="1050"/>
    </w:pPr>
    <w:rPr>
      <w:sz w:val="18"/>
      <w:szCs w:val="18"/>
    </w:rPr>
  </w:style>
  <w:style w:type="paragraph" w:styleId="70">
    <w:name w:val="toc 7"/>
    <w:basedOn w:val="a"/>
    <w:next w:val="a"/>
    <w:autoRedefine/>
    <w:semiHidden/>
    <w:rsid w:val="00155C77"/>
    <w:pPr>
      <w:ind w:left="1260"/>
    </w:pPr>
    <w:rPr>
      <w:sz w:val="18"/>
      <w:szCs w:val="18"/>
    </w:rPr>
  </w:style>
  <w:style w:type="paragraph" w:styleId="80">
    <w:name w:val="toc 8"/>
    <w:basedOn w:val="a"/>
    <w:next w:val="a"/>
    <w:autoRedefine/>
    <w:semiHidden/>
    <w:rsid w:val="00155C77"/>
    <w:pPr>
      <w:ind w:left="1470"/>
    </w:pPr>
    <w:rPr>
      <w:sz w:val="18"/>
      <w:szCs w:val="18"/>
    </w:rPr>
  </w:style>
  <w:style w:type="paragraph" w:styleId="90">
    <w:name w:val="toc 9"/>
    <w:basedOn w:val="a"/>
    <w:next w:val="a"/>
    <w:autoRedefine/>
    <w:semiHidden/>
    <w:rsid w:val="00155C77"/>
    <w:pPr>
      <w:ind w:left="1680"/>
    </w:pPr>
    <w:rPr>
      <w:sz w:val="18"/>
      <w:szCs w:val="18"/>
    </w:rPr>
  </w:style>
  <w:style w:type="character" w:customStyle="1" w:styleId="HelpText">
    <w:name w:val="Help Text"/>
    <w:rsid w:val="00F47A91"/>
    <w:rPr>
      <w:i/>
      <w:vanish/>
      <w:color w:val="FF0000"/>
    </w:rPr>
  </w:style>
  <w:style w:type="paragraph" w:styleId="af8">
    <w:name w:val="Title"/>
    <w:next w:val="a"/>
    <w:autoRedefine/>
    <w:qFormat/>
    <w:rsid w:val="00155C77"/>
    <w:pPr>
      <w:pBdr>
        <w:top w:val="thinThickSmallGap" w:sz="36" w:space="1" w:color="auto"/>
      </w:pBdr>
      <w:jc w:val="center"/>
    </w:pPr>
    <w:rPr>
      <w:rFonts w:ascii="华文新魏" w:eastAsia="华文新魏" w:hAnsi="宋体"/>
      <w:b/>
      <w:snapToGrid w:val="0"/>
      <w:sz w:val="72"/>
      <w:szCs w:val="52"/>
    </w:rPr>
  </w:style>
  <w:style w:type="paragraph" w:customStyle="1" w:styleId="af9">
    <w:name w:val="正文文字（缩进二字）"/>
    <w:basedOn w:val="af5"/>
    <w:rsid w:val="003D2BD1"/>
    <w:pPr>
      <w:overflowPunct w:val="0"/>
      <w:autoSpaceDE w:val="0"/>
      <w:autoSpaceDN w:val="0"/>
      <w:spacing w:after="220" w:line="220" w:lineRule="atLeast"/>
    </w:pPr>
    <w:rPr>
      <w:lang w:bidi="he-IL"/>
    </w:rPr>
  </w:style>
  <w:style w:type="paragraph" w:styleId="afa">
    <w:name w:val="List Paragraph"/>
    <w:basedOn w:val="a"/>
    <w:uiPriority w:val="34"/>
    <w:qFormat/>
    <w:rsid w:val="00E97130"/>
    <w:pPr>
      <w:ind w:firstLine="420"/>
    </w:pPr>
    <w:rPr>
      <w:rFonts w:ascii="Calibri" w:hAnsi="Calibri"/>
    </w:rPr>
  </w:style>
  <w:style w:type="paragraph" w:customStyle="1" w:styleId="afb">
    <w:name w:val="章节内容小结"/>
    <w:basedOn w:val="a"/>
    <w:autoRedefine/>
    <w:rsid w:val="003D2BD1"/>
    <w:pPr>
      <w:overflowPunct w:val="0"/>
      <w:autoSpaceDE w:val="0"/>
      <w:autoSpaceDN w:val="0"/>
      <w:spacing w:after="220" w:line="220" w:lineRule="atLeast"/>
    </w:pPr>
    <w:rPr>
      <w:lang w:bidi="he-IL"/>
    </w:rPr>
  </w:style>
  <w:style w:type="paragraph" w:customStyle="1" w:styleId="InfoBlue">
    <w:name w:val="InfoBlue"/>
    <w:basedOn w:val="a"/>
    <w:next w:val="af5"/>
    <w:autoRedefine/>
    <w:rsid w:val="00872013"/>
    <w:pPr>
      <w:spacing w:after="120" w:line="240" w:lineRule="atLeast"/>
      <w:ind w:leftChars="150" w:left="420" w:firstLineChars="73" w:firstLine="153"/>
    </w:pPr>
    <w:rPr>
      <w:sz w:val="21"/>
    </w:rPr>
  </w:style>
  <w:style w:type="paragraph" w:styleId="afc">
    <w:name w:val="Balloon Text"/>
    <w:basedOn w:val="a"/>
    <w:semiHidden/>
    <w:rsid w:val="00155C77"/>
    <w:rPr>
      <w:sz w:val="18"/>
      <w:szCs w:val="18"/>
    </w:rPr>
  </w:style>
  <w:style w:type="paragraph" w:customStyle="1" w:styleId="item2">
    <w:name w:val="群通item2"/>
    <w:basedOn w:val="a"/>
    <w:rsid w:val="000711B2"/>
    <w:pPr>
      <w:numPr>
        <w:numId w:val="1"/>
      </w:numPr>
      <w:tabs>
        <w:tab w:val="clear" w:pos="425"/>
        <w:tab w:val="num" w:pos="850"/>
      </w:tabs>
      <w:ind w:left="850"/>
    </w:pPr>
    <w:rPr>
      <w:sz w:val="21"/>
    </w:rPr>
  </w:style>
  <w:style w:type="paragraph" w:styleId="HTML">
    <w:name w:val="HTML Preformatted"/>
    <w:basedOn w:val="a"/>
    <w:link w:val="HTML0"/>
    <w:uiPriority w:val="99"/>
    <w:rsid w:val="0002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styleId="afd">
    <w:name w:val="annotation reference"/>
    <w:semiHidden/>
    <w:rsid w:val="00155C77"/>
    <w:rPr>
      <w:rFonts w:ascii="Verdana" w:eastAsia="宋体" w:hAnsi="Verdana"/>
      <w:sz w:val="21"/>
      <w:szCs w:val="21"/>
      <w:lang w:val="en-US" w:eastAsia="en-US" w:bidi="ar-SA"/>
    </w:rPr>
  </w:style>
  <w:style w:type="paragraph" w:styleId="afe">
    <w:name w:val="annotation text"/>
    <w:basedOn w:val="a"/>
    <w:semiHidden/>
    <w:rsid w:val="00155C77"/>
  </w:style>
  <w:style w:type="paragraph" w:styleId="aff">
    <w:name w:val="annotation subject"/>
    <w:basedOn w:val="afe"/>
    <w:next w:val="afe"/>
    <w:semiHidden/>
    <w:rsid w:val="00155C77"/>
    <w:rPr>
      <w:bCs/>
    </w:rPr>
  </w:style>
  <w:style w:type="character" w:customStyle="1" w:styleId="20">
    <w:name w:val="标题 2 字符"/>
    <w:link w:val="2"/>
    <w:rsid w:val="004021EC"/>
    <w:rPr>
      <w:rFonts w:ascii="微软雅黑" w:eastAsia="微软雅黑" w:hAnsi="微软雅黑"/>
      <w:b/>
      <w:bCs/>
      <w:kern w:val="2"/>
      <w:sz w:val="30"/>
      <w:szCs w:val="30"/>
    </w:rPr>
  </w:style>
  <w:style w:type="character" w:customStyle="1" w:styleId="30">
    <w:name w:val="标题 3 字符"/>
    <w:link w:val="3"/>
    <w:rsid w:val="000B0EF9"/>
    <w:rPr>
      <w:rFonts w:asciiTheme="minorEastAsia" w:eastAsiaTheme="minorEastAsia" w:hAnsiTheme="minorEastAsia"/>
      <w:bCs/>
      <w:kern w:val="2"/>
    </w:rPr>
  </w:style>
  <w:style w:type="paragraph" w:customStyle="1" w:styleId="08BlankPage">
    <w:name w:val="08 Blank Page"/>
    <w:rsid w:val="00155C77"/>
    <w:pPr>
      <w:jc w:val="center"/>
    </w:pPr>
    <w:rPr>
      <w:b/>
      <w:kern w:val="2"/>
      <w:sz w:val="21"/>
      <w:szCs w:val="21"/>
    </w:rPr>
  </w:style>
  <w:style w:type="paragraph" w:styleId="aff0">
    <w:name w:val="table of figures"/>
    <w:basedOn w:val="a"/>
    <w:next w:val="a"/>
    <w:semiHidden/>
    <w:rsid w:val="00155C77"/>
    <w:pPr>
      <w:ind w:leftChars="200" w:left="840" w:hangingChars="200" w:hanging="420"/>
    </w:pPr>
  </w:style>
  <w:style w:type="paragraph" w:customStyle="1" w:styleId="01NoFormat">
    <w:name w:val="01 No Format"/>
    <w:autoRedefine/>
    <w:rsid w:val="00155C77"/>
    <w:pPr>
      <w:ind w:firstLineChars="200" w:firstLine="420"/>
    </w:pPr>
    <w:rPr>
      <w:kern w:val="2"/>
      <w:sz w:val="21"/>
      <w:szCs w:val="24"/>
    </w:rPr>
  </w:style>
  <w:style w:type="paragraph" w:customStyle="1" w:styleId="02Centered">
    <w:name w:val="02 Centered"/>
    <w:autoRedefine/>
    <w:rsid w:val="00155C77"/>
    <w:pPr>
      <w:jc w:val="center"/>
    </w:pPr>
    <w:rPr>
      <w:kern w:val="2"/>
      <w:sz w:val="21"/>
      <w:szCs w:val="24"/>
    </w:rPr>
  </w:style>
  <w:style w:type="paragraph" w:customStyle="1" w:styleId="03Preface">
    <w:name w:val="03 Preface"/>
    <w:autoRedefine/>
    <w:rsid w:val="00155C77"/>
    <w:pPr>
      <w:spacing w:before="400" w:after="300"/>
      <w:jc w:val="center"/>
    </w:pPr>
    <w:rPr>
      <w:rFonts w:eastAsia="黑体"/>
      <w:b/>
      <w:kern w:val="2"/>
      <w:sz w:val="44"/>
      <w:szCs w:val="24"/>
    </w:rPr>
  </w:style>
  <w:style w:type="character" w:customStyle="1" w:styleId="04FailureItems">
    <w:name w:val="04 Failure Items"/>
    <w:rsid w:val="00155C77"/>
    <w:rPr>
      <w:rFonts w:ascii="Times New Roman" w:eastAsia="宋体" w:hAnsi="Times New Roman"/>
      <w:b/>
      <w:sz w:val="21"/>
      <w:szCs w:val="21"/>
      <w:lang w:val="en-US" w:eastAsia="en-US" w:bidi="ar-SA"/>
    </w:rPr>
  </w:style>
  <w:style w:type="paragraph" w:customStyle="1" w:styleId="05Bulletins">
    <w:name w:val="05 Bulletins"/>
    <w:autoRedefine/>
    <w:rsid w:val="00155C77"/>
    <w:pPr>
      <w:numPr>
        <w:numId w:val="3"/>
      </w:numPr>
      <w:tabs>
        <w:tab w:val="clear" w:pos="1050"/>
      </w:tabs>
      <w:adjustRightInd w:val="0"/>
      <w:spacing w:beforeLines="20" w:afterLines="20"/>
      <w:ind w:leftChars="428" w:left="1258" w:hangingChars="171" w:hanging="359"/>
    </w:pPr>
    <w:rPr>
      <w:kern w:val="2"/>
      <w:sz w:val="21"/>
      <w:szCs w:val="21"/>
    </w:rPr>
  </w:style>
  <w:style w:type="character" w:customStyle="1" w:styleId="06CodeString">
    <w:name w:val="06 Code String"/>
    <w:rsid w:val="00155C77"/>
    <w:rPr>
      <w:rFonts w:ascii="Courier New" w:eastAsia="宋体" w:hAnsi="Courier New"/>
      <w:b/>
      <w:sz w:val="21"/>
      <w:szCs w:val="21"/>
      <w:lang w:val="en-US" w:eastAsia="en-US" w:bidi="ar-SA"/>
    </w:rPr>
  </w:style>
  <w:style w:type="paragraph" w:customStyle="1" w:styleId="07SystemName">
    <w:name w:val="07 System Name"/>
    <w:link w:val="07SystemNameChar"/>
    <w:autoRedefine/>
    <w:rsid w:val="00155C77"/>
    <w:pPr>
      <w:spacing w:before="1000"/>
      <w:jc w:val="center"/>
    </w:pPr>
    <w:rPr>
      <w:rFonts w:ascii="华文新魏" w:eastAsia="华文新魏" w:cs="宋体"/>
      <w:b/>
      <w:snapToGrid w:val="0"/>
      <w:sz w:val="48"/>
      <w:szCs w:val="48"/>
    </w:rPr>
  </w:style>
  <w:style w:type="character" w:customStyle="1" w:styleId="07SystemNameChar">
    <w:name w:val="07 System Name Char"/>
    <w:link w:val="07SystemName"/>
    <w:rsid w:val="00155C77"/>
    <w:rPr>
      <w:rFonts w:ascii="华文新魏" w:eastAsia="华文新魏" w:hAnsi="Verdana" w:cs="宋体"/>
      <w:b/>
      <w:snapToGrid w:val="0"/>
      <w:sz w:val="48"/>
      <w:szCs w:val="48"/>
      <w:lang w:val="en-US" w:eastAsia="zh-CN" w:bidi="ar-SA"/>
    </w:rPr>
  </w:style>
  <w:style w:type="character" w:customStyle="1" w:styleId="af2">
    <w:name w:val="页脚 字符"/>
    <w:link w:val="af1"/>
    <w:uiPriority w:val="99"/>
    <w:rsid w:val="00B012A2"/>
    <w:rPr>
      <w:rFonts w:ascii="Verdana" w:eastAsia="宋体" w:hAnsi="Verdana"/>
      <w:kern w:val="2"/>
      <w:sz w:val="18"/>
      <w:szCs w:val="18"/>
      <w:lang w:val="en-US" w:eastAsia="zh-CN" w:bidi="ar-SA"/>
    </w:rPr>
  </w:style>
  <w:style w:type="paragraph" w:styleId="TOC">
    <w:name w:val="TOC Heading"/>
    <w:basedOn w:val="1"/>
    <w:next w:val="a"/>
    <w:uiPriority w:val="39"/>
    <w:qFormat/>
    <w:rsid w:val="00D036A1"/>
    <w:pPr>
      <w:numPr>
        <w:numId w:val="0"/>
      </w:numPr>
      <w:spacing w:beforeLines="0" w:afterLines="0" w:line="276" w:lineRule="auto"/>
      <w:jc w:val="left"/>
      <w:outlineLvl w:val="9"/>
    </w:pPr>
    <w:rPr>
      <w:rFonts w:ascii="Cambria" w:eastAsia="宋体" w:hAnsi="Cambria"/>
      <w:color w:val="365F91"/>
      <w:kern w:val="0"/>
      <w:sz w:val="28"/>
      <w:szCs w:val="28"/>
    </w:rPr>
  </w:style>
  <w:style w:type="character" w:customStyle="1" w:styleId="af0">
    <w:name w:val="页眉 字符"/>
    <w:link w:val="af"/>
    <w:rsid w:val="00662F37"/>
    <w:rPr>
      <w:kern w:val="2"/>
      <w:sz w:val="18"/>
      <w:szCs w:val="18"/>
    </w:rPr>
  </w:style>
  <w:style w:type="character" w:customStyle="1" w:styleId="HTML0">
    <w:name w:val="HTML 预设格式 字符"/>
    <w:basedOn w:val="a0"/>
    <w:link w:val="HTML"/>
    <w:uiPriority w:val="99"/>
    <w:rsid w:val="00AB4FDD"/>
    <w:rPr>
      <w:rFonts w:ascii="宋体" w:hAnsi="宋体" w:cs="宋体"/>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5647">
      <w:bodyDiv w:val="1"/>
      <w:marLeft w:val="0"/>
      <w:marRight w:val="0"/>
      <w:marTop w:val="0"/>
      <w:marBottom w:val="0"/>
      <w:divBdr>
        <w:top w:val="none" w:sz="0" w:space="0" w:color="auto"/>
        <w:left w:val="none" w:sz="0" w:space="0" w:color="auto"/>
        <w:bottom w:val="none" w:sz="0" w:space="0" w:color="auto"/>
        <w:right w:val="none" w:sz="0" w:space="0" w:color="auto"/>
      </w:divBdr>
    </w:div>
    <w:div w:id="36977825">
      <w:bodyDiv w:val="1"/>
      <w:marLeft w:val="0"/>
      <w:marRight w:val="0"/>
      <w:marTop w:val="0"/>
      <w:marBottom w:val="0"/>
      <w:divBdr>
        <w:top w:val="none" w:sz="0" w:space="0" w:color="auto"/>
        <w:left w:val="none" w:sz="0" w:space="0" w:color="auto"/>
        <w:bottom w:val="none" w:sz="0" w:space="0" w:color="auto"/>
        <w:right w:val="none" w:sz="0" w:space="0" w:color="auto"/>
      </w:divBdr>
    </w:div>
    <w:div w:id="93476955">
      <w:bodyDiv w:val="1"/>
      <w:marLeft w:val="0"/>
      <w:marRight w:val="0"/>
      <w:marTop w:val="0"/>
      <w:marBottom w:val="0"/>
      <w:divBdr>
        <w:top w:val="none" w:sz="0" w:space="0" w:color="auto"/>
        <w:left w:val="none" w:sz="0" w:space="0" w:color="auto"/>
        <w:bottom w:val="none" w:sz="0" w:space="0" w:color="auto"/>
        <w:right w:val="none" w:sz="0" w:space="0" w:color="auto"/>
      </w:divBdr>
    </w:div>
    <w:div w:id="189804461">
      <w:bodyDiv w:val="1"/>
      <w:marLeft w:val="0"/>
      <w:marRight w:val="0"/>
      <w:marTop w:val="0"/>
      <w:marBottom w:val="0"/>
      <w:divBdr>
        <w:top w:val="none" w:sz="0" w:space="0" w:color="auto"/>
        <w:left w:val="none" w:sz="0" w:space="0" w:color="auto"/>
        <w:bottom w:val="none" w:sz="0" w:space="0" w:color="auto"/>
        <w:right w:val="none" w:sz="0" w:space="0" w:color="auto"/>
      </w:divBdr>
    </w:div>
    <w:div w:id="192353276">
      <w:bodyDiv w:val="1"/>
      <w:marLeft w:val="0"/>
      <w:marRight w:val="0"/>
      <w:marTop w:val="0"/>
      <w:marBottom w:val="0"/>
      <w:divBdr>
        <w:top w:val="none" w:sz="0" w:space="0" w:color="auto"/>
        <w:left w:val="none" w:sz="0" w:space="0" w:color="auto"/>
        <w:bottom w:val="none" w:sz="0" w:space="0" w:color="auto"/>
        <w:right w:val="none" w:sz="0" w:space="0" w:color="auto"/>
      </w:divBdr>
    </w:div>
    <w:div w:id="346718019">
      <w:bodyDiv w:val="1"/>
      <w:marLeft w:val="0"/>
      <w:marRight w:val="0"/>
      <w:marTop w:val="0"/>
      <w:marBottom w:val="0"/>
      <w:divBdr>
        <w:top w:val="none" w:sz="0" w:space="0" w:color="auto"/>
        <w:left w:val="none" w:sz="0" w:space="0" w:color="auto"/>
        <w:bottom w:val="none" w:sz="0" w:space="0" w:color="auto"/>
        <w:right w:val="none" w:sz="0" w:space="0" w:color="auto"/>
      </w:divBdr>
    </w:div>
    <w:div w:id="458576657">
      <w:bodyDiv w:val="1"/>
      <w:marLeft w:val="0"/>
      <w:marRight w:val="0"/>
      <w:marTop w:val="0"/>
      <w:marBottom w:val="0"/>
      <w:divBdr>
        <w:top w:val="none" w:sz="0" w:space="0" w:color="auto"/>
        <w:left w:val="none" w:sz="0" w:space="0" w:color="auto"/>
        <w:bottom w:val="none" w:sz="0" w:space="0" w:color="auto"/>
        <w:right w:val="none" w:sz="0" w:space="0" w:color="auto"/>
      </w:divBdr>
    </w:div>
    <w:div w:id="567351544">
      <w:bodyDiv w:val="1"/>
      <w:marLeft w:val="0"/>
      <w:marRight w:val="0"/>
      <w:marTop w:val="0"/>
      <w:marBottom w:val="0"/>
      <w:divBdr>
        <w:top w:val="none" w:sz="0" w:space="0" w:color="auto"/>
        <w:left w:val="none" w:sz="0" w:space="0" w:color="auto"/>
        <w:bottom w:val="none" w:sz="0" w:space="0" w:color="auto"/>
        <w:right w:val="none" w:sz="0" w:space="0" w:color="auto"/>
      </w:divBdr>
    </w:div>
    <w:div w:id="573319583">
      <w:bodyDiv w:val="1"/>
      <w:marLeft w:val="0"/>
      <w:marRight w:val="0"/>
      <w:marTop w:val="0"/>
      <w:marBottom w:val="0"/>
      <w:divBdr>
        <w:top w:val="none" w:sz="0" w:space="0" w:color="auto"/>
        <w:left w:val="none" w:sz="0" w:space="0" w:color="auto"/>
        <w:bottom w:val="none" w:sz="0" w:space="0" w:color="auto"/>
        <w:right w:val="none" w:sz="0" w:space="0" w:color="auto"/>
      </w:divBdr>
    </w:div>
    <w:div w:id="628707723">
      <w:bodyDiv w:val="1"/>
      <w:marLeft w:val="0"/>
      <w:marRight w:val="0"/>
      <w:marTop w:val="0"/>
      <w:marBottom w:val="0"/>
      <w:divBdr>
        <w:top w:val="none" w:sz="0" w:space="0" w:color="auto"/>
        <w:left w:val="none" w:sz="0" w:space="0" w:color="auto"/>
        <w:bottom w:val="none" w:sz="0" w:space="0" w:color="auto"/>
        <w:right w:val="none" w:sz="0" w:space="0" w:color="auto"/>
      </w:divBdr>
    </w:div>
    <w:div w:id="691877232">
      <w:bodyDiv w:val="1"/>
      <w:marLeft w:val="0"/>
      <w:marRight w:val="0"/>
      <w:marTop w:val="0"/>
      <w:marBottom w:val="0"/>
      <w:divBdr>
        <w:top w:val="none" w:sz="0" w:space="0" w:color="auto"/>
        <w:left w:val="none" w:sz="0" w:space="0" w:color="auto"/>
        <w:bottom w:val="none" w:sz="0" w:space="0" w:color="auto"/>
        <w:right w:val="none" w:sz="0" w:space="0" w:color="auto"/>
      </w:divBdr>
    </w:div>
    <w:div w:id="765542470">
      <w:bodyDiv w:val="1"/>
      <w:marLeft w:val="0"/>
      <w:marRight w:val="0"/>
      <w:marTop w:val="0"/>
      <w:marBottom w:val="0"/>
      <w:divBdr>
        <w:top w:val="none" w:sz="0" w:space="0" w:color="auto"/>
        <w:left w:val="none" w:sz="0" w:space="0" w:color="auto"/>
        <w:bottom w:val="none" w:sz="0" w:space="0" w:color="auto"/>
        <w:right w:val="none" w:sz="0" w:space="0" w:color="auto"/>
      </w:divBdr>
    </w:div>
    <w:div w:id="828181686">
      <w:bodyDiv w:val="1"/>
      <w:marLeft w:val="0"/>
      <w:marRight w:val="0"/>
      <w:marTop w:val="0"/>
      <w:marBottom w:val="0"/>
      <w:divBdr>
        <w:top w:val="none" w:sz="0" w:space="0" w:color="auto"/>
        <w:left w:val="none" w:sz="0" w:space="0" w:color="auto"/>
        <w:bottom w:val="none" w:sz="0" w:space="0" w:color="auto"/>
        <w:right w:val="none" w:sz="0" w:space="0" w:color="auto"/>
      </w:divBdr>
    </w:div>
    <w:div w:id="858857338">
      <w:bodyDiv w:val="1"/>
      <w:marLeft w:val="0"/>
      <w:marRight w:val="0"/>
      <w:marTop w:val="0"/>
      <w:marBottom w:val="0"/>
      <w:divBdr>
        <w:top w:val="none" w:sz="0" w:space="0" w:color="auto"/>
        <w:left w:val="none" w:sz="0" w:space="0" w:color="auto"/>
        <w:bottom w:val="none" w:sz="0" w:space="0" w:color="auto"/>
        <w:right w:val="none" w:sz="0" w:space="0" w:color="auto"/>
      </w:divBdr>
    </w:div>
    <w:div w:id="1010334472">
      <w:bodyDiv w:val="1"/>
      <w:marLeft w:val="0"/>
      <w:marRight w:val="0"/>
      <w:marTop w:val="0"/>
      <w:marBottom w:val="0"/>
      <w:divBdr>
        <w:top w:val="none" w:sz="0" w:space="0" w:color="auto"/>
        <w:left w:val="none" w:sz="0" w:space="0" w:color="auto"/>
        <w:bottom w:val="none" w:sz="0" w:space="0" w:color="auto"/>
        <w:right w:val="none" w:sz="0" w:space="0" w:color="auto"/>
      </w:divBdr>
    </w:div>
    <w:div w:id="1133985474">
      <w:bodyDiv w:val="1"/>
      <w:marLeft w:val="0"/>
      <w:marRight w:val="0"/>
      <w:marTop w:val="0"/>
      <w:marBottom w:val="0"/>
      <w:divBdr>
        <w:top w:val="none" w:sz="0" w:space="0" w:color="auto"/>
        <w:left w:val="none" w:sz="0" w:space="0" w:color="auto"/>
        <w:bottom w:val="none" w:sz="0" w:space="0" w:color="auto"/>
        <w:right w:val="none" w:sz="0" w:space="0" w:color="auto"/>
      </w:divBdr>
    </w:div>
    <w:div w:id="1211460652">
      <w:bodyDiv w:val="1"/>
      <w:marLeft w:val="0"/>
      <w:marRight w:val="0"/>
      <w:marTop w:val="0"/>
      <w:marBottom w:val="0"/>
      <w:divBdr>
        <w:top w:val="none" w:sz="0" w:space="0" w:color="auto"/>
        <w:left w:val="none" w:sz="0" w:space="0" w:color="auto"/>
        <w:bottom w:val="none" w:sz="0" w:space="0" w:color="auto"/>
        <w:right w:val="none" w:sz="0" w:space="0" w:color="auto"/>
      </w:divBdr>
    </w:div>
    <w:div w:id="1223322639">
      <w:bodyDiv w:val="1"/>
      <w:marLeft w:val="0"/>
      <w:marRight w:val="0"/>
      <w:marTop w:val="0"/>
      <w:marBottom w:val="0"/>
      <w:divBdr>
        <w:top w:val="none" w:sz="0" w:space="0" w:color="auto"/>
        <w:left w:val="none" w:sz="0" w:space="0" w:color="auto"/>
        <w:bottom w:val="none" w:sz="0" w:space="0" w:color="auto"/>
        <w:right w:val="none" w:sz="0" w:space="0" w:color="auto"/>
      </w:divBdr>
    </w:div>
    <w:div w:id="1274947382">
      <w:bodyDiv w:val="1"/>
      <w:marLeft w:val="0"/>
      <w:marRight w:val="0"/>
      <w:marTop w:val="0"/>
      <w:marBottom w:val="0"/>
      <w:divBdr>
        <w:top w:val="none" w:sz="0" w:space="0" w:color="auto"/>
        <w:left w:val="none" w:sz="0" w:space="0" w:color="auto"/>
        <w:bottom w:val="none" w:sz="0" w:space="0" w:color="auto"/>
        <w:right w:val="none" w:sz="0" w:space="0" w:color="auto"/>
      </w:divBdr>
      <w:divsChild>
        <w:div w:id="131408082">
          <w:marLeft w:val="0"/>
          <w:marRight w:val="0"/>
          <w:marTop w:val="0"/>
          <w:marBottom w:val="0"/>
          <w:divBdr>
            <w:top w:val="none" w:sz="0" w:space="0" w:color="auto"/>
            <w:left w:val="none" w:sz="0" w:space="0" w:color="auto"/>
            <w:bottom w:val="none" w:sz="0" w:space="0" w:color="auto"/>
            <w:right w:val="none" w:sz="0" w:space="0" w:color="auto"/>
          </w:divBdr>
        </w:div>
        <w:div w:id="658191901">
          <w:marLeft w:val="0"/>
          <w:marRight w:val="0"/>
          <w:marTop w:val="0"/>
          <w:marBottom w:val="0"/>
          <w:divBdr>
            <w:top w:val="none" w:sz="0" w:space="0" w:color="auto"/>
            <w:left w:val="none" w:sz="0" w:space="0" w:color="auto"/>
            <w:bottom w:val="none" w:sz="0" w:space="0" w:color="auto"/>
            <w:right w:val="none" w:sz="0" w:space="0" w:color="auto"/>
          </w:divBdr>
        </w:div>
        <w:div w:id="929385539">
          <w:marLeft w:val="0"/>
          <w:marRight w:val="0"/>
          <w:marTop w:val="0"/>
          <w:marBottom w:val="0"/>
          <w:divBdr>
            <w:top w:val="none" w:sz="0" w:space="0" w:color="auto"/>
            <w:left w:val="none" w:sz="0" w:space="0" w:color="auto"/>
            <w:bottom w:val="none" w:sz="0" w:space="0" w:color="auto"/>
            <w:right w:val="none" w:sz="0" w:space="0" w:color="auto"/>
          </w:divBdr>
        </w:div>
      </w:divsChild>
    </w:div>
    <w:div w:id="1489594807">
      <w:bodyDiv w:val="1"/>
      <w:marLeft w:val="0"/>
      <w:marRight w:val="0"/>
      <w:marTop w:val="0"/>
      <w:marBottom w:val="0"/>
      <w:divBdr>
        <w:top w:val="none" w:sz="0" w:space="0" w:color="auto"/>
        <w:left w:val="none" w:sz="0" w:space="0" w:color="auto"/>
        <w:bottom w:val="none" w:sz="0" w:space="0" w:color="auto"/>
        <w:right w:val="none" w:sz="0" w:space="0" w:color="auto"/>
      </w:divBdr>
    </w:div>
    <w:div w:id="1530332415">
      <w:bodyDiv w:val="1"/>
      <w:marLeft w:val="0"/>
      <w:marRight w:val="0"/>
      <w:marTop w:val="0"/>
      <w:marBottom w:val="0"/>
      <w:divBdr>
        <w:top w:val="none" w:sz="0" w:space="0" w:color="auto"/>
        <w:left w:val="none" w:sz="0" w:space="0" w:color="auto"/>
        <w:bottom w:val="none" w:sz="0" w:space="0" w:color="auto"/>
        <w:right w:val="none" w:sz="0" w:space="0" w:color="auto"/>
      </w:divBdr>
    </w:div>
    <w:div w:id="1602758889">
      <w:bodyDiv w:val="1"/>
      <w:marLeft w:val="0"/>
      <w:marRight w:val="0"/>
      <w:marTop w:val="0"/>
      <w:marBottom w:val="0"/>
      <w:divBdr>
        <w:top w:val="none" w:sz="0" w:space="0" w:color="auto"/>
        <w:left w:val="none" w:sz="0" w:space="0" w:color="auto"/>
        <w:bottom w:val="none" w:sz="0" w:space="0" w:color="auto"/>
        <w:right w:val="none" w:sz="0" w:space="0" w:color="auto"/>
      </w:divBdr>
    </w:div>
    <w:div w:id="1610893633">
      <w:bodyDiv w:val="1"/>
      <w:marLeft w:val="0"/>
      <w:marRight w:val="0"/>
      <w:marTop w:val="0"/>
      <w:marBottom w:val="0"/>
      <w:divBdr>
        <w:top w:val="none" w:sz="0" w:space="0" w:color="auto"/>
        <w:left w:val="none" w:sz="0" w:space="0" w:color="auto"/>
        <w:bottom w:val="none" w:sz="0" w:space="0" w:color="auto"/>
        <w:right w:val="none" w:sz="0" w:space="0" w:color="auto"/>
      </w:divBdr>
    </w:div>
    <w:div w:id="1678075623">
      <w:bodyDiv w:val="1"/>
      <w:marLeft w:val="0"/>
      <w:marRight w:val="0"/>
      <w:marTop w:val="0"/>
      <w:marBottom w:val="0"/>
      <w:divBdr>
        <w:top w:val="none" w:sz="0" w:space="0" w:color="auto"/>
        <w:left w:val="none" w:sz="0" w:space="0" w:color="auto"/>
        <w:bottom w:val="none" w:sz="0" w:space="0" w:color="auto"/>
        <w:right w:val="none" w:sz="0" w:space="0" w:color="auto"/>
      </w:divBdr>
    </w:div>
    <w:div w:id="1699545671">
      <w:bodyDiv w:val="1"/>
      <w:marLeft w:val="0"/>
      <w:marRight w:val="0"/>
      <w:marTop w:val="0"/>
      <w:marBottom w:val="0"/>
      <w:divBdr>
        <w:top w:val="none" w:sz="0" w:space="0" w:color="auto"/>
        <w:left w:val="none" w:sz="0" w:space="0" w:color="auto"/>
        <w:bottom w:val="none" w:sz="0" w:space="0" w:color="auto"/>
        <w:right w:val="none" w:sz="0" w:space="0" w:color="auto"/>
      </w:divBdr>
    </w:div>
    <w:div w:id="1872838026">
      <w:bodyDiv w:val="1"/>
      <w:marLeft w:val="0"/>
      <w:marRight w:val="0"/>
      <w:marTop w:val="0"/>
      <w:marBottom w:val="0"/>
      <w:divBdr>
        <w:top w:val="none" w:sz="0" w:space="0" w:color="auto"/>
        <w:left w:val="none" w:sz="0" w:space="0" w:color="auto"/>
        <w:bottom w:val="none" w:sz="0" w:space="0" w:color="auto"/>
        <w:right w:val="none" w:sz="0" w:space="0" w:color="auto"/>
      </w:divBdr>
    </w:div>
    <w:div w:id="20233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7-downloads-1880260.html" TargetMode="External"/><Relationship Id="rId13" Type="http://schemas.openxmlformats.org/officeDocument/2006/relationships/hyperlink" Target="eclipse-javadoc:%E2%98%82=XN-BASE/C:%5C/.m2%5C/repository%5C/com%5C/pqsoft%5C/skyeye%5C/skyeye-core%5C/6.2.1-SNAPSHOT%5C/skyeye-core-6.2.1-SNAPSHOT.jar%3Ccom" TargetMode="External"/><Relationship Id="rId18" Type="http://schemas.openxmlformats.org/officeDocument/2006/relationships/hyperlink" Target="eclipse-javadoc:%E2%98%82=XN-CFSSS/C:%5C/.m2%5C/repository%5C/com%5C/pqsoft%5C/skyeye%5C/skyeye-core%5C/6.2.1-SNAPSHOT%5C/skyeye-core-6.2.1-SNAPSHOT.jar%3Ccom.pqsoft"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eclipse-javadoc:%E2%98%82=XN-BASE/D:%5C/.m2%5C/repository%5C/com%5C/pqsoft%5C/skyeye%5C/skyeye-rbac%5C/6.2.1-SNAPSHOT%5C/skyeye-rbac-6.2.1-SNAPSHOT.jar%3Ccom" TargetMode="External"/><Relationship Id="rId7" Type="http://schemas.openxmlformats.org/officeDocument/2006/relationships/endnotes" Target="endnotes.xml"/><Relationship Id="rId12" Type="http://schemas.openxmlformats.org/officeDocument/2006/relationships/hyperlink" Target="http://server.pqsoft.cn:8081/nexus/content/groups/public/" TargetMode="External"/><Relationship Id="rId17" Type="http://schemas.openxmlformats.org/officeDocument/2006/relationships/hyperlink" Target="eclipse-javadoc:%E2%98%82=XN-CFSSS/C:%5C/.m2%5C/repository%5C/com%5C/pqsoft%5C/skyeye%5C/skyeye-core%5C/6.2.1-SNAPSHOT%5C/skyeye-core-6.2.1-SNAPSHOT.jar%3Ccom" TargetMode="External"/><Relationship Id="rId25" Type="http://schemas.openxmlformats.org/officeDocument/2006/relationships/hyperlink" Target="eclipse-javadoc:%E2%98%82=XN-BASE/D:%5C/.m2%5C/repository%5C/com%5C/pqsoft%5C/skyeye%5C/skyeye-rbac%5C/6.2.1-SNAPSHOT%5C/skyeye-rbac-6.2.1-SNAPSHOT.jar%3Ccom.pqsoft.skyeye.rbac(OpLog.class%E2%98%83OpLog" TargetMode="External"/><Relationship Id="rId2" Type="http://schemas.openxmlformats.org/officeDocument/2006/relationships/numbering" Target="numbering.xml"/><Relationship Id="rId16" Type="http://schemas.openxmlformats.org/officeDocument/2006/relationships/hyperlink" Target="eclipse-javadoc:%E2%98%82=XN-BASE/C:%5C/.m2%5C/repository%5C/com%5C/pqsoft%5C/skyeye%5C/skyeye-core%5C/6.2.1-SNAPSHOT%5C/skyeye-core-6.2.1-SNAPSHOT.jar%3Ccom.pqsoft.skyeye.api" TargetMode="External"/><Relationship Id="rId20" Type="http://schemas.openxmlformats.org/officeDocument/2006/relationships/hyperlink" Target="eclipse-javadoc:%E2%98%82=XN-CFSSS/C:%5C/.m2%5C/repository%5C/com%5C/pqsoft%5C/skyeye%5C/skyeye-core%5C/6.2.1-SNAPSHOT%5C/skyeye-core-6.2.1-SNAPSHOT.jar%3Ccom.pqsoft.skyeye.api"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173.com/soft/61670.html" TargetMode="External"/><Relationship Id="rId24" Type="http://schemas.openxmlformats.org/officeDocument/2006/relationships/hyperlink" Target="eclipse-javadoc:%E2%98%82=XN-BASE/D:%5C/.m2%5C/repository%5C/com%5C/pqsoft%5C/skyeye%5C/skyeye-rbac%5C/6.2.1-SNAPSHOT%5C/skyeye-rbac-6.2.1-SNAPSHOT.jar%3Ccom.pqsoft.skyeye.rbac" TargetMode="External"/><Relationship Id="rId5" Type="http://schemas.openxmlformats.org/officeDocument/2006/relationships/webSettings" Target="webSettings.xml"/><Relationship Id="rId15" Type="http://schemas.openxmlformats.org/officeDocument/2006/relationships/hyperlink" Target="eclipse-javadoc:%E2%98%82=XN-BASE/C:%5C/.m2%5C/repository%5C/com%5C/pqsoft%5C/skyeye%5C/skyeye-core%5C/6.2.1-SNAPSHOT%5C/skyeye-core-6.2.1-SNAPSHOT.jar%3Ccom.pqsoft.skyeye" TargetMode="External"/><Relationship Id="rId23" Type="http://schemas.openxmlformats.org/officeDocument/2006/relationships/hyperlink" Target="eclipse-javadoc:%E2%98%82=XN-BASE/D:%5C/.m2%5C/repository%5C/com%5C/pqsoft%5C/skyeye%5C/skyeye-rbac%5C/6.2.1-SNAPSHOT%5C/skyeye-rbac-6.2.1-SNAPSHOT.jar%3Ccom.pqsoft.skyeye" TargetMode="External"/><Relationship Id="rId28" Type="http://schemas.openxmlformats.org/officeDocument/2006/relationships/header" Target="header1.xml"/><Relationship Id="rId10" Type="http://schemas.openxmlformats.org/officeDocument/2006/relationships/hyperlink" Target="http://www.oracle.com/technetwork/database/enterprise-edition/downloads/index.html" TargetMode="External"/><Relationship Id="rId19" Type="http://schemas.openxmlformats.org/officeDocument/2006/relationships/hyperlink" Target="eclipse-javadoc:%E2%98%82=XN-CFSSS/C:%5C/.m2%5C/repository%5C/com%5C/pqsoft%5C/skyeye%5C/skyeye-core%5C/6.2.1-SNAPSHOT%5C/skyeye-core-6.2.1-SNAPSHOT.jar%3Ccom.pqsoft.skyey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clipse.org/downloads/" TargetMode="External"/><Relationship Id="rId14" Type="http://schemas.openxmlformats.org/officeDocument/2006/relationships/hyperlink" Target="eclipse-javadoc:%E2%98%82=XN-BASE/C:%5C/.m2%5C/repository%5C/com%5C/pqsoft%5C/skyeye%5C/skyeye-core%5C/6.2.1-SNAPSHOT%5C/skyeye-core-6.2.1-SNAPSHOT.jar%3Ccom.pqsoft" TargetMode="External"/><Relationship Id="rId22" Type="http://schemas.openxmlformats.org/officeDocument/2006/relationships/hyperlink" Target="eclipse-javadoc:%E2%98%82=XN-BASE/D:%5C/.m2%5C/repository%5C/com%5C/pqsoft%5C/skyeye%5C/skyeye-rbac%5C/6.2.1-SNAPSHOT%5C/skyeye-rbac-6.2.1-SNAPSHOT.jar%3Ccom.pqsoft" TargetMode="External"/><Relationship Id="rId27" Type="http://schemas.openxmlformats.org/officeDocument/2006/relationships/image" Target="media/image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I:\E\&#20844;&#21496;&#25991;&#26723;\&#26131;&#32838;&#31185;-&#30740;&#21457;&#37096;-&#25216;&#26415;&#23454;&#29616;\&#27169;&#29256;\&#23433;&#35013;&#37096;&#32626;&#25163;&#20876;(&#27169;&#26495;V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BBAC1-E70F-44B3-89E2-8E0F82F8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安装部署手册(模板V1.0).dot</Template>
  <TotalTime>393</TotalTime>
  <Pages>15</Pages>
  <Words>1731</Words>
  <Characters>9870</Characters>
  <Application>Microsoft Office Word</Application>
  <DocSecurity>0</DocSecurity>
  <Lines>82</Lines>
  <Paragraphs>23</Paragraphs>
  <ScaleCrop>false</ScaleCrop>
  <Company>Chnet</Company>
  <LinksUpToDate>false</LinksUpToDate>
  <CharactersWithSpaces>11578</CharactersWithSpaces>
  <SharedDoc>false</SharedDoc>
  <HLinks>
    <vt:vector size="108" baseType="variant">
      <vt:variant>
        <vt:i4>2228347</vt:i4>
      </vt:variant>
      <vt:variant>
        <vt:i4>81</vt:i4>
      </vt:variant>
      <vt:variant>
        <vt:i4>0</vt:i4>
      </vt:variant>
      <vt:variant>
        <vt:i4>5</vt:i4>
      </vt:variant>
      <vt:variant>
        <vt:lpwstr>eclipse-javadoc:%E2%98%82=XN-BASE/C:%5C/.m2%5C/repository%5C/com%5C/pqsoft%5C/skyeye%5C/skyeye-core%5C/6.2.1-SNAPSHOT%5C/skyeye-core-6.2.1-SNAPSHOT.jar%3Ccom.pqsoft.skyeye.api</vt:lpwstr>
      </vt:variant>
      <vt:variant>
        <vt:lpwstr/>
      </vt:variant>
      <vt:variant>
        <vt:i4>8126591</vt:i4>
      </vt:variant>
      <vt:variant>
        <vt:i4>78</vt:i4>
      </vt:variant>
      <vt:variant>
        <vt:i4>0</vt:i4>
      </vt:variant>
      <vt:variant>
        <vt:i4>5</vt:i4>
      </vt:variant>
      <vt:variant>
        <vt:lpwstr>eclipse-javadoc:%E2%98%82=XN-BASE/C:%5C/.m2%5C/repository%5C/com%5C/pqsoft%5C/skyeye%5C/skyeye-core%5C/6.2.1-SNAPSHOT%5C/skyeye-core-6.2.1-SNAPSHOT.jar%3Ccom.pqsoft.skyeye</vt:lpwstr>
      </vt:variant>
      <vt:variant>
        <vt:lpwstr/>
      </vt:variant>
      <vt:variant>
        <vt:i4>983135</vt:i4>
      </vt:variant>
      <vt:variant>
        <vt:i4>75</vt:i4>
      </vt:variant>
      <vt:variant>
        <vt:i4>0</vt:i4>
      </vt:variant>
      <vt:variant>
        <vt:i4>5</vt:i4>
      </vt:variant>
      <vt:variant>
        <vt:lpwstr>eclipse-javadoc:%E2%98%82=XN-BASE/C:%5C/.m2%5C/repository%5C/com%5C/pqsoft%5C/skyeye%5C/skyeye-core%5C/6.2.1-SNAPSHOT%5C/skyeye-core-6.2.1-SNAPSHOT.jar%3Ccom.pqsoft</vt:lpwstr>
      </vt:variant>
      <vt:variant>
        <vt:lpwstr/>
      </vt:variant>
      <vt:variant>
        <vt:i4>4915287</vt:i4>
      </vt:variant>
      <vt:variant>
        <vt:i4>72</vt:i4>
      </vt:variant>
      <vt:variant>
        <vt:i4>0</vt:i4>
      </vt:variant>
      <vt:variant>
        <vt:i4>5</vt:i4>
      </vt:variant>
      <vt:variant>
        <vt:lpwstr>eclipse-javadoc:%E2%98%82=XN-BASE/C:%5C/.m2%5C/repository%5C/com%5C/pqsoft%5C/skyeye%5C/skyeye-core%5C/6.2.1-SNAPSHOT%5C/skyeye-core-6.2.1-SNAPSHOT.jar%3Ccom</vt:lpwstr>
      </vt:variant>
      <vt:variant>
        <vt:lpwstr/>
      </vt:variant>
      <vt:variant>
        <vt:i4>458760</vt:i4>
      </vt:variant>
      <vt:variant>
        <vt:i4>69</vt:i4>
      </vt:variant>
      <vt:variant>
        <vt:i4>0</vt:i4>
      </vt:variant>
      <vt:variant>
        <vt:i4>5</vt:i4>
      </vt:variant>
      <vt:variant>
        <vt:lpwstr>http://server.pqsoft.cn:8081/nexus/content/groups/public/</vt:lpwstr>
      </vt:variant>
      <vt:variant>
        <vt:lpwstr/>
      </vt:variant>
      <vt:variant>
        <vt:i4>2818101</vt:i4>
      </vt:variant>
      <vt:variant>
        <vt:i4>66</vt:i4>
      </vt:variant>
      <vt:variant>
        <vt:i4>0</vt:i4>
      </vt:variant>
      <vt:variant>
        <vt:i4>5</vt:i4>
      </vt:variant>
      <vt:variant>
        <vt:lpwstr>http://www.cr173.com/soft/61670.html</vt:lpwstr>
      </vt:variant>
      <vt:variant>
        <vt:lpwstr>address</vt:lpwstr>
      </vt:variant>
      <vt:variant>
        <vt:i4>6684780</vt:i4>
      </vt:variant>
      <vt:variant>
        <vt:i4>63</vt:i4>
      </vt:variant>
      <vt:variant>
        <vt:i4>0</vt:i4>
      </vt:variant>
      <vt:variant>
        <vt:i4>5</vt:i4>
      </vt:variant>
      <vt:variant>
        <vt:lpwstr>http://www.oracle.com/technetwork/database/enterprise-edition/downloads/index.html</vt:lpwstr>
      </vt:variant>
      <vt:variant>
        <vt:lpwstr/>
      </vt:variant>
      <vt:variant>
        <vt:i4>5374032</vt:i4>
      </vt:variant>
      <vt:variant>
        <vt:i4>60</vt:i4>
      </vt:variant>
      <vt:variant>
        <vt:i4>0</vt:i4>
      </vt:variant>
      <vt:variant>
        <vt:i4>5</vt:i4>
      </vt:variant>
      <vt:variant>
        <vt:lpwstr>http://www.eclipse.org/downloads/</vt:lpwstr>
      </vt:variant>
      <vt:variant>
        <vt:lpwstr/>
      </vt:variant>
      <vt:variant>
        <vt:i4>3145847</vt:i4>
      </vt:variant>
      <vt:variant>
        <vt:i4>57</vt:i4>
      </vt:variant>
      <vt:variant>
        <vt:i4>0</vt:i4>
      </vt:variant>
      <vt:variant>
        <vt:i4>5</vt:i4>
      </vt:variant>
      <vt:variant>
        <vt:lpwstr>http://www.oracle.com/technetwork/java/javase/downloads/jdk7-downloads-1880260.html</vt:lpwstr>
      </vt:variant>
      <vt:variant>
        <vt:lpwstr/>
      </vt:variant>
      <vt:variant>
        <vt:i4>1835062</vt:i4>
      </vt:variant>
      <vt:variant>
        <vt:i4>50</vt:i4>
      </vt:variant>
      <vt:variant>
        <vt:i4>0</vt:i4>
      </vt:variant>
      <vt:variant>
        <vt:i4>5</vt:i4>
      </vt:variant>
      <vt:variant>
        <vt:lpwstr/>
      </vt:variant>
      <vt:variant>
        <vt:lpwstr>_Toc457522790</vt:lpwstr>
      </vt:variant>
      <vt:variant>
        <vt:i4>1900598</vt:i4>
      </vt:variant>
      <vt:variant>
        <vt:i4>44</vt:i4>
      </vt:variant>
      <vt:variant>
        <vt:i4>0</vt:i4>
      </vt:variant>
      <vt:variant>
        <vt:i4>5</vt:i4>
      </vt:variant>
      <vt:variant>
        <vt:lpwstr/>
      </vt:variant>
      <vt:variant>
        <vt:lpwstr>_Toc457522789</vt:lpwstr>
      </vt:variant>
      <vt:variant>
        <vt:i4>1900598</vt:i4>
      </vt:variant>
      <vt:variant>
        <vt:i4>38</vt:i4>
      </vt:variant>
      <vt:variant>
        <vt:i4>0</vt:i4>
      </vt:variant>
      <vt:variant>
        <vt:i4>5</vt:i4>
      </vt:variant>
      <vt:variant>
        <vt:lpwstr/>
      </vt:variant>
      <vt:variant>
        <vt:lpwstr>_Toc457522788</vt:lpwstr>
      </vt:variant>
      <vt:variant>
        <vt:i4>1900598</vt:i4>
      </vt:variant>
      <vt:variant>
        <vt:i4>32</vt:i4>
      </vt:variant>
      <vt:variant>
        <vt:i4>0</vt:i4>
      </vt:variant>
      <vt:variant>
        <vt:i4>5</vt:i4>
      </vt:variant>
      <vt:variant>
        <vt:lpwstr/>
      </vt:variant>
      <vt:variant>
        <vt:lpwstr>_Toc457522787</vt:lpwstr>
      </vt:variant>
      <vt:variant>
        <vt:i4>1900598</vt:i4>
      </vt:variant>
      <vt:variant>
        <vt:i4>26</vt:i4>
      </vt:variant>
      <vt:variant>
        <vt:i4>0</vt:i4>
      </vt:variant>
      <vt:variant>
        <vt:i4>5</vt:i4>
      </vt:variant>
      <vt:variant>
        <vt:lpwstr/>
      </vt:variant>
      <vt:variant>
        <vt:lpwstr>_Toc457522786</vt:lpwstr>
      </vt:variant>
      <vt:variant>
        <vt:i4>1900598</vt:i4>
      </vt:variant>
      <vt:variant>
        <vt:i4>20</vt:i4>
      </vt:variant>
      <vt:variant>
        <vt:i4>0</vt:i4>
      </vt:variant>
      <vt:variant>
        <vt:i4>5</vt:i4>
      </vt:variant>
      <vt:variant>
        <vt:lpwstr/>
      </vt:variant>
      <vt:variant>
        <vt:lpwstr>_Toc457522785</vt:lpwstr>
      </vt:variant>
      <vt:variant>
        <vt:i4>1900598</vt:i4>
      </vt:variant>
      <vt:variant>
        <vt:i4>14</vt:i4>
      </vt:variant>
      <vt:variant>
        <vt:i4>0</vt:i4>
      </vt:variant>
      <vt:variant>
        <vt:i4>5</vt:i4>
      </vt:variant>
      <vt:variant>
        <vt:lpwstr/>
      </vt:variant>
      <vt:variant>
        <vt:lpwstr>_Toc457522784</vt:lpwstr>
      </vt:variant>
      <vt:variant>
        <vt:i4>1900598</vt:i4>
      </vt:variant>
      <vt:variant>
        <vt:i4>8</vt:i4>
      </vt:variant>
      <vt:variant>
        <vt:i4>0</vt:i4>
      </vt:variant>
      <vt:variant>
        <vt:i4>5</vt:i4>
      </vt:variant>
      <vt:variant>
        <vt:lpwstr/>
      </vt:variant>
      <vt:variant>
        <vt:lpwstr>_Toc457522783</vt:lpwstr>
      </vt:variant>
      <vt:variant>
        <vt:i4>1900598</vt:i4>
      </vt:variant>
      <vt:variant>
        <vt:i4>2</vt:i4>
      </vt:variant>
      <vt:variant>
        <vt:i4>0</vt:i4>
      </vt:variant>
      <vt:variant>
        <vt:i4>5</vt:i4>
      </vt:variant>
      <vt:variant>
        <vt:lpwstr/>
      </vt:variant>
      <vt:variant>
        <vt:lpwstr>_Toc457522782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微软中国</dc:creator>
  <cp:keywords/>
  <dc:description/>
  <cp:lastModifiedBy>李超</cp:lastModifiedBy>
  <cp:revision>160</cp:revision>
  <dcterms:created xsi:type="dcterms:W3CDTF">2016-07-28T19:01:00Z</dcterms:created>
  <dcterms:modified xsi:type="dcterms:W3CDTF">2016-09-03T13:31:00Z</dcterms:modified>
</cp:coreProperties>
</file>