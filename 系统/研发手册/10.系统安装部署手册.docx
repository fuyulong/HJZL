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7B8" w:rsidRPr="00081652" w:rsidRDefault="002757B8" w:rsidP="00374840">
      <w:pPr>
        <w:rPr>
          <w:rFonts w:hint="eastAsia"/>
        </w:rPr>
      </w:pPr>
    </w:p>
    <w:p w:rsidR="002757B8" w:rsidRPr="00081652" w:rsidRDefault="002757B8" w:rsidP="00374840">
      <w:pPr>
        <w:rPr>
          <w:rFonts w:hint="eastAsia"/>
        </w:rPr>
      </w:pPr>
    </w:p>
    <w:p w:rsidR="002757B8" w:rsidRPr="00081652" w:rsidRDefault="002757B8" w:rsidP="00374840">
      <w:pPr>
        <w:rPr>
          <w:rFonts w:hint="eastAsia"/>
        </w:rPr>
      </w:pPr>
    </w:p>
    <w:p w:rsidR="002757B8" w:rsidRPr="00462BF4" w:rsidRDefault="00B27AE4" w:rsidP="007A191C">
      <w:pPr>
        <w:pStyle w:val="af5"/>
        <w:rPr>
          <w:rFonts w:ascii="微软雅黑" w:eastAsia="微软雅黑" w:hAnsi="微软雅黑" w:hint="eastAsia"/>
        </w:rPr>
      </w:pPr>
      <w:r w:rsidRPr="00462BF4">
        <w:rPr>
          <w:rFonts w:ascii="微软雅黑" w:eastAsia="微软雅黑" w:hAnsi="微软雅黑" w:hint="eastAsia"/>
        </w:rPr>
        <w:t>TYLOO融资租赁</w:t>
      </w:r>
      <w:r w:rsidR="002757B8" w:rsidRPr="00462BF4">
        <w:rPr>
          <w:rFonts w:ascii="微软雅黑" w:eastAsia="微软雅黑" w:hAnsi="微软雅黑" w:hint="eastAsia"/>
        </w:rPr>
        <w:t>系统</w:t>
      </w:r>
    </w:p>
    <w:p w:rsidR="002757B8" w:rsidRPr="00462BF4" w:rsidRDefault="002757B8" w:rsidP="007A191C">
      <w:pPr>
        <w:pStyle w:val="af5"/>
        <w:rPr>
          <w:rFonts w:ascii="微软雅黑" w:eastAsia="微软雅黑" w:hAnsi="微软雅黑" w:hint="eastAsia"/>
        </w:rPr>
      </w:pPr>
      <w:r w:rsidRPr="00462BF4">
        <w:rPr>
          <w:rFonts w:ascii="微软雅黑" w:eastAsia="微软雅黑" w:hAnsi="微软雅黑" w:hint="eastAsia"/>
        </w:rPr>
        <w:t>安装部署手册</w:t>
      </w:r>
    </w:p>
    <w:p w:rsidR="002757B8" w:rsidRPr="00462BF4" w:rsidRDefault="002757B8" w:rsidP="007A191C">
      <w:pPr>
        <w:pStyle w:val="af5"/>
        <w:rPr>
          <w:rFonts w:ascii="微软雅黑" w:eastAsia="微软雅黑" w:hAnsi="微软雅黑" w:hint="eastAsia"/>
          <w:color w:val="333333"/>
          <w:sz w:val="24"/>
        </w:rPr>
      </w:pPr>
      <w:r w:rsidRPr="00462BF4">
        <w:rPr>
          <w:rFonts w:ascii="微软雅黑" w:eastAsia="微软雅黑" w:hAnsi="微软雅黑" w:hint="eastAsia"/>
        </w:rPr>
        <w:t>（版本：</w:t>
      </w:r>
      <w:r w:rsidR="00B27AE4" w:rsidRPr="00462BF4">
        <w:rPr>
          <w:rFonts w:ascii="微软雅黑" w:eastAsia="微软雅黑" w:hAnsi="微软雅黑" w:hint="eastAsia"/>
        </w:rPr>
        <w:t>V1.</w:t>
      </w:r>
      <w:r w:rsidR="00B27AE4" w:rsidRPr="00462BF4">
        <w:rPr>
          <w:rFonts w:ascii="微软雅黑" w:eastAsia="微软雅黑" w:hAnsi="微软雅黑"/>
        </w:rPr>
        <w:t>0</w:t>
      </w:r>
      <w:r w:rsidRPr="00462BF4">
        <w:rPr>
          <w:rFonts w:ascii="微软雅黑" w:eastAsia="微软雅黑" w:hAnsi="微软雅黑" w:hint="eastAsia"/>
        </w:rPr>
        <w:t>）</w:t>
      </w:r>
    </w:p>
    <w:p w:rsidR="00E66B6B" w:rsidRPr="00081652" w:rsidRDefault="00D036A1" w:rsidP="00374840">
      <w:pPr>
        <w:pStyle w:val="10"/>
        <w:rPr>
          <w:rFonts w:hint="eastAsia"/>
        </w:rPr>
      </w:pPr>
      <w:r w:rsidRPr="00081652">
        <w:rPr>
          <w:rFonts w:hint="eastAsia"/>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8"/>
        <w:gridCol w:w="1568"/>
        <w:gridCol w:w="4207"/>
        <w:gridCol w:w="1678"/>
      </w:tblGrid>
      <w:tr w:rsidR="00E66B6B" w:rsidRPr="00081652" w:rsidTr="004E72A0">
        <w:trPr>
          <w:trHeight w:val="259"/>
        </w:trPr>
        <w:tc>
          <w:tcPr>
            <w:tcW w:w="5000" w:type="pct"/>
            <w:gridSpan w:val="4"/>
          </w:tcPr>
          <w:p w:rsidR="00E66B6B" w:rsidRPr="00081652" w:rsidRDefault="00E66B6B" w:rsidP="00374840">
            <w:pPr>
              <w:rPr>
                <w:rFonts w:hint="eastAsia"/>
              </w:rPr>
            </w:pPr>
            <w:r w:rsidRPr="00081652">
              <w:rPr>
                <w:rFonts w:hint="eastAsia"/>
              </w:rPr>
              <w:t>版本修订历史</w:t>
            </w:r>
          </w:p>
        </w:tc>
      </w:tr>
      <w:tr w:rsidR="00E66B6B" w:rsidRPr="00081652" w:rsidTr="004E72A0">
        <w:trPr>
          <w:trHeight w:val="259"/>
        </w:trPr>
        <w:tc>
          <w:tcPr>
            <w:tcW w:w="727" w:type="pct"/>
          </w:tcPr>
          <w:p w:rsidR="00E66B6B" w:rsidRPr="00081652" w:rsidRDefault="00E66B6B" w:rsidP="00374840">
            <w:pPr>
              <w:rPr>
                <w:rFonts w:hint="eastAsia"/>
              </w:rPr>
            </w:pPr>
            <w:r w:rsidRPr="00081652">
              <w:rPr>
                <w:rFonts w:hint="eastAsia"/>
              </w:rPr>
              <w:t>版本</w:t>
            </w:r>
          </w:p>
        </w:tc>
        <w:tc>
          <w:tcPr>
            <w:tcW w:w="899" w:type="pct"/>
          </w:tcPr>
          <w:p w:rsidR="00E66B6B" w:rsidRPr="00081652" w:rsidRDefault="00E66B6B" w:rsidP="00374840">
            <w:pPr>
              <w:rPr>
                <w:rFonts w:hint="eastAsia"/>
              </w:rPr>
            </w:pPr>
            <w:r w:rsidRPr="00081652">
              <w:rPr>
                <w:rFonts w:hint="eastAsia"/>
              </w:rPr>
              <w:t>作者</w:t>
            </w:r>
          </w:p>
        </w:tc>
        <w:tc>
          <w:tcPr>
            <w:tcW w:w="2412" w:type="pct"/>
          </w:tcPr>
          <w:p w:rsidR="00E66B6B" w:rsidRPr="00081652" w:rsidRDefault="00E66B6B" w:rsidP="00374840">
            <w:pPr>
              <w:rPr>
                <w:rFonts w:hint="eastAsia"/>
              </w:rPr>
            </w:pPr>
            <w:r w:rsidRPr="00081652">
              <w:rPr>
                <w:rFonts w:hint="eastAsia"/>
              </w:rPr>
              <w:t>修订内容</w:t>
            </w:r>
          </w:p>
        </w:tc>
        <w:tc>
          <w:tcPr>
            <w:tcW w:w="962" w:type="pct"/>
          </w:tcPr>
          <w:p w:rsidR="00E66B6B" w:rsidRPr="00081652" w:rsidRDefault="00E66B6B" w:rsidP="00374840">
            <w:pPr>
              <w:rPr>
                <w:rFonts w:hint="eastAsia"/>
              </w:rPr>
            </w:pPr>
            <w:r w:rsidRPr="00081652">
              <w:rPr>
                <w:rFonts w:hint="eastAsia"/>
              </w:rPr>
              <w:t>完稿日期</w:t>
            </w:r>
          </w:p>
        </w:tc>
      </w:tr>
      <w:tr w:rsidR="00E66B6B" w:rsidRPr="00081652" w:rsidTr="004E72A0">
        <w:trPr>
          <w:trHeight w:val="756"/>
        </w:trPr>
        <w:tc>
          <w:tcPr>
            <w:tcW w:w="727" w:type="pct"/>
          </w:tcPr>
          <w:p w:rsidR="00E66B6B" w:rsidRPr="00081652" w:rsidRDefault="00E66B6B" w:rsidP="00374840">
            <w:pPr>
              <w:rPr>
                <w:rFonts w:hint="eastAsia"/>
              </w:rPr>
            </w:pPr>
            <w:r w:rsidRPr="00081652">
              <w:rPr>
                <w:rFonts w:hint="eastAsia"/>
              </w:rPr>
              <w:t>V1.0</w:t>
            </w:r>
          </w:p>
        </w:tc>
        <w:tc>
          <w:tcPr>
            <w:tcW w:w="899" w:type="pct"/>
          </w:tcPr>
          <w:p w:rsidR="00E66B6B" w:rsidRPr="00081652" w:rsidRDefault="005F7251" w:rsidP="00374840">
            <w:pPr>
              <w:rPr>
                <w:rFonts w:hint="eastAsia"/>
              </w:rPr>
            </w:pPr>
            <w:r>
              <w:rPr>
                <w:rFonts w:hint="eastAsia"/>
              </w:rPr>
              <w:t>李超</w:t>
            </w:r>
          </w:p>
        </w:tc>
        <w:tc>
          <w:tcPr>
            <w:tcW w:w="2412" w:type="pct"/>
          </w:tcPr>
          <w:p w:rsidR="00E66B6B" w:rsidRPr="00081652" w:rsidRDefault="00E66B6B" w:rsidP="00374840">
            <w:pPr>
              <w:rPr>
                <w:rFonts w:hint="eastAsia"/>
              </w:rPr>
            </w:pPr>
            <w:r w:rsidRPr="00081652">
              <w:rPr>
                <w:rFonts w:hint="eastAsia"/>
              </w:rPr>
              <w:t>初次编制</w:t>
            </w:r>
          </w:p>
        </w:tc>
        <w:tc>
          <w:tcPr>
            <w:tcW w:w="962" w:type="pct"/>
          </w:tcPr>
          <w:p w:rsidR="00E66B6B" w:rsidRPr="00081652" w:rsidRDefault="00E66B6B" w:rsidP="005F7251">
            <w:pPr>
              <w:rPr>
                <w:rFonts w:hint="eastAsia"/>
              </w:rPr>
            </w:pPr>
          </w:p>
        </w:tc>
      </w:tr>
      <w:tr w:rsidR="00E66B6B" w:rsidRPr="00081652" w:rsidTr="004E72A0">
        <w:trPr>
          <w:trHeight w:val="780"/>
        </w:trPr>
        <w:tc>
          <w:tcPr>
            <w:tcW w:w="727" w:type="pct"/>
          </w:tcPr>
          <w:p w:rsidR="00E66B6B" w:rsidRPr="00081652" w:rsidRDefault="00E66B6B" w:rsidP="00374840">
            <w:pPr>
              <w:rPr>
                <w:rFonts w:hint="eastAsia"/>
              </w:rPr>
            </w:pPr>
          </w:p>
        </w:tc>
        <w:tc>
          <w:tcPr>
            <w:tcW w:w="899" w:type="pct"/>
          </w:tcPr>
          <w:p w:rsidR="00E66B6B" w:rsidRPr="00081652" w:rsidRDefault="00E66B6B" w:rsidP="00374840">
            <w:pPr>
              <w:rPr>
                <w:rFonts w:hint="eastAsia"/>
              </w:rPr>
            </w:pPr>
          </w:p>
        </w:tc>
        <w:tc>
          <w:tcPr>
            <w:tcW w:w="2412" w:type="pct"/>
          </w:tcPr>
          <w:p w:rsidR="00E66B6B" w:rsidRPr="00081652" w:rsidRDefault="00E66B6B" w:rsidP="00374840">
            <w:pPr>
              <w:rPr>
                <w:rFonts w:hint="eastAsia"/>
              </w:rPr>
            </w:pPr>
          </w:p>
        </w:tc>
        <w:tc>
          <w:tcPr>
            <w:tcW w:w="962" w:type="pct"/>
          </w:tcPr>
          <w:p w:rsidR="00E66B6B" w:rsidRPr="00081652" w:rsidRDefault="00E66B6B" w:rsidP="00374840">
            <w:pPr>
              <w:rPr>
                <w:rFonts w:hint="eastAsia"/>
              </w:rPr>
            </w:pPr>
          </w:p>
        </w:tc>
      </w:tr>
      <w:tr w:rsidR="00E66B6B" w:rsidRPr="00081652" w:rsidTr="004E72A0">
        <w:trPr>
          <w:trHeight w:val="774"/>
        </w:trPr>
        <w:tc>
          <w:tcPr>
            <w:tcW w:w="727" w:type="pct"/>
          </w:tcPr>
          <w:p w:rsidR="00E66B6B" w:rsidRPr="00081652" w:rsidRDefault="00E66B6B" w:rsidP="00374840">
            <w:pPr>
              <w:rPr>
                <w:rFonts w:hint="eastAsia"/>
              </w:rPr>
            </w:pPr>
          </w:p>
        </w:tc>
        <w:tc>
          <w:tcPr>
            <w:tcW w:w="899" w:type="pct"/>
          </w:tcPr>
          <w:p w:rsidR="00E66B6B" w:rsidRPr="00081652" w:rsidRDefault="00E66B6B" w:rsidP="00374840">
            <w:pPr>
              <w:rPr>
                <w:rFonts w:hint="eastAsia"/>
              </w:rPr>
            </w:pPr>
          </w:p>
        </w:tc>
        <w:tc>
          <w:tcPr>
            <w:tcW w:w="2412" w:type="pct"/>
          </w:tcPr>
          <w:p w:rsidR="00E66B6B" w:rsidRPr="00081652" w:rsidRDefault="00E66B6B" w:rsidP="00374840">
            <w:pPr>
              <w:rPr>
                <w:rFonts w:hint="eastAsia"/>
              </w:rPr>
            </w:pPr>
          </w:p>
        </w:tc>
        <w:tc>
          <w:tcPr>
            <w:tcW w:w="962" w:type="pct"/>
          </w:tcPr>
          <w:p w:rsidR="00E66B6B" w:rsidRPr="00081652" w:rsidRDefault="00E66B6B" w:rsidP="00374840">
            <w:pPr>
              <w:rPr>
                <w:rFonts w:hint="eastAsia"/>
              </w:rPr>
            </w:pPr>
          </w:p>
        </w:tc>
      </w:tr>
      <w:tr w:rsidR="00E66B6B" w:rsidRPr="00081652" w:rsidTr="004E72A0">
        <w:trPr>
          <w:trHeight w:val="774"/>
        </w:trPr>
        <w:tc>
          <w:tcPr>
            <w:tcW w:w="727" w:type="pct"/>
          </w:tcPr>
          <w:p w:rsidR="00E66B6B" w:rsidRPr="00081652" w:rsidRDefault="00E66B6B" w:rsidP="00374840">
            <w:pPr>
              <w:rPr>
                <w:rFonts w:hint="eastAsia"/>
              </w:rPr>
            </w:pPr>
          </w:p>
        </w:tc>
        <w:tc>
          <w:tcPr>
            <w:tcW w:w="899" w:type="pct"/>
          </w:tcPr>
          <w:p w:rsidR="00E66B6B" w:rsidRPr="00081652" w:rsidRDefault="00E66B6B" w:rsidP="00374840">
            <w:pPr>
              <w:rPr>
                <w:rFonts w:hint="eastAsia"/>
              </w:rPr>
            </w:pPr>
          </w:p>
        </w:tc>
        <w:tc>
          <w:tcPr>
            <w:tcW w:w="2412" w:type="pct"/>
          </w:tcPr>
          <w:p w:rsidR="00E66B6B" w:rsidRPr="00081652" w:rsidRDefault="00E66B6B" w:rsidP="00374840">
            <w:pPr>
              <w:rPr>
                <w:rFonts w:hint="eastAsia"/>
              </w:rPr>
            </w:pPr>
          </w:p>
        </w:tc>
        <w:tc>
          <w:tcPr>
            <w:tcW w:w="962" w:type="pct"/>
          </w:tcPr>
          <w:p w:rsidR="00E66B6B" w:rsidRPr="00081652" w:rsidRDefault="00E66B6B" w:rsidP="00374840">
            <w:pPr>
              <w:rPr>
                <w:rFonts w:hint="eastAsia"/>
              </w:rPr>
            </w:pPr>
          </w:p>
        </w:tc>
      </w:tr>
      <w:tr w:rsidR="00E66B6B" w:rsidRPr="00081652" w:rsidTr="004E72A0">
        <w:trPr>
          <w:trHeight w:val="774"/>
        </w:trPr>
        <w:tc>
          <w:tcPr>
            <w:tcW w:w="727" w:type="pct"/>
          </w:tcPr>
          <w:p w:rsidR="00E66B6B" w:rsidRPr="00081652" w:rsidRDefault="00E66B6B" w:rsidP="00374840">
            <w:pPr>
              <w:rPr>
                <w:rFonts w:hint="eastAsia"/>
              </w:rPr>
            </w:pPr>
          </w:p>
        </w:tc>
        <w:tc>
          <w:tcPr>
            <w:tcW w:w="899" w:type="pct"/>
          </w:tcPr>
          <w:p w:rsidR="00E66B6B" w:rsidRPr="00081652" w:rsidRDefault="00E66B6B" w:rsidP="00374840">
            <w:pPr>
              <w:rPr>
                <w:rFonts w:hint="eastAsia"/>
              </w:rPr>
            </w:pPr>
          </w:p>
        </w:tc>
        <w:tc>
          <w:tcPr>
            <w:tcW w:w="2412" w:type="pct"/>
          </w:tcPr>
          <w:p w:rsidR="00E66B6B" w:rsidRPr="00081652" w:rsidRDefault="00E66B6B" w:rsidP="00374840">
            <w:pPr>
              <w:rPr>
                <w:rFonts w:hint="eastAsia"/>
              </w:rPr>
            </w:pPr>
          </w:p>
        </w:tc>
        <w:tc>
          <w:tcPr>
            <w:tcW w:w="962" w:type="pct"/>
          </w:tcPr>
          <w:p w:rsidR="00E66B6B" w:rsidRPr="00081652" w:rsidRDefault="00E66B6B" w:rsidP="00374840">
            <w:pPr>
              <w:rPr>
                <w:rFonts w:hint="eastAsia"/>
              </w:rPr>
            </w:pPr>
          </w:p>
        </w:tc>
      </w:tr>
    </w:tbl>
    <w:p w:rsidR="00E66B6B" w:rsidRPr="00081652" w:rsidRDefault="00E66B6B" w:rsidP="00374840">
      <w:pPr>
        <w:pStyle w:val="10"/>
        <w:rPr>
          <w:rFonts w:hint="eastAsia"/>
        </w:rPr>
      </w:pPr>
      <w:r w:rsidRPr="00081652">
        <w:rPr>
          <w:rFonts w:hint="eastAsia"/>
        </w:rPr>
        <w:t>修订内容有如下几种：初次编制、增加（+增加说明）、修改（+修改说明）、删除（+删除说明）</w:t>
      </w:r>
    </w:p>
    <w:p w:rsidR="00D036A1" w:rsidRPr="00081652" w:rsidRDefault="00E66B6B" w:rsidP="00374840">
      <w:pPr>
        <w:pStyle w:val="10"/>
        <w:rPr>
          <w:rFonts w:hint="eastAsia"/>
        </w:rPr>
      </w:pPr>
      <w:r w:rsidRPr="00081652">
        <w:rPr>
          <w:rFonts w:hint="eastAsia"/>
        </w:rPr>
        <w:br w:type="page"/>
      </w:r>
      <w:r w:rsidR="00D036A1" w:rsidRPr="00081652">
        <w:rPr>
          <w:rFonts w:hint="eastAsia"/>
          <w:lang w:val="zh-CN"/>
        </w:rPr>
        <w:lastRenderedPageBreak/>
        <w:t>目录</w:t>
      </w:r>
    </w:p>
    <w:p w:rsidR="00330586" w:rsidRPr="009C66EB" w:rsidRDefault="00D036A1">
      <w:pPr>
        <w:pStyle w:val="10"/>
        <w:rPr>
          <w:rFonts w:ascii="Calibri" w:eastAsia="宋体" w:hAnsi="Calibri" w:cs="Times New Roman"/>
          <w:b w:val="0"/>
          <w:bCs w:val="0"/>
          <w:caps w:val="0"/>
          <w:noProof/>
          <w:color w:val="auto"/>
          <w:kern w:val="2"/>
          <w:sz w:val="21"/>
          <w:szCs w:val="22"/>
        </w:rPr>
      </w:pPr>
      <w:r w:rsidRPr="00081652">
        <w:rPr>
          <w:rFonts w:hint="eastAsia"/>
        </w:rPr>
        <w:fldChar w:fldCharType="begin"/>
      </w:r>
      <w:r w:rsidRPr="00081652">
        <w:rPr>
          <w:rFonts w:hint="eastAsia"/>
        </w:rPr>
        <w:instrText xml:space="preserve"> TOC \o "1-3" \h \z \u </w:instrText>
      </w:r>
      <w:r w:rsidRPr="00081652">
        <w:rPr>
          <w:rFonts w:hint="eastAsia"/>
        </w:rPr>
        <w:fldChar w:fldCharType="separate"/>
      </w:r>
      <w:hyperlink w:anchor="_Toc457388454" w:history="1">
        <w:r w:rsidR="00330586" w:rsidRPr="00AE03C8">
          <w:rPr>
            <w:rStyle w:val="af2"/>
            <w:rFonts w:hint="eastAsia"/>
            <w:noProof/>
          </w:rPr>
          <w:t>第</w:t>
        </w:r>
        <w:r w:rsidR="00330586" w:rsidRPr="00AE03C8">
          <w:rPr>
            <w:rStyle w:val="af2"/>
            <w:rFonts w:hint="eastAsia"/>
            <w:noProof/>
          </w:rPr>
          <w:t>1</w:t>
        </w:r>
        <w:r w:rsidR="00330586" w:rsidRPr="00AE03C8">
          <w:rPr>
            <w:rStyle w:val="af2"/>
            <w:rFonts w:hint="eastAsia"/>
            <w:noProof/>
          </w:rPr>
          <w:t>章</w:t>
        </w:r>
        <w:r w:rsidR="00330586" w:rsidRPr="009C66EB">
          <w:rPr>
            <w:rFonts w:ascii="Calibri" w:eastAsia="宋体" w:hAnsi="Calibri" w:cs="Times New Roman"/>
            <w:b w:val="0"/>
            <w:bCs w:val="0"/>
            <w:caps w:val="0"/>
            <w:noProof/>
            <w:color w:val="auto"/>
            <w:kern w:val="2"/>
            <w:sz w:val="21"/>
            <w:szCs w:val="22"/>
          </w:rPr>
          <w:tab/>
        </w:r>
        <w:r w:rsidR="00330586" w:rsidRPr="00AE03C8">
          <w:rPr>
            <w:rStyle w:val="af2"/>
            <w:rFonts w:ascii="仿宋_GB2312" w:eastAsia="仿宋_GB2312" w:hint="eastAsia"/>
            <w:noProof/>
          </w:rPr>
          <w:t>部署环境</w:t>
        </w:r>
        <w:r w:rsidR="00330586">
          <w:rPr>
            <w:noProof/>
            <w:webHidden/>
          </w:rPr>
          <w:tab/>
        </w:r>
        <w:r w:rsidR="00330586">
          <w:rPr>
            <w:noProof/>
            <w:webHidden/>
          </w:rPr>
          <w:fldChar w:fldCharType="begin"/>
        </w:r>
        <w:r w:rsidR="00330586">
          <w:rPr>
            <w:noProof/>
            <w:webHidden/>
          </w:rPr>
          <w:instrText xml:space="preserve"> PAGEREF _Toc457388454 \h </w:instrText>
        </w:r>
        <w:r w:rsidR="00330586">
          <w:rPr>
            <w:noProof/>
            <w:webHidden/>
          </w:rPr>
        </w:r>
        <w:r w:rsidR="00330586">
          <w:rPr>
            <w:noProof/>
            <w:webHidden/>
          </w:rPr>
          <w:fldChar w:fldCharType="separate"/>
        </w:r>
        <w:r w:rsidR="00742667">
          <w:rPr>
            <w:noProof/>
            <w:webHidden/>
          </w:rPr>
          <w:t>3</w:t>
        </w:r>
        <w:r w:rsidR="00330586">
          <w:rPr>
            <w:noProof/>
            <w:webHidden/>
          </w:rPr>
          <w:fldChar w:fldCharType="end"/>
        </w:r>
      </w:hyperlink>
    </w:p>
    <w:p w:rsidR="00330586" w:rsidRPr="009C66EB" w:rsidRDefault="00330586">
      <w:pPr>
        <w:pStyle w:val="21"/>
        <w:rPr>
          <w:rFonts w:ascii="Calibri" w:eastAsia="宋体" w:hAnsi="Calibri" w:cs="Times New Roman"/>
          <w:smallCaps w:val="0"/>
          <w:noProof/>
          <w:color w:val="auto"/>
          <w:kern w:val="2"/>
          <w:sz w:val="21"/>
          <w:szCs w:val="22"/>
        </w:rPr>
      </w:pPr>
      <w:hyperlink w:anchor="_Toc457388455" w:history="1">
        <w:r w:rsidRPr="00AE03C8">
          <w:rPr>
            <w:rStyle w:val="af2"/>
            <w:noProof/>
          </w:rPr>
          <w:t>1.1</w:t>
        </w:r>
        <w:r w:rsidRPr="009C66EB">
          <w:rPr>
            <w:rFonts w:ascii="Calibri" w:eastAsia="宋体" w:hAnsi="Calibri" w:cs="Times New Roman"/>
            <w:smallCaps w:val="0"/>
            <w:noProof/>
            <w:color w:val="auto"/>
            <w:kern w:val="2"/>
            <w:sz w:val="21"/>
            <w:szCs w:val="22"/>
          </w:rPr>
          <w:tab/>
        </w:r>
        <w:r w:rsidRPr="00AE03C8">
          <w:rPr>
            <w:rStyle w:val="af2"/>
            <w:rFonts w:ascii="仿宋_GB2312" w:eastAsia="仿宋_GB2312" w:hint="eastAsia"/>
            <w:noProof/>
          </w:rPr>
          <w:t>系统部署结构</w:t>
        </w:r>
        <w:r>
          <w:rPr>
            <w:noProof/>
            <w:webHidden/>
          </w:rPr>
          <w:tab/>
        </w:r>
        <w:r>
          <w:rPr>
            <w:noProof/>
            <w:webHidden/>
          </w:rPr>
          <w:fldChar w:fldCharType="begin"/>
        </w:r>
        <w:r>
          <w:rPr>
            <w:noProof/>
            <w:webHidden/>
          </w:rPr>
          <w:instrText xml:space="preserve"> PAGEREF _Toc457388455 \h </w:instrText>
        </w:r>
        <w:r>
          <w:rPr>
            <w:noProof/>
            <w:webHidden/>
          </w:rPr>
        </w:r>
        <w:r>
          <w:rPr>
            <w:noProof/>
            <w:webHidden/>
          </w:rPr>
          <w:fldChar w:fldCharType="separate"/>
        </w:r>
        <w:r w:rsidR="00742667">
          <w:rPr>
            <w:noProof/>
            <w:webHidden/>
          </w:rPr>
          <w:t>3</w:t>
        </w:r>
        <w:r>
          <w:rPr>
            <w:noProof/>
            <w:webHidden/>
          </w:rPr>
          <w:fldChar w:fldCharType="end"/>
        </w:r>
      </w:hyperlink>
    </w:p>
    <w:p w:rsidR="00330586" w:rsidRPr="009C66EB" w:rsidRDefault="00330586">
      <w:pPr>
        <w:pStyle w:val="21"/>
        <w:rPr>
          <w:rFonts w:ascii="Calibri" w:eastAsia="宋体" w:hAnsi="Calibri" w:cs="Times New Roman"/>
          <w:smallCaps w:val="0"/>
          <w:noProof/>
          <w:color w:val="auto"/>
          <w:kern w:val="2"/>
          <w:sz w:val="21"/>
          <w:szCs w:val="22"/>
        </w:rPr>
      </w:pPr>
      <w:hyperlink w:anchor="_Toc457388456" w:history="1">
        <w:r w:rsidRPr="00AE03C8">
          <w:rPr>
            <w:rStyle w:val="af2"/>
            <w:noProof/>
          </w:rPr>
          <w:t>1.2</w:t>
        </w:r>
        <w:r w:rsidRPr="009C66EB">
          <w:rPr>
            <w:rFonts w:ascii="Calibri" w:eastAsia="宋体" w:hAnsi="Calibri" w:cs="Times New Roman"/>
            <w:smallCaps w:val="0"/>
            <w:noProof/>
            <w:color w:val="auto"/>
            <w:kern w:val="2"/>
            <w:sz w:val="21"/>
            <w:szCs w:val="22"/>
          </w:rPr>
          <w:tab/>
        </w:r>
        <w:r w:rsidRPr="00AE03C8">
          <w:rPr>
            <w:rStyle w:val="af2"/>
            <w:rFonts w:ascii="仿宋_GB2312" w:eastAsia="仿宋_GB2312" w:hint="eastAsia"/>
            <w:noProof/>
          </w:rPr>
          <w:t>服务器配置</w:t>
        </w:r>
        <w:r>
          <w:rPr>
            <w:noProof/>
            <w:webHidden/>
          </w:rPr>
          <w:tab/>
        </w:r>
        <w:r>
          <w:rPr>
            <w:noProof/>
            <w:webHidden/>
          </w:rPr>
          <w:fldChar w:fldCharType="begin"/>
        </w:r>
        <w:r>
          <w:rPr>
            <w:noProof/>
            <w:webHidden/>
          </w:rPr>
          <w:instrText xml:space="preserve"> PAGEREF _Toc457388456 \h </w:instrText>
        </w:r>
        <w:r>
          <w:rPr>
            <w:noProof/>
            <w:webHidden/>
          </w:rPr>
        </w:r>
        <w:r>
          <w:rPr>
            <w:noProof/>
            <w:webHidden/>
          </w:rPr>
          <w:fldChar w:fldCharType="separate"/>
        </w:r>
        <w:r w:rsidR="00742667">
          <w:rPr>
            <w:noProof/>
            <w:webHidden/>
          </w:rPr>
          <w:t>3</w:t>
        </w:r>
        <w:r>
          <w:rPr>
            <w:noProof/>
            <w:webHidden/>
          </w:rPr>
          <w:fldChar w:fldCharType="end"/>
        </w:r>
      </w:hyperlink>
    </w:p>
    <w:p w:rsidR="00330586" w:rsidRPr="009C66EB" w:rsidRDefault="00330586">
      <w:pPr>
        <w:pStyle w:val="21"/>
        <w:rPr>
          <w:rFonts w:ascii="Calibri" w:eastAsia="宋体" w:hAnsi="Calibri" w:cs="Times New Roman"/>
          <w:smallCaps w:val="0"/>
          <w:noProof/>
          <w:color w:val="auto"/>
          <w:kern w:val="2"/>
          <w:sz w:val="21"/>
          <w:szCs w:val="22"/>
        </w:rPr>
      </w:pPr>
      <w:hyperlink w:anchor="_Toc457388457" w:history="1">
        <w:r w:rsidRPr="00AE03C8">
          <w:rPr>
            <w:rStyle w:val="af2"/>
            <w:noProof/>
          </w:rPr>
          <w:t>1.3</w:t>
        </w:r>
        <w:r w:rsidRPr="009C66EB">
          <w:rPr>
            <w:rFonts w:ascii="Calibri" w:eastAsia="宋体" w:hAnsi="Calibri" w:cs="Times New Roman"/>
            <w:smallCaps w:val="0"/>
            <w:noProof/>
            <w:color w:val="auto"/>
            <w:kern w:val="2"/>
            <w:sz w:val="21"/>
            <w:szCs w:val="22"/>
          </w:rPr>
          <w:tab/>
        </w:r>
        <w:r w:rsidRPr="00AE03C8">
          <w:rPr>
            <w:rStyle w:val="af2"/>
            <w:rFonts w:ascii="仿宋_GB2312" w:eastAsia="仿宋_GB2312" w:hint="eastAsia"/>
            <w:noProof/>
          </w:rPr>
          <w:t>客户端配置</w:t>
        </w:r>
        <w:r>
          <w:rPr>
            <w:noProof/>
            <w:webHidden/>
          </w:rPr>
          <w:tab/>
        </w:r>
        <w:r>
          <w:rPr>
            <w:noProof/>
            <w:webHidden/>
          </w:rPr>
          <w:fldChar w:fldCharType="begin"/>
        </w:r>
        <w:r>
          <w:rPr>
            <w:noProof/>
            <w:webHidden/>
          </w:rPr>
          <w:instrText xml:space="preserve"> PAGEREF _Toc457388457 \h </w:instrText>
        </w:r>
        <w:r>
          <w:rPr>
            <w:noProof/>
            <w:webHidden/>
          </w:rPr>
        </w:r>
        <w:r>
          <w:rPr>
            <w:noProof/>
            <w:webHidden/>
          </w:rPr>
          <w:fldChar w:fldCharType="separate"/>
        </w:r>
        <w:r w:rsidR="00742667">
          <w:rPr>
            <w:noProof/>
            <w:webHidden/>
          </w:rPr>
          <w:t>3</w:t>
        </w:r>
        <w:r>
          <w:rPr>
            <w:noProof/>
            <w:webHidden/>
          </w:rPr>
          <w:fldChar w:fldCharType="end"/>
        </w:r>
      </w:hyperlink>
    </w:p>
    <w:p w:rsidR="00330586" w:rsidRPr="009C66EB" w:rsidRDefault="00330586">
      <w:pPr>
        <w:pStyle w:val="30"/>
        <w:rPr>
          <w:rFonts w:ascii="Calibri" w:eastAsia="宋体" w:hAnsi="Calibri" w:cs="Times New Roman"/>
          <w:iCs w:val="0"/>
          <w:noProof/>
          <w:color w:val="auto"/>
          <w:kern w:val="2"/>
          <w:sz w:val="21"/>
          <w:szCs w:val="22"/>
        </w:rPr>
      </w:pPr>
      <w:hyperlink w:anchor="_Toc457388458" w:history="1">
        <w:r w:rsidRPr="00AE03C8">
          <w:rPr>
            <w:rStyle w:val="af2"/>
            <w:noProof/>
          </w:rPr>
          <w:t>1.3.1</w:t>
        </w:r>
        <w:r w:rsidRPr="009C66EB">
          <w:rPr>
            <w:rFonts w:ascii="Calibri" w:eastAsia="宋体" w:hAnsi="Calibri" w:cs="Times New Roman"/>
            <w:iCs w:val="0"/>
            <w:noProof/>
            <w:color w:val="auto"/>
            <w:kern w:val="2"/>
            <w:sz w:val="21"/>
            <w:szCs w:val="22"/>
          </w:rPr>
          <w:tab/>
        </w:r>
        <w:r w:rsidRPr="00AE03C8">
          <w:rPr>
            <w:rStyle w:val="af2"/>
            <w:rFonts w:ascii="仿宋_GB2312" w:eastAsia="仿宋_GB2312" w:hint="eastAsia"/>
            <w:noProof/>
          </w:rPr>
          <w:t>客户端机器配置要求</w:t>
        </w:r>
        <w:r>
          <w:rPr>
            <w:noProof/>
            <w:webHidden/>
          </w:rPr>
          <w:tab/>
        </w:r>
        <w:r>
          <w:rPr>
            <w:noProof/>
            <w:webHidden/>
          </w:rPr>
          <w:fldChar w:fldCharType="begin"/>
        </w:r>
        <w:r>
          <w:rPr>
            <w:noProof/>
            <w:webHidden/>
          </w:rPr>
          <w:instrText xml:space="preserve"> PAGEREF _Toc457388458 \h </w:instrText>
        </w:r>
        <w:r>
          <w:rPr>
            <w:noProof/>
            <w:webHidden/>
          </w:rPr>
        </w:r>
        <w:r>
          <w:rPr>
            <w:noProof/>
            <w:webHidden/>
          </w:rPr>
          <w:fldChar w:fldCharType="separate"/>
        </w:r>
        <w:r w:rsidR="00742667">
          <w:rPr>
            <w:noProof/>
            <w:webHidden/>
          </w:rPr>
          <w:t>3</w:t>
        </w:r>
        <w:r>
          <w:rPr>
            <w:noProof/>
            <w:webHidden/>
          </w:rPr>
          <w:fldChar w:fldCharType="end"/>
        </w:r>
      </w:hyperlink>
    </w:p>
    <w:p w:rsidR="00330586" w:rsidRPr="009C66EB" w:rsidRDefault="00330586">
      <w:pPr>
        <w:pStyle w:val="30"/>
        <w:rPr>
          <w:rFonts w:ascii="Calibri" w:eastAsia="宋体" w:hAnsi="Calibri" w:cs="Times New Roman"/>
          <w:iCs w:val="0"/>
          <w:noProof/>
          <w:color w:val="auto"/>
          <w:kern w:val="2"/>
          <w:sz w:val="21"/>
          <w:szCs w:val="22"/>
        </w:rPr>
      </w:pPr>
      <w:hyperlink w:anchor="_Toc457388459" w:history="1">
        <w:r w:rsidRPr="00AE03C8">
          <w:rPr>
            <w:rStyle w:val="af2"/>
            <w:noProof/>
          </w:rPr>
          <w:t>1.3.2</w:t>
        </w:r>
        <w:r w:rsidRPr="009C66EB">
          <w:rPr>
            <w:rFonts w:ascii="Calibri" w:eastAsia="宋体" w:hAnsi="Calibri" w:cs="Times New Roman"/>
            <w:iCs w:val="0"/>
            <w:noProof/>
            <w:color w:val="auto"/>
            <w:kern w:val="2"/>
            <w:sz w:val="21"/>
            <w:szCs w:val="22"/>
          </w:rPr>
          <w:tab/>
        </w:r>
        <w:r w:rsidRPr="00AE03C8">
          <w:rPr>
            <w:rStyle w:val="af2"/>
            <w:rFonts w:ascii="仿宋_GB2312" w:eastAsia="仿宋_GB2312" w:hint="eastAsia"/>
            <w:noProof/>
          </w:rPr>
          <w:t>客户端机器系统软件环境</w:t>
        </w:r>
        <w:r>
          <w:rPr>
            <w:noProof/>
            <w:webHidden/>
          </w:rPr>
          <w:tab/>
        </w:r>
        <w:r>
          <w:rPr>
            <w:noProof/>
            <w:webHidden/>
          </w:rPr>
          <w:fldChar w:fldCharType="begin"/>
        </w:r>
        <w:r>
          <w:rPr>
            <w:noProof/>
            <w:webHidden/>
          </w:rPr>
          <w:instrText xml:space="preserve"> PAGEREF _Toc457388459 \h </w:instrText>
        </w:r>
        <w:r>
          <w:rPr>
            <w:noProof/>
            <w:webHidden/>
          </w:rPr>
        </w:r>
        <w:r>
          <w:rPr>
            <w:noProof/>
            <w:webHidden/>
          </w:rPr>
          <w:fldChar w:fldCharType="separate"/>
        </w:r>
        <w:r w:rsidR="00742667">
          <w:rPr>
            <w:noProof/>
            <w:webHidden/>
          </w:rPr>
          <w:t>3</w:t>
        </w:r>
        <w:r>
          <w:rPr>
            <w:noProof/>
            <w:webHidden/>
          </w:rPr>
          <w:fldChar w:fldCharType="end"/>
        </w:r>
      </w:hyperlink>
    </w:p>
    <w:p w:rsidR="00330586" w:rsidRPr="009C66EB" w:rsidRDefault="00330586">
      <w:pPr>
        <w:pStyle w:val="10"/>
        <w:rPr>
          <w:rFonts w:ascii="Calibri" w:eastAsia="宋体" w:hAnsi="Calibri" w:cs="Times New Roman"/>
          <w:b w:val="0"/>
          <w:bCs w:val="0"/>
          <w:caps w:val="0"/>
          <w:noProof/>
          <w:color w:val="auto"/>
          <w:kern w:val="2"/>
          <w:sz w:val="21"/>
          <w:szCs w:val="22"/>
        </w:rPr>
      </w:pPr>
      <w:hyperlink w:anchor="_Toc457388460" w:history="1">
        <w:r w:rsidRPr="00AE03C8">
          <w:rPr>
            <w:rStyle w:val="af2"/>
            <w:rFonts w:hint="eastAsia"/>
            <w:noProof/>
          </w:rPr>
          <w:t>第</w:t>
        </w:r>
        <w:r w:rsidRPr="00AE03C8">
          <w:rPr>
            <w:rStyle w:val="af2"/>
            <w:rFonts w:hint="eastAsia"/>
            <w:noProof/>
          </w:rPr>
          <w:t>2</w:t>
        </w:r>
        <w:r w:rsidRPr="00AE03C8">
          <w:rPr>
            <w:rStyle w:val="af2"/>
            <w:rFonts w:hint="eastAsia"/>
            <w:noProof/>
          </w:rPr>
          <w:t>章</w:t>
        </w:r>
        <w:r w:rsidRPr="009C66EB">
          <w:rPr>
            <w:rFonts w:ascii="Calibri" w:eastAsia="宋体" w:hAnsi="Calibri" w:cs="Times New Roman"/>
            <w:b w:val="0"/>
            <w:bCs w:val="0"/>
            <w:caps w:val="0"/>
            <w:noProof/>
            <w:color w:val="auto"/>
            <w:kern w:val="2"/>
            <w:sz w:val="21"/>
            <w:szCs w:val="22"/>
          </w:rPr>
          <w:tab/>
        </w:r>
        <w:r w:rsidRPr="00AE03C8">
          <w:rPr>
            <w:rStyle w:val="af2"/>
            <w:rFonts w:ascii="仿宋_GB2312" w:eastAsia="仿宋_GB2312" w:hint="eastAsia"/>
            <w:noProof/>
          </w:rPr>
          <w:t>系统软硬件安装与配置参考</w:t>
        </w:r>
        <w:r>
          <w:rPr>
            <w:noProof/>
            <w:webHidden/>
          </w:rPr>
          <w:tab/>
        </w:r>
        <w:r>
          <w:rPr>
            <w:noProof/>
            <w:webHidden/>
          </w:rPr>
          <w:fldChar w:fldCharType="begin"/>
        </w:r>
        <w:r>
          <w:rPr>
            <w:noProof/>
            <w:webHidden/>
          </w:rPr>
          <w:instrText xml:space="preserve"> PAGEREF _Toc457388460 \h </w:instrText>
        </w:r>
        <w:r>
          <w:rPr>
            <w:noProof/>
            <w:webHidden/>
          </w:rPr>
        </w:r>
        <w:r>
          <w:rPr>
            <w:noProof/>
            <w:webHidden/>
          </w:rPr>
          <w:fldChar w:fldCharType="separate"/>
        </w:r>
        <w:r w:rsidR="00742667">
          <w:rPr>
            <w:noProof/>
            <w:webHidden/>
          </w:rPr>
          <w:t>3</w:t>
        </w:r>
        <w:r>
          <w:rPr>
            <w:noProof/>
            <w:webHidden/>
          </w:rPr>
          <w:fldChar w:fldCharType="end"/>
        </w:r>
      </w:hyperlink>
    </w:p>
    <w:p w:rsidR="00330586" w:rsidRPr="009C66EB" w:rsidRDefault="00330586">
      <w:pPr>
        <w:pStyle w:val="21"/>
        <w:rPr>
          <w:rFonts w:ascii="Calibri" w:eastAsia="宋体" w:hAnsi="Calibri" w:cs="Times New Roman"/>
          <w:smallCaps w:val="0"/>
          <w:noProof/>
          <w:color w:val="auto"/>
          <w:kern w:val="2"/>
          <w:sz w:val="21"/>
          <w:szCs w:val="22"/>
        </w:rPr>
      </w:pPr>
      <w:hyperlink w:anchor="_Toc457388461" w:history="1">
        <w:r w:rsidRPr="00AE03C8">
          <w:rPr>
            <w:rStyle w:val="af2"/>
            <w:noProof/>
          </w:rPr>
          <w:t>2.1</w:t>
        </w:r>
        <w:r w:rsidRPr="009C66EB">
          <w:rPr>
            <w:rFonts w:ascii="Calibri" w:eastAsia="宋体" w:hAnsi="Calibri" w:cs="Times New Roman"/>
            <w:smallCaps w:val="0"/>
            <w:noProof/>
            <w:color w:val="auto"/>
            <w:kern w:val="2"/>
            <w:sz w:val="21"/>
            <w:szCs w:val="22"/>
          </w:rPr>
          <w:tab/>
        </w:r>
        <w:r w:rsidRPr="00AE03C8">
          <w:rPr>
            <w:rStyle w:val="af2"/>
            <w:rFonts w:ascii="仿宋_GB2312" w:eastAsia="仿宋_GB2312" w:hint="eastAsia"/>
            <w:noProof/>
          </w:rPr>
          <w:t>服务器操作系统和组件安装要点</w:t>
        </w:r>
        <w:r>
          <w:rPr>
            <w:noProof/>
            <w:webHidden/>
          </w:rPr>
          <w:tab/>
        </w:r>
        <w:r>
          <w:rPr>
            <w:noProof/>
            <w:webHidden/>
          </w:rPr>
          <w:fldChar w:fldCharType="begin"/>
        </w:r>
        <w:r>
          <w:rPr>
            <w:noProof/>
            <w:webHidden/>
          </w:rPr>
          <w:instrText xml:space="preserve"> PAGEREF _Toc457388461 \h </w:instrText>
        </w:r>
        <w:r>
          <w:rPr>
            <w:noProof/>
            <w:webHidden/>
          </w:rPr>
        </w:r>
        <w:r>
          <w:rPr>
            <w:noProof/>
            <w:webHidden/>
          </w:rPr>
          <w:fldChar w:fldCharType="separate"/>
        </w:r>
        <w:r w:rsidR="00742667">
          <w:rPr>
            <w:noProof/>
            <w:webHidden/>
          </w:rPr>
          <w:t>3</w:t>
        </w:r>
        <w:r>
          <w:rPr>
            <w:noProof/>
            <w:webHidden/>
          </w:rPr>
          <w:fldChar w:fldCharType="end"/>
        </w:r>
      </w:hyperlink>
    </w:p>
    <w:p w:rsidR="00330586" w:rsidRPr="009C66EB" w:rsidRDefault="00330586">
      <w:pPr>
        <w:pStyle w:val="21"/>
        <w:rPr>
          <w:rFonts w:ascii="Calibri" w:eastAsia="宋体" w:hAnsi="Calibri" w:cs="Times New Roman"/>
          <w:smallCaps w:val="0"/>
          <w:noProof/>
          <w:color w:val="auto"/>
          <w:kern w:val="2"/>
          <w:sz w:val="21"/>
          <w:szCs w:val="22"/>
        </w:rPr>
      </w:pPr>
      <w:hyperlink w:anchor="_Toc457388462" w:history="1">
        <w:r w:rsidRPr="00AE03C8">
          <w:rPr>
            <w:rStyle w:val="af2"/>
            <w:noProof/>
          </w:rPr>
          <w:t>2.2</w:t>
        </w:r>
        <w:r w:rsidRPr="009C66EB">
          <w:rPr>
            <w:rFonts w:ascii="Calibri" w:eastAsia="宋体" w:hAnsi="Calibri" w:cs="Times New Roman"/>
            <w:smallCaps w:val="0"/>
            <w:noProof/>
            <w:color w:val="auto"/>
            <w:kern w:val="2"/>
            <w:sz w:val="21"/>
            <w:szCs w:val="22"/>
          </w:rPr>
          <w:tab/>
        </w:r>
        <w:r w:rsidRPr="00AE03C8">
          <w:rPr>
            <w:rStyle w:val="af2"/>
            <w:rFonts w:ascii="仿宋_GB2312" w:eastAsia="仿宋_GB2312" w:hint="eastAsia"/>
            <w:noProof/>
          </w:rPr>
          <w:t>数据库服务器安装与配置</w:t>
        </w:r>
        <w:r>
          <w:rPr>
            <w:noProof/>
            <w:webHidden/>
          </w:rPr>
          <w:tab/>
        </w:r>
        <w:r>
          <w:rPr>
            <w:noProof/>
            <w:webHidden/>
          </w:rPr>
          <w:fldChar w:fldCharType="begin"/>
        </w:r>
        <w:r>
          <w:rPr>
            <w:noProof/>
            <w:webHidden/>
          </w:rPr>
          <w:instrText xml:space="preserve"> PAGEREF _Toc457388462 \h </w:instrText>
        </w:r>
        <w:r>
          <w:rPr>
            <w:noProof/>
            <w:webHidden/>
          </w:rPr>
        </w:r>
        <w:r>
          <w:rPr>
            <w:noProof/>
            <w:webHidden/>
          </w:rPr>
          <w:fldChar w:fldCharType="separate"/>
        </w:r>
        <w:r w:rsidR="00742667">
          <w:rPr>
            <w:noProof/>
            <w:webHidden/>
          </w:rPr>
          <w:t>3</w:t>
        </w:r>
        <w:r>
          <w:rPr>
            <w:noProof/>
            <w:webHidden/>
          </w:rPr>
          <w:fldChar w:fldCharType="end"/>
        </w:r>
      </w:hyperlink>
    </w:p>
    <w:p w:rsidR="00330586" w:rsidRPr="009C66EB" w:rsidRDefault="00330586">
      <w:pPr>
        <w:pStyle w:val="10"/>
        <w:rPr>
          <w:rFonts w:ascii="Calibri" w:eastAsia="宋体" w:hAnsi="Calibri" w:cs="Times New Roman"/>
          <w:b w:val="0"/>
          <w:bCs w:val="0"/>
          <w:caps w:val="0"/>
          <w:noProof/>
          <w:color w:val="auto"/>
          <w:kern w:val="2"/>
          <w:sz w:val="21"/>
          <w:szCs w:val="22"/>
        </w:rPr>
      </w:pPr>
      <w:hyperlink w:anchor="_Toc457388463" w:history="1">
        <w:r w:rsidRPr="00AE03C8">
          <w:rPr>
            <w:rStyle w:val="af2"/>
            <w:rFonts w:hint="eastAsia"/>
            <w:noProof/>
          </w:rPr>
          <w:t>第</w:t>
        </w:r>
        <w:r w:rsidRPr="00AE03C8">
          <w:rPr>
            <w:rStyle w:val="af2"/>
            <w:rFonts w:hint="eastAsia"/>
            <w:noProof/>
          </w:rPr>
          <w:t>3</w:t>
        </w:r>
        <w:r w:rsidRPr="00AE03C8">
          <w:rPr>
            <w:rStyle w:val="af2"/>
            <w:rFonts w:hint="eastAsia"/>
            <w:noProof/>
          </w:rPr>
          <w:t>章</w:t>
        </w:r>
        <w:r w:rsidRPr="009C66EB">
          <w:rPr>
            <w:rFonts w:ascii="Calibri" w:eastAsia="宋体" w:hAnsi="Calibri" w:cs="Times New Roman"/>
            <w:b w:val="0"/>
            <w:bCs w:val="0"/>
            <w:caps w:val="0"/>
            <w:noProof/>
            <w:color w:val="auto"/>
            <w:kern w:val="2"/>
            <w:sz w:val="21"/>
            <w:szCs w:val="22"/>
          </w:rPr>
          <w:tab/>
        </w:r>
        <w:r w:rsidRPr="00AE03C8">
          <w:rPr>
            <w:rStyle w:val="af2"/>
            <w:rFonts w:ascii="仿宋_GB2312" w:eastAsia="仿宋_GB2312" w:hint="eastAsia"/>
            <w:noProof/>
          </w:rPr>
          <w:t>系统安装与配置</w:t>
        </w:r>
        <w:r>
          <w:rPr>
            <w:noProof/>
            <w:webHidden/>
          </w:rPr>
          <w:tab/>
        </w:r>
        <w:r>
          <w:rPr>
            <w:noProof/>
            <w:webHidden/>
          </w:rPr>
          <w:fldChar w:fldCharType="begin"/>
        </w:r>
        <w:r>
          <w:rPr>
            <w:noProof/>
            <w:webHidden/>
          </w:rPr>
          <w:instrText xml:space="preserve"> PAGEREF _Toc457388463 \h </w:instrText>
        </w:r>
        <w:r>
          <w:rPr>
            <w:noProof/>
            <w:webHidden/>
          </w:rPr>
        </w:r>
        <w:r>
          <w:rPr>
            <w:noProof/>
            <w:webHidden/>
          </w:rPr>
          <w:fldChar w:fldCharType="separate"/>
        </w:r>
        <w:r w:rsidR="00742667">
          <w:rPr>
            <w:noProof/>
            <w:webHidden/>
          </w:rPr>
          <w:t>3</w:t>
        </w:r>
        <w:r>
          <w:rPr>
            <w:noProof/>
            <w:webHidden/>
          </w:rPr>
          <w:fldChar w:fldCharType="end"/>
        </w:r>
      </w:hyperlink>
    </w:p>
    <w:p w:rsidR="00330586" w:rsidRPr="009C66EB" w:rsidRDefault="00330586">
      <w:pPr>
        <w:pStyle w:val="21"/>
        <w:rPr>
          <w:rFonts w:ascii="Calibri" w:eastAsia="宋体" w:hAnsi="Calibri" w:cs="Times New Roman"/>
          <w:smallCaps w:val="0"/>
          <w:noProof/>
          <w:color w:val="auto"/>
          <w:kern w:val="2"/>
          <w:sz w:val="21"/>
          <w:szCs w:val="22"/>
        </w:rPr>
      </w:pPr>
      <w:hyperlink w:anchor="_Toc457388464" w:history="1">
        <w:r w:rsidRPr="00AE03C8">
          <w:rPr>
            <w:rStyle w:val="af2"/>
            <w:noProof/>
          </w:rPr>
          <w:t>3.1</w:t>
        </w:r>
        <w:r w:rsidRPr="009C66EB">
          <w:rPr>
            <w:rFonts w:ascii="Calibri" w:eastAsia="宋体" w:hAnsi="Calibri" w:cs="Times New Roman"/>
            <w:smallCaps w:val="0"/>
            <w:noProof/>
            <w:color w:val="auto"/>
            <w:kern w:val="2"/>
            <w:sz w:val="21"/>
            <w:szCs w:val="22"/>
          </w:rPr>
          <w:tab/>
        </w:r>
        <w:r w:rsidRPr="00AE03C8">
          <w:rPr>
            <w:rStyle w:val="af2"/>
            <w:rFonts w:ascii="仿宋_GB2312" w:eastAsia="仿宋_GB2312" w:hint="eastAsia"/>
            <w:noProof/>
          </w:rPr>
          <w:t>总体说明</w:t>
        </w:r>
        <w:r>
          <w:rPr>
            <w:noProof/>
            <w:webHidden/>
          </w:rPr>
          <w:tab/>
        </w:r>
        <w:r>
          <w:rPr>
            <w:noProof/>
            <w:webHidden/>
          </w:rPr>
          <w:fldChar w:fldCharType="begin"/>
        </w:r>
        <w:r>
          <w:rPr>
            <w:noProof/>
            <w:webHidden/>
          </w:rPr>
          <w:instrText xml:space="preserve"> PAGEREF _Toc457388464 \h </w:instrText>
        </w:r>
        <w:r>
          <w:rPr>
            <w:noProof/>
            <w:webHidden/>
          </w:rPr>
        </w:r>
        <w:r>
          <w:rPr>
            <w:noProof/>
            <w:webHidden/>
          </w:rPr>
          <w:fldChar w:fldCharType="separate"/>
        </w:r>
        <w:r w:rsidR="00742667">
          <w:rPr>
            <w:noProof/>
            <w:webHidden/>
          </w:rPr>
          <w:t>3</w:t>
        </w:r>
        <w:r>
          <w:rPr>
            <w:noProof/>
            <w:webHidden/>
          </w:rPr>
          <w:fldChar w:fldCharType="end"/>
        </w:r>
      </w:hyperlink>
    </w:p>
    <w:p w:rsidR="00330586" w:rsidRPr="009C66EB" w:rsidRDefault="00330586">
      <w:pPr>
        <w:pStyle w:val="21"/>
        <w:rPr>
          <w:rFonts w:ascii="Calibri" w:eastAsia="宋体" w:hAnsi="Calibri" w:cs="Times New Roman"/>
          <w:smallCaps w:val="0"/>
          <w:noProof/>
          <w:color w:val="auto"/>
          <w:kern w:val="2"/>
          <w:sz w:val="21"/>
          <w:szCs w:val="22"/>
        </w:rPr>
      </w:pPr>
      <w:hyperlink w:anchor="_Toc457388465" w:history="1">
        <w:r w:rsidRPr="00AE03C8">
          <w:rPr>
            <w:rStyle w:val="af2"/>
            <w:noProof/>
          </w:rPr>
          <w:t>3.2</w:t>
        </w:r>
        <w:r w:rsidRPr="009C66EB">
          <w:rPr>
            <w:rFonts w:ascii="Calibri" w:eastAsia="宋体" w:hAnsi="Calibri" w:cs="Times New Roman"/>
            <w:smallCaps w:val="0"/>
            <w:noProof/>
            <w:color w:val="auto"/>
            <w:kern w:val="2"/>
            <w:sz w:val="21"/>
            <w:szCs w:val="22"/>
          </w:rPr>
          <w:tab/>
        </w:r>
        <w:r w:rsidRPr="00AE03C8">
          <w:rPr>
            <w:rStyle w:val="af2"/>
            <w:rFonts w:ascii="仿宋_GB2312" w:eastAsia="仿宋_GB2312" w:hint="eastAsia"/>
            <w:noProof/>
          </w:rPr>
          <w:t>数据库数据初始化</w:t>
        </w:r>
        <w:r>
          <w:rPr>
            <w:noProof/>
            <w:webHidden/>
          </w:rPr>
          <w:tab/>
        </w:r>
        <w:r>
          <w:rPr>
            <w:noProof/>
            <w:webHidden/>
          </w:rPr>
          <w:fldChar w:fldCharType="begin"/>
        </w:r>
        <w:r>
          <w:rPr>
            <w:noProof/>
            <w:webHidden/>
          </w:rPr>
          <w:instrText xml:space="preserve"> PAGEREF _Toc457388465 \h </w:instrText>
        </w:r>
        <w:r>
          <w:rPr>
            <w:noProof/>
            <w:webHidden/>
          </w:rPr>
        </w:r>
        <w:r>
          <w:rPr>
            <w:noProof/>
            <w:webHidden/>
          </w:rPr>
          <w:fldChar w:fldCharType="separate"/>
        </w:r>
        <w:r w:rsidR="00742667">
          <w:rPr>
            <w:noProof/>
            <w:webHidden/>
          </w:rPr>
          <w:t>3</w:t>
        </w:r>
        <w:r>
          <w:rPr>
            <w:noProof/>
            <w:webHidden/>
          </w:rPr>
          <w:fldChar w:fldCharType="end"/>
        </w:r>
      </w:hyperlink>
    </w:p>
    <w:p w:rsidR="00330586" w:rsidRPr="009C66EB" w:rsidRDefault="00330586">
      <w:pPr>
        <w:pStyle w:val="21"/>
        <w:rPr>
          <w:rFonts w:ascii="Calibri" w:eastAsia="宋体" w:hAnsi="Calibri" w:cs="Times New Roman"/>
          <w:smallCaps w:val="0"/>
          <w:noProof/>
          <w:color w:val="auto"/>
          <w:kern w:val="2"/>
          <w:sz w:val="21"/>
          <w:szCs w:val="22"/>
        </w:rPr>
      </w:pPr>
      <w:hyperlink w:anchor="_Toc457388466" w:history="1">
        <w:r w:rsidRPr="00AE03C8">
          <w:rPr>
            <w:rStyle w:val="af2"/>
            <w:noProof/>
          </w:rPr>
          <w:t>3.3</w:t>
        </w:r>
        <w:r w:rsidRPr="009C66EB">
          <w:rPr>
            <w:rFonts w:ascii="Calibri" w:eastAsia="宋体" w:hAnsi="Calibri" w:cs="Times New Roman"/>
            <w:smallCaps w:val="0"/>
            <w:noProof/>
            <w:color w:val="auto"/>
            <w:kern w:val="2"/>
            <w:sz w:val="21"/>
            <w:szCs w:val="22"/>
          </w:rPr>
          <w:tab/>
        </w:r>
        <w:r w:rsidRPr="00AE03C8">
          <w:rPr>
            <w:rStyle w:val="af2"/>
            <w:rFonts w:ascii="仿宋_GB2312" w:eastAsia="仿宋_GB2312" w:hint="eastAsia"/>
            <w:noProof/>
          </w:rPr>
          <w:t>系统安装部署</w:t>
        </w:r>
        <w:r>
          <w:rPr>
            <w:noProof/>
            <w:webHidden/>
          </w:rPr>
          <w:tab/>
        </w:r>
        <w:r>
          <w:rPr>
            <w:noProof/>
            <w:webHidden/>
          </w:rPr>
          <w:fldChar w:fldCharType="begin"/>
        </w:r>
        <w:r>
          <w:rPr>
            <w:noProof/>
            <w:webHidden/>
          </w:rPr>
          <w:instrText xml:space="preserve"> PAGEREF _Toc457388466 \h </w:instrText>
        </w:r>
        <w:r>
          <w:rPr>
            <w:noProof/>
            <w:webHidden/>
          </w:rPr>
        </w:r>
        <w:r>
          <w:rPr>
            <w:noProof/>
            <w:webHidden/>
          </w:rPr>
          <w:fldChar w:fldCharType="separate"/>
        </w:r>
        <w:r w:rsidR="00742667">
          <w:rPr>
            <w:noProof/>
            <w:webHidden/>
          </w:rPr>
          <w:t>3</w:t>
        </w:r>
        <w:r>
          <w:rPr>
            <w:noProof/>
            <w:webHidden/>
          </w:rPr>
          <w:fldChar w:fldCharType="end"/>
        </w:r>
      </w:hyperlink>
    </w:p>
    <w:p w:rsidR="00D036A1" w:rsidRPr="00081652" w:rsidRDefault="00D036A1" w:rsidP="00374840">
      <w:pPr>
        <w:rPr>
          <w:rFonts w:hint="eastAsia"/>
        </w:rPr>
      </w:pPr>
      <w:r w:rsidRPr="00081652">
        <w:rPr>
          <w:rFonts w:hint="eastAsia"/>
        </w:rPr>
        <w:fldChar w:fldCharType="end"/>
      </w:r>
    </w:p>
    <w:p w:rsidR="00AB7CD0" w:rsidRPr="00081652" w:rsidRDefault="00AB7CD0" w:rsidP="00374840">
      <w:pPr>
        <w:pStyle w:val="10"/>
        <w:rPr>
          <w:rFonts w:hint="eastAsia"/>
        </w:rPr>
      </w:pPr>
    </w:p>
    <w:p w:rsidR="00697E57" w:rsidRPr="00081652" w:rsidRDefault="00B012A2" w:rsidP="004B384E">
      <w:pPr>
        <w:pStyle w:val="1"/>
        <w:rPr>
          <w:rFonts w:ascii="仿宋_GB2312" w:eastAsia="仿宋_GB2312" w:hint="eastAsia"/>
        </w:rPr>
      </w:pPr>
      <w:bookmarkStart w:id="0" w:name="_Toc202012409"/>
      <w:bookmarkStart w:id="1" w:name="_Toc202080625"/>
      <w:bookmarkStart w:id="2" w:name="_Toc202010839"/>
      <w:bookmarkStart w:id="3" w:name="_Toc202011479"/>
      <w:bookmarkStart w:id="4" w:name="_Toc202011598"/>
      <w:bookmarkStart w:id="5" w:name="_Toc202011657"/>
      <w:bookmarkStart w:id="6" w:name="_Toc202012410"/>
      <w:bookmarkStart w:id="7" w:name="_Toc227038639"/>
      <w:bookmarkEnd w:id="0"/>
      <w:bookmarkEnd w:id="1"/>
      <w:r w:rsidRPr="00081652">
        <w:rPr>
          <w:rFonts w:ascii="仿宋_GB2312" w:eastAsia="仿宋_GB2312" w:hint="eastAsia"/>
        </w:rPr>
        <w:br w:type="page"/>
      </w:r>
      <w:bookmarkStart w:id="8" w:name="_Toc457388454"/>
      <w:r w:rsidR="005B7688" w:rsidRPr="00081652">
        <w:rPr>
          <w:rFonts w:ascii="仿宋_GB2312" w:eastAsia="仿宋_GB2312" w:hint="eastAsia"/>
        </w:rPr>
        <w:lastRenderedPageBreak/>
        <w:t>部署环境</w:t>
      </w:r>
      <w:bookmarkEnd w:id="2"/>
      <w:bookmarkEnd w:id="3"/>
      <w:bookmarkEnd w:id="4"/>
      <w:bookmarkEnd w:id="5"/>
      <w:bookmarkEnd w:id="6"/>
      <w:bookmarkEnd w:id="7"/>
      <w:bookmarkEnd w:id="8"/>
    </w:p>
    <w:p w:rsidR="00FE4CD8" w:rsidRDefault="00E83FDD" w:rsidP="00785C9C">
      <w:pPr>
        <w:pStyle w:val="2"/>
        <w:rPr>
          <w:rFonts w:ascii="仿宋_GB2312" w:eastAsia="仿宋_GB2312"/>
        </w:rPr>
      </w:pPr>
      <w:bookmarkStart w:id="9" w:name="_Toc202010840"/>
      <w:bookmarkStart w:id="10" w:name="_Toc202011480"/>
      <w:bookmarkStart w:id="11" w:name="_Toc202011599"/>
      <w:bookmarkStart w:id="12" w:name="_Toc202011658"/>
      <w:bookmarkStart w:id="13" w:name="_Toc202012411"/>
      <w:bookmarkStart w:id="14" w:name="_Toc227038640"/>
      <w:bookmarkStart w:id="15" w:name="_Toc457388455"/>
      <w:r w:rsidRPr="00081652">
        <w:rPr>
          <w:rFonts w:ascii="仿宋_GB2312" w:eastAsia="仿宋_GB2312" w:hint="eastAsia"/>
        </w:rPr>
        <w:t>系统部署结构</w:t>
      </w:r>
      <w:bookmarkEnd w:id="9"/>
      <w:bookmarkEnd w:id="10"/>
      <w:bookmarkEnd w:id="11"/>
      <w:bookmarkEnd w:id="12"/>
      <w:bookmarkEnd w:id="13"/>
      <w:bookmarkEnd w:id="14"/>
      <w:bookmarkEnd w:id="15"/>
    </w:p>
    <w:p w:rsidR="00B012A2" w:rsidRDefault="00367838" w:rsidP="00374840">
      <w:pPr>
        <w:rPr>
          <w:lang w:eastAsia="en-US"/>
        </w:rPr>
      </w:pPr>
      <w:r w:rsidRPr="0052331B">
        <w:rPr>
          <w:noProof/>
        </w:rPr>
        <w:drawing>
          <wp:inline distT="0" distB="0" distL="0" distR="0">
            <wp:extent cx="5372100" cy="2647950"/>
            <wp:effectExtent l="0" t="0" r="0" b="0"/>
            <wp:docPr id="1" name="图片 1" descr="部署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部署结构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2647950"/>
                    </a:xfrm>
                    <a:prstGeom prst="rect">
                      <a:avLst/>
                    </a:prstGeom>
                    <a:noFill/>
                    <a:ln>
                      <a:noFill/>
                    </a:ln>
                  </pic:spPr>
                </pic:pic>
              </a:graphicData>
            </a:graphic>
          </wp:inline>
        </w:drawing>
      </w:r>
      <w:bookmarkStart w:id="16" w:name="_Toc202010841"/>
      <w:bookmarkStart w:id="17" w:name="_Toc202011481"/>
      <w:bookmarkStart w:id="18" w:name="_Toc202011600"/>
      <w:bookmarkStart w:id="19" w:name="_Toc202011659"/>
      <w:bookmarkStart w:id="20" w:name="_Toc202012412"/>
      <w:bookmarkStart w:id="21" w:name="_服务器配置"/>
      <w:bookmarkStart w:id="22" w:name="_Toc227038641"/>
      <w:bookmarkEnd w:id="21"/>
    </w:p>
    <w:p w:rsidR="00B34E84" w:rsidRPr="00EB747F" w:rsidRDefault="00B34E84" w:rsidP="00374840">
      <w:pPr>
        <w:rPr>
          <w:rFonts w:hint="eastAsia"/>
        </w:rPr>
      </w:pPr>
    </w:p>
    <w:p w:rsidR="00672615" w:rsidRPr="00081652" w:rsidRDefault="00393ABD" w:rsidP="00B012A2">
      <w:pPr>
        <w:pStyle w:val="2"/>
        <w:rPr>
          <w:rFonts w:ascii="仿宋_GB2312" w:eastAsia="仿宋_GB2312" w:hint="eastAsia"/>
        </w:rPr>
      </w:pPr>
      <w:bookmarkStart w:id="23" w:name="_Toc457388456"/>
      <w:r w:rsidRPr="00081652">
        <w:rPr>
          <w:rFonts w:ascii="仿宋_GB2312" w:eastAsia="仿宋_GB2312" w:hint="eastAsia"/>
        </w:rPr>
        <w:t>服务器配置</w:t>
      </w:r>
      <w:bookmarkEnd w:id="16"/>
      <w:bookmarkEnd w:id="17"/>
      <w:bookmarkEnd w:id="18"/>
      <w:bookmarkEnd w:id="19"/>
      <w:bookmarkEnd w:id="20"/>
      <w:bookmarkEnd w:id="22"/>
      <w:bookmarkEnd w:id="23"/>
    </w:p>
    <w:tbl>
      <w:tblPr>
        <w:tblW w:w="5000" w:type="pct"/>
        <w:tblLook w:val="04A0" w:firstRow="1" w:lastRow="0" w:firstColumn="1" w:lastColumn="0" w:noHBand="0" w:noVBand="1"/>
      </w:tblPr>
      <w:tblGrid>
        <w:gridCol w:w="2946"/>
        <w:gridCol w:w="5775"/>
      </w:tblGrid>
      <w:tr w:rsidR="0068116C" w:rsidRPr="0068116C" w:rsidTr="00FE44CF">
        <w:trPr>
          <w:trHeight w:val="270"/>
        </w:trPr>
        <w:tc>
          <w:tcPr>
            <w:tcW w:w="16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116C" w:rsidRPr="0068116C" w:rsidRDefault="0068116C" w:rsidP="00374840">
            <w:r w:rsidRPr="0068116C">
              <w:rPr>
                <w:rFonts w:hint="eastAsia"/>
              </w:rPr>
              <w:t>类型</w:t>
            </w:r>
          </w:p>
        </w:tc>
        <w:tc>
          <w:tcPr>
            <w:tcW w:w="3311" w:type="pct"/>
            <w:tcBorders>
              <w:top w:val="single" w:sz="4" w:space="0" w:color="auto"/>
              <w:left w:val="nil"/>
              <w:bottom w:val="single" w:sz="4" w:space="0" w:color="auto"/>
              <w:right w:val="single" w:sz="4" w:space="0" w:color="auto"/>
            </w:tcBorders>
            <w:shd w:val="clear" w:color="auto" w:fill="auto"/>
            <w:noWrap/>
            <w:vAlign w:val="center"/>
            <w:hideMark/>
          </w:tcPr>
          <w:p w:rsidR="0068116C" w:rsidRPr="0068116C" w:rsidRDefault="0068116C" w:rsidP="00374840">
            <w:pPr>
              <w:rPr>
                <w:rFonts w:hint="eastAsia"/>
              </w:rPr>
            </w:pPr>
            <w:r w:rsidRPr="0068116C">
              <w:rPr>
                <w:rFonts w:hint="eastAsia"/>
              </w:rPr>
              <w:t>产品名称</w:t>
            </w:r>
          </w:p>
        </w:tc>
      </w:tr>
      <w:tr w:rsidR="0068116C" w:rsidRPr="0068116C" w:rsidTr="00FE44CF">
        <w:trPr>
          <w:trHeight w:val="270"/>
        </w:trPr>
        <w:tc>
          <w:tcPr>
            <w:tcW w:w="1689"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68116C" w:rsidRPr="0068116C" w:rsidRDefault="0068116C" w:rsidP="00374840">
            <w:pPr>
              <w:rPr>
                <w:rFonts w:hint="eastAsia"/>
              </w:rPr>
            </w:pPr>
            <w:r w:rsidRPr="0068116C">
              <w:rPr>
                <w:rFonts w:hint="eastAsia"/>
              </w:rPr>
              <w:t>应用服务器（生产）</w:t>
            </w:r>
          </w:p>
        </w:tc>
        <w:tc>
          <w:tcPr>
            <w:tcW w:w="3311" w:type="pct"/>
            <w:tcBorders>
              <w:top w:val="nil"/>
              <w:left w:val="nil"/>
              <w:bottom w:val="single" w:sz="4" w:space="0" w:color="auto"/>
              <w:right w:val="single" w:sz="4" w:space="0" w:color="auto"/>
            </w:tcBorders>
            <w:shd w:val="clear" w:color="auto" w:fill="auto"/>
            <w:noWrap/>
            <w:vAlign w:val="center"/>
            <w:hideMark/>
          </w:tcPr>
          <w:p w:rsidR="0068116C" w:rsidRPr="0068116C" w:rsidRDefault="0068116C" w:rsidP="00374840">
            <w:pPr>
              <w:rPr>
                <w:rFonts w:hint="eastAsia"/>
              </w:rPr>
            </w:pPr>
            <w:r w:rsidRPr="0068116C">
              <w:rPr>
                <w:rFonts w:hint="eastAsia"/>
              </w:rPr>
              <w:t>CPU: 8核</w:t>
            </w:r>
          </w:p>
        </w:tc>
      </w:tr>
      <w:tr w:rsidR="0068116C" w:rsidRPr="0068116C" w:rsidTr="00FE44CF">
        <w:trPr>
          <w:trHeight w:val="270"/>
        </w:trPr>
        <w:tc>
          <w:tcPr>
            <w:tcW w:w="1689" w:type="pct"/>
            <w:vMerge/>
            <w:tcBorders>
              <w:top w:val="nil"/>
              <w:left w:val="single" w:sz="4" w:space="0" w:color="auto"/>
              <w:bottom w:val="single" w:sz="4" w:space="0" w:color="000000"/>
              <w:right w:val="single" w:sz="4" w:space="0" w:color="auto"/>
            </w:tcBorders>
            <w:vAlign w:val="center"/>
            <w:hideMark/>
          </w:tcPr>
          <w:p w:rsidR="0068116C" w:rsidRPr="0068116C" w:rsidRDefault="0068116C" w:rsidP="00374840"/>
        </w:tc>
        <w:tc>
          <w:tcPr>
            <w:tcW w:w="3311" w:type="pct"/>
            <w:tcBorders>
              <w:top w:val="nil"/>
              <w:left w:val="nil"/>
              <w:bottom w:val="single" w:sz="4" w:space="0" w:color="auto"/>
              <w:right w:val="single" w:sz="4" w:space="0" w:color="auto"/>
            </w:tcBorders>
            <w:shd w:val="clear" w:color="auto" w:fill="auto"/>
            <w:noWrap/>
            <w:vAlign w:val="center"/>
            <w:hideMark/>
          </w:tcPr>
          <w:p w:rsidR="0068116C" w:rsidRPr="0068116C" w:rsidRDefault="0068116C" w:rsidP="00374840">
            <w:pPr>
              <w:rPr>
                <w:rFonts w:hint="eastAsia"/>
              </w:rPr>
            </w:pPr>
            <w:r w:rsidRPr="0068116C">
              <w:rPr>
                <w:rFonts w:hint="eastAsia"/>
              </w:rPr>
              <w:t>内存: 64GB</w:t>
            </w:r>
          </w:p>
        </w:tc>
      </w:tr>
      <w:tr w:rsidR="0068116C" w:rsidRPr="0068116C" w:rsidTr="00FE44CF">
        <w:trPr>
          <w:trHeight w:val="270"/>
        </w:trPr>
        <w:tc>
          <w:tcPr>
            <w:tcW w:w="1689" w:type="pct"/>
            <w:vMerge/>
            <w:tcBorders>
              <w:top w:val="nil"/>
              <w:left w:val="single" w:sz="4" w:space="0" w:color="auto"/>
              <w:bottom w:val="single" w:sz="4" w:space="0" w:color="000000"/>
              <w:right w:val="single" w:sz="4" w:space="0" w:color="auto"/>
            </w:tcBorders>
            <w:vAlign w:val="center"/>
            <w:hideMark/>
          </w:tcPr>
          <w:p w:rsidR="0068116C" w:rsidRPr="0068116C" w:rsidRDefault="0068116C" w:rsidP="00374840"/>
        </w:tc>
        <w:tc>
          <w:tcPr>
            <w:tcW w:w="3311" w:type="pct"/>
            <w:tcBorders>
              <w:top w:val="nil"/>
              <w:left w:val="nil"/>
              <w:bottom w:val="single" w:sz="4" w:space="0" w:color="auto"/>
              <w:right w:val="single" w:sz="4" w:space="0" w:color="auto"/>
            </w:tcBorders>
            <w:shd w:val="clear" w:color="auto" w:fill="auto"/>
            <w:noWrap/>
            <w:vAlign w:val="center"/>
            <w:hideMark/>
          </w:tcPr>
          <w:p w:rsidR="0068116C" w:rsidRPr="0068116C" w:rsidRDefault="0068116C" w:rsidP="00374840">
            <w:pPr>
              <w:rPr>
                <w:rFonts w:hint="eastAsia"/>
              </w:rPr>
            </w:pPr>
            <w:r w:rsidRPr="0068116C">
              <w:rPr>
                <w:rFonts w:hint="eastAsia"/>
              </w:rPr>
              <w:t>带宽: 50Mbps</w:t>
            </w:r>
            <w:r w:rsidR="00595FA9">
              <w:rPr>
                <w:rFonts w:hint="eastAsia"/>
              </w:rPr>
              <w:t>（公网</w:t>
            </w:r>
            <w:r w:rsidRPr="0068116C">
              <w:rPr>
                <w:rFonts w:hint="eastAsia"/>
              </w:rPr>
              <w:t>）</w:t>
            </w:r>
          </w:p>
        </w:tc>
      </w:tr>
      <w:tr w:rsidR="0068116C" w:rsidRPr="0068116C" w:rsidTr="00FE44CF">
        <w:trPr>
          <w:trHeight w:val="270"/>
        </w:trPr>
        <w:tc>
          <w:tcPr>
            <w:tcW w:w="1689" w:type="pct"/>
            <w:vMerge/>
            <w:tcBorders>
              <w:top w:val="nil"/>
              <w:left w:val="single" w:sz="4" w:space="0" w:color="auto"/>
              <w:bottom w:val="single" w:sz="4" w:space="0" w:color="000000"/>
              <w:right w:val="single" w:sz="4" w:space="0" w:color="auto"/>
            </w:tcBorders>
            <w:vAlign w:val="center"/>
            <w:hideMark/>
          </w:tcPr>
          <w:p w:rsidR="0068116C" w:rsidRPr="0068116C" w:rsidRDefault="0068116C" w:rsidP="00374840"/>
        </w:tc>
        <w:tc>
          <w:tcPr>
            <w:tcW w:w="3311" w:type="pct"/>
            <w:tcBorders>
              <w:top w:val="nil"/>
              <w:left w:val="nil"/>
              <w:bottom w:val="single" w:sz="4" w:space="0" w:color="auto"/>
              <w:right w:val="single" w:sz="4" w:space="0" w:color="auto"/>
            </w:tcBorders>
            <w:shd w:val="clear" w:color="auto" w:fill="auto"/>
            <w:noWrap/>
            <w:vAlign w:val="center"/>
            <w:hideMark/>
          </w:tcPr>
          <w:p w:rsidR="0068116C" w:rsidRPr="0068116C" w:rsidRDefault="0068116C" w:rsidP="00374840">
            <w:pPr>
              <w:rPr>
                <w:rFonts w:hint="eastAsia"/>
              </w:rPr>
            </w:pPr>
            <w:r w:rsidRPr="0068116C">
              <w:rPr>
                <w:rFonts w:hint="eastAsia"/>
              </w:rPr>
              <w:t>操作系统: CentOS 6.5 64位</w:t>
            </w:r>
          </w:p>
        </w:tc>
      </w:tr>
      <w:tr w:rsidR="0068116C" w:rsidRPr="0068116C" w:rsidTr="00FE44CF">
        <w:trPr>
          <w:trHeight w:val="270"/>
        </w:trPr>
        <w:tc>
          <w:tcPr>
            <w:tcW w:w="1689" w:type="pct"/>
            <w:vMerge/>
            <w:tcBorders>
              <w:top w:val="nil"/>
              <w:left w:val="single" w:sz="4" w:space="0" w:color="auto"/>
              <w:bottom w:val="single" w:sz="4" w:space="0" w:color="000000"/>
              <w:right w:val="single" w:sz="4" w:space="0" w:color="auto"/>
            </w:tcBorders>
            <w:vAlign w:val="center"/>
            <w:hideMark/>
          </w:tcPr>
          <w:p w:rsidR="0068116C" w:rsidRPr="0068116C" w:rsidRDefault="0068116C" w:rsidP="00374840"/>
        </w:tc>
        <w:tc>
          <w:tcPr>
            <w:tcW w:w="3311" w:type="pct"/>
            <w:tcBorders>
              <w:top w:val="nil"/>
              <w:left w:val="nil"/>
              <w:bottom w:val="single" w:sz="4" w:space="0" w:color="auto"/>
              <w:right w:val="single" w:sz="4" w:space="0" w:color="auto"/>
            </w:tcBorders>
            <w:shd w:val="clear" w:color="auto" w:fill="auto"/>
            <w:noWrap/>
            <w:vAlign w:val="center"/>
            <w:hideMark/>
          </w:tcPr>
          <w:p w:rsidR="0068116C" w:rsidRPr="0068116C" w:rsidRDefault="0068116C" w:rsidP="00374840">
            <w:pPr>
              <w:rPr>
                <w:rFonts w:hint="eastAsia"/>
              </w:rPr>
            </w:pPr>
            <w:r w:rsidRPr="0068116C">
              <w:rPr>
                <w:rFonts w:hint="eastAsia"/>
              </w:rPr>
              <w:t>数据盘: 1T</w:t>
            </w:r>
          </w:p>
        </w:tc>
      </w:tr>
      <w:tr w:rsidR="0068116C" w:rsidRPr="0068116C" w:rsidTr="00FE44CF">
        <w:trPr>
          <w:trHeight w:val="270"/>
        </w:trPr>
        <w:tc>
          <w:tcPr>
            <w:tcW w:w="1689"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68116C" w:rsidRPr="0068116C" w:rsidRDefault="0068116C" w:rsidP="00374840">
            <w:pPr>
              <w:rPr>
                <w:rFonts w:hint="eastAsia"/>
              </w:rPr>
            </w:pPr>
            <w:r w:rsidRPr="0068116C">
              <w:rPr>
                <w:rFonts w:hint="eastAsia"/>
              </w:rPr>
              <w:t>数据库服务器（生产）</w:t>
            </w:r>
          </w:p>
        </w:tc>
        <w:tc>
          <w:tcPr>
            <w:tcW w:w="3311" w:type="pct"/>
            <w:tcBorders>
              <w:top w:val="nil"/>
              <w:left w:val="nil"/>
              <w:bottom w:val="single" w:sz="4" w:space="0" w:color="auto"/>
              <w:right w:val="single" w:sz="4" w:space="0" w:color="auto"/>
            </w:tcBorders>
            <w:shd w:val="clear" w:color="auto" w:fill="auto"/>
            <w:noWrap/>
            <w:vAlign w:val="center"/>
            <w:hideMark/>
          </w:tcPr>
          <w:p w:rsidR="0068116C" w:rsidRPr="0068116C" w:rsidRDefault="0068116C" w:rsidP="00374840">
            <w:pPr>
              <w:rPr>
                <w:rFonts w:hint="eastAsia"/>
              </w:rPr>
            </w:pPr>
            <w:r w:rsidRPr="0068116C">
              <w:rPr>
                <w:rFonts w:hint="eastAsia"/>
              </w:rPr>
              <w:t>CPU: 8核</w:t>
            </w:r>
          </w:p>
        </w:tc>
      </w:tr>
      <w:tr w:rsidR="0068116C" w:rsidRPr="0068116C" w:rsidTr="00FE44CF">
        <w:trPr>
          <w:trHeight w:val="270"/>
        </w:trPr>
        <w:tc>
          <w:tcPr>
            <w:tcW w:w="1689" w:type="pct"/>
            <w:vMerge/>
            <w:tcBorders>
              <w:top w:val="nil"/>
              <w:left w:val="single" w:sz="4" w:space="0" w:color="auto"/>
              <w:bottom w:val="single" w:sz="4" w:space="0" w:color="000000"/>
              <w:right w:val="single" w:sz="4" w:space="0" w:color="auto"/>
            </w:tcBorders>
            <w:vAlign w:val="center"/>
            <w:hideMark/>
          </w:tcPr>
          <w:p w:rsidR="0068116C" w:rsidRPr="0068116C" w:rsidRDefault="0068116C" w:rsidP="00374840"/>
        </w:tc>
        <w:tc>
          <w:tcPr>
            <w:tcW w:w="3311" w:type="pct"/>
            <w:tcBorders>
              <w:top w:val="nil"/>
              <w:left w:val="nil"/>
              <w:bottom w:val="single" w:sz="4" w:space="0" w:color="auto"/>
              <w:right w:val="single" w:sz="4" w:space="0" w:color="auto"/>
            </w:tcBorders>
            <w:shd w:val="clear" w:color="auto" w:fill="auto"/>
            <w:noWrap/>
            <w:vAlign w:val="center"/>
            <w:hideMark/>
          </w:tcPr>
          <w:p w:rsidR="0068116C" w:rsidRPr="0068116C" w:rsidRDefault="0068116C" w:rsidP="00374840">
            <w:pPr>
              <w:rPr>
                <w:rFonts w:hint="eastAsia"/>
              </w:rPr>
            </w:pPr>
            <w:r w:rsidRPr="0068116C">
              <w:rPr>
                <w:rFonts w:hint="eastAsia"/>
              </w:rPr>
              <w:t>内存: 64GB</w:t>
            </w:r>
          </w:p>
        </w:tc>
      </w:tr>
      <w:tr w:rsidR="0068116C" w:rsidRPr="0068116C" w:rsidTr="00FE44CF">
        <w:trPr>
          <w:trHeight w:val="270"/>
        </w:trPr>
        <w:tc>
          <w:tcPr>
            <w:tcW w:w="1689" w:type="pct"/>
            <w:vMerge/>
            <w:tcBorders>
              <w:top w:val="nil"/>
              <w:left w:val="single" w:sz="4" w:space="0" w:color="auto"/>
              <w:bottom w:val="single" w:sz="4" w:space="0" w:color="000000"/>
              <w:right w:val="single" w:sz="4" w:space="0" w:color="auto"/>
            </w:tcBorders>
            <w:vAlign w:val="center"/>
            <w:hideMark/>
          </w:tcPr>
          <w:p w:rsidR="0068116C" w:rsidRPr="0068116C" w:rsidRDefault="0068116C" w:rsidP="00374840"/>
        </w:tc>
        <w:tc>
          <w:tcPr>
            <w:tcW w:w="3311" w:type="pct"/>
            <w:tcBorders>
              <w:top w:val="nil"/>
              <w:left w:val="nil"/>
              <w:bottom w:val="single" w:sz="4" w:space="0" w:color="auto"/>
              <w:right w:val="single" w:sz="4" w:space="0" w:color="auto"/>
            </w:tcBorders>
            <w:shd w:val="clear" w:color="auto" w:fill="auto"/>
            <w:noWrap/>
            <w:vAlign w:val="center"/>
            <w:hideMark/>
          </w:tcPr>
          <w:p w:rsidR="0068116C" w:rsidRPr="0068116C" w:rsidRDefault="0068116C" w:rsidP="00374840">
            <w:pPr>
              <w:rPr>
                <w:rFonts w:hint="eastAsia"/>
              </w:rPr>
            </w:pPr>
            <w:r w:rsidRPr="0068116C">
              <w:rPr>
                <w:rFonts w:hint="eastAsia"/>
              </w:rPr>
              <w:t>操作系统: CentOS 6.5 64位</w:t>
            </w:r>
          </w:p>
        </w:tc>
      </w:tr>
      <w:tr w:rsidR="0068116C" w:rsidRPr="0068116C" w:rsidTr="00FE44CF">
        <w:trPr>
          <w:trHeight w:val="270"/>
        </w:trPr>
        <w:tc>
          <w:tcPr>
            <w:tcW w:w="1689" w:type="pct"/>
            <w:vMerge/>
            <w:tcBorders>
              <w:top w:val="nil"/>
              <w:left w:val="single" w:sz="4" w:space="0" w:color="auto"/>
              <w:bottom w:val="single" w:sz="4" w:space="0" w:color="000000"/>
              <w:right w:val="single" w:sz="4" w:space="0" w:color="auto"/>
            </w:tcBorders>
            <w:vAlign w:val="center"/>
            <w:hideMark/>
          </w:tcPr>
          <w:p w:rsidR="0068116C" w:rsidRPr="0068116C" w:rsidRDefault="0068116C" w:rsidP="00374840"/>
        </w:tc>
        <w:tc>
          <w:tcPr>
            <w:tcW w:w="3311" w:type="pct"/>
            <w:tcBorders>
              <w:top w:val="nil"/>
              <w:left w:val="nil"/>
              <w:bottom w:val="single" w:sz="4" w:space="0" w:color="auto"/>
              <w:right w:val="single" w:sz="4" w:space="0" w:color="auto"/>
            </w:tcBorders>
            <w:shd w:val="clear" w:color="auto" w:fill="auto"/>
            <w:noWrap/>
            <w:vAlign w:val="center"/>
            <w:hideMark/>
          </w:tcPr>
          <w:p w:rsidR="0068116C" w:rsidRPr="0068116C" w:rsidRDefault="0068116C" w:rsidP="00374840">
            <w:pPr>
              <w:rPr>
                <w:rFonts w:hint="eastAsia"/>
              </w:rPr>
            </w:pPr>
            <w:r w:rsidRPr="0068116C">
              <w:rPr>
                <w:rFonts w:hint="eastAsia"/>
              </w:rPr>
              <w:t>数据盘: 1T</w:t>
            </w:r>
          </w:p>
        </w:tc>
      </w:tr>
      <w:tr w:rsidR="0068116C" w:rsidRPr="0068116C" w:rsidTr="00FE44CF">
        <w:trPr>
          <w:trHeight w:val="270"/>
        </w:trPr>
        <w:tc>
          <w:tcPr>
            <w:tcW w:w="1689"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68116C" w:rsidRPr="0068116C" w:rsidRDefault="0068116C" w:rsidP="00374840">
            <w:pPr>
              <w:rPr>
                <w:rFonts w:hint="eastAsia"/>
              </w:rPr>
            </w:pPr>
            <w:r w:rsidRPr="0068116C">
              <w:rPr>
                <w:rFonts w:hint="eastAsia"/>
              </w:rPr>
              <w:lastRenderedPageBreak/>
              <w:t>存储服务器</w:t>
            </w:r>
          </w:p>
        </w:tc>
        <w:tc>
          <w:tcPr>
            <w:tcW w:w="3311" w:type="pct"/>
            <w:tcBorders>
              <w:top w:val="nil"/>
              <w:left w:val="nil"/>
              <w:bottom w:val="single" w:sz="4" w:space="0" w:color="auto"/>
              <w:right w:val="single" w:sz="4" w:space="0" w:color="auto"/>
            </w:tcBorders>
            <w:shd w:val="clear" w:color="auto" w:fill="auto"/>
            <w:noWrap/>
            <w:vAlign w:val="center"/>
            <w:hideMark/>
          </w:tcPr>
          <w:p w:rsidR="0068116C" w:rsidRPr="0068116C" w:rsidRDefault="0068116C" w:rsidP="00374840">
            <w:pPr>
              <w:rPr>
                <w:rFonts w:hint="eastAsia"/>
              </w:rPr>
            </w:pPr>
            <w:r w:rsidRPr="0068116C">
              <w:rPr>
                <w:rFonts w:hint="eastAsia"/>
              </w:rPr>
              <w:t>CPU: 2核</w:t>
            </w:r>
          </w:p>
        </w:tc>
      </w:tr>
      <w:tr w:rsidR="0068116C" w:rsidRPr="0068116C" w:rsidTr="00FE44CF">
        <w:trPr>
          <w:trHeight w:val="270"/>
        </w:trPr>
        <w:tc>
          <w:tcPr>
            <w:tcW w:w="1689" w:type="pct"/>
            <w:vMerge/>
            <w:tcBorders>
              <w:top w:val="nil"/>
              <w:left w:val="single" w:sz="4" w:space="0" w:color="auto"/>
              <w:bottom w:val="single" w:sz="4" w:space="0" w:color="000000"/>
              <w:right w:val="single" w:sz="4" w:space="0" w:color="auto"/>
            </w:tcBorders>
            <w:vAlign w:val="center"/>
            <w:hideMark/>
          </w:tcPr>
          <w:p w:rsidR="0068116C" w:rsidRPr="0068116C" w:rsidRDefault="0068116C" w:rsidP="00374840"/>
        </w:tc>
        <w:tc>
          <w:tcPr>
            <w:tcW w:w="3311" w:type="pct"/>
            <w:tcBorders>
              <w:top w:val="nil"/>
              <w:left w:val="nil"/>
              <w:bottom w:val="single" w:sz="4" w:space="0" w:color="auto"/>
              <w:right w:val="single" w:sz="4" w:space="0" w:color="auto"/>
            </w:tcBorders>
            <w:shd w:val="clear" w:color="auto" w:fill="auto"/>
            <w:noWrap/>
            <w:vAlign w:val="center"/>
            <w:hideMark/>
          </w:tcPr>
          <w:p w:rsidR="0068116C" w:rsidRPr="0068116C" w:rsidRDefault="0068116C" w:rsidP="00374840">
            <w:pPr>
              <w:rPr>
                <w:rFonts w:hint="eastAsia"/>
              </w:rPr>
            </w:pPr>
            <w:r w:rsidRPr="0068116C">
              <w:rPr>
                <w:rFonts w:hint="eastAsia"/>
              </w:rPr>
              <w:t>内存: 16GB</w:t>
            </w:r>
          </w:p>
        </w:tc>
      </w:tr>
      <w:tr w:rsidR="0068116C" w:rsidRPr="0068116C" w:rsidTr="00FE44CF">
        <w:trPr>
          <w:trHeight w:val="270"/>
        </w:trPr>
        <w:tc>
          <w:tcPr>
            <w:tcW w:w="1689" w:type="pct"/>
            <w:vMerge/>
            <w:tcBorders>
              <w:top w:val="nil"/>
              <w:left w:val="single" w:sz="4" w:space="0" w:color="auto"/>
              <w:bottom w:val="single" w:sz="4" w:space="0" w:color="000000"/>
              <w:right w:val="single" w:sz="4" w:space="0" w:color="auto"/>
            </w:tcBorders>
            <w:vAlign w:val="center"/>
            <w:hideMark/>
          </w:tcPr>
          <w:p w:rsidR="0068116C" w:rsidRPr="0068116C" w:rsidRDefault="0068116C" w:rsidP="00374840"/>
        </w:tc>
        <w:tc>
          <w:tcPr>
            <w:tcW w:w="3311" w:type="pct"/>
            <w:tcBorders>
              <w:top w:val="nil"/>
              <w:left w:val="nil"/>
              <w:bottom w:val="single" w:sz="4" w:space="0" w:color="auto"/>
              <w:right w:val="single" w:sz="4" w:space="0" w:color="auto"/>
            </w:tcBorders>
            <w:shd w:val="clear" w:color="auto" w:fill="auto"/>
            <w:noWrap/>
            <w:vAlign w:val="center"/>
            <w:hideMark/>
          </w:tcPr>
          <w:p w:rsidR="0068116C" w:rsidRPr="0068116C" w:rsidRDefault="0068116C" w:rsidP="00374840">
            <w:pPr>
              <w:rPr>
                <w:rFonts w:hint="eastAsia"/>
              </w:rPr>
            </w:pPr>
            <w:r w:rsidRPr="0068116C">
              <w:rPr>
                <w:rFonts w:hint="eastAsia"/>
              </w:rPr>
              <w:t>数据盘: 5T</w:t>
            </w:r>
          </w:p>
        </w:tc>
      </w:tr>
    </w:tbl>
    <w:p w:rsidR="00687891" w:rsidRPr="00CA5C5C" w:rsidRDefault="00687891" w:rsidP="00374840">
      <w:pPr>
        <w:rPr>
          <w:rFonts w:hint="eastAsia"/>
        </w:rPr>
      </w:pPr>
    </w:p>
    <w:p w:rsidR="002B601E" w:rsidRPr="00081652" w:rsidRDefault="00C97CE8" w:rsidP="00205B14">
      <w:pPr>
        <w:pStyle w:val="2"/>
        <w:rPr>
          <w:rFonts w:ascii="仿宋_GB2312" w:eastAsia="仿宋_GB2312" w:hint="eastAsia"/>
        </w:rPr>
      </w:pPr>
      <w:bookmarkStart w:id="24" w:name="_Toc227038642"/>
      <w:bookmarkStart w:id="25" w:name="_Toc457388457"/>
      <w:r w:rsidRPr="00081652">
        <w:rPr>
          <w:rFonts w:ascii="仿宋_GB2312" w:eastAsia="仿宋_GB2312" w:hint="eastAsia"/>
        </w:rPr>
        <w:t>客户端配置</w:t>
      </w:r>
      <w:bookmarkEnd w:id="24"/>
      <w:bookmarkEnd w:id="25"/>
    </w:p>
    <w:p w:rsidR="009C25FB" w:rsidRPr="00561B2B" w:rsidRDefault="009C25FB" w:rsidP="00374840">
      <w:pPr>
        <w:rPr>
          <w:rFonts w:hint="eastAsia"/>
        </w:rPr>
      </w:pPr>
    </w:p>
    <w:p w:rsidR="00A57B71" w:rsidRPr="00081652" w:rsidRDefault="00A57B71" w:rsidP="008F3D41">
      <w:pPr>
        <w:pStyle w:val="3"/>
        <w:rPr>
          <w:rFonts w:ascii="仿宋_GB2312" w:eastAsia="仿宋_GB2312" w:hint="eastAsia"/>
        </w:rPr>
      </w:pPr>
      <w:bookmarkStart w:id="26" w:name="_Toc227038643"/>
      <w:bookmarkStart w:id="27" w:name="_Toc457388458"/>
      <w:r w:rsidRPr="00081652">
        <w:rPr>
          <w:rFonts w:ascii="仿宋_GB2312" w:eastAsia="仿宋_GB2312" w:hint="eastAsia"/>
        </w:rPr>
        <w:t>客户端机器配置要求</w:t>
      </w:r>
      <w:bookmarkEnd w:id="26"/>
      <w:bookmarkEnd w:id="27"/>
    </w:p>
    <w:tbl>
      <w:tblPr>
        <w:tblW w:w="5000" w:type="pct"/>
        <w:tblLook w:val="04A0" w:firstRow="1" w:lastRow="0" w:firstColumn="1" w:lastColumn="0" w:noHBand="0" w:noVBand="1"/>
      </w:tblPr>
      <w:tblGrid>
        <w:gridCol w:w="8721"/>
      </w:tblGrid>
      <w:tr w:rsidR="00FE44CF" w:rsidRPr="00FE44CF" w:rsidTr="00FE44CF">
        <w:trPr>
          <w:trHeight w:val="270"/>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44CF" w:rsidRPr="00FE44CF" w:rsidRDefault="00FE44CF" w:rsidP="00374840">
            <w:r w:rsidRPr="00FE44CF">
              <w:rPr>
                <w:rFonts w:hint="eastAsia"/>
              </w:rPr>
              <w:t>CPU:i3</w:t>
            </w:r>
          </w:p>
        </w:tc>
      </w:tr>
      <w:tr w:rsidR="00FE44CF" w:rsidRPr="00FE44CF" w:rsidTr="00FE44CF">
        <w:trPr>
          <w:trHeight w:val="270"/>
        </w:trPr>
        <w:tc>
          <w:tcPr>
            <w:tcW w:w="5000" w:type="pct"/>
            <w:tcBorders>
              <w:top w:val="nil"/>
              <w:left w:val="single" w:sz="4" w:space="0" w:color="auto"/>
              <w:bottom w:val="single" w:sz="4" w:space="0" w:color="auto"/>
              <w:right w:val="single" w:sz="4" w:space="0" w:color="auto"/>
            </w:tcBorders>
            <w:shd w:val="clear" w:color="auto" w:fill="auto"/>
            <w:noWrap/>
            <w:vAlign w:val="center"/>
            <w:hideMark/>
          </w:tcPr>
          <w:p w:rsidR="00FE44CF" w:rsidRPr="00FE44CF" w:rsidRDefault="00FE44CF" w:rsidP="00374840">
            <w:pPr>
              <w:rPr>
                <w:rFonts w:hint="eastAsia"/>
              </w:rPr>
            </w:pPr>
            <w:r w:rsidRPr="00FE44CF">
              <w:rPr>
                <w:rFonts w:hint="eastAsia"/>
              </w:rPr>
              <w:t>内存：4G</w:t>
            </w:r>
          </w:p>
        </w:tc>
      </w:tr>
      <w:tr w:rsidR="00FE44CF" w:rsidRPr="00FE44CF" w:rsidTr="00FE44CF">
        <w:trPr>
          <w:trHeight w:val="270"/>
        </w:trPr>
        <w:tc>
          <w:tcPr>
            <w:tcW w:w="5000" w:type="pct"/>
            <w:tcBorders>
              <w:top w:val="nil"/>
              <w:left w:val="single" w:sz="4" w:space="0" w:color="auto"/>
              <w:bottom w:val="single" w:sz="4" w:space="0" w:color="auto"/>
              <w:right w:val="single" w:sz="4" w:space="0" w:color="auto"/>
            </w:tcBorders>
            <w:shd w:val="clear" w:color="auto" w:fill="auto"/>
            <w:noWrap/>
            <w:vAlign w:val="center"/>
            <w:hideMark/>
          </w:tcPr>
          <w:p w:rsidR="00FE44CF" w:rsidRPr="00FE44CF" w:rsidRDefault="00FE44CF" w:rsidP="00374840">
            <w:pPr>
              <w:rPr>
                <w:rFonts w:hint="eastAsia"/>
              </w:rPr>
            </w:pPr>
            <w:r w:rsidRPr="00FE44CF">
              <w:rPr>
                <w:rFonts w:hint="eastAsia"/>
              </w:rPr>
              <w:t>带宽：5M</w:t>
            </w:r>
          </w:p>
        </w:tc>
      </w:tr>
      <w:tr w:rsidR="00FE44CF" w:rsidRPr="00FE44CF" w:rsidTr="00FE44CF">
        <w:trPr>
          <w:trHeight w:val="270"/>
        </w:trPr>
        <w:tc>
          <w:tcPr>
            <w:tcW w:w="5000" w:type="pct"/>
            <w:tcBorders>
              <w:top w:val="nil"/>
              <w:left w:val="single" w:sz="4" w:space="0" w:color="auto"/>
              <w:bottom w:val="single" w:sz="4" w:space="0" w:color="auto"/>
              <w:right w:val="single" w:sz="4" w:space="0" w:color="auto"/>
            </w:tcBorders>
            <w:shd w:val="clear" w:color="auto" w:fill="auto"/>
            <w:noWrap/>
            <w:vAlign w:val="center"/>
            <w:hideMark/>
          </w:tcPr>
          <w:p w:rsidR="00FE44CF" w:rsidRPr="00FE44CF" w:rsidRDefault="00FE44CF" w:rsidP="00374840">
            <w:pPr>
              <w:rPr>
                <w:rFonts w:hint="eastAsia"/>
              </w:rPr>
            </w:pPr>
            <w:r w:rsidRPr="00FE44CF">
              <w:rPr>
                <w:rFonts w:hint="eastAsia"/>
              </w:rPr>
              <w:t>操作系统：win7</w:t>
            </w:r>
          </w:p>
        </w:tc>
      </w:tr>
      <w:tr w:rsidR="00FE44CF" w:rsidRPr="00FE44CF" w:rsidTr="00FE44CF">
        <w:trPr>
          <w:trHeight w:val="270"/>
        </w:trPr>
        <w:tc>
          <w:tcPr>
            <w:tcW w:w="5000" w:type="pct"/>
            <w:tcBorders>
              <w:top w:val="nil"/>
              <w:left w:val="single" w:sz="4" w:space="0" w:color="auto"/>
              <w:bottom w:val="single" w:sz="4" w:space="0" w:color="auto"/>
              <w:right w:val="single" w:sz="4" w:space="0" w:color="auto"/>
            </w:tcBorders>
            <w:shd w:val="clear" w:color="auto" w:fill="auto"/>
            <w:noWrap/>
            <w:vAlign w:val="center"/>
            <w:hideMark/>
          </w:tcPr>
          <w:p w:rsidR="00FE44CF" w:rsidRPr="00FE44CF" w:rsidRDefault="00FE44CF" w:rsidP="00374840">
            <w:pPr>
              <w:rPr>
                <w:rFonts w:hint="eastAsia"/>
              </w:rPr>
            </w:pPr>
            <w:r w:rsidRPr="00FE44CF">
              <w:rPr>
                <w:rFonts w:hint="eastAsia"/>
              </w:rPr>
              <w:t>硬盘：500G</w:t>
            </w:r>
          </w:p>
        </w:tc>
      </w:tr>
      <w:tr w:rsidR="00FE44CF" w:rsidRPr="00FE44CF" w:rsidTr="00FE44CF">
        <w:trPr>
          <w:trHeight w:val="270"/>
        </w:trPr>
        <w:tc>
          <w:tcPr>
            <w:tcW w:w="5000" w:type="pct"/>
            <w:tcBorders>
              <w:top w:val="nil"/>
              <w:left w:val="single" w:sz="4" w:space="0" w:color="auto"/>
              <w:bottom w:val="single" w:sz="4" w:space="0" w:color="auto"/>
              <w:right w:val="single" w:sz="4" w:space="0" w:color="auto"/>
            </w:tcBorders>
            <w:shd w:val="clear" w:color="auto" w:fill="auto"/>
            <w:noWrap/>
            <w:vAlign w:val="center"/>
            <w:hideMark/>
          </w:tcPr>
          <w:p w:rsidR="00FE44CF" w:rsidRPr="00FE44CF" w:rsidRDefault="00FE44CF" w:rsidP="00374840">
            <w:pPr>
              <w:rPr>
                <w:rFonts w:hint="eastAsia"/>
              </w:rPr>
            </w:pPr>
            <w:r w:rsidRPr="00FE44CF">
              <w:rPr>
                <w:rFonts w:hint="eastAsia"/>
              </w:rPr>
              <w:t>显示器：19寸</w:t>
            </w:r>
          </w:p>
        </w:tc>
      </w:tr>
    </w:tbl>
    <w:p w:rsidR="00575131" w:rsidRPr="00561B2B" w:rsidRDefault="00575131" w:rsidP="00374840">
      <w:pPr>
        <w:rPr>
          <w:rFonts w:hint="eastAsia"/>
        </w:rPr>
      </w:pPr>
    </w:p>
    <w:p w:rsidR="00561B2B" w:rsidRDefault="00A57B71" w:rsidP="00BF6434">
      <w:pPr>
        <w:pStyle w:val="3"/>
        <w:rPr>
          <w:rFonts w:ascii="仿宋_GB2312" w:eastAsia="仿宋_GB2312"/>
        </w:rPr>
      </w:pPr>
      <w:bookmarkStart w:id="28" w:name="_Toc227038644"/>
      <w:bookmarkStart w:id="29" w:name="_Toc457388459"/>
      <w:r w:rsidRPr="00081652">
        <w:rPr>
          <w:rFonts w:ascii="仿宋_GB2312" w:eastAsia="仿宋_GB2312" w:hint="eastAsia"/>
        </w:rPr>
        <w:t>客户端机器系统软件环境</w:t>
      </w:r>
      <w:bookmarkEnd w:id="28"/>
      <w:bookmarkEnd w:id="29"/>
    </w:p>
    <w:tbl>
      <w:tblPr>
        <w:tblW w:w="5000" w:type="pct"/>
        <w:tblLook w:val="04A0" w:firstRow="1" w:lastRow="0" w:firstColumn="1" w:lastColumn="0" w:noHBand="0" w:noVBand="1"/>
      </w:tblPr>
      <w:tblGrid>
        <w:gridCol w:w="8721"/>
      </w:tblGrid>
      <w:tr w:rsidR="0018551F" w:rsidRPr="0018551F" w:rsidTr="0018551F">
        <w:trPr>
          <w:trHeight w:val="270"/>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551F" w:rsidRPr="00374840" w:rsidRDefault="0018551F" w:rsidP="00374840">
            <w:r w:rsidRPr="00374840">
              <w:rPr>
                <w:rFonts w:hint="eastAsia"/>
              </w:rPr>
              <w:t>操作系统：win7</w:t>
            </w:r>
          </w:p>
        </w:tc>
      </w:tr>
      <w:tr w:rsidR="0018551F" w:rsidRPr="0018551F" w:rsidTr="0018551F">
        <w:trPr>
          <w:trHeight w:val="270"/>
        </w:trPr>
        <w:tc>
          <w:tcPr>
            <w:tcW w:w="5000" w:type="pct"/>
            <w:tcBorders>
              <w:top w:val="nil"/>
              <w:left w:val="single" w:sz="4" w:space="0" w:color="auto"/>
              <w:bottom w:val="single" w:sz="4" w:space="0" w:color="auto"/>
              <w:right w:val="single" w:sz="4" w:space="0" w:color="auto"/>
            </w:tcBorders>
            <w:shd w:val="clear" w:color="auto" w:fill="auto"/>
            <w:noWrap/>
            <w:vAlign w:val="center"/>
            <w:hideMark/>
          </w:tcPr>
          <w:p w:rsidR="0018551F" w:rsidRPr="00374840" w:rsidRDefault="0018551F" w:rsidP="00374840">
            <w:pPr>
              <w:rPr>
                <w:rFonts w:hint="eastAsia"/>
              </w:rPr>
            </w:pPr>
            <w:r w:rsidRPr="00374840">
              <w:rPr>
                <w:rFonts w:hint="eastAsia"/>
              </w:rPr>
              <w:t>浏览器：filefox,chrome</w:t>
            </w:r>
          </w:p>
        </w:tc>
      </w:tr>
      <w:tr w:rsidR="0018551F" w:rsidRPr="0018551F" w:rsidTr="0018551F">
        <w:trPr>
          <w:trHeight w:val="270"/>
        </w:trPr>
        <w:tc>
          <w:tcPr>
            <w:tcW w:w="5000" w:type="pct"/>
            <w:tcBorders>
              <w:top w:val="nil"/>
              <w:left w:val="single" w:sz="4" w:space="0" w:color="auto"/>
              <w:bottom w:val="single" w:sz="4" w:space="0" w:color="auto"/>
              <w:right w:val="single" w:sz="4" w:space="0" w:color="auto"/>
            </w:tcBorders>
            <w:shd w:val="clear" w:color="auto" w:fill="auto"/>
            <w:noWrap/>
            <w:vAlign w:val="center"/>
            <w:hideMark/>
          </w:tcPr>
          <w:p w:rsidR="0018551F" w:rsidRPr="00374840" w:rsidRDefault="0018551F" w:rsidP="00374840">
            <w:pPr>
              <w:rPr>
                <w:rFonts w:hint="eastAsia"/>
              </w:rPr>
            </w:pPr>
            <w:r w:rsidRPr="00374840">
              <w:rPr>
                <w:rFonts w:hint="eastAsia"/>
              </w:rPr>
              <w:t>软件：FLASH</w:t>
            </w:r>
          </w:p>
        </w:tc>
      </w:tr>
    </w:tbl>
    <w:p w:rsidR="00BF6434" w:rsidRDefault="00BF6434" w:rsidP="00374840"/>
    <w:p w:rsidR="00BF6434" w:rsidRPr="00BF6434" w:rsidRDefault="00BF6434" w:rsidP="00374840">
      <w:pPr>
        <w:rPr>
          <w:rFonts w:hint="eastAsia"/>
        </w:rPr>
      </w:pPr>
    </w:p>
    <w:p w:rsidR="00BF6434" w:rsidRPr="00BF6434" w:rsidRDefault="00BF6434" w:rsidP="00374840">
      <w:pPr>
        <w:rPr>
          <w:rFonts w:hint="eastAsia"/>
        </w:rPr>
        <w:sectPr w:rsidR="00BF6434" w:rsidRPr="00BF6434" w:rsidSect="00F92486">
          <w:headerReference w:type="even" r:id="rId9"/>
          <w:headerReference w:type="default" r:id="rId10"/>
          <w:footerReference w:type="default" r:id="rId11"/>
          <w:type w:val="evenPage"/>
          <w:pgSz w:w="11907" w:h="16840" w:code="9"/>
          <w:pgMar w:top="1418" w:right="1701" w:bottom="1418" w:left="1701" w:header="851" w:footer="879" w:gutter="0"/>
          <w:pgNumType w:start="1"/>
          <w:cols w:space="425"/>
          <w:titlePg/>
          <w:docGrid w:type="lines" w:linePitch="312"/>
        </w:sectPr>
      </w:pPr>
    </w:p>
    <w:p w:rsidR="00AE1048" w:rsidRPr="00081652" w:rsidRDefault="007616A5" w:rsidP="00B012A2">
      <w:pPr>
        <w:pStyle w:val="1"/>
        <w:rPr>
          <w:rFonts w:ascii="仿宋_GB2312" w:eastAsia="仿宋_GB2312" w:hint="eastAsia"/>
        </w:rPr>
      </w:pPr>
      <w:bookmarkStart w:id="30" w:name="_Toc202158549"/>
      <w:bookmarkStart w:id="31" w:name="_Toc202158570"/>
      <w:bookmarkStart w:id="32" w:name="_Toc202158580"/>
      <w:bookmarkStart w:id="33" w:name="_Toc202010843"/>
      <w:bookmarkStart w:id="34" w:name="_Toc202011483"/>
      <w:bookmarkStart w:id="35" w:name="_Toc202011602"/>
      <w:bookmarkStart w:id="36" w:name="_Toc202011661"/>
      <w:bookmarkStart w:id="37" w:name="_Toc202012414"/>
      <w:bookmarkStart w:id="38" w:name="_Toc227038645"/>
      <w:bookmarkStart w:id="39" w:name="_Toc457388460"/>
      <w:bookmarkEnd w:id="30"/>
      <w:bookmarkEnd w:id="31"/>
      <w:bookmarkEnd w:id="32"/>
      <w:r w:rsidRPr="00081652">
        <w:rPr>
          <w:rFonts w:ascii="仿宋_GB2312" w:eastAsia="仿宋_GB2312" w:hint="eastAsia"/>
        </w:rPr>
        <w:lastRenderedPageBreak/>
        <w:t>系统软</w:t>
      </w:r>
      <w:r w:rsidR="00D115A0" w:rsidRPr="00081652">
        <w:rPr>
          <w:rFonts w:ascii="仿宋_GB2312" w:eastAsia="仿宋_GB2312" w:hint="eastAsia"/>
        </w:rPr>
        <w:t>硬</w:t>
      </w:r>
      <w:r w:rsidRPr="00081652">
        <w:rPr>
          <w:rFonts w:ascii="仿宋_GB2312" w:eastAsia="仿宋_GB2312" w:hint="eastAsia"/>
        </w:rPr>
        <w:t>件安装与配置</w:t>
      </w:r>
      <w:bookmarkEnd w:id="33"/>
      <w:bookmarkEnd w:id="34"/>
      <w:bookmarkEnd w:id="35"/>
      <w:bookmarkEnd w:id="36"/>
      <w:bookmarkEnd w:id="37"/>
      <w:r w:rsidR="00D115A0" w:rsidRPr="00081652">
        <w:rPr>
          <w:rFonts w:ascii="仿宋_GB2312" w:eastAsia="仿宋_GB2312" w:hint="eastAsia"/>
        </w:rPr>
        <w:t>参考</w:t>
      </w:r>
      <w:bookmarkEnd w:id="38"/>
      <w:bookmarkEnd w:id="39"/>
    </w:p>
    <w:p w:rsidR="007616A5" w:rsidRPr="00081652" w:rsidRDefault="00D8788F" w:rsidP="00205B14">
      <w:pPr>
        <w:pStyle w:val="2"/>
        <w:rPr>
          <w:rFonts w:ascii="仿宋_GB2312" w:eastAsia="仿宋_GB2312" w:hint="eastAsia"/>
        </w:rPr>
      </w:pPr>
      <w:bookmarkStart w:id="40" w:name="_Toc202158601"/>
      <w:bookmarkStart w:id="41" w:name="_Toc202158602"/>
      <w:bookmarkStart w:id="42" w:name="_Toc202158603"/>
      <w:bookmarkStart w:id="43" w:name="_Toc202158604"/>
      <w:bookmarkStart w:id="44" w:name="_Toc202010844"/>
      <w:bookmarkStart w:id="45" w:name="_Toc202011484"/>
      <w:bookmarkStart w:id="46" w:name="_Toc202011603"/>
      <w:bookmarkStart w:id="47" w:name="_Toc202011662"/>
      <w:bookmarkStart w:id="48" w:name="_Toc202012415"/>
      <w:bookmarkStart w:id="49" w:name="_Windows_Server_2003安装要点"/>
      <w:bookmarkStart w:id="50" w:name="_Toc227038646"/>
      <w:bookmarkStart w:id="51" w:name="_Toc457388461"/>
      <w:bookmarkEnd w:id="40"/>
      <w:bookmarkEnd w:id="41"/>
      <w:bookmarkEnd w:id="42"/>
      <w:bookmarkEnd w:id="43"/>
      <w:bookmarkEnd w:id="49"/>
      <w:r w:rsidRPr="00081652">
        <w:rPr>
          <w:rFonts w:ascii="仿宋_GB2312" w:eastAsia="仿宋_GB2312" w:hint="eastAsia"/>
        </w:rPr>
        <w:t>服务器</w:t>
      </w:r>
      <w:r w:rsidR="00C2596A" w:rsidRPr="00081652">
        <w:rPr>
          <w:rFonts w:ascii="仿宋_GB2312" w:eastAsia="仿宋_GB2312" w:hint="eastAsia"/>
        </w:rPr>
        <w:t>操作系统和组件</w:t>
      </w:r>
      <w:r w:rsidR="00E574D0" w:rsidRPr="00081652">
        <w:rPr>
          <w:rFonts w:ascii="仿宋_GB2312" w:eastAsia="仿宋_GB2312" w:hint="eastAsia"/>
        </w:rPr>
        <w:t>安装</w:t>
      </w:r>
      <w:r w:rsidR="00340C60" w:rsidRPr="00081652">
        <w:rPr>
          <w:rFonts w:ascii="仿宋_GB2312" w:eastAsia="仿宋_GB2312" w:hint="eastAsia"/>
        </w:rPr>
        <w:t>要点</w:t>
      </w:r>
      <w:bookmarkEnd w:id="44"/>
      <w:bookmarkEnd w:id="45"/>
      <w:bookmarkEnd w:id="46"/>
      <w:bookmarkEnd w:id="47"/>
      <w:bookmarkEnd w:id="48"/>
      <w:bookmarkEnd w:id="50"/>
      <w:bookmarkEnd w:id="51"/>
    </w:p>
    <w:tbl>
      <w:tblPr>
        <w:tblW w:w="5000" w:type="pct"/>
        <w:tblLook w:val="04A0" w:firstRow="1" w:lastRow="0" w:firstColumn="1" w:lastColumn="0" w:noHBand="0" w:noVBand="1"/>
      </w:tblPr>
      <w:tblGrid>
        <w:gridCol w:w="1256"/>
        <w:gridCol w:w="7465"/>
      </w:tblGrid>
      <w:tr w:rsidR="00E672ED" w:rsidRPr="00E672ED" w:rsidTr="00E672ED">
        <w:trPr>
          <w:trHeight w:val="330"/>
        </w:trPr>
        <w:tc>
          <w:tcPr>
            <w:tcW w:w="7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72ED" w:rsidRPr="00E672ED" w:rsidRDefault="00E672ED" w:rsidP="00E672ED">
            <w:r w:rsidRPr="00E672ED">
              <w:rPr>
                <w:rFonts w:hint="eastAsia"/>
              </w:rPr>
              <w:t>操作系统</w:t>
            </w:r>
          </w:p>
        </w:tc>
        <w:tc>
          <w:tcPr>
            <w:tcW w:w="4280" w:type="pct"/>
            <w:tcBorders>
              <w:top w:val="single" w:sz="4" w:space="0" w:color="auto"/>
              <w:left w:val="nil"/>
              <w:bottom w:val="single" w:sz="4" w:space="0" w:color="auto"/>
              <w:right w:val="single" w:sz="4" w:space="0" w:color="auto"/>
            </w:tcBorders>
            <w:shd w:val="clear" w:color="auto" w:fill="auto"/>
            <w:vAlign w:val="center"/>
            <w:hideMark/>
          </w:tcPr>
          <w:p w:rsidR="00E672ED" w:rsidRPr="00E672ED" w:rsidRDefault="00E672ED" w:rsidP="00E672ED">
            <w:pPr>
              <w:rPr>
                <w:rFonts w:hint="eastAsia"/>
              </w:rPr>
            </w:pPr>
            <w:r w:rsidRPr="00E672ED">
              <w:rPr>
                <w:rFonts w:hint="eastAsia"/>
              </w:rPr>
              <w:t>版本要求：使用ubuntu14.04L、或centos6.5</w:t>
            </w:r>
          </w:p>
        </w:tc>
      </w:tr>
      <w:tr w:rsidR="00E672ED" w:rsidRPr="00E672ED" w:rsidTr="00E672ED">
        <w:trPr>
          <w:trHeight w:val="330"/>
        </w:trPr>
        <w:tc>
          <w:tcPr>
            <w:tcW w:w="720" w:type="pct"/>
            <w:tcBorders>
              <w:top w:val="nil"/>
              <w:left w:val="single" w:sz="4" w:space="0" w:color="auto"/>
              <w:bottom w:val="single" w:sz="4" w:space="0" w:color="auto"/>
              <w:right w:val="single" w:sz="4" w:space="0" w:color="auto"/>
            </w:tcBorders>
            <w:shd w:val="clear" w:color="auto" w:fill="auto"/>
            <w:noWrap/>
            <w:vAlign w:val="center"/>
            <w:hideMark/>
          </w:tcPr>
          <w:p w:rsidR="00E672ED" w:rsidRPr="00E672ED" w:rsidRDefault="00E672ED" w:rsidP="00E672ED">
            <w:pPr>
              <w:rPr>
                <w:rFonts w:hint="eastAsia"/>
              </w:rPr>
            </w:pPr>
            <w:r w:rsidRPr="00E672ED">
              <w:rPr>
                <w:rFonts w:hint="eastAsia"/>
              </w:rPr>
              <w:t>java</w:t>
            </w:r>
          </w:p>
        </w:tc>
        <w:tc>
          <w:tcPr>
            <w:tcW w:w="4280" w:type="pct"/>
            <w:tcBorders>
              <w:top w:val="nil"/>
              <w:left w:val="nil"/>
              <w:bottom w:val="single" w:sz="4" w:space="0" w:color="auto"/>
              <w:right w:val="single" w:sz="4" w:space="0" w:color="auto"/>
            </w:tcBorders>
            <w:shd w:val="clear" w:color="auto" w:fill="auto"/>
            <w:noWrap/>
            <w:vAlign w:val="center"/>
            <w:hideMark/>
          </w:tcPr>
          <w:p w:rsidR="00E672ED" w:rsidRPr="00E672ED" w:rsidRDefault="00E672ED" w:rsidP="00E672ED">
            <w:pPr>
              <w:rPr>
                <w:rFonts w:hint="eastAsia"/>
              </w:rPr>
            </w:pPr>
            <w:r w:rsidRPr="00E672ED">
              <w:rPr>
                <w:rFonts w:hint="eastAsia"/>
              </w:rPr>
              <w:t>版本要求：oracle-jdk1.7</w:t>
            </w:r>
          </w:p>
        </w:tc>
      </w:tr>
      <w:tr w:rsidR="00E672ED" w:rsidRPr="00E672ED" w:rsidTr="00E672ED">
        <w:trPr>
          <w:trHeight w:val="990"/>
        </w:trPr>
        <w:tc>
          <w:tcPr>
            <w:tcW w:w="720" w:type="pct"/>
            <w:tcBorders>
              <w:top w:val="nil"/>
              <w:left w:val="single" w:sz="4" w:space="0" w:color="auto"/>
              <w:bottom w:val="single" w:sz="4" w:space="0" w:color="auto"/>
              <w:right w:val="single" w:sz="4" w:space="0" w:color="auto"/>
            </w:tcBorders>
            <w:shd w:val="clear" w:color="auto" w:fill="auto"/>
            <w:noWrap/>
            <w:vAlign w:val="center"/>
            <w:hideMark/>
          </w:tcPr>
          <w:p w:rsidR="00E672ED" w:rsidRPr="00E672ED" w:rsidRDefault="00E672ED" w:rsidP="00E672ED">
            <w:pPr>
              <w:rPr>
                <w:rFonts w:hint="eastAsia"/>
              </w:rPr>
            </w:pPr>
            <w:r w:rsidRPr="00E672ED">
              <w:rPr>
                <w:rFonts w:hint="eastAsia"/>
              </w:rPr>
              <w:t>web容器</w:t>
            </w:r>
          </w:p>
        </w:tc>
        <w:tc>
          <w:tcPr>
            <w:tcW w:w="4280" w:type="pct"/>
            <w:tcBorders>
              <w:top w:val="nil"/>
              <w:left w:val="nil"/>
              <w:bottom w:val="single" w:sz="4" w:space="0" w:color="auto"/>
              <w:right w:val="single" w:sz="4" w:space="0" w:color="auto"/>
            </w:tcBorders>
            <w:shd w:val="clear" w:color="auto" w:fill="auto"/>
            <w:vAlign w:val="center"/>
            <w:hideMark/>
          </w:tcPr>
          <w:p w:rsidR="00E672ED" w:rsidRPr="00E672ED" w:rsidRDefault="00E672ED" w:rsidP="00E672ED">
            <w:pPr>
              <w:rPr>
                <w:rFonts w:hint="eastAsia"/>
              </w:rPr>
            </w:pPr>
            <w:r w:rsidRPr="00E672ED">
              <w:rPr>
                <w:rFonts w:hint="eastAsia"/>
              </w:rPr>
              <w:t>版本要求：tomcat7.0</w:t>
            </w:r>
            <w:r w:rsidRPr="00E672ED">
              <w:rPr>
                <w:rFonts w:hint="eastAsia"/>
              </w:rPr>
              <w:br/>
              <w:t>配置要求：需要设置请求路径编码格式，conf/server.xml文件中Connector标签增加URIEncoding="UTF-8"属性</w:t>
            </w:r>
            <w:bookmarkStart w:id="52" w:name="_GoBack"/>
            <w:bookmarkEnd w:id="52"/>
          </w:p>
        </w:tc>
      </w:tr>
      <w:tr w:rsidR="00E672ED" w:rsidRPr="00E672ED" w:rsidTr="00145524">
        <w:trPr>
          <w:trHeight w:val="990"/>
        </w:trPr>
        <w:tc>
          <w:tcPr>
            <w:tcW w:w="720" w:type="pct"/>
            <w:tcBorders>
              <w:top w:val="nil"/>
              <w:left w:val="single" w:sz="4" w:space="0" w:color="auto"/>
              <w:bottom w:val="single" w:sz="4" w:space="0" w:color="auto"/>
              <w:right w:val="single" w:sz="4" w:space="0" w:color="auto"/>
            </w:tcBorders>
            <w:shd w:val="clear" w:color="auto" w:fill="auto"/>
            <w:noWrap/>
            <w:vAlign w:val="center"/>
            <w:hideMark/>
          </w:tcPr>
          <w:p w:rsidR="00E672ED" w:rsidRPr="00E672ED" w:rsidRDefault="00E672ED" w:rsidP="00E672ED">
            <w:pPr>
              <w:rPr>
                <w:rFonts w:hint="eastAsia"/>
              </w:rPr>
            </w:pPr>
            <w:r w:rsidRPr="00E672ED">
              <w:rPr>
                <w:rFonts w:hint="eastAsia"/>
              </w:rPr>
              <w:t>授权目录</w:t>
            </w:r>
          </w:p>
        </w:tc>
        <w:tc>
          <w:tcPr>
            <w:tcW w:w="4280" w:type="pct"/>
            <w:tcBorders>
              <w:top w:val="nil"/>
              <w:left w:val="nil"/>
              <w:bottom w:val="single" w:sz="4" w:space="0" w:color="auto"/>
              <w:right w:val="single" w:sz="4" w:space="0" w:color="auto"/>
            </w:tcBorders>
            <w:shd w:val="clear" w:color="auto" w:fill="auto"/>
            <w:vAlign w:val="center"/>
            <w:hideMark/>
          </w:tcPr>
          <w:p w:rsidR="00E672ED" w:rsidRPr="00E672ED" w:rsidRDefault="00E672ED" w:rsidP="00E672ED">
            <w:pPr>
              <w:rPr>
                <w:rFonts w:hint="eastAsia"/>
              </w:rPr>
            </w:pPr>
            <w:r w:rsidRPr="00E672ED">
              <w:rPr>
                <w:rFonts w:hint="eastAsia"/>
              </w:rPr>
              <w:t>需要建立目录：</w:t>
            </w:r>
            <w:r w:rsidRPr="00E672ED">
              <w:rPr>
                <w:rFonts w:hint="eastAsia"/>
              </w:rPr>
              <w:br/>
              <w:t>文件存储目录（或共享软连接） /pqsoft</w:t>
            </w:r>
            <w:r w:rsidRPr="00E672ED">
              <w:rPr>
                <w:rFonts w:hint="eastAsia"/>
              </w:rPr>
              <w:br/>
              <w:t>缓存文件目录 （或共享软连接）/temp</w:t>
            </w:r>
          </w:p>
        </w:tc>
      </w:tr>
      <w:tr w:rsidR="00145524" w:rsidRPr="00E672ED" w:rsidTr="00145524">
        <w:trPr>
          <w:trHeight w:val="990"/>
        </w:trPr>
        <w:tc>
          <w:tcPr>
            <w:tcW w:w="720" w:type="pct"/>
            <w:tcBorders>
              <w:top w:val="single" w:sz="4" w:space="0" w:color="auto"/>
              <w:left w:val="single" w:sz="4" w:space="0" w:color="auto"/>
              <w:bottom w:val="single" w:sz="4" w:space="0" w:color="auto"/>
              <w:right w:val="single" w:sz="4" w:space="0" w:color="auto"/>
            </w:tcBorders>
            <w:shd w:val="clear" w:color="auto" w:fill="auto"/>
            <w:noWrap/>
            <w:vAlign w:val="center"/>
          </w:tcPr>
          <w:p w:rsidR="00145524" w:rsidRPr="00E672ED" w:rsidRDefault="006B5AE1" w:rsidP="00E672ED">
            <w:pPr>
              <w:rPr>
                <w:rFonts w:hint="eastAsia"/>
              </w:rPr>
            </w:pPr>
            <w:r>
              <w:rPr>
                <w:rFonts w:hint="eastAsia"/>
              </w:rPr>
              <w:t>系统语言</w:t>
            </w:r>
          </w:p>
        </w:tc>
        <w:tc>
          <w:tcPr>
            <w:tcW w:w="4280" w:type="pct"/>
            <w:tcBorders>
              <w:top w:val="single" w:sz="4" w:space="0" w:color="auto"/>
              <w:left w:val="nil"/>
              <w:bottom w:val="single" w:sz="4" w:space="0" w:color="auto"/>
              <w:right w:val="single" w:sz="4" w:space="0" w:color="auto"/>
            </w:tcBorders>
            <w:shd w:val="clear" w:color="auto" w:fill="auto"/>
            <w:vAlign w:val="center"/>
          </w:tcPr>
          <w:p w:rsidR="00145524" w:rsidRPr="00E672ED" w:rsidRDefault="006B5AE1" w:rsidP="00E672ED">
            <w:pPr>
              <w:rPr>
                <w:rFonts w:hint="eastAsia"/>
              </w:rPr>
            </w:pPr>
            <w:r w:rsidRPr="006B5AE1">
              <w:t>LANG="zh_CN.UTF-8"</w:t>
            </w:r>
          </w:p>
        </w:tc>
      </w:tr>
    </w:tbl>
    <w:p w:rsidR="00195C9D" w:rsidRPr="00E672ED" w:rsidRDefault="00195C9D" w:rsidP="00374840"/>
    <w:p w:rsidR="00E574D0" w:rsidRPr="00081652" w:rsidRDefault="00107296" w:rsidP="00205B14">
      <w:pPr>
        <w:pStyle w:val="2"/>
        <w:rPr>
          <w:rFonts w:ascii="仿宋_GB2312" w:eastAsia="仿宋_GB2312" w:hint="eastAsia"/>
        </w:rPr>
      </w:pPr>
      <w:bookmarkStart w:id="53" w:name="_Toc202010857"/>
      <w:bookmarkStart w:id="54" w:name="_Toc202011500"/>
      <w:bookmarkStart w:id="55" w:name="_Toc202011616"/>
      <w:bookmarkStart w:id="56" w:name="_Toc202011675"/>
      <w:bookmarkStart w:id="57" w:name="_Toc202012428"/>
      <w:bookmarkStart w:id="58" w:name="_Toc227038647"/>
      <w:bookmarkStart w:id="59" w:name="_Toc457388462"/>
      <w:r w:rsidRPr="00081652">
        <w:rPr>
          <w:rFonts w:ascii="仿宋_GB2312" w:eastAsia="仿宋_GB2312" w:hint="eastAsia"/>
        </w:rPr>
        <w:t>数据库</w:t>
      </w:r>
      <w:r w:rsidR="00433EB8" w:rsidRPr="00081652">
        <w:rPr>
          <w:rFonts w:ascii="仿宋_GB2312" w:eastAsia="仿宋_GB2312" w:hint="eastAsia"/>
        </w:rPr>
        <w:t>服务器</w:t>
      </w:r>
      <w:r w:rsidRPr="00081652">
        <w:rPr>
          <w:rFonts w:ascii="仿宋_GB2312" w:eastAsia="仿宋_GB2312" w:hint="eastAsia"/>
        </w:rPr>
        <w:t>安装与配置</w:t>
      </w:r>
      <w:bookmarkEnd w:id="53"/>
      <w:bookmarkEnd w:id="54"/>
      <w:bookmarkEnd w:id="55"/>
      <w:bookmarkEnd w:id="56"/>
      <w:bookmarkEnd w:id="57"/>
      <w:bookmarkEnd w:id="58"/>
      <w:bookmarkEnd w:id="59"/>
    </w:p>
    <w:tbl>
      <w:tblPr>
        <w:tblW w:w="5000" w:type="pct"/>
        <w:tblLook w:val="04A0" w:firstRow="1" w:lastRow="0" w:firstColumn="1" w:lastColumn="0" w:noHBand="0" w:noVBand="1"/>
      </w:tblPr>
      <w:tblGrid>
        <w:gridCol w:w="1256"/>
        <w:gridCol w:w="7465"/>
      </w:tblGrid>
      <w:tr w:rsidR="00CC5BD8" w:rsidRPr="00CC5BD8" w:rsidTr="00742667">
        <w:trPr>
          <w:trHeight w:val="330"/>
        </w:trPr>
        <w:tc>
          <w:tcPr>
            <w:tcW w:w="7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5BD8" w:rsidRPr="00CC5BD8" w:rsidRDefault="00CC5BD8" w:rsidP="00CC5BD8">
            <w:r w:rsidRPr="00CC5BD8">
              <w:rPr>
                <w:rFonts w:hint="eastAsia"/>
              </w:rPr>
              <w:t>操作系统</w:t>
            </w:r>
          </w:p>
        </w:tc>
        <w:tc>
          <w:tcPr>
            <w:tcW w:w="4280" w:type="pct"/>
            <w:tcBorders>
              <w:top w:val="single" w:sz="4" w:space="0" w:color="auto"/>
              <w:left w:val="nil"/>
              <w:bottom w:val="single" w:sz="4" w:space="0" w:color="auto"/>
              <w:right w:val="single" w:sz="4" w:space="0" w:color="auto"/>
            </w:tcBorders>
            <w:shd w:val="clear" w:color="auto" w:fill="auto"/>
            <w:noWrap/>
            <w:vAlign w:val="center"/>
            <w:hideMark/>
          </w:tcPr>
          <w:p w:rsidR="00CC5BD8" w:rsidRPr="00CC5BD8" w:rsidRDefault="00CC5BD8" w:rsidP="00CC5BD8">
            <w:pPr>
              <w:rPr>
                <w:rFonts w:hint="eastAsia"/>
              </w:rPr>
            </w:pPr>
            <w:r w:rsidRPr="00CC5BD8">
              <w:rPr>
                <w:rFonts w:hint="eastAsia"/>
              </w:rPr>
              <w:t>版本要求：centos 6.5</w:t>
            </w:r>
          </w:p>
        </w:tc>
      </w:tr>
      <w:tr w:rsidR="00CC5BD8" w:rsidRPr="00CC5BD8" w:rsidTr="00742667">
        <w:trPr>
          <w:trHeight w:val="330"/>
        </w:trPr>
        <w:tc>
          <w:tcPr>
            <w:tcW w:w="720" w:type="pct"/>
            <w:tcBorders>
              <w:top w:val="nil"/>
              <w:left w:val="single" w:sz="4" w:space="0" w:color="auto"/>
              <w:bottom w:val="single" w:sz="4" w:space="0" w:color="auto"/>
              <w:right w:val="single" w:sz="4" w:space="0" w:color="auto"/>
            </w:tcBorders>
            <w:shd w:val="clear" w:color="auto" w:fill="auto"/>
            <w:noWrap/>
            <w:vAlign w:val="center"/>
            <w:hideMark/>
          </w:tcPr>
          <w:p w:rsidR="00CC5BD8" w:rsidRPr="00CC5BD8" w:rsidRDefault="00CC5BD8" w:rsidP="00CC5BD8">
            <w:pPr>
              <w:rPr>
                <w:rFonts w:hint="eastAsia"/>
              </w:rPr>
            </w:pPr>
            <w:r w:rsidRPr="00CC5BD8">
              <w:rPr>
                <w:rFonts w:hint="eastAsia"/>
              </w:rPr>
              <w:t>ORACLE</w:t>
            </w:r>
          </w:p>
        </w:tc>
        <w:tc>
          <w:tcPr>
            <w:tcW w:w="4280" w:type="pct"/>
            <w:tcBorders>
              <w:top w:val="nil"/>
              <w:left w:val="nil"/>
              <w:bottom w:val="single" w:sz="4" w:space="0" w:color="auto"/>
              <w:right w:val="single" w:sz="4" w:space="0" w:color="auto"/>
            </w:tcBorders>
            <w:shd w:val="clear" w:color="auto" w:fill="auto"/>
            <w:noWrap/>
            <w:vAlign w:val="center"/>
            <w:hideMark/>
          </w:tcPr>
          <w:p w:rsidR="00CC5BD8" w:rsidRPr="00CC5BD8" w:rsidRDefault="00CC5BD8" w:rsidP="00CC5BD8">
            <w:pPr>
              <w:rPr>
                <w:rFonts w:hint="eastAsia"/>
              </w:rPr>
            </w:pPr>
            <w:r w:rsidRPr="00CC5BD8">
              <w:rPr>
                <w:rFonts w:hint="eastAsia"/>
              </w:rPr>
              <w:t>版本要求：</w:t>
            </w:r>
            <w:r w:rsidR="001013E1">
              <w:rPr>
                <w:rFonts w:hint="eastAsia"/>
              </w:rPr>
              <w:t>oracle 11.2.0.1.0</w:t>
            </w:r>
          </w:p>
        </w:tc>
      </w:tr>
    </w:tbl>
    <w:p w:rsidR="00E961B1" w:rsidRPr="00081652" w:rsidRDefault="00E961B1" w:rsidP="00374840">
      <w:pPr>
        <w:rPr>
          <w:rFonts w:hint="eastAsia"/>
        </w:rPr>
        <w:sectPr w:rsidR="00E961B1" w:rsidRPr="00081652" w:rsidSect="008202C9">
          <w:headerReference w:type="even" r:id="rId12"/>
          <w:headerReference w:type="default" r:id="rId13"/>
          <w:footerReference w:type="even" r:id="rId14"/>
          <w:footerReference w:type="default" r:id="rId15"/>
          <w:headerReference w:type="first" r:id="rId16"/>
          <w:footerReference w:type="first" r:id="rId17"/>
          <w:pgSz w:w="11907" w:h="16840" w:code="9"/>
          <w:pgMar w:top="1418" w:right="1701" w:bottom="1418" w:left="1701" w:header="851" w:footer="885" w:gutter="0"/>
          <w:cols w:space="425"/>
          <w:titlePg/>
          <w:docGrid w:type="lines" w:linePitch="312"/>
        </w:sectPr>
      </w:pPr>
    </w:p>
    <w:p w:rsidR="007616A5" w:rsidRPr="00081652" w:rsidRDefault="00FA2798" w:rsidP="004B384E">
      <w:pPr>
        <w:pStyle w:val="1"/>
        <w:rPr>
          <w:rFonts w:ascii="仿宋_GB2312" w:eastAsia="仿宋_GB2312" w:hint="eastAsia"/>
        </w:rPr>
      </w:pPr>
      <w:bookmarkStart w:id="60" w:name="_Toc202158615"/>
      <w:bookmarkStart w:id="61" w:name="_Toc202010861"/>
      <w:bookmarkStart w:id="62" w:name="_Toc202011504"/>
      <w:bookmarkStart w:id="63" w:name="_Toc202011620"/>
      <w:bookmarkStart w:id="64" w:name="_Toc202011679"/>
      <w:bookmarkStart w:id="65" w:name="_Toc202012432"/>
      <w:bookmarkStart w:id="66" w:name="_Toc227038649"/>
      <w:bookmarkStart w:id="67" w:name="_Toc457388463"/>
      <w:bookmarkEnd w:id="60"/>
      <w:r w:rsidRPr="00081652">
        <w:rPr>
          <w:rFonts w:ascii="仿宋_GB2312" w:eastAsia="仿宋_GB2312" w:hint="eastAsia"/>
        </w:rPr>
        <w:lastRenderedPageBreak/>
        <w:t>系统</w:t>
      </w:r>
      <w:r w:rsidR="007616A5" w:rsidRPr="00081652">
        <w:rPr>
          <w:rFonts w:ascii="仿宋_GB2312" w:eastAsia="仿宋_GB2312" w:hint="eastAsia"/>
        </w:rPr>
        <w:t>安装与配置</w:t>
      </w:r>
      <w:bookmarkEnd w:id="61"/>
      <w:bookmarkEnd w:id="62"/>
      <w:bookmarkEnd w:id="63"/>
      <w:bookmarkEnd w:id="64"/>
      <w:bookmarkEnd w:id="65"/>
      <w:bookmarkEnd w:id="66"/>
      <w:bookmarkEnd w:id="67"/>
    </w:p>
    <w:p w:rsidR="00163617" w:rsidRPr="00081652" w:rsidRDefault="00163617" w:rsidP="00205B14">
      <w:pPr>
        <w:pStyle w:val="2"/>
        <w:rPr>
          <w:rFonts w:ascii="仿宋_GB2312" w:eastAsia="仿宋_GB2312" w:hint="eastAsia"/>
        </w:rPr>
      </w:pPr>
      <w:bookmarkStart w:id="68" w:name="_Toc202010862"/>
      <w:bookmarkStart w:id="69" w:name="_Toc202011505"/>
      <w:bookmarkStart w:id="70" w:name="_Toc202011621"/>
      <w:bookmarkStart w:id="71" w:name="_Toc202011680"/>
      <w:bookmarkStart w:id="72" w:name="_Toc202012433"/>
      <w:bookmarkStart w:id="73" w:name="_Toc227038650"/>
      <w:bookmarkStart w:id="74" w:name="_Toc457388464"/>
      <w:r w:rsidRPr="00081652">
        <w:rPr>
          <w:rFonts w:ascii="仿宋_GB2312" w:eastAsia="仿宋_GB2312" w:hint="eastAsia"/>
        </w:rPr>
        <w:t>总体说明</w:t>
      </w:r>
      <w:bookmarkEnd w:id="73"/>
      <w:bookmarkEnd w:id="74"/>
    </w:p>
    <w:tbl>
      <w:tblPr>
        <w:tblW w:w="5000" w:type="pct"/>
        <w:tblLook w:val="04A0" w:firstRow="1" w:lastRow="0" w:firstColumn="1" w:lastColumn="0" w:noHBand="0" w:noVBand="1"/>
      </w:tblPr>
      <w:tblGrid>
        <w:gridCol w:w="1901"/>
        <w:gridCol w:w="6820"/>
      </w:tblGrid>
      <w:tr w:rsidR="00E33806" w:rsidRPr="00E33806" w:rsidTr="00E33806">
        <w:trPr>
          <w:trHeight w:val="330"/>
        </w:trPr>
        <w:tc>
          <w:tcPr>
            <w:tcW w:w="10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3806" w:rsidRPr="00E33806" w:rsidRDefault="00E33806" w:rsidP="00E33806">
            <w:r w:rsidRPr="00E33806">
              <w:rPr>
                <w:rFonts w:hint="eastAsia"/>
              </w:rPr>
              <w:t>硬件安装顺序</w:t>
            </w:r>
          </w:p>
        </w:tc>
        <w:tc>
          <w:tcPr>
            <w:tcW w:w="3910" w:type="pct"/>
            <w:tcBorders>
              <w:top w:val="single" w:sz="4" w:space="0" w:color="auto"/>
              <w:left w:val="nil"/>
              <w:bottom w:val="single" w:sz="4" w:space="0" w:color="auto"/>
              <w:right w:val="single" w:sz="4" w:space="0" w:color="auto"/>
            </w:tcBorders>
            <w:shd w:val="clear" w:color="auto" w:fill="auto"/>
            <w:noWrap/>
            <w:vAlign w:val="center"/>
            <w:hideMark/>
          </w:tcPr>
          <w:p w:rsidR="00E33806" w:rsidRPr="00E33806" w:rsidRDefault="00E33806" w:rsidP="00E33806">
            <w:pPr>
              <w:rPr>
                <w:rFonts w:hint="eastAsia"/>
              </w:rPr>
            </w:pPr>
            <w:r w:rsidRPr="00E33806">
              <w:rPr>
                <w:rFonts w:hint="eastAsia"/>
              </w:rPr>
              <w:t>软件安装顺序</w:t>
            </w:r>
          </w:p>
        </w:tc>
      </w:tr>
      <w:tr w:rsidR="00E33806" w:rsidRPr="00E33806" w:rsidTr="00E33806">
        <w:trPr>
          <w:trHeight w:val="990"/>
        </w:trPr>
        <w:tc>
          <w:tcPr>
            <w:tcW w:w="1090" w:type="pct"/>
            <w:tcBorders>
              <w:top w:val="nil"/>
              <w:left w:val="single" w:sz="4" w:space="0" w:color="auto"/>
              <w:bottom w:val="single" w:sz="4" w:space="0" w:color="auto"/>
              <w:right w:val="single" w:sz="4" w:space="0" w:color="auto"/>
            </w:tcBorders>
            <w:shd w:val="clear" w:color="auto" w:fill="auto"/>
            <w:noWrap/>
            <w:vAlign w:val="center"/>
            <w:hideMark/>
          </w:tcPr>
          <w:p w:rsidR="00E33806" w:rsidRPr="00E33806" w:rsidRDefault="00E33806" w:rsidP="00E33806">
            <w:pPr>
              <w:rPr>
                <w:rFonts w:hint="eastAsia"/>
              </w:rPr>
            </w:pPr>
            <w:r w:rsidRPr="00E33806">
              <w:rPr>
                <w:rFonts w:hint="eastAsia"/>
              </w:rPr>
              <w:t>数据库服务器</w:t>
            </w:r>
          </w:p>
        </w:tc>
        <w:tc>
          <w:tcPr>
            <w:tcW w:w="3910" w:type="pct"/>
            <w:tcBorders>
              <w:top w:val="nil"/>
              <w:left w:val="nil"/>
              <w:bottom w:val="single" w:sz="4" w:space="0" w:color="auto"/>
              <w:right w:val="single" w:sz="4" w:space="0" w:color="auto"/>
            </w:tcBorders>
            <w:shd w:val="clear" w:color="auto" w:fill="auto"/>
            <w:vAlign w:val="center"/>
            <w:hideMark/>
          </w:tcPr>
          <w:p w:rsidR="00E33806" w:rsidRPr="00E33806" w:rsidRDefault="00E33806" w:rsidP="00E33806">
            <w:pPr>
              <w:rPr>
                <w:rFonts w:hint="eastAsia"/>
              </w:rPr>
            </w:pPr>
            <w:r w:rsidRPr="00E33806">
              <w:rPr>
                <w:rFonts w:hint="eastAsia"/>
              </w:rPr>
              <w:t>操作系统</w:t>
            </w:r>
            <w:r w:rsidRPr="00E33806">
              <w:rPr>
                <w:rFonts w:hint="eastAsia"/>
              </w:rPr>
              <w:br/>
              <w:t>数据库安装</w:t>
            </w:r>
            <w:r w:rsidRPr="00E33806">
              <w:rPr>
                <w:rFonts w:hint="eastAsia"/>
              </w:rPr>
              <w:br/>
              <w:t>数据库初始化</w:t>
            </w:r>
          </w:p>
        </w:tc>
      </w:tr>
      <w:tr w:rsidR="00E33806" w:rsidRPr="00E33806" w:rsidTr="00E33806">
        <w:trPr>
          <w:trHeight w:val="330"/>
        </w:trPr>
        <w:tc>
          <w:tcPr>
            <w:tcW w:w="1090" w:type="pct"/>
            <w:tcBorders>
              <w:top w:val="nil"/>
              <w:left w:val="single" w:sz="4" w:space="0" w:color="auto"/>
              <w:bottom w:val="single" w:sz="4" w:space="0" w:color="auto"/>
              <w:right w:val="single" w:sz="4" w:space="0" w:color="auto"/>
            </w:tcBorders>
            <w:shd w:val="clear" w:color="auto" w:fill="auto"/>
            <w:noWrap/>
            <w:vAlign w:val="center"/>
            <w:hideMark/>
          </w:tcPr>
          <w:p w:rsidR="00E33806" w:rsidRPr="00E33806" w:rsidRDefault="00E33806" w:rsidP="00E33806">
            <w:pPr>
              <w:rPr>
                <w:rFonts w:hint="eastAsia"/>
              </w:rPr>
            </w:pPr>
            <w:r w:rsidRPr="00E33806">
              <w:rPr>
                <w:rFonts w:hint="eastAsia"/>
              </w:rPr>
              <w:t>存储服务器</w:t>
            </w:r>
          </w:p>
        </w:tc>
        <w:tc>
          <w:tcPr>
            <w:tcW w:w="3910" w:type="pct"/>
            <w:tcBorders>
              <w:top w:val="nil"/>
              <w:left w:val="nil"/>
              <w:bottom w:val="single" w:sz="4" w:space="0" w:color="auto"/>
              <w:right w:val="single" w:sz="4" w:space="0" w:color="auto"/>
            </w:tcBorders>
            <w:shd w:val="clear" w:color="auto" w:fill="auto"/>
            <w:noWrap/>
            <w:vAlign w:val="center"/>
            <w:hideMark/>
          </w:tcPr>
          <w:p w:rsidR="00E33806" w:rsidRPr="00E33806" w:rsidRDefault="00E33806" w:rsidP="00E33806">
            <w:pPr>
              <w:rPr>
                <w:rFonts w:hint="eastAsia"/>
              </w:rPr>
            </w:pPr>
            <w:r w:rsidRPr="00E33806">
              <w:rPr>
                <w:rFonts w:hint="eastAsia"/>
              </w:rPr>
              <w:t xml:space="preserve">　</w:t>
            </w:r>
          </w:p>
        </w:tc>
      </w:tr>
      <w:tr w:rsidR="00E33806" w:rsidRPr="00E33806" w:rsidTr="00E33806">
        <w:trPr>
          <w:trHeight w:val="1650"/>
        </w:trPr>
        <w:tc>
          <w:tcPr>
            <w:tcW w:w="1090" w:type="pct"/>
            <w:tcBorders>
              <w:top w:val="nil"/>
              <w:left w:val="single" w:sz="4" w:space="0" w:color="auto"/>
              <w:bottom w:val="single" w:sz="4" w:space="0" w:color="auto"/>
              <w:right w:val="single" w:sz="4" w:space="0" w:color="auto"/>
            </w:tcBorders>
            <w:shd w:val="clear" w:color="auto" w:fill="auto"/>
            <w:noWrap/>
            <w:vAlign w:val="center"/>
            <w:hideMark/>
          </w:tcPr>
          <w:p w:rsidR="00E33806" w:rsidRPr="00E33806" w:rsidRDefault="00E33806" w:rsidP="00E33806">
            <w:pPr>
              <w:rPr>
                <w:rFonts w:hint="eastAsia"/>
              </w:rPr>
            </w:pPr>
            <w:r w:rsidRPr="00E33806">
              <w:rPr>
                <w:rFonts w:hint="eastAsia"/>
              </w:rPr>
              <w:t>应用服务器</w:t>
            </w:r>
          </w:p>
        </w:tc>
        <w:tc>
          <w:tcPr>
            <w:tcW w:w="3910" w:type="pct"/>
            <w:tcBorders>
              <w:top w:val="nil"/>
              <w:left w:val="nil"/>
              <w:bottom w:val="single" w:sz="4" w:space="0" w:color="auto"/>
              <w:right w:val="single" w:sz="4" w:space="0" w:color="auto"/>
            </w:tcBorders>
            <w:shd w:val="clear" w:color="auto" w:fill="auto"/>
            <w:vAlign w:val="center"/>
            <w:hideMark/>
          </w:tcPr>
          <w:p w:rsidR="00E33806" w:rsidRPr="00E33806" w:rsidRDefault="00E33806" w:rsidP="00E33806">
            <w:pPr>
              <w:rPr>
                <w:rFonts w:hint="eastAsia"/>
              </w:rPr>
            </w:pPr>
            <w:r w:rsidRPr="00E33806">
              <w:rPr>
                <w:rFonts w:hint="eastAsia"/>
              </w:rPr>
              <w:t>操作系统安装</w:t>
            </w:r>
            <w:r w:rsidRPr="00E33806">
              <w:rPr>
                <w:rFonts w:hint="eastAsia"/>
              </w:rPr>
              <w:br/>
              <w:t>JDK安装</w:t>
            </w:r>
            <w:r w:rsidRPr="00E33806">
              <w:rPr>
                <w:rFonts w:hint="eastAsia"/>
              </w:rPr>
              <w:br/>
              <w:t>TOMCAT安装</w:t>
            </w:r>
            <w:r w:rsidRPr="00E33806">
              <w:rPr>
                <w:rFonts w:hint="eastAsia"/>
              </w:rPr>
              <w:br/>
              <w:t>授权目录设置</w:t>
            </w:r>
            <w:r w:rsidRPr="00E33806">
              <w:rPr>
                <w:rFonts w:hint="eastAsia"/>
              </w:rPr>
              <w:br/>
              <w:t>程序部署</w:t>
            </w:r>
          </w:p>
        </w:tc>
      </w:tr>
    </w:tbl>
    <w:p w:rsidR="00AE1048" w:rsidRPr="00E33806" w:rsidRDefault="00AE1048" w:rsidP="00374840">
      <w:pPr>
        <w:rPr>
          <w:rFonts w:hint="eastAsia"/>
        </w:rPr>
      </w:pPr>
    </w:p>
    <w:p w:rsidR="007F01FB" w:rsidRPr="00081652" w:rsidRDefault="00163617" w:rsidP="00205B14">
      <w:pPr>
        <w:pStyle w:val="2"/>
        <w:rPr>
          <w:rFonts w:ascii="仿宋_GB2312" w:eastAsia="仿宋_GB2312" w:hint="eastAsia"/>
        </w:rPr>
      </w:pPr>
      <w:bookmarkStart w:id="75" w:name="_Toc227038651"/>
      <w:bookmarkStart w:id="76" w:name="_Toc457388465"/>
      <w:r w:rsidRPr="00081652">
        <w:rPr>
          <w:rFonts w:ascii="仿宋_GB2312" w:eastAsia="仿宋_GB2312" w:hint="eastAsia"/>
        </w:rPr>
        <w:t>数据库</w:t>
      </w:r>
      <w:bookmarkEnd w:id="68"/>
      <w:bookmarkEnd w:id="69"/>
      <w:bookmarkEnd w:id="70"/>
      <w:bookmarkEnd w:id="71"/>
      <w:bookmarkEnd w:id="72"/>
      <w:r w:rsidRPr="00081652">
        <w:rPr>
          <w:rFonts w:ascii="仿宋_GB2312" w:eastAsia="仿宋_GB2312" w:hint="eastAsia"/>
        </w:rPr>
        <w:t>数据初始化</w:t>
      </w:r>
      <w:bookmarkEnd w:id="75"/>
      <w:bookmarkEnd w:id="76"/>
    </w:p>
    <w:p w:rsidR="007F08E9" w:rsidRDefault="006236C1" w:rsidP="006236C1">
      <w:pPr>
        <w:numPr>
          <w:ilvl w:val="0"/>
          <w:numId w:val="29"/>
        </w:numPr>
      </w:pPr>
      <w:r>
        <w:rPr>
          <w:rFonts w:hint="eastAsia"/>
        </w:rPr>
        <w:t>创建数据库用户</w:t>
      </w:r>
    </w:p>
    <w:p w:rsidR="004F7E23" w:rsidRPr="003520DE" w:rsidRDefault="006236C1" w:rsidP="00374840">
      <w:pPr>
        <w:numPr>
          <w:ilvl w:val="0"/>
          <w:numId w:val="29"/>
        </w:numPr>
        <w:rPr>
          <w:rFonts w:hint="eastAsia"/>
        </w:rPr>
      </w:pPr>
      <w:r>
        <w:t>导入初始化DMP文件</w:t>
      </w:r>
    </w:p>
    <w:p w:rsidR="009F6614" w:rsidRPr="00081652" w:rsidRDefault="00FA2798" w:rsidP="00205B14">
      <w:pPr>
        <w:pStyle w:val="2"/>
        <w:rPr>
          <w:rFonts w:ascii="仿宋_GB2312" w:eastAsia="仿宋_GB2312" w:hint="eastAsia"/>
        </w:rPr>
      </w:pPr>
      <w:bookmarkStart w:id="77" w:name="_Toc202010863"/>
      <w:bookmarkStart w:id="78" w:name="_Toc202011506"/>
      <w:bookmarkStart w:id="79" w:name="_Toc202011622"/>
      <w:bookmarkStart w:id="80" w:name="_Toc202011681"/>
      <w:bookmarkStart w:id="81" w:name="_Toc202012434"/>
      <w:bookmarkStart w:id="82" w:name="_Toc227038652"/>
      <w:bookmarkStart w:id="83" w:name="_Toc457388466"/>
      <w:r w:rsidRPr="00081652">
        <w:rPr>
          <w:rFonts w:ascii="仿宋_GB2312" w:eastAsia="仿宋_GB2312" w:hint="eastAsia"/>
        </w:rPr>
        <w:t>系统安装</w:t>
      </w:r>
      <w:r w:rsidR="00A14298" w:rsidRPr="00081652">
        <w:rPr>
          <w:rFonts w:ascii="仿宋_GB2312" w:eastAsia="仿宋_GB2312" w:hint="eastAsia"/>
        </w:rPr>
        <w:t>部署</w:t>
      </w:r>
      <w:bookmarkEnd w:id="77"/>
      <w:bookmarkEnd w:id="78"/>
      <w:bookmarkEnd w:id="79"/>
      <w:bookmarkEnd w:id="80"/>
      <w:bookmarkEnd w:id="81"/>
      <w:bookmarkEnd w:id="82"/>
      <w:bookmarkEnd w:id="83"/>
    </w:p>
    <w:p w:rsidR="00FA2798" w:rsidRDefault="00587F63" w:rsidP="00374840">
      <w:r>
        <w:rPr>
          <w:rFonts w:hint="eastAsia"/>
        </w:rPr>
        <w:t>1.</w:t>
      </w:r>
      <w:r w:rsidR="00F42076">
        <w:rPr>
          <w:rFonts w:hint="eastAsia"/>
        </w:rPr>
        <w:t>部署程序包（*.war）</w:t>
      </w:r>
    </w:p>
    <w:p w:rsidR="00DA7679" w:rsidRPr="00081652" w:rsidRDefault="00587F63" w:rsidP="00374840">
      <w:pPr>
        <w:rPr>
          <w:rFonts w:hint="eastAsia"/>
        </w:rPr>
      </w:pPr>
      <w:r>
        <w:rPr>
          <w:rFonts w:hint="eastAsia"/>
        </w:rPr>
        <w:t>2.</w:t>
      </w:r>
      <w:r w:rsidR="00DA7679">
        <w:t>修改WEB-INF/config.xml 数据库等配置信息</w:t>
      </w:r>
    </w:p>
    <w:p w:rsidR="004C7696" w:rsidRPr="00D23997" w:rsidRDefault="004C7696" w:rsidP="00374840">
      <w:pPr>
        <w:rPr>
          <w:rFonts w:hint="eastAsia"/>
          <w:lang w:eastAsia="en-US"/>
        </w:rPr>
      </w:pPr>
    </w:p>
    <w:sectPr w:rsidR="004C7696" w:rsidRPr="00D23997" w:rsidSect="00844AE1">
      <w:headerReference w:type="even" r:id="rId18"/>
      <w:footerReference w:type="first" r:id="rId19"/>
      <w:type w:val="evenPage"/>
      <w:pgSz w:w="11907" w:h="16840" w:code="9"/>
      <w:pgMar w:top="1418" w:right="1701" w:bottom="1418" w:left="1701" w:header="851" w:footer="992" w:gutter="0"/>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8A9" w:rsidRDefault="009B48A9" w:rsidP="00374840">
      <w:pPr>
        <w:pStyle w:val="ab"/>
      </w:pPr>
      <w:r>
        <w:separator/>
      </w:r>
    </w:p>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endnote>
  <w:endnote w:type="continuationSeparator" w:id="0">
    <w:p w:rsidR="009B48A9" w:rsidRDefault="009B48A9" w:rsidP="00374840">
      <w:pPr>
        <w:pStyle w:val="ab"/>
      </w:pPr>
      <w:r>
        <w:continuationSeparator/>
      </w:r>
    </w:p>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AE4" w:rsidRDefault="00B27AE4" w:rsidP="00B27AE4">
    <w:pPr>
      <w:pStyle w:val="af0"/>
      <w:jc w:val="left"/>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B32" w:rsidRDefault="006B3B32" w:rsidP="00B012A2">
    <w:pPr>
      <w:pStyle w:val="af0"/>
      <w:rPr>
        <w:rFonts w:hint="eastAsia"/>
      </w:rP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10</w:t>
    </w:r>
    <w:r>
      <w:rPr>
        <w:kern w:val="0"/>
        <w:szCs w:val="21"/>
      </w:rPr>
      <w:fldChar w:fldCharType="end"/>
    </w:r>
    <w:r>
      <w:rPr>
        <w:kern w:val="0"/>
        <w:szCs w:val="21"/>
      </w:rPr>
      <w:t xml:space="preserve"> -</w:t>
    </w:r>
    <w:r>
      <w:rPr>
        <w:rFonts w:hint="eastAsia"/>
      </w:rPr>
      <w:tab/>
    </w:r>
    <w:r>
      <w:rPr>
        <w:rFonts w:hint="eastAsia"/>
      </w:rPr>
      <w:tab/>
    </w:r>
    <w:r w:rsidRPr="0053218D">
      <w:rPr>
        <w:rFonts w:hint="eastAsia"/>
      </w:rPr>
      <w:t>宁波大榭集装箱码头操作管理系统</w:t>
    </w:r>
    <w:r>
      <w:rPr>
        <w:rFonts w:hint="eastAsia"/>
      </w:rPr>
      <w:t>部署手册</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B32" w:rsidRDefault="006B3B32" w:rsidP="00B012A2">
    <w:pPr>
      <w:pStyle w:val="af0"/>
    </w:pPr>
    <w:r w:rsidRPr="0053218D">
      <w:rPr>
        <w:rFonts w:hint="eastAsia"/>
      </w:rPr>
      <w:t>宁波大榭集装箱码头操作管理系统</w:t>
    </w:r>
    <w:r>
      <w:rPr>
        <w:rFonts w:hint="eastAsia"/>
      </w:rPr>
      <w:t>部署手册</w:t>
    </w:r>
    <w:r>
      <w:rPr>
        <w:rFonts w:hint="eastAsia"/>
      </w:rPr>
      <w:tab/>
    </w:r>
    <w:r>
      <w:rPr>
        <w:rFonts w:hint="eastAsia"/>
      </w:rPr>
      <w:tab/>
    </w:r>
    <w:r w:rsidRPr="007C7CBE">
      <w:t xml:space="preserve">- </w:t>
    </w:r>
    <w:r w:rsidRPr="007C7CBE">
      <w:fldChar w:fldCharType="begin"/>
    </w:r>
    <w:r w:rsidRPr="007C7CBE">
      <w:instrText xml:space="preserve"> PAGE </w:instrText>
    </w:r>
    <w:r>
      <w:fldChar w:fldCharType="separate"/>
    </w:r>
    <w:r w:rsidR="000B7DB1">
      <w:rPr>
        <w:noProof/>
      </w:rPr>
      <w:t>11</w:t>
    </w:r>
    <w:r w:rsidRPr="007C7CBE">
      <w:fldChar w:fldCharType="end"/>
    </w:r>
    <w:r w:rsidRPr="007C7CBE">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B32" w:rsidRDefault="006B3B32" w:rsidP="00B012A2">
    <w:pPr>
      <w:pStyle w:val="af0"/>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B32" w:rsidRDefault="006B3B32" w:rsidP="0037484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8A9" w:rsidRDefault="009B48A9" w:rsidP="00374840">
      <w:pPr>
        <w:pStyle w:val="ab"/>
      </w:pPr>
      <w:r>
        <w:separator/>
      </w:r>
    </w:p>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footnote>
  <w:footnote w:type="continuationSeparator" w:id="0">
    <w:p w:rsidR="009B48A9" w:rsidRDefault="009B48A9" w:rsidP="00374840">
      <w:pPr>
        <w:pStyle w:val="ab"/>
      </w:pPr>
      <w:r>
        <w:continuationSeparator/>
      </w:r>
    </w:p>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p w:rsidR="009B48A9" w:rsidRDefault="009B48A9" w:rsidP="003748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492" w:rsidRDefault="00904492" w:rsidP="00904492">
    <w:pPr>
      <w:pStyle w:val="af"/>
    </w:pPr>
    <w:r w:rsidRPr="00804B19">
      <w:t>文件密级</w:t>
    </w:r>
    <w:r w:rsidRPr="00804B19">
      <w:t>:</w:t>
    </w:r>
    <w:r w:rsidRPr="00804B19">
      <w:rPr>
        <w:rFonts w:hAnsi="宋体" w:cs="宋体" w:hint="eastAsia"/>
      </w:rPr>
      <w:t xml:space="preserve"> </w:t>
    </w:r>
    <w:r w:rsidRPr="00804B19">
      <w:rPr>
        <w:rFonts w:hint="eastAsia"/>
      </w:rPr>
      <w:t>C</w:t>
    </w:r>
    <w:r w:rsidRPr="00804B19">
      <w:rPr>
        <w:rFonts w:hint="eastAsia"/>
      </w:rPr>
      <w:t>级</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2A2" w:rsidRDefault="00F92486" w:rsidP="00F92486">
    <w:pPr>
      <w:pStyle w:val="af"/>
      <w:ind w:right="630"/>
    </w:pPr>
    <w:r>
      <w:t>北京平强软件</w:t>
    </w:r>
    <w:r w:rsidR="00643CA0">
      <w:rPr>
        <w:rFonts w:hint="eastAsia"/>
      </w:rPr>
      <w:t>有限公司</w:t>
    </w:r>
    <w:r w:rsidR="008C5CB6">
      <w:rPr>
        <w:rFonts w:hint="eastAsia"/>
      </w:rPr>
      <w:t xml:space="preserve">                                               </w:t>
    </w:r>
    <w:r w:rsidR="00FD1299">
      <w:t xml:space="preserve"> </w:t>
    </w:r>
    <w:r w:rsidR="008C5CB6">
      <w:rPr>
        <w:rFonts w:hint="eastAsia"/>
      </w:rPr>
      <w:t xml:space="preserve"> </w:t>
    </w:r>
    <w:r w:rsidR="00904492">
      <w:rPr>
        <w:rFonts w:hint="eastAsia"/>
      </w:rPr>
      <w:t xml:space="preserve">     </w:t>
    </w:r>
    <w:r w:rsidR="00904492" w:rsidRPr="00804B19">
      <w:rPr>
        <w:color w:val="000000"/>
      </w:rPr>
      <w:t>文件密级</w:t>
    </w:r>
    <w:r w:rsidR="00904492" w:rsidRPr="00804B19">
      <w:rPr>
        <w:color w:val="000000"/>
      </w:rPr>
      <w:t>:</w:t>
    </w:r>
    <w:r w:rsidR="00904492" w:rsidRPr="00804B19">
      <w:rPr>
        <w:rFonts w:hAnsi="宋体" w:cs="宋体" w:hint="eastAsia"/>
      </w:rPr>
      <w:t xml:space="preserve"> </w:t>
    </w:r>
    <w:r w:rsidR="00904492" w:rsidRPr="00804B19">
      <w:rPr>
        <w:rFonts w:hint="eastAsia"/>
      </w:rPr>
      <w:t>C</w:t>
    </w:r>
    <w:r w:rsidR="00904492" w:rsidRPr="00804B19">
      <w:rPr>
        <w:rFonts w:hint="eastAsia"/>
      </w:rPr>
      <w:t>级</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B32" w:rsidRDefault="006B3B32" w:rsidP="00904492">
    <w:pPr>
      <w:pStyle w:val="af"/>
    </w:pPr>
    <w:r w:rsidRPr="001979CA">
      <w:rPr>
        <w:rFonts w:hint="eastAsia"/>
      </w:rPr>
      <w:t>系统软硬件安装与配置参考</w:t>
    </w:r>
    <w:r>
      <w:rPr>
        <w:rFonts w:hint="eastAsia"/>
      </w:rPr>
      <w:tab/>
    </w:r>
    <w:r>
      <w:rPr>
        <w:rFonts w:hint="eastAsia"/>
      </w:rPr>
      <w:tab/>
    </w:r>
    <w:r w:rsidR="00367838" w:rsidRPr="005A0BF8">
      <w:rPr>
        <w:noProof/>
      </w:rPr>
      <w:drawing>
        <wp:inline distT="0" distB="0" distL="0" distR="0">
          <wp:extent cx="1590675" cy="152400"/>
          <wp:effectExtent l="0" t="0" r="9525" b="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152400"/>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B32" w:rsidRDefault="00367838" w:rsidP="00904492">
    <w:pPr>
      <w:pStyle w:val="af"/>
      <w:rPr>
        <w:rFonts w:hint="eastAsia"/>
      </w:rPr>
    </w:pPr>
    <w:r w:rsidRPr="005A0BF8">
      <w:rPr>
        <w:noProof/>
      </w:rPr>
      <w:drawing>
        <wp:inline distT="0" distB="0" distL="0" distR="0">
          <wp:extent cx="1590675" cy="152400"/>
          <wp:effectExtent l="0" t="0" r="9525" b="0"/>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152400"/>
                  </a:xfrm>
                  <a:prstGeom prst="rect">
                    <a:avLst/>
                  </a:prstGeom>
                  <a:noFill/>
                  <a:ln>
                    <a:noFill/>
                  </a:ln>
                </pic:spPr>
              </pic:pic>
            </a:graphicData>
          </a:graphic>
        </wp:inline>
      </w:drawing>
    </w:r>
    <w:r w:rsidR="006B3B32">
      <w:rPr>
        <w:rFonts w:hint="eastAsia"/>
      </w:rPr>
      <w:tab/>
    </w:r>
    <w:r w:rsidR="006B3B32">
      <w:rPr>
        <w:rFonts w:hint="eastAsia"/>
      </w:rPr>
      <w:tab/>
    </w:r>
    <w:r w:rsidR="006B3B32" w:rsidRPr="001979CA">
      <w:rPr>
        <w:rFonts w:hint="eastAsia"/>
      </w:rPr>
      <w:t>系统软硬件安装与配置参考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AB7" w:rsidRDefault="008A5AB7">
    <w:pPr>
      <w:pStyle w:val="af"/>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B32" w:rsidRDefault="006B3B32" w:rsidP="00374840"/>
  <w:p w:rsidR="006B3B32" w:rsidRDefault="006B3B32" w:rsidP="00374840"/>
  <w:p w:rsidR="006B3B32" w:rsidRDefault="006B3B32" w:rsidP="00374840"/>
  <w:p w:rsidR="006B3B32" w:rsidRDefault="006B3B32" w:rsidP="00374840"/>
  <w:p w:rsidR="006B3B32" w:rsidRDefault="006B3B32" w:rsidP="00374840"/>
  <w:p w:rsidR="006B3B32" w:rsidRDefault="006B3B32" w:rsidP="00374840"/>
  <w:p w:rsidR="006B3B32" w:rsidRDefault="006B3B32" w:rsidP="00374840"/>
  <w:p w:rsidR="006B3B32" w:rsidRDefault="006B3B32" w:rsidP="00374840"/>
  <w:p w:rsidR="006B3B32" w:rsidRDefault="006B3B32" w:rsidP="00374840"/>
  <w:p w:rsidR="006B3B32" w:rsidRDefault="006B3B32" w:rsidP="00374840"/>
  <w:p w:rsidR="006B3B32" w:rsidRDefault="006B3B32" w:rsidP="0037484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D92A2B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8E899F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544E8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0F8A9D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814946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428AE6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95A55C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ACAC5F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9DE583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1B6473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2269A3"/>
    <w:multiLevelType w:val="hybridMultilevel"/>
    <w:tmpl w:val="AEB28500"/>
    <w:lvl w:ilvl="0" w:tplc="729EADA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A701E35"/>
    <w:multiLevelType w:val="multilevel"/>
    <w:tmpl w:val="B76883D8"/>
    <w:lvl w:ilvl="0">
      <w:start w:val="1"/>
      <w:numFmt w:val="decimal"/>
      <w:lvlText w:val="第%1章"/>
      <w:lvlJc w:val="left"/>
      <w:pPr>
        <w:tabs>
          <w:tab w:val="num" w:pos="-32347"/>
        </w:tabs>
        <w:ind w:left="-32347" w:firstLine="32767"/>
      </w:pPr>
      <w:rPr>
        <w:rFonts w:ascii="Times New Roman" w:eastAsia="黑体" w:hAnsi="Times New Roman" w:hint="default"/>
        <w:b/>
        <w:i w:val="0"/>
        <w:sz w:val="44"/>
        <w:szCs w:val="44"/>
      </w:rPr>
    </w:lvl>
    <w:lvl w:ilvl="1">
      <w:start w:val="1"/>
      <w:numFmt w:val="decimal"/>
      <w:lvlText w:val="%1.%2"/>
      <w:lvlJc w:val="left"/>
      <w:pPr>
        <w:tabs>
          <w:tab w:val="num" w:pos="-32347"/>
        </w:tabs>
        <w:ind w:left="0" w:firstLine="0"/>
      </w:pPr>
      <w:rPr>
        <w:rFonts w:ascii="Times New Roman" w:eastAsia="黑体" w:hAnsi="Times New Roman" w:hint="default"/>
        <w:b/>
        <w:i w:val="0"/>
        <w:sz w:val="32"/>
        <w:szCs w:val="32"/>
      </w:rPr>
    </w:lvl>
    <w:lvl w:ilvl="2">
      <w:start w:val="1"/>
      <w:numFmt w:val="decimal"/>
      <w:lvlText w:val="%1.%2.%3"/>
      <w:lvlJc w:val="left"/>
      <w:pPr>
        <w:tabs>
          <w:tab w:val="num" w:pos="-32767"/>
        </w:tabs>
        <w:ind w:left="-32767" w:firstLine="0"/>
      </w:pPr>
      <w:rPr>
        <w:rFonts w:ascii="Times New Roman" w:eastAsia="黑体" w:hAnsi="Times New Roman" w:hint="default"/>
        <w:b/>
        <w:i w:val="0"/>
        <w:sz w:val="28"/>
        <w:szCs w:val="28"/>
      </w:rPr>
    </w:lvl>
    <w:lvl w:ilvl="3">
      <w:start w:val="1"/>
      <w:numFmt w:val="decimal"/>
      <w:lvlText w:val="%1.%2.%3.%4"/>
      <w:lvlJc w:val="left"/>
      <w:pPr>
        <w:tabs>
          <w:tab w:val="num" w:pos="3136"/>
        </w:tabs>
        <w:ind w:left="2404" w:hanging="708"/>
      </w:pPr>
      <w:rPr>
        <w:rFonts w:hint="eastAsia"/>
      </w:rPr>
    </w:lvl>
    <w:lvl w:ilvl="4">
      <w:start w:val="1"/>
      <w:numFmt w:val="decimal"/>
      <w:lvlText w:val="%1.%2.%3.%4.%5"/>
      <w:lvlJc w:val="left"/>
      <w:pPr>
        <w:tabs>
          <w:tab w:val="num" w:pos="3921"/>
        </w:tabs>
        <w:ind w:left="2971" w:hanging="850"/>
      </w:pPr>
      <w:rPr>
        <w:rFonts w:hint="eastAsia"/>
      </w:rPr>
    </w:lvl>
    <w:lvl w:ilvl="5">
      <w:start w:val="1"/>
      <w:numFmt w:val="decimal"/>
      <w:lvlText w:val="%1.%2.%3.%4.%5.%6"/>
      <w:lvlJc w:val="left"/>
      <w:pPr>
        <w:tabs>
          <w:tab w:val="num" w:pos="4706"/>
        </w:tabs>
        <w:ind w:left="3680" w:hanging="1134"/>
      </w:pPr>
      <w:rPr>
        <w:rFonts w:hint="eastAsia"/>
      </w:rPr>
    </w:lvl>
    <w:lvl w:ilvl="6">
      <w:start w:val="1"/>
      <w:numFmt w:val="decimal"/>
      <w:lvlText w:val="%1.%2.%3.%4.%5.%6.%7"/>
      <w:lvlJc w:val="left"/>
      <w:pPr>
        <w:tabs>
          <w:tab w:val="num" w:pos="5491"/>
        </w:tabs>
        <w:ind w:left="4247" w:hanging="1276"/>
      </w:pPr>
      <w:rPr>
        <w:rFonts w:hint="eastAsia"/>
      </w:rPr>
    </w:lvl>
    <w:lvl w:ilvl="7">
      <w:start w:val="1"/>
      <w:numFmt w:val="decimal"/>
      <w:lvlText w:val="%1.%2.%3.%4.%5.%6.%7.%8"/>
      <w:lvlJc w:val="left"/>
      <w:pPr>
        <w:tabs>
          <w:tab w:val="num" w:pos="6276"/>
        </w:tabs>
        <w:ind w:left="4814" w:hanging="1418"/>
      </w:pPr>
      <w:rPr>
        <w:rFonts w:hint="eastAsia"/>
      </w:rPr>
    </w:lvl>
    <w:lvl w:ilvl="8">
      <w:start w:val="1"/>
      <w:numFmt w:val="decimal"/>
      <w:lvlText w:val="%1.%2.%3.%4.%5.%6.%7.%8.%9"/>
      <w:lvlJc w:val="left"/>
      <w:pPr>
        <w:tabs>
          <w:tab w:val="num" w:pos="7062"/>
        </w:tabs>
        <w:ind w:left="5522" w:hanging="1700"/>
      </w:pPr>
      <w:rPr>
        <w:rFonts w:hint="eastAsia"/>
      </w:rPr>
    </w:lvl>
  </w:abstractNum>
  <w:abstractNum w:abstractNumId="12" w15:restartNumberingAfterBreak="0">
    <w:nsid w:val="0A731E49"/>
    <w:multiLevelType w:val="hybridMultilevel"/>
    <w:tmpl w:val="8C5C19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6060DF6"/>
    <w:multiLevelType w:val="hybridMultilevel"/>
    <w:tmpl w:val="84CC255A"/>
    <w:lvl w:ilvl="0" w:tplc="729EADA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8290F62"/>
    <w:multiLevelType w:val="hybridMultilevel"/>
    <w:tmpl w:val="B7A6FD72"/>
    <w:lvl w:ilvl="0" w:tplc="84D42D6E">
      <w:start w:val="1"/>
      <w:numFmt w:val="lowerLetter"/>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AA5DBE"/>
    <w:multiLevelType w:val="singleLevel"/>
    <w:tmpl w:val="43F47DD2"/>
    <w:lvl w:ilvl="0">
      <w:start w:val="1"/>
      <w:numFmt w:val="bullet"/>
      <w:pStyle w:val="item2"/>
      <w:lvlText w:val=""/>
      <w:lvlJc w:val="left"/>
      <w:pPr>
        <w:tabs>
          <w:tab w:val="num" w:pos="425"/>
        </w:tabs>
        <w:ind w:left="425" w:hanging="425"/>
      </w:pPr>
      <w:rPr>
        <w:rFonts w:ascii="Wingdings" w:hAnsi="Wingdings" w:hint="default"/>
      </w:rPr>
    </w:lvl>
  </w:abstractNum>
  <w:abstractNum w:abstractNumId="16" w15:restartNumberingAfterBreak="0">
    <w:nsid w:val="1FA93AF1"/>
    <w:multiLevelType w:val="hybridMultilevel"/>
    <w:tmpl w:val="BCE29F88"/>
    <w:lvl w:ilvl="0" w:tplc="729EADA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0433A6B"/>
    <w:multiLevelType w:val="hybridMultilevel"/>
    <w:tmpl w:val="ED1E2172"/>
    <w:lvl w:ilvl="0" w:tplc="827EC4B6">
      <w:start w:val="1"/>
      <w:numFmt w:val="decimal"/>
      <w:lvlText w:val="%1、"/>
      <w:lvlJc w:val="left"/>
      <w:pPr>
        <w:tabs>
          <w:tab w:val="num" w:pos="1307"/>
        </w:tabs>
        <w:ind w:left="1307" w:hanging="360"/>
      </w:pPr>
      <w:rPr>
        <w:rFonts w:hint="default"/>
      </w:rPr>
    </w:lvl>
    <w:lvl w:ilvl="1" w:tplc="04090019" w:tentative="1">
      <w:start w:val="1"/>
      <w:numFmt w:val="lowerLetter"/>
      <w:lvlText w:val="%2)"/>
      <w:lvlJc w:val="left"/>
      <w:pPr>
        <w:tabs>
          <w:tab w:val="num" w:pos="1787"/>
        </w:tabs>
        <w:ind w:left="1787" w:hanging="420"/>
      </w:pPr>
    </w:lvl>
    <w:lvl w:ilvl="2" w:tplc="0409001B" w:tentative="1">
      <w:start w:val="1"/>
      <w:numFmt w:val="lowerRoman"/>
      <w:lvlText w:val="%3."/>
      <w:lvlJc w:val="right"/>
      <w:pPr>
        <w:tabs>
          <w:tab w:val="num" w:pos="2207"/>
        </w:tabs>
        <w:ind w:left="2207" w:hanging="420"/>
      </w:pPr>
    </w:lvl>
    <w:lvl w:ilvl="3" w:tplc="0409000F" w:tentative="1">
      <w:start w:val="1"/>
      <w:numFmt w:val="decimal"/>
      <w:lvlText w:val="%4."/>
      <w:lvlJc w:val="left"/>
      <w:pPr>
        <w:tabs>
          <w:tab w:val="num" w:pos="2627"/>
        </w:tabs>
        <w:ind w:left="2627" w:hanging="420"/>
      </w:pPr>
    </w:lvl>
    <w:lvl w:ilvl="4" w:tplc="04090019" w:tentative="1">
      <w:start w:val="1"/>
      <w:numFmt w:val="lowerLetter"/>
      <w:lvlText w:val="%5)"/>
      <w:lvlJc w:val="left"/>
      <w:pPr>
        <w:tabs>
          <w:tab w:val="num" w:pos="3047"/>
        </w:tabs>
        <w:ind w:left="3047" w:hanging="420"/>
      </w:pPr>
    </w:lvl>
    <w:lvl w:ilvl="5" w:tplc="0409001B" w:tentative="1">
      <w:start w:val="1"/>
      <w:numFmt w:val="lowerRoman"/>
      <w:lvlText w:val="%6."/>
      <w:lvlJc w:val="right"/>
      <w:pPr>
        <w:tabs>
          <w:tab w:val="num" w:pos="3467"/>
        </w:tabs>
        <w:ind w:left="3467" w:hanging="420"/>
      </w:pPr>
    </w:lvl>
    <w:lvl w:ilvl="6" w:tplc="0409000F" w:tentative="1">
      <w:start w:val="1"/>
      <w:numFmt w:val="decimal"/>
      <w:lvlText w:val="%7."/>
      <w:lvlJc w:val="left"/>
      <w:pPr>
        <w:tabs>
          <w:tab w:val="num" w:pos="3887"/>
        </w:tabs>
        <w:ind w:left="3887" w:hanging="420"/>
      </w:pPr>
    </w:lvl>
    <w:lvl w:ilvl="7" w:tplc="04090019" w:tentative="1">
      <w:start w:val="1"/>
      <w:numFmt w:val="lowerLetter"/>
      <w:lvlText w:val="%8)"/>
      <w:lvlJc w:val="left"/>
      <w:pPr>
        <w:tabs>
          <w:tab w:val="num" w:pos="4307"/>
        </w:tabs>
        <w:ind w:left="4307" w:hanging="420"/>
      </w:pPr>
    </w:lvl>
    <w:lvl w:ilvl="8" w:tplc="0409001B" w:tentative="1">
      <w:start w:val="1"/>
      <w:numFmt w:val="lowerRoman"/>
      <w:lvlText w:val="%9."/>
      <w:lvlJc w:val="right"/>
      <w:pPr>
        <w:tabs>
          <w:tab w:val="num" w:pos="4727"/>
        </w:tabs>
        <w:ind w:left="4727" w:hanging="420"/>
      </w:pPr>
    </w:lvl>
  </w:abstractNum>
  <w:abstractNum w:abstractNumId="18" w15:restartNumberingAfterBreak="0">
    <w:nsid w:val="36D41A12"/>
    <w:multiLevelType w:val="multilevel"/>
    <w:tmpl w:val="60EC9C16"/>
    <w:lvl w:ilvl="0">
      <w:start w:val="1"/>
      <w:numFmt w:val="decimal"/>
      <w:pStyle w:val="1"/>
      <w:lvlText w:val="第%1章"/>
      <w:lvlJc w:val="left"/>
      <w:pPr>
        <w:tabs>
          <w:tab w:val="num" w:pos="-32347"/>
        </w:tabs>
        <w:ind w:left="-32347" w:firstLine="32767"/>
      </w:pPr>
      <w:rPr>
        <w:rFonts w:ascii="Times New Roman" w:eastAsia="黑体" w:hAnsi="Times New Roman" w:hint="default"/>
        <w:b/>
        <w:i w:val="0"/>
        <w:sz w:val="44"/>
        <w:szCs w:val="44"/>
      </w:rPr>
    </w:lvl>
    <w:lvl w:ilvl="1">
      <w:start w:val="1"/>
      <w:numFmt w:val="decimal"/>
      <w:pStyle w:val="2"/>
      <w:lvlText w:val="%1.%2"/>
      <w:lvlJc w:val="left"/>
      <w:pPr>
        <w:tabs>
          <w:tab w:val="num" w:pos="-32347"/>
        </w:tabs>
        <w:ind w:left="0" w:firstLine="0"/>
      </w:pPr>
      <w:rPr>
        <w:rFonts w:ascii="Times New Roman" w:eastAsia="黑体" w:hAnsi="Times New Roman" w:hint="default"/>
        <w:b/>
        <w:i w:val="0"/>
        <w:sz w:val="32"/>
        <w:szCs w:val="32"/>
      </w:rPr>
    </w:lvl>
    <w:lvl w:ilvl="2">
      <w:start w:val="1"/>
      <w:numFmt w:val="decimal"/>
      <w:pStyle w:val="3"/>
      <w:lvlText w:val="%1.%2.%3"/>
      <w:lvlJc w:val="left"/>
      <w:pPr>
        <w:tabs>
          <w:tab w:val="num" w:pos="-32347"/>
        </w:tabs>
        <w:ind w:left="0" w:firstLine="0"/>
      </w:pPr>
      <w:rPr>
        <w:rFonts w:ascii="Times New Roman" w:eastAsia="黑体" w:hAnsi="Times New Roman" w:hint="default"/>
        <w:b/>
        <w:i w:val="0"/>
        <w:sz w:val="32"/>
        <w:szCs w:val="32"/>
      </w:rPr>
    </w:lvl>
    <w:lvl w:ilvl="3">
      <w:start w:val="1"/>
      <w:numFmt w:val="decimal"/>
      <w:lvlText w:val="%1.%2.%3.%4"/>
      <w:lvlJc w:val="left"/>
      <w:pPr>
        <w:tabs>
          <w:tab w:val="num" w:pos="3136"/>
        </w:tabs>
        <w:ind w:left="2404" w:hanging="708"/>
      </w:pPr>
      <w:rPr>
        <w:rFonts w:hint="eastAsia"/>
      </w:rPr>
    </w:lvl>
    <w:lvl w:ilvl="4">
      <w:start w:val="1"/>
      <w:numFmt w:val="decimal"/>
      <w:lvlText w:val="%1.%2.%3.%4.%5"/>
      <w:lvlJc w:val="left"/>
      <w:pPr>
        <w:tabs>
          <w:tab w:val="num" w:pos="3921"/>
        </w:tabs>
        <w:ind w:left="2971" w:hanging="850"/>
      </w:pPr>
      <w:rPr>
        <w:rFonts w:hint="eastAsia"/>
      </w:rPr>
    </w:lvl>
    <w:lvl w:ilvl="5">
      <w:start w:val="1"/>
      <w:numFmt w:val="decimal"/>
      <w:lvlText w:val="%1.%2.%3.%4.%5.%6"/>
      <w:lvlJc w:val="left"/>
      <w:pPr>
        <w:tabs>
          <w:tab w:val="num" w:pos="4706"/>
        </w:tabs>
        <w:ind w:left="3680" w:hanging="1134"/>
      </w:pPr>
      <w:rPr>
        <w:rFonts w:hint="eastAsia"/>
      </w:rPr>
    </w:lvl>
    <w:lvl w:ilvl="6">
      <w:start w:val="1"/>
      <w:numFmt w:val="decimal"/>
      <w:lvlText w:val="%1.%2.%3.%4.%5.%6.%7"/>
      <w:lvlJc w:val="left"/>
      <w:pPr>
        <w:tabs>
          <w:tab w:val="num" w:pos="5491"/>
        </w:tabs>
        <w:ind w:left="4247" w:hanging="1276"/>
      </w:pPr>
      <w:rPr>
        <w:rFonts w:hint="eastAsia"/>
      </w:rPr>
    </w:lvl>
    <w:lvl w:ilvl="7">
      <w:start w:val="1"/>
      <w:numFmt w:val="decimal"/>
      <w:lvlText w:val="%1.%2.%3.%4.%5.%6.%7.%8"/>
      <w:lvlJc w:val="left"/>
      <w:pPr>
        <w:tabs>
          <w:tab w:val="num" w:pos="6276"/>
        </w:tabs>
        <w:ind w:left="4814" w:hanging="1418"/>
      </w:pPr>
      <w:rPr>
        <w:rFonts w:hint="eastAsia"/>
      </w:rPr>
    </w:lvl>
    <w:lvl w:ilvl="8">
      <w:start w:val="1"/>
      <w:numFmt w:val="decimal"/>
      <w:lvlText w:val="%1.%2.%3.%4.%5.%6.%7.%8.%9"/>
      <w:lvlJc w:val="left"/>
      <w:pPr>
        <w:tabs>
          <w:tab w:val="num" w:pos="7062"/>
        </w:tabs>
        <w:ind w:left="5522" w:hanging="1700"/>
      </w:pPr>
      <w:rPr>
        <w:rFonts w:hint="eastAsia"/>
      </w:rPr>
    </w:lvl>
  </w:abstractNum>
  <w:abstractNum w:abstractNumId="19" w15:restartNumberingAfterBreak="0">
    <w:nsid w:val="37835547"/>
    <w:multiLevelType w:val="multilevel"/>
    <w:tmpl w:val="6D70E2CC"/>
    <w:lvl w:ilvl="0">
      <w:start w:val="1"/>
      <w:numFmt w:val="decimal"/>
      <w:lvlText w:val="第%1章"/>
      <w:lvlJc w:val="left"/>
      <w:pPr>
        <w:tabs>
          <w:tab w:val="num" w:pos="-32347"/>
        </w:tabs>
        <w:ind w:left="-32347" w:firstLine="32767"/>
      </w:pPr>
      <w:rPr>
        <w:rFonts w:ascii="Times New Roman" w:eastAsia="黑体" w:hAnsi="Times New Roman" w:hint="default"/>
        <w:b/>
        <w:i w:val="0"/>
        <w:sz w:val="44"/>
        <w:szCs w:val="44"/>
      </w:rPr>
    </w:lvl>
    <w:lvl w:ilvl="1">
      <w:start w:val="1"/>
      <w:numFmt w:val="decimal"/>
      <w:lvlText w:val="%1.%2"/>
      <w:lvlJc w:val="left"/>
      <w:pPr>
        <w:tabs>
          <w:tab w:val="num" w:pos="-32347"/>
        </w:tabs>
        <w:ind w:left="0" w:firstLine="0"/>
      </w:pPr>
      <w:rPr>
        <w:rFonts w:ascii="Times New Roman" w:eastAsia="黑体" w:hAnsi="Times New Roman" w:hint="default"/>
        <w:b/>
        <w:i w:val="0"/>
        <w:sz w:val="32"/>
        <w:szCs w:val="32"/>
      </w:rPr>
    </w:lvl>
    <w:lvl w:ilvl="2">
      <w:start w:val="1"/>
      <w:numFmt w:val="decimal"/>
      <w:lvlText w:val="%1.%2.%3"/>
      <w:lvlJc w:val="left"/>
      <w:pPr>
        <w:tabs>
          <w:tab w:val="num" w:pos="-32347"/>
        </w:tabs>
        <w:ind w:left="-32347" w:firstLine="0"/>
      </w:pPr>
      <w:rPr>
        <w:rFonts w:ascii="Times New Roman" w:eastAsia="黑体" w:hAnsi="Times New Roman" w:hint="default"/>
        <w:b/>
        <w:i w:val="0"/>
        <w:sz w:val="28"/>
        <w:szCs w:val="28"/>
      </w:rPr>
    </w:lvl>
    <w:lvl w:ilvl="3">
      <w:start w:val="1"/>
      <w:numFmt w:val="decimal"/>
      <w:lvlText w:val="%1.%2.%3.%4"/>
      <w:lvlJc w:val="left"/>
      <w:pPr>
        <w:tabs>
          <w:tab w:val="num" w:pos="3136"/>
        </w:tabs>
        <w:ind w:left="2404" w:hanging="708"/>
      </w:pPr>
      <w:rPr>
        <w:rFonts w:hint="eastAsia"/>
      </w:rPr>
    </w:lvl>
    <w:lvl w:ilvl="4">
      <w:start w:val="1"/>
      <w:numFmt w:val="decimal"/>
      <w:lvlText w:val="%1.%2.%3.%4.%5"/>
      <w:lvlJc w:val="left"/>
      <w:pPr>
        <w:tabs>
          <w:tab w:val="num" w:pos="3921"/>
        </w:tabs>
        <w:ind w:left="2971" w:hanging="850"/>
      </w:pPr>
      <w:rPr>
        <w:rFonts w:hint="eastAsia"/>
      </w:rPr>
    </w:lvl>
    <w:lvl w:ilvl="5">
      <w:start w:val="1"/>
      <w:numFmt w:val="decimal"/>
      <w:lvlText w:val="%1.%2.%3.%4.%5.%6"/>
      <w:lvlJc w:val="left"/>
      <w:pPr>
        <w:tabs>
          <w:tab w:val="num" w:pos="4706"/>
        </w:tabs>
        <w:ind w:left="3680" w:hanging="1134"/>
      </w:pPr>
      <w:rPr>
        <w:rFonts w:hint="eastAsia"/>
      </w:rPr>
    </w:lvl>
    <w:lvl w:ilvl="6">
      <w:start w:val="1"/>
      <w:numFmt w:val="decimal"/>
      <w:lvlText w:val="%1.%2.%3.%4.%5.%6.%7"/>
      <w:lvlJc w:val="left"/>
      <w:pPr>
        <w:tabs>
          <w:tab w:val="num" w:pos="5491"/>
        </w:tabs>
        <w:ind w:left="4247" w:hanging="1276"/>
      </w:pPr>
      <w:rPr>
        <w:rFonts w:hint="eastAsia"/>
      </w:rPr>
    </w:lvl>
    <w:lvl w:ilvl="7">
      <w:start w:val="1"/>
      <w:numFmt w:val="decimal"/>
      <w:lvlText w:val="%1.%2.%3.%4.%5.%6.%7.%8"/>
      <w:lvlJc w:val="left"/>
      <w:pPr>
        <w:tabs>
          <w:tab w:val="num" w:pos="6276"/>
        </w:tabs>
        <w:ind w:left="4814" w:hanging="1418"/>
      </w:pPr>
      <w:rPr>
        <w:rFonts w:hint="eastAsia"/>
      </w:rPr>
    </w:lvl>
    <w:lvl w:ilvl="8">
      <w:start w:val="1"/>
      <w:numFmt w:val="decimal"/>
      <w:lvlText w:val="%1.%2.%3.%4.%5.%6.%7.%8.%9"/>
      <w:lvlJc w:val="left"/>
      <w:pPr>
        <w:tabs>
          <w:tab w:val="num" w:pos="7062"/>
        </w:tabs>
        <w:ind w:left="5522" w:hanging="1700"/>
      </w:pPr>
      <w:rPr>
        <w:rFonts w:hint="eastAsia"/>
      </w:rPr>
    </w:lvl>
  </w:abstractNum>
  <w:abstractNum w:abstractNumId="20" w15:restartNumberingAfterBreak="0">
    <w:nsid w:val="38780235"/>
    <w:multiLevelType w:val="hybridMultilevel"/>
    <w:tmpl w:val="A52054AC"/>
    <w:lvl w:ilvl="0" w:tplc="0409000F">
      <w:start w:val="1"/>
      <w:numFmt w:val="decimal"/>
      <w:lvlText w:val="%1."/>
      <w:lvlJc w:val="left"/>
      <w:pPr>
        <w:tabs>
          <w:tab w:val="num" w:pos="1367"/>
        </w:tabs>
        <w:ind w:left="1367" w:hanging="420"/>
      </w:pPr>
    </w:lvl>
    <w:lvl w:ilvl="1" w:tplc="04090019">
      <w:start w:val="1"/>
      <w:numFmt w:val="lowerLetter"/>
      <w:lvlText w:val="%2)"/>
      <w:lvlJc w:val="left"/>
      <w:pPr>
        <w:tabs>
          <w:tab w:val="num" w:pos="1787"/>
        </w:tabs>
        <w:ind w:left="1787" w:hanging="420"/>
      </w:pPr>
    </w:lvl>
    <w:lvl w:ilvl="2" w:tplc="0409001B" w:tentative="1">
      <w:start w:val="1"/>
      <w:numFmt w:val="lowerRoman"/>
      <w:lvlText w:val="%3."/>
      <w:lvlJc w:val="right"/>
      <w:pPr>
        <w:tabs>
          <w:tab w:val="num" w:pos="2207"/>
        </w:tabs>
        <w:ind w:left="2207" w:hanging="420"/>
      </w:pPr>
    </w:lvl>
    <w:lvl w:ilvl="3" w:tplc="0409000F" w:tentative="1">
      <w:start w:val="1"/>
      <w:numFmt w:val="decimal"/>
      <w:lvlText w:val="%4."/>
      <w:lvlJc w:val="left"/>
      <w:pPr>
        <w:tabs>
          <w:tab w:val="num" w:pos="2627"/>
        </w:tabs>
        <w:ind w:left="2627" w:hanging="420"/>
      </w:pPr>
    </w:lvl>
    <w:lvl w:ilvl="4" w:tplc="04090019" w:tentative="1">
      <w:start w:val="1"/>
      <w:numFmt w:val="lowerLetter"/>
      <w:lvlText w:val="%5)"/>
      <w:lvlJc w:val="left"/>
      <w:pPr>
        <w:tabs>
          <w:tab w:val="num" w:pos="3047"/>
        </w:tabs>
        <w:ind w:left="3047" w:hanging="420"/>
      </w:pPr>
    </w:lvl>
    <w:lvl w:ilvl="5" w:tplc="0409001B" w:tentative="1">
      <w:start w:val="1"/>
      <w:numFmt w:val="lowerRoman"/>
      <w:lvlText w:val="%6."/>
      <w:lvlJc w:val="right"/>
      <w:pPr>
        <w:tabs>
          <w:tab w:val="num" w:pos="3467"/>
        </w:tabs>
        <w:ind w:left="3467" w:hanging="420"/>
      </w:pPr>
    </w:lvl>
    <w:lvl w:ilvl="6" w:tplc="0409000F" w:tentative="1">
      <w:start w:val="1"/>
      <w:numFmt w:val="decimal"/>
      <w:lvlText w:val="%7."/>
      <w:lvlJc w:val="left"/>
      <w:pPr>
        <w:tabs>
          <w:tab w:val="num" w:pos="3887"/>
        </w:tabs>
        <w:ind w:left="3887" w:hanging="420"/>
      </w:pPr>
    </w:lvl>
    <w:lvl w:ilvl="7" w:tplc="04090019" w:tentative="1">
      <w:start w:val="1"/>
      <w:numFmt w:val="lowerLetter"/>
      <w:lvlText w:val="%8)"/>
      <w:lvlJc w:val="left"/>
      <w:pPr>
        <w:tabs>
          <w:tab w:val="num" w:pos="4307"/>
        </w:tabs>
        <w:ind w:left="4307" w:hanging="420"/>
      </w:pPr>
    </w:lvl>
    <w:lvl w:ilvl="8" w:tplc="0409001B" w:tentative="1">
      <w:start w:val="1"/>
      <w:numFmt w:val="lowerRoman"/>
      <w:lvlText w:val="%9."/>
      <w:lvlJc w:val="right"/>
      <w:pPr>
        <w:tabs>
          <w:tab w:val="num" w:pos="4727"/>
        </w:tabs>
        <w:ind w:left="4727" w:hanging="420"/>
      </w:pPr>
    </w:lvl>
  </w:abstractNum>
  <w:abstractNum w:abstractNumId="21" w15:restartNumberingAfterBreak="0">
    <w:nsid w:val="39F94676"/>
    <w:multiLevelType w:val="hybridMultilevel"/>
    <w:tmpl w:val="BAD4D290"/>
    <w:lvl w:ilvl="0" w:tplc="0409000F">
      <w:start w:val="1"/>
      <w:numFmt w:val="decimal"/>
      <w:lvlText w:val="%1."/>
      <w:lvlJc w:val="left"/>
      <w:pPr>
        <w:tabs>
          <w:tab w:val="num" w:pos="1367"/>
        </w:tabs>
        <w:ind w:left="1367" w:hanging="420"/>
      </w:pPr>
    </w:lvl>
    <w:lvl w:ilvl="1" w:tplc="04090019" w:tentative="1">
      <w:start w:val="1"/>
      <w:numFmt w:val="lowerLetter"/>
      <w:lvlText w:val="%2)"/>
      <w:lvlJc w:val="left"/>
      <w:pPr>
        <w:tabs>
          <w:tab w:val="num" w:pos="1787"/>
        </w:tabs>
        <w:ind w:left="1787" w:hanging="420"/>
      </w:pPr>
    </w:lvl>
    <w:lvl w:ilvl="2" w:tplc="0409001B" w:tentative="1">
      <w:start w:val="1"/>
      <w:numFmt w:val="lowerRoman"/>
      <w:lvlText w:val="%3."/>
      <w:lvlJc w:val="right"/>
      <w:pPr>
        <w:tabs>
          <w:tab w:val="num" w:pos="2207"/>
        </w:tabs>
        <w:ind w:left="2207" w:hanging="420"/>
      </w:pPr>
    </w:lvl>
    <w:lvl w:ilvl="3" w:tplc="0409000F" w:tentative="1">
      <w:start w:val="1"/>
      <w:numFmt w:val="decimal"/>
      <w:lvlText w:val="%4."/>
      <w:lvlJc w:val="left"/>
      <w:pPr>
        <w:tabs>
          <w:tab w:val="num" w:pos="2627"/>
        </w:tabs>
        <w:ind w:left="2627" w:hanging="420"/>
      </w:pPr>
    </w:lvl>
    <w:lvl w:ilvl="4" w:tplc="04090019" w:tentative="1">
      <w:start w:val="1"/>
      <w:numFmt w:val="lowerLetter"/>
      <w:lvlText w:val="%5)"/>
      <w:lvlJc w:val="left"/>
      <w:pPr>
        <w:tabs>
          <w:tab w:val="num" w:pos="3047"/>
        </w:tabs>
        <w:ind w:left="3047" w:hanging="420"/>
      </w:pPr>
    </w:lvl>
    <w:lvl w:ilvl="5" w:tplc="0409001B" w:tentative="1">
      <w:start w:val="1"/>
      <w:numFmt w:val="lowerRoman"/>
      <w:lvlText w:val="%6."/>
      <w:lvlJc w:val="right"/>
      <w:pPr>
        <w:tabs>
          <w:tab w:val="num" w:pos="3467"/>
        </w:tabs>
        <w:ind w:left="3467" w:hanging="420"/>
      </w:pPr>
    </w:lvl>
    <w:lvl w:ilvl="6" w:tplc="0409000F" w:tentative="1">
      <w:start w:val="1"/>
      <w:numFmt w:val="decimal"/>
      <w:lvlText w:val="%7."/>
      <w:lvlJc w:val="left"/>
      <w:pPr>
        <w:tabs>
          <w:tab w:val="num" w:pos="3887"/>
        </w:tabs>
        <w:ind w:left="3887" w:hanging="420"/>
      </w:pPr>
    </w:lvl>
    <w:lvl w:ilvl="7" w:tplc="04090019" w:tentative="1">
      <w:start w:val="1"/>
      <w:numFmt w:val="lowerLetter"/>
      <w:lvlText w:val="%8)"/>
      <w:lvlJc w:val="left"/>
      <w:pPr>
        <w:tabs>
          <w:tab w:val="num" w:pos="4307"/>
        </w:tabs>
        <w:ind w:left="4307" w:hanging="420"/>
      </w:pPr>
    </w:lvl>
    <w:lvl w:ilvl="8" w:tplc="0409001B" w:tentative="1">
      <w:start w:val="1"/>
      <w:numFmt w:val="lowerRoman"/>
      <w:lvlText w:val="%9."/>
      <w:lvlJc w:val="right"/>
      <w:pPr>
        <w:tabs>
          <w:tab w:val="num" w:pos="4727"/>
        </w:tabs>
        <w:ind w:left="4727" w:hanging="420"/>
      </w:pPr>
    </w:lvl>
  </w:abstractNum>
  <w:abstractNum w:abstractNumId="22" w15:restartNumberingAfterBreak="0">
    <w:nsid w:val="4AEE3EAC"/>
    <w:multiLevelType w:val="hybridMultilevel"/>
    <w:tmpl w:val="E32E137E"/>
    <w:lvl w:ilvl="0" w:tplc="20047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5F0423"/>
    <w:multiLevelType w:val="hybridMultilevel"/>
    <w:tmpl w:val="C0A6195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2AB3416"/>
    <w:multiLevelType w:val="hybridMultilevel"/>
    <w:tmpl w:val="84AAFFD2"/>
    <w:lvl w:ilvl="0" w:tplc="822403F8">
      <w:start w:val="1"/>
      <w:numFmt w:val="decimal"/>
      <w:lvlText w:val="%1."/>
      <w:lvlJc w:val="left"/>
      <w:pPr>
        <w:ind w:left="77" w:hanging="360"/>
      </w:pPr>
      <w:rPr>
        <w:rFonts w:hint="default"/>
      </w:rPr>
    </w:lvl>
    <w:lvl w:ilvl="1" w:tplc="04090019" w:tentative="1">
      <w:start w:val="1"/>
      <w:numFmt w:val="lowerLetter"/>
      <w:lvlText w:val="%2)"/>
      <w:lvlJc w:val="left"/>
      <w:pPr>
        <w:ind w:left="557" w:hanging="420"/>
      </w:pPr>
    </w:lvl>
    <w:lvl w:ilvl="2" w:tplc="0409001B" w:tentative="1">
      <w:start w:val="1"/>
      <w:numFmt w:val="lowerRoman"/>
      <w:lvlText w:val="%3."/>
      <w:lvlJc w:val="right"/>
      <w:pPr>
        <w:ind w:left="977" w:hanging="420"/>
      </w:pPr>
    </w:lvl>
    <w:lvl w:ilvl="3" w:tplc="0409000F" w:tentative="1">
      <w:start w:val="1"/>
      <w:numFmt w:val="decimal"/>
      <w:lvlText w:val="%4."/>
      <w:lvlJc w:val="left"/>
      <w:pPr>
        <w:ind w:left="1397" w:hanging="420"/>
      </w:pPr>
    </w:lvl>
    <w:lvl w:ilvl="4" w:tplc="04090019" w:tentative="1">
      <w:start w:val="1"/>
      <w:numFmt w:val="lowerLetter"/>
      <w:lvlText w:val="%5)"/>
      <w:lvlJc w:val="left"/>
      <w:pPr>
        <w:ind w:left="1817" w:hanging="420"/>
      </w:pPr>
    </w:lvl>
    <w:lvl w:ilvl="5" w:tplc="0409001B" w:tentative="1">
      <w:start w:val="1"/>
      <w:numFmt w:val="lowerRoman"/>
      <w:lvlText w:val="%6."/>
      <w:lvlJc w:val="right"/>
      <w:pPr>
        <w:ind w:left="2237" w:hanging="420"/>
      </w:pPr>
    </w:lvl>
    <w:lvl w:ilvl="6" w:tplc="0409000F" w:tentative="1">
      <w:start w:val="1"/>
      <w:numFmt w:val="decimal"/>
      <w:lvlText w:val="%7."/>
      <w:lvlJc w:val="left"/>
      <w:pPr>
        <w:ind w:left="2657" w:hanging="420"/>
      </w:pPr>
    </w:lvl>
    <w:lvl w:ilvl="7" w:tplc="04090019" w:tentative="1">
      <w:start w:val="1"/>
      <w:numFmt w:val="lowerLetter"/>
      <w:lvlText w:val="%8)"/>
      <w:lvlJc w:val="left"/>
      <w:pPr>
        <w:ind w:left="3077" w:hanging="420"/>
      </w:pPr>
    </w:lvl>
    <w:lvl w:ilvl="8" w:tplc="0409001B" w:tentative="1">
      <w:start w:val="1"/>
      <w:numFmt w:val="lowerRoman"/>
      <w:lvlText w:val="%9."/>
      <w:lvlJc w:val="right"/>
      <w:pPr>
        <w:ind w:left="3497" w:hanging="420"/>
      </w:pPr>
    </w:lvl>
  </w:abstractNum>
  <w:abstractNum w:abstractNumId="25" w15:restartNumberingAfterBreak="0">
    <w:nsid w:val="5534661D"/>
    <w:multiLevelType w:val="hybridMultilevel"/>
    <w:tmpl w:val="85520E7C"/>
    <w:lvl w:ilvl="0" w:tplc="1F56A682">
      <w:start w:val="1"/>
      <w:numFmt w:val="bullet"/>
      <w:pStyle w:val="05Bulletins"/>
      <w:lvlText w:val=""/>
      <w:lvlJc w:val="left"/>
      <w:pPr>
        <w:tabs>
          <w:tab w:val="num" w:pos="1050"/>
        </w:tabs>
        <w:ind w:left="1050" w:hanging="420"/>
      </w:pPr>
      <w:rPr>
        <w:rFonts w:ascii="Wingdings 2" w:hAnsi="Wingdings 2"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74F2BFF"/>
    <w:multiLevelType w:val="multilevel"/>
    <w:tmpl w:val="85520E7C"/>
    <w:lvl w:ilvl="0">
      <w:start w:val="1"/>
      <w:numFmt w:val="bullet"/>
      <w:lvlText w:val=""/>
      <w:lvlJc w:val="left"/>
      <w:pPr>
        <w:tabs>
          <w:tab w:val="num" w:pos="1050"/>
        </w:tabs>
        <w:ind w:left="1050" w:hanging="420"/>
      </w:pPr>
      <w:rPr>
        <w:rFonts w:ascii="Wingdings 2" w:hAnsi="Wingdings 2"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B591273"/>
    <w:multiLevelType w:val="hybridMultilevel"/>
    <w:tmpl w:val="5ECADF36"/>
    <w:lvl w:ilvl="0" w:tplc="48EA88A8">
      <w:start w:val="1"/>
      <w:numFmt w:val="decimal"/>
      <w:lvlText w:val="%1)"/>
      <w:lvlJc w:val="left"/>
      <w:pPr>
        <w:tabs>
          <w:tab w:val="num" w:pos="420"/>
        </w:tabs>
        <w:ind w:left="420" w:hanging="420"/>
      </w:pPr>
    </w:lvl>
    <w:lvl w:ilvl="1" w:tplc="04090019">
      <w:start w:val="1"/>
      <w:numFmt w:val="decimal"/>
      <w:lvlText w:val="%2)"/>
      <w:lvlJc w:val="left"/>
      <w:pPr>
        <w:tabs>
          <w:tab w:val="num" w:pos="840"/>
        </w:tabs>
        <w:ind w:left="840" w:hanging="420"/>
      </w:pPr>
    </w:lvl>
    <w:lvl w:ilvl="2" w:tplc="9BE2A31A">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5"/>
  </w:num>
  <w:num w:numId="2">
    <w:abstractNumId w:val="11"/>
  </w:num>
  <w:num w:numId="3">
    <w:abstractNumId w:val="25"/>
  </w:num>
  <w:num w:numId="4">
    <w:abstractNumId w:val="27"/>
  </w:num>
  <w:num w:numId="5">
    <w:abstractNumId w:val="10"/>
  </w:num>
  <w:num w:numId="6">
    <w:abstractNumId w:val="13"/>
  </w:num>
  <w:num w:numId="7">
    <w:abstractNumId w:val="16"/>
  </w:num>
  <w:num w:numId="8">
    <w:abstractNumId w:val="12"/>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3"/>
  </w:num>
  <w:num w:numId="20">
    <w:abstractNumId w:val="17"/>
  </w:num>
  <w:num w:numId="21">
    <w:abstractNumId w:val="19"/>
  </w:num>
  <w:num w:numId="22">
    <w:abstractNumId w:val="26"/>
  </w:num>
  <w:num w:numId="23">
    <w:abstractNumId w:val="18"/>
  </w:num>
  <w:num w:numId="24">
    <w:abstractNumId w:val="20"/>
  </w:num>
  <w:num w:numId="25">
    <w:abstractNumId w:val="21"/>
  </w:num>
  <w:num w:numId="26">
    <w:abstractNumId w:val="14"/>
  </w:num>
  <w:num w:numId="27">
    <w:abstractNumId w:val="24"/>
  </w:num>
  <w:num w:numId="28">
    <w:abstractNumId w:val="18"/>
  </w:num>
  <w:num w:numId="29">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75"/>
    <w:rsid w:val="00001379"/>
    <w:rsid w:val="00001D46"/>
    <w:rsid w:val="00002173"/>
    <w:rsid w:val="000024E2"/>
    <w:rsid w:val="000026CD"/>
    <w:rsid w:val="0000281B"/>
    <w:rsid w:val="000029CB"/>
    <w:rsid w:val="000036B4"/>
    <w:rsid w:val="00004084"/>
    <w:rsid w:val="0000454B"/>
    <w:rsid w:val="00004717"/>
    <w:rsid w:val="00005164"/>
    <w:rsid w:val="000062C7"/>
    <w:rsid w:val="000063E9"/>
    <w:rsid w:val="00006402"/>
    <w:rsid w:val="00010B07"/>
    <w:rsid w:val="00010ED6"/>
    <w:rsid w:val="00011177"/>
    <w:rsid w:val="000121AC"/>
    <w:rsid w:val="00012641"/>
    <w:rsid w:val="0001272E"/>
    <w:rsid w:val="000136D8"/>
    <w:rsid w:val="00014274"/>
    <w:rsid w:val="00015417"/>
    <w:rsid w:val="00016621"/>
    <w:rsid w:val="0001760D"/>
    <w:rsid w:val="00017EB3"/>
    <w:rsid w:val="00020E55"/>
    <w:rsid w:val="000215FB"/>
    <w:rsid w:val="00021B92"/>
    <w:rsid w:val="00021DDA"/>
    <w:rsid w:val="000226ED"/>
    <w:rsid w:val="00022A13"/>
    <w:rsid w:val="00024123"/>
    <w:rsid w:val="0002445F"/>
    <w:rsid w:val="00024AEC"/>
    <w:rsid w:val="00025C2E"/>
    <w:rsid w:val="0002616F"/>
    <w:rsid w:val="00026CF5"/>
    <w:rsid w:val="0003028F"/>
    <w:rsid w:val="00030379"/>
    <w:rsid w:val="0003174F"/>
    <w:rsid w:val="000318E0"/>
    <w:rsid w:val="00031CE0"/>
    <w:rsid w:val="00032378"/>
    <w:rsid w:val="0003256C"/>
    <w:rsid w:val="000337E2"/>
    <w:rsid w:val="00033C9B"/>
    <w:rsid w:val="00033FE8"/>
    <w:rsid w:val="000341CA"/>
    <w:rsid w:val="00035061"/>
    <w:rsid w:val="00035952"/>
    <w:rsid w:val="00035D6D"/>
    <w:rsid w:val="00036B0A"/>
    <w:rsid w:val="00036C82"/>
    <w:rsid w:val="000378DC"/>
    <w:rsid w:val="00037A8D"/>
    <w:rsid w:val="00037EA9"/>
    <w:rsid w:val="00040E98"/>
    <w:rsid w:val="000417C9"/>
    <w:rsid w:val="0004192F"/>
    <w:rsid w:val="00041BBF"/>
    <w:rsid w:val="00043624"/>
    <w:rsid w:val="00044B16"/>
    <w:rsid w:val="00045134"/>
    <w:rsid w:val="0004515D"/>
    <w:rsid w:val="000458CE"/>
    <w:rsid w:val="00046B61"/>
    <w:rsid w:val="00047033"/>
    <w:rsid w:val="000473BA"/>
    <w:rsid w:val="000500C3"/>
    <w:rsid w:val="000506E9"/>
    <w:rsid w:val="0005161F"/>
    <w:rsid w:val="00051876"/>
    <w:rsid w:val="00052D99"/>
    <w:rsid w:val="00052F06"/>
    <w:rsid w:val="00053BCA"/>
    <w:rsid w:val="000542F1"/>
    <w:rsid w:val="000551F4"/>
    <w:rsid w:val="000559DA"/>
    <w:rsid w:val="00056AC0"/>
    <w:rsid w:val="000575A6"/>
    <w:rsid w:val="0005794C"/>
    <w:rsid w:val="000614B1"/>
    <w:rsid w:val="000615D8"/>
    <w:rsid w:val="00061BC7"/>
    <w:rsid w:val="00061F5C"/>
    <w:rsid w:val="000620C4"/>
    <w:rsid w:val="000623B3"/>
    <w:rsid w:val="00062B66"/>
    <w:rsid w:val="000631D3"/>
    <w:rsid w:val="0006383B"/>
    <w:rsid w:val="00064650"/>
    <w:rsid w:val="00064A80"/>
    <w:rsid w:val="000651BD"/>
    <w:rsid w:val="000668AA"/>
    <w:rsid w:val="00066CD9"/>
    <w:rsid w:val="00067474"/>
    <w:rsid w:val="00067F1B"/>
    <w:rsid w:val="000704C3"/>
    <w:rsid w:val="0007050B"/>
    <w:rsid w:val="0007065D"/>
    <w:rsid w:val="00070932"/>
    <w:rsid w:val="000711B2"/>
    <w:rsid w:val="00071384"/>
    <w:rsid w:val="000714AF"/>
    <w:rsid w:val="000735D7"/>
    <w:rsid w:val="00073AA9"/>
    <w:rsid w:val="00074515"/>
    <w:rsid w:val="000745D4"/>
    <w:rsid w:val="0007490E"/>
    <w:rsid w:val="00074BA5"/>
    <w:rsid w:val="00074C77"/>
    <w:rsid w:val="00074F95"/>
    <w:rsid w:val="00075688"/>
    <w:rsid w:val="00075EAB"/>
    <w:rsid w:val="00076FC7"/>
    <w:rsid w:val="0007720E"/>
    <w:rsid w:val="000779B5"/>
    <w:rsid w:val="00077C24"/>
    <w:rsid w:val="00077CE6"/>
    <w:rsid w:val="00080531"/>
    <w:rsid w:val="00081652"/>
    <w:rsid w:val="0008221E"/>
    <w:rsid w:val="00082A46"/>
    <w:rsid w:val="00082EDB"/>
    <w:rsid w:val="00083777"/>
    <w:rsid w:val="0008377B"/>
    <w:rsid w:val="00084BAE"/>
    <w:rsid w:val="00084C7F"/>
    <w:rsid w:val="000852BA"/>
    <w:rsid w:val="0008550B"/>
    <w:rsid w:val="000857A5"/>
    <w:rsid w:val="000864F3"/>
    <w:rsid w:val="0008682A"/>
    <w:rsid w:val="00087480"/>
    <w:rsid w:val="00087566"/>
    <w:rsid w:val="0008783E"/>
    <w:rsid w:val="00087C96"/>
    <w:rsid w:val="0009101F"/>
    <w:rsid w:val="00091348"/>
    <w:rsid w:val="0009261D"/>
    <w:rsid w:val="000929D7"/>
    <w:rsid w:val="0009339A"/>
    <w:rsid w:val="000935D0"/>
    <w:rsid w:val="00093971"/>
    <w:rsid w:val="00093A48"/>
    <w:rsid w:val="00093F58"/>
    <w:rsid w:val="000940BC"/>
    <w:rsid w:val="000944B4"/>
    <w:rsid w:val="00094831"/>
    <w:rsid w:val="00094848"/>
    <w:rsid w:val="000949C7"/>
    <w:rsid w:val="00094E38"/>
    <w:rsid w:val="00094E3B"/>
    <w:rsid w:val="000956E6"/>
    <w:rsid w:val="00095AFF"/>
    <w:rsid w:val="00096602"/>
    <w:rsid w:val="00096928"/>
    <w:rsid w:val="000970D5"/>
    <w:rsid w:val="00097160"/>
    <w:rsid w:val="000974E8"/>
    <w:rsid w:val="000A0BE8"/>
    <w:rsid w:val="000A119F"/>
    <w:rsid w:val="000A28FE"/>
    <w:rsid w:val="000A2B69"/>
    <w:rsid w:val="000A2BB0"/>
    <w:rsid w:val="000A418E"/>
    <w:rsid w:val="000A4193"/>
    <w:rsid w:val="000A4D80"/>
    <w:rsid w:val="000A4F42"/>
    <w:rsid w:val="000A5749"/>
    <w:rsid w:val="000A66DC"/>
    <w:rsid w:val="000A67B1"/>
    <w:rsid w:val="000A7258"/>
    <w:rsid w:val="000A7B49"/>
    <w:rsid w:val="000B07A4"/>
    <w:rsid w:val="000B0EF1"/>
    <w:rsid w:val="000B15A9"/>
    <w:rsid w:val="000B17EA"/>
    <w:rsid w:val="000B24E5"/>
    <w:rsid w:val="000B2947"/>
    <w:rsid w:val="000B2A72"/>
    <w:rsid w:val="000B41BE"/>
    <w:rsid w:val="000B5BBD"/>
    <w:rsid w:val="000B697B"/>
    <w:rsid w:val="000B75CE"/>
    <w:rsid w:val="000B768A"/>
    <w:rsid w:val="000B7B2F"/>
    <w:rsid w:val="000B7BE6"/>
    <w:rsid w:val="000B7DB1"/>
    <w:rsid w:val="000C032A"/>
    <w:rsid w:val="000C0356"/>
    <w:rsid w:val="000C0CA6"/>
    <w:rsid w:val="000C1728"/>
    <w:rsid w:val="000C1F17"/>
    <w:rsid w:val="000C227D"/>
    <w:rsid w:val="000C43BD"/>
    <w:rsid w:val="000C4412"/>
    <w:rsid w:val="000C4F0F"/>
    <w:rsid w:val="000C51A6"/>
    <w:rsid w:val="000C546C"/>
    <w:rsid w:val="000C5610"/>
    <w:rsid w:val="000C680E"/>
    <w:rsid w:val="000C6957"/>
    <w:rsid w:val="000C6A26"/>
    <w:rsid w:val="000C6A8F"/>
    <w:rsid w:val="000C72E5"/>
    <w:rsid w:val="000C736D"/>
    <w:rsid w:val="000D07A9"/>
    <w:rsid w:val="000D0BFF"/>
    <w:rsid w:val="000D0F22"/>
    <w:rsid w:val="000D1490"/>
    <w:rsid w:val="000D20CF"/>
    <w:rsid w:val="000D2B13"/>
    <w:rsid w:val="000D320E"/>
    <w:rsid w:val="000D34A8"/>
    <w:rsid w:val="000D3DF0"/>
    <w:rsid w:val="000D45B3"/>
    <w:rsid w:val="000D5832"/>
    <w:rsid w:val="000D5863"/>
    <w:rsid w:val="000D5C77"/>
    <w:rsid w:val="000D6423"/>
    <w:rsid w:val="000D64DE"/>
    <w:rsid w:val="000D6599"/>
    <w:rsid w:val="000D65FC"/>
    <w:rsid w:val="000D660E"/>
    <w:rsid w:val="000D6FEB"/>
    <w:rsid w:val="000D7573"/>
    <w:rsid w:val="000D795B"/>
    <w:rsid w:val="000D7BB4"/>
    <w:rsid w:val="000D7BEF"/>
    <w:rsid w:val="000E1246"/>
    <w:rsid w:val="000E16D6"/>
    <w:rsid w:val="000E182D"/>
    <w:rsid w:val="000E1DA5"/>
    <w:rsid w:val="000E29B1"/>
    <w:rsid w:val="000E2AF4"/>
    <w:rsid w:val="000E2CC3"/>
    <w:rsid w:val="000E2FAD"/>
    <w:rsid w:val="000E39BC"/>
    <w:rsid w:val="000E4805"/>
    <w:rsid w:val="000E49EE"/>
    <w:rsid w:val="000E4AD5"/>
    <w:rsid w:val="000E5392"/>
    <w:rsid w:val="000E643E"/>
    <w:rsid w:val="000E6DA7"/>
    <w:rsid w:val="000E7391"/>
    <w:rsid w:val="000E76B4"/>
    <w:rsid w:val="000F06E6"/>
    <w:rsid w:val="000F0F45"/>
    <w:rsid w:val="000F2CE7"/>
    <w:rsid w:val="000F3185"/>
    <w:rsid w:val="000F4469"/>
    <w:rsid w:val="000F5F26"/>
    <w:rsid w:val="000F6EA9"/>
    <w:rsid w:val="000F73A6"/>
    <w:rsid w:val="000F74A0"/>
    <w:rsid w:val="000F7736"/>
    <w:rsid w:val="001013E1"/>
    <w:rsid w:val="00102074"/>
    <w:rsid w:val="00102656"/>
    <w:rsid w:val="00102B19"/>
    <w:rsid w:val="001035CD"/>
    <w:rsid w:val="001035E7"/>
    <w:rsid w:val="001044E2"/>
    <w:rsid w:val="00105142"/>
    <w:rsid w:val="0010550C"/>
    <w:rsid w:val="00105AF1"/>
    <w:rsid w:val="00106D5E"/>
    <w:rsid w:val="00107296"/>
    <w:rsid w:val="00107AA5"/>
    <w:rsid w:val="00111B79"/>
    <w:rsid w:val="00111C59"/>
    <w:rsid w:val="00112519"/>
    <w:rsid w:val="00112667"/>
    <w:rsid w:val="001126CA"/>
    <w:rsid w:val="00112727"/>
    <w:rsid w:val="00112BCE"/>
    <w:rsid w:val="00114E5F"/>
    <w:rsid w:val="001152D4"/>
    <w:rsid w:val="00115383"/>
    <w:rsid w:val="001164AF"/>
    <w:rsid w:val="001165EA"/>
    <w:rsid w:val="00116E8F"/>
    <w:rsid w:val="00116ED0"/>
    <w:rsid w:val="00117E33"/>
    <w:rsid w:val="0012161E"/>
    <w:rsid w:val="00121674"/>
    <w:rsid w:val="0012180E"/>
    <w:rsid w:val="00121EA5"/>
    <w:rsid w:val="001225FA"/>
    <w:rsid w:val="0012353F"/>
    <w:rsid w:val="001239C5"/>
    <w:rsid w:val="001242B8"/>
    <w:rsid w:val="00124B38"/>
    <w:rsid w:val="00124B65"/>
    <w:rsid w:val="001250A1"/>
    <w:rsid w:val="0012514C"/>
    <w:rsid w:val="0012526A"/>
    <w:rsid w:val="001252D2"/>
    <w:rsid w:val="0012531D"/>
    <w:rsid w:val="001254C6"/>
    <w:rsid w:val="00125923"/>
    <w:rsid w:val="00125CD6"/>
    <w:rsid w:val="0012626C"/>
    <w:rsid w:val="00126AFC"/>
    <w:rsid w:val="00126FA6"/>
    <w:rsid w:val="0012724B"/>
    <w:rsid w:val="00127459"/>
    <w:rsid w:val="001274A8"/>
    <w:rsid w:val="0013041B"/>
    <w:rsid w:val="00130858"/>
    <w:rsid w:val="00131681"/>
    <w:rsid w:val="00131F3D"/>
    <w:rsid w:val="00132695"/>
    <w:rsid w:val="00132DA6"/>
    <w:rsid w:val="00132EAA"/>
    <w:rsid w:val="001333D4"/>
    <w:rsid w:val="0013572E"/>
    <w:rsid w:val="00136601"/>
    <w:rsid w:val="00136644"/>
    <w:rsid w:val="00136C89"/>
    <w:rsid w:val="0013781E"/>
    <w:rsid w:val="00137C1D"/>
    <w:rsid w:val="001401B8"/>
    <w:rsid w:val="0014057F"/>
    <w:rsid w:val="001410B5"/>
    <w:rsid w:val="00141210"/>
    <w:rsid w:val="00141DF9"/>
    <w:rsid w:val="001423BD"/>
    <w:rsid w:val="00142C6B"/>
    <w:rsid w:val="0014352F"/>
    <w:rsid w:val="00143878"/>
    <w:rsid w:val="00143AE2"/>
    <w:rsid w:val="00143B6C"/>
    <w:rsid w:val="00144663"/>
    <w:rsid w:val="00144689"/>
    <w:rsid w:val="00144697"/>
    <w:rsid w:val="00145524"/>
    <w:rsid w:val="001469D2"/>
    <w:rsid w:val="00150323"/>
    <w:rsid w:val="00151977"/>
    <w:rsid w:val="0015202D"/>
    <w:rsid w:val="00152322"/>
    <w:rsid w:val="00152761"/>
    <w:rsid w:val="00152A1B"/>
    <w:rsid w:val="00152AAE"/>
    <w:rsid w:val="00152E04"/>
    <w:rsid w:val="00153875"/>
    <w:rsid w:val="00154612"/>
    <w:rsid w:val="00155C77"/>
    <w:rsid w:val="00155DFB"/>
    <w:rsid w:val="00156A7F"/>
    <w:rsid w:val="00156AC6"/>
    <w:rsid w:val="00156C8E"/>
    <w:rsid w:val="001572B5"/>
    <w:rsid w:val="001577B5"/>
    <w:rsid w:val="001612C3"/>
    <w:rsid w:val="001619FE"/>
    <w:rsid w:val="00162763"/>
    <w:rsid w:val="00162F3E"/>
    <w:rsid w:val="00163617"/>
    <w:rsid w:val="00163C08"/>
    <w:rsid w:val="00163D8E"/>
    <w:rsid w:val="00164DBE"/>
    <w:rsid w:val="00165C52"/>
    <w:rsid w:val="001669DC"/>
    <w:rsid w:val="00166CAD"/>
    <w:rsid w:val="001707DC"/>
    <w:rsid w:val="00170E06"/>
    <w:rsid w:val="001720B2"/>
    <w:rsid w:val="00172165"/>
    <w:rsid w:val="00174081"/>
    <w:rsid w:val="00174484"/>
    <w:rsid w:val="00176762"/>
    <w:rsid w:val="00176B11"/>
    <w:rsid w:val="00176C02"/>
    <w:rsid w:val="00180487"/>
    <w:rsid w:val="00180D1E"/>
    <w:rsid w:val="00180DAF"/>
    <w:rsid w:val="001817F7"/>
    <w:rsid w:val="001823D3"/>
    <w:rsid w:val="001824FC"/>
    <w:rsid w:val="00183573"/>
    <w:rsid w:val="0018551F"/>
    <w:rsid w:val="00185902"/>
    <w:rsid w:val="00185CA9"/>
    <w:rsid w:val="0018698A"/>
    <w:rsid w:val="00186ADF"/>
    <w:rsid w:val="00186B36"/>
    <w:rsid w:val="0018731C"/>
    <w:rsid w:val="0018747B"/>
    <w:rsid w:val="00187C74"/>
    <w:rsid w:val="0019066F"/>
    <w:rsid w:val="00190DF1"/>
    <w:rsid w:val="0019208A"/>
    <w:rsid w:val="001922C6"/>
    <w:rsid w:val="001930FB"/>
    <w:rsid w:val="001932AB"/>
    <w:rsid w:val="00193496"/>
    <w:rsid w:val="001935D4"/>
    <w:rsid w:val="00193B8A"/>
    <w:rsid w:val="00194120"/>
    <w:rsid w:val="00194A58"/>
    <w:rsid w:val="00194FBA"/>
    <w:rsid w:val="00195075"/>
    <w:rsid w:val="00195159"/>
    <w:rsid w:val="001959F6"/>
    <w:rsid w:val="00195A75"/>
    <w:rsid w:val="00195C9D"/>
    <w:rsid w:val="001969BA"/>
    <w:rsid w:val="00196BCA"/>
    <w:rsid w:val="001979CA"/>
    <w:rsid w:val="001A07AA"/>
    <w:rsid w:val="001A1490"/>
    <w:rsid w:val="001A15E3"/>
    <w:rsid w:val="001A21A1"/>
    <w:rsid w:val="001A2468"/>
    <w:rsid w:val="001A2606"/>
    <w:rsid w:val="001A3219"/>
    <w:rsid w:val="001A4149"/>
    <w:rsid w:val="001A4360"/>
    <w:rsid w:val="001A4424"/>
    <w:rsid w:val="001A52FE"/>
    <w:rsid w:val="001A5EF4"/>
    <w:rsid w:val="001A5F98"/>
    <w:rsid w:val="001A631D"/>
    <w:rsid w:val="001A6C0E"/>
    <w:rsid w:val="001A6E21"/>
    <w:rsid w:val="001A7B68"/>
    <w:rsid w:val="001B00BB"/>
    <w:rsid w:val="001B00F2"/>
    <w:rsid w:val="001B23ED"/>
    <w:rsid w:val="001B2A2F"/>
    <w:rsid w:val="001B30C7"/>
    <w:rsid w:val="001B3583"/>
    <w:rsid w:val="001B3C0B"/>
    <w:rsid w:val="001B3D10"/>
    <w:rsid w:val="001B418C"/>
    <w:rsid w:val="001B43AC"/>
    <w:rsid w:val="001B47BD"/>
    <w:rsid w:val="001B47F8"/>
    <w:rsid w:val="001B4C13"/>
    <w:rsid w:val="001B4D75"/>
    <w:rsid w:val="001B50CA"/>
    <w:rsid w:val="001B616F"/>
    <w:rsid w:val="001B639E"/>
    <w:rsid w:val="001B7C03"/>
    <w:rsid w:val="001C1C28"/>
    <w:rsid w:val="001C28FD"/>
    <w:rsid w:val="001C32F2"/>
    <w:rsid w:val="001C397F"/>
    <w:rsid w:val="001C3F54"/>
    <w:rsid w:val="001C452A"/>
    <w:rsid w:val="001C591F"/>
    <w:rsid w:val="001C636A"/>
    <w:rsid w:val="001C667E"/>
    <w:rsid w:val="001C6EC5"/>
    <w:rsid w:val="001C769A"/>
    <w:rsid w:val="001C777A"/>
    <w:rsid w:val="001C79D9"/>
    <w:rsid w:val="001C7DB4"/>
    <w:rsid w:val="001C7E61"/>
    <w:rsid w:val="001C7F84"/>
    <w:rsid w:val="001D0E20"/>
    <w:rsid w:val="001D16F8"/>
    <w:rsid w:val="001D19F7"/>
    <w:rsid w:val="001D1D43"/>
    <w:rsid w:val="001D283A"/>
    <w:rsid w:val="001D283B"/>
    <w:rsid w:val="001D2A97"/>
    <w:rsid w:val="001D2D72"/>
    <w:rsid w:val="001D33DB"/>
    <w:rsid w:val="001D35E4"/>
    <w:rsid w:val="001D3B12"/>
    <w:rsid w:val="001D3E2D"/>
    <w:rsid w:val="001D47AC"/>
    <w:rsid w:val="001D4BAD"/>
    <w:rsid w:val="001D4C6D"/>
    <w:rsid w:val="001D5FC0"/>
    <w:rsid w:val="001D66D2"/>
    <w:rsid w:val="001D6ED2"/>
    <w:rsid w:val="001D7147"/>
    <w:rsid w:val="001D757E"/>
    <w:rsid w:val="001D7912"/>
    <w:rsid w:val="001E07D7"/>
    <w:rsid w:val="001E0BE6"/>
    <w:rsid w:val="001E0C61"/>
    <w:rsid w:val="001E16EE"/>
    <w:rsid w:val="001E1884"/>
    <w:rsid w:val="001E23C0"/>
    <w:rsid w:val="001E2E03"/>
    <w:rsid w:val="001E3009"/>
    <w:rsid w:val="001E340D"/>
    <w:rsid w:val="001E41C4"/>
    <w:rsid w:val="001E4A1B"/>
    <w:rsid w:val="001E4CE2"/>
    <w:rsid w:val="001E50CF"/>
    <w:rsid w:val="001E5776"/>
    <w:rsid w:val="001E583A"/>
    <w:rsid w:val="001E5B16"/>
    <w:rsid w:val="001E60D3"/>
    <w:rsid w:val="001E6570"/>
    <w:rsid w:val="001E65C7"/>
    <w:rsid w:val="001E6FA9"/>
    <w:rsid w:val="001E78C4"/>
    <w:rsid w:val="001E7DF3"/>
    <w:rsid w:val="001F0774"/>
    <w:rsid w:val="001F1ACD"/>
    <w:rsid w:val="001F2A35"/>
    <w:rsid w:val="001F3081"/>
    <w:rsid w:val="001F30F7"/>
    <w:rsid w:val="001F3115"/>
    <w:rsid w:val="001F32F6"/>
    <w:rsid w:val="001F3D73"/>
    <w:rsid w:val="001F4879"/>
    <w:rsid w:val="001F48EE"/>
    <w:rsid w:val="001F5736"/>
    <w:rsid w:val="001F672A"/>
    <w:rsid w:val="001F67C4"/>
    <w:rsid w:val="001F7E2B"/>
    <w:rsid w:val="00200853"/>
    <w:rsid w:val="00200891"/>
    <w:rsid w:val="0020195F"/>
    <w:rsid w:val="00201A08"/>
    <w:rsid w:val="00201DD7"/>
    <w:rsid w:val="002022FD"/>
    <w:rsid w:val="00202596"/>
    <w:rsid w:val="002032D0"/>
    <w:rsid w:val="00204B2F"/>
    <w:rsid w:val="00204B4F"/>
    <w:rsid w:val="002051EE"/>
    <w:rsid w:val="00205431"/>
    <w:rsid w:val="00205B14"/>
    <w:rsid w:val="00205FF2"/>
    <w:rsid w:val="00206CDB"/>
    <w:rsid w:val="00206E3A"/>
    <w:rsid w:val="002106D3"/>
    <w:rsid w:val="00210E1D"/>
    <w:rsid w:val="00211329"/>
    <w:rsid w:val="00212137"/>
    <w:rsid w:val="0021379F"/>
    <w:rsid w:val="00214210"/>
    <w:rsid w:val="002142C9"/>
    <w:rsid w:val="00214996"/>
    <w:rsid w:val="0021565E"/>
    <w:rsid w:val="00215D63"/>
    <w:rsid w:val="0021609E"/>
    <w:rsid w:val="002160A7"/>
    <w:rsid w:val="0021651E"/>
    <w:rsid w:val="0021666B"/>
    <w:rsid w:val="00216CE3"/>
    <w:rsid w:val="00217B3A"/>
    <w:rsid w:val="00217ECD"/>
    <w:rsid w:val="00220408"/>
    <w:rsid w:val="00220635"/>
    <w:rsid w:val="00220BF4"/>
    <w:rsid w:val="002213D4"/>
    <w:rsid w:val="00221BF7"/>
    <w:rsid w:val="00221C24"/>
    <w:rsid w:val="002222E8"/>
    <w:rsid w:val="0022287D"/>
    <w:rsid w:val="002229F7"/>
    <w:rsid w:val="00222BDF"/>
    <w:rsid w:val="0022378A"/>
    <w:rsid w:val="00223B4C"/>
    <w:rsid w:val="00224537"/>
    <w:rsid w:val="0022480B"/>
    <w:rsid w:val="0022545E"/>
    <w:rsid w:val="00225500"/>
    <w:rsid w:val="0022585F"/>
    <w:rsid w:val="002259F6"/>
    <w:rsid w:val="002274FE"/>
    <w:rsid w:val="00227E51"/>
    <w:rsid w:val="00227FB8"/>
    <w:rsid w:val="002304B6"/>
    <w:rsid w:val="002306FA"/>
    <w:rsid w:val="002308D5"/>
    <w:rsid w:val="00230A8A"/>
    <w:rsid w:val="002314C3"/>
    <w:rsid w:val="002315A6"/>
    <w:rsid w:val="00231B70"/>
    <w:rsid w:val="00231D87"/>
    <w:rsid w:val="00232547"/>
    <w:rsid w:val="00232ACC"/>
    <w:rsid w:val="00232B15"/>
    <w:rsid w:val="0023316C"/>
    <w:rsid w:val="0023321A"/>
    <w:rsid w:val="0023360A"/>
    <w:rsid w:val="002338ED"/>
    <w:rsid w:val="00233B7A"/>
    <w:rsid w:val="00234307"/>
    <w:rsid w:val="002346AB"/>
    <w:rsid w:val="002354F8"/>
    <w:rsid w:val="00235AE5"/>
    <w:rsid w:val="00235B40"/>
    <w:rsid w:val="00235BC4"/>
    <w:rsid w:val="0023684A"/>
    <w:rsid w:val="00237B33"/>
    <w:rsid w:val="00240321"/>
    <w:rsid w:val="002403D2"/>
    <w:rsid w:val="002412A5"/>
    <w:rsid w:val="00241FAC"/>
    <w:rsid w:val="00242AA4"/>
    <w:rsid w:val="00242E5D"/>
    <w:rsid w:val="00242FC9"/>
    <w:rsid w:val="0024310E"/>
    <w:rsid w:val="002434A0"/>
    <w:rsid w:val="00243A80"/>
    <w:rsid w:val="00244E38"/>
    <w:rsid w:val="00245409"/>
    <w:rsid w:val="0024602B"/>
    <w:rsid w:val="00246E5F"/>
    <w:rsid w:val="0024729C"/>
    <w:rsid w:val="00247BCB"/>
    <w:rsid w:val="00247D7F"/>
    <w:rsid w:val="00250ADC"/>
    <w:rsid w:val="00250C5F"/>
    <w:rsid w:val="00250DBC"/>
    <w:rsid w:val="002516B9"/>
    <w:rsid w:val="00251A7E"/>
    <w:rsid w:val="00251AD6"/>
    <w:rsid w:val="00251B07"/>
    <w:rsid w:val="00251B86"/>
    <w:rsid w:val="00252C5B"/>
    <w:rsid w:val="00252F8F"/>
    <w:rsid w:val="0025387C"/>
    <w:rsid w:val="00254177"/>
    <w:rsid w:val="002544D6"/>
    <w:rsid w:val="0025476A"/>
    <w:rsid w:val="002547B7"/>
    <w:rsid w:val="0025487D"/>
    <w:rsid w:val="00254AE8"/>
    <w:rsid w:val="00255B23"/>
    <w:rsid w:val="0025663F"/>
    <w:rsid w:val="0025669C"/>
    <w:rsid w:val="00257043"/>
    <w:rsid w:val="00257996"/>
    <w:rsid w:val="00260124"/>
    <w:rsid w:val="002603E0"/>
    <w:rsid w:val="002605D1"/>
    <w:rsid w:val="00260801"/>
    <w:rsid w:val="00262090"/>
    <w:rsid w:val="002627AF"/>
    <w:rsid w:val="00262818"/>
    <w:rsid w:val="0026336A"/>
    <w:rsid w:val="00263940"/>
    <w:rsid w:val="00263C3D"/>
    <w:rsid w:val="00264184"/>
    <w:rsid w:val="0026453D"/>
    <w:rsid w:val="00264A31"/>
    <w:rsid w:val="00264AAF"/>
    <w:rsid w:val="00264EF1"/>
    <w:rsid w:val="002654C7"/>
    <w:rsid w:val="00265741"/>
    <w:rsid w:val="00265F4E"/>
    <w:rsid w:val="00266B69"/>
    <w:rsid w:val="00267303"/>
    <w:rsid w:val="0027049F"/>
    <w:rsid w:val="00270C3B"/>
    <w:rsid w:val="00271DAE"/>
    <w:rsid w:val="00272335"/>
    <w:rsid w:val="00273CAD"/>
    <w:rsid w:val="00274D01"/>
    <w:rsid w:val="00275144"/>
    <w:rsid w:val="00275237"/>
    <w:rsid w:val="002757B8"/>
    <w:rsid w:val="00276E55"/>
    <w:rsid w:val="00277C2D"/>
    <w:rsid w:val="00277EFB"/>
    <w:rsid w:val="00281702"/>
    <w:rsid w:val="00282109"/>
    <w:rsid w:val="00283639"/>
    <w:rsid w:val="00283F6D"/>
    <w:rsid w:val="0028451B"/>
    <w:rsid w:val="00285058"/>
    <w:rsid w:val="002851F6"/>
    <w:rsid w:val="00285D3B"/>
    <w:rsid w:val="00286460"/>
    <w:rsid w:val="00286C83"/>
    <w:rsid w:val="0028774C"/>
    <w:rsid w:val="00290B0A"/>
    <w:rsid w:val="00291191"/>
    <w:rsid w:val="002921EF"/>
    <w:rsid w:val="00292990"/>
    <w:rsid w:val="00292B80"/>
    <w:rsid w:val="002932E0"/>
    <w:rsid w:val="002938E5"/>
    <w:rsid w:val="00293949"/>
    <w:rsid w:val="002942D3"/>
    <w:rsid w:val="00294B7F"/>
    <w:rsid w:val="00295853"/>
    <w:rsid w:val="002959E2"/>
    <w:rsid w:val="00295AA0"/>
    <w:rsid w:val="00295B68"/>
    <w:rsid w:val="00295FF9"/>
    <w:rsid w:val="00296231"/>
    <w:rsid w:val="0029694D"/>
    <w:rsid w:val="00296B7B"/>
    <w:rsid w:val="00297104"/>
    <w:rsid w:val="0029759E"/>
    <w:rsid w:val="002976E1"/>
    <w:rsid w:val="002A0CCE"/>
    <w:rsid w:val="002A14C4"/>
    <w:rsid w:val="002A1528"/>
    <w:rsid w:val="002A2818"/>
    <w:rsid w:val="002A2C7D"/>
    <w:rsid w:val="002A3BEC"/>
    <w:rsid w:val="002A3BFE"/>
    <w:rsid w:val="002A3CBD"/>
    <w:rsid w:val="002A4598"/>
    <w:rsid w:val="002A539A"/>
    <w:rsid w:val="002A57FA"/>
    <w:rsid w:val="002A63D3"/>
    <w:rsid w:val="002B05AD"/>
    <w:rsid w:val="002B06F9"/>
    <w:rsid w:val="002B0D32"/>
    <w:rsid w:val="002B2769"/>
    <w:rsid w:val="002B31E3"/>
    <w:rsid w:val="002B38B4"/>
    <w:rsid w:val="002B3BA6"/>
    <w:rsid w:val="002B3BB7"/>
    <w:rsid w:val="002B43B5"/>
    <w:rsid w:val="002B46EE"/>
    <w:rsid w:val="002B551A"/>
    <w:rsid w:val="002B5CA9"/>
    <w:rsid w:val="002B601E"/>
    <w:rsid w:val="002B6A09"/>
    <w:rsid w:val="002B6A86"/>
    <w:rsid w:val="002B70B0"/>
    <w:rsid w:val="002B74D8"/>
    <w:rsid w:val="002B7E38"/>
    <w:rsid w:val="002C01B3"/>
    <w:rsid w:val="002C04D8"/>
    <w:rsid w:val="002C1789"/>
    <w:rsid w:val="002C1AB2"/>
    <w:rsid w:val="002C2CE1"/>
    <w:rsid w:val="002C2F63"/>
    <w:rsid w:val="002C2FB9"/>
    <w:rsid w:val="002C3426"/>
    <w:rsid w:val="002C4963"/>
    <w:rsid w:val="002C5AA2"/>
    <w:rsid w:val="002C5C56"/>
    <w:rsid w:val="002C7486"/>
    <w:rsid w:val="002C7ADD"/>
    <w:rsid w:val="002D0F9E"/>
    <w:rsid w:val="002D1092"/>
    <w:rsid w:val="002D12C1"/>
    <w:rsid w:val="002D1580"/>
    <w:rsid w:val="002D22EB"/>
    <w:rsid w:val="002D22F1"/>
    <w:rsid w:val="002D278C"/>
    <w:rsid w:val="002D29CF"/>
    <w:rsid w:val="002D2D3B"/>
    <w:rsid w:val="002D396F"/>
    <w:rsid w:val="002D39D2"/>
    <w:rsid w:val="002D3B6F"/>
    <w:rsid w:val="002D576D"/>
    <w:rsid w:val="002D58AF"/>
    <w:rsid w:val="002D5CF2"/>
    <w:rsid w:val="002D5FC6"/>
    <w:rsid w:val="002D620E"/>
    <w:rsid w:val="002D6B49"/>
    <w:rsid w:val="002D6C89"/>
    <w:rsid w:val="002D6E01"/>
    <w:rsid w:val="002D72D9"/>
    <w:rsid w:val="002D767A"/>
    <w:rsid w:val="002E092E"/>
    <w:rsid w:val="002E1D9A"/>
    <w:rsid w:val="002E28E8"/>
    <w:rsid w:val="002E2914"/>
    <w:rsid w:val="002E32D5"/>
    <w:rsid w:val="002E3AF0"/>
    <w:rsid w:val="002E3F66"/>
    <w:rsid w:val="002E4523"/>
    <w:rsid w:val="002E4E82"/>
    <w:rsid w:val="002E526A"/>
    <w:rsid w:val="002E58DB"/>
    <w:rsid w:val="002E5D7D"/>
    <w:rsid w:val="002E67DD"/>
    <w:rsid w:val="002E6AF0"/>
    <w:rsid w:val="002E77A1"/>
    <w:rsid w:val="002F04DD"/>
    <w:rsid w:val="002F280A"/>
    <w:rsid w:val="002F2A2E"/>
    <w:rsid w:val="002F3A0F"/>
    <w:rsid w:val="002F423D"/>
    <w:rsid w:val="002F44EB"/>
    <w:rsid w:val="002F4525"/>
    <w:rsid w:val="002F4A06"/>
    <w:rsid w:val="002F50C6"/>
    <w:rsid w:val="002F5F91"/>
    <w:rsid w:val="002F62E6"/>
    <w:rsid w:val="002F64DD"/>
    <w:rsid w:val="002F65E5"/>
    <w:rsid w:val="002F673F"/>
    <w:rsid w:val="002F6BD1"/>
    <w:rsid w:val="002F6D9D"/>
    <w:rsid w:val="002F7099"/>
    <w:rsid w:val="002F7B9C"/>
    <w:rsid w:val="003008CD"/>
    <w:rsid w:val="003017FA"/>
    <w:rsid w:val="00301BCA"/>
    <w:rsid w:val="00302B7E"/>
    <w:rsid w:val="0030308C"/>
    <w:rsid w:val="00303685"/>
    <w:rsid w:val="00303C7E"/>
    <w:rsid w:val="00304B3C"/>
    <w:rsid w:val="00304C89"/>
    <w:rsid w:val="00305158"/>
    <w:rsid w:val="0030578C"/>
    <w:rsid w:val="00306012"/>
    <w:rsid w:val="003106DE"/>
    <w:rsid w:val="00310981"/>
    <w:rsid w:val="00310C2C"/>
    <w:rsid w:val="003111F2"/>
    <w:rsid w:val="003112A7"/>
    <w:rsid w:val="003117FF"/>
    <w:rsid w:val="00311E86"/>
    <w:rsid w:val="003131E3"/>
    <w:rsid w:val="003133A4"/>
    <w:rsid w:val="00313A72"/>
    <w:rsid w:val="00313FE9"/>
    <w:rsid w:val="0031464A"/>
    <w:rsid w:val="003150AD"/>
    <w:rsid w:val="00315DCC"/>
    <w:rsid w:val="003167C9"/>
    <w:rsid w:val="00316E03"/>
    <w:rsid w:val="0031721E"/>
    <w:rsid w:val="003205B9"/>
    <w:rsid w:val="00320D7B"/>
    <w:rsid w:val="00321470"/>
    <w:rsid w:val="00321590"/>
    <w:rsid w:val="003220CE"/>
    <w:rsid w:val="003221F2"/>
    <w:rsid w:val="0032251B"/>
    <w:rsid w:val="003228E6"/>
    <w:rsid w:val="00323067"/>
    <w:rsid w:val="0032311E"/>
    <w:rsid w:val="00323B91"/>
    <w:rsid w:val="00323F6C"/>
    <w:rsid w:val="0032495F"/>
    <w:rsid w:val="00324A46"/>
    <w:rsid w:val="00324F2C"/>
    <w:rsid w:val="00325D52"/>
    <w:rsid w:val="00326BB0"/>
    <w:rsid w:val="00327281"/>
    <w:rsid w:val="003274D3"/>
    <w:rsid w:val="00327E64"/>
    <w:rsid w:val="00330237"/>
    <w:rsid w:val="00330586"/>
    <w:rsid w:val="0033082A"/>
    <w:rsid w:val="003318BB"/>
    <w:rsid w:val="00331914"/>
    <w:rsid w:val="00332D90"/>
    <w:rsid w:val="003332D5"/>
    <w:rsid w:val="0033593A"/>
    <w:rsid w:val="00335C1B"/>
    <w:rsid w:val="00335D6E"/>
    <w:rsid w:val="00335F93"/>
    <w:rsid w:val="003373A3"/>
    <w:rsid w:val="003377C1"/>
    <w:rsid w:val="00337B01"/>
    <w:rsid w:val="00337D78"/>
    <w:rsid w:val="00340193"/>
    <w:rsid w:val="00340196"/>
    <w:rsid w:val="00340C60"/>
    <w:rsid w:val="00340DA2"/>
    <w:rsid w:val="00340E8D"/>
    <w:rsid w:val="0034104C"/>
    <w:rsid w:val="00343122"/>
    <w:rsid w:val="00343690"/>
    <w:rsid w:val="003438B6"/>
    <w:rsid w:val="00344FEC"/>
    <w:rsid w:val="003456CD"/>
    <w:rsid w:val="00345825"/>
    <w:rsid w:val="003461D2"/>
    <w:rsid w:val="00347769"/>
    <w:rsid w:val="00347A88"/>
    <w:rsid w:val="003503B7"/>
    <w:rsid w:val="00350A31"/>
    <w:rsid w:val="00350FD1"/>
    <w:rsid w:val="003518C0"/>
    <w:rsid w:val="003520DE"/>
    <w:rsid w:val="0035273C"/>
    <w:rsid w:val="00352929"/>
    <w:rsid w:val="00353523"/>
    <w:rsid w:val="003536A6"/>
    <w:rsid w:val="00353D41"/>
    <w:rsid w:val="00354329"/>
    <w:rsid w:val="003550AD"/>
    <w:rsid w:val="00355921"/>
    <w:rsid w:val="00355AE7"/>
    <w:rsid w:val="00356178"/>
    <w:rsid w:val="003566C7"/>
    <w:rsid w:val="00356F66"/>
    <w:rsid w:val="00357123"/>
    <w:rsid w:val="0035721F"/>
    <w:rsid w:val="003578EF"/>
    <w:rsid w:val="00357F1D"/>
    <w:rsid w:val="00360203"/>
    <w:rsid w:val="00360374"/>
    <w:rsid w:val="00360A20"/>
    <w:rsid w:val="003617DC"/>
    <w:rsid w:val="00361A6C"/>
    <w:rsid w:val="00362E8C"/>
    <w:rsid w:val="003633FC"/>
    <w:rsid w:val="003636A7"/>
    <w:rsid w:val="00364348"/>
    <w:rsid w:val="0036454D"/>
    <w:rsid w:val="00364659"/>
    <w:rsid w:val="003649A5"/>
    <w:rsid w:val="00364ECA"/>
    <w:rsid w:val="00365950"/>
    <w:rsid w:val="003664A4"/>
    <w:rsid w:val="003675F6"/>
    <w:rsid w:val="00367838"/>
    <w:rsid w:val="003679D5"/>
    <w:rsid w:val="00367D7E"/>
    <w:rsid w:val="003712D0"/>
    <w:rsid w:val="003721DD"/>
    <w:rsid w:val="00372583"/>
    <w:rsid w:val="00372B9F"/>
    <w:rsid w:val="00373304"/>
    <w:rsid w:val="00373F49"/>
    <w:rsid w:val="003745ED"/>
    <w:rsid w:val="0037473B"/>
    <w:rsid w:val="00374840"/>
    <w:rsid w:val="00374ED1"/>
    <w:rsid w:val="003757CB"/>
    <w:rsid w:val="00375B3E"/>
    <w:rsid w:val="00375DB8"/>
    <w:rsid w:val="003760C3"/>
    <w:rsid w:val="0037718C"/>
    <w:rsid w:val="00380623"/>
    <w:rsid w:val="003811B3"/>
    <w:rsid w:val="0038167C"/>
    <w:rsid w:val="00381903"/>
    <w:rsid w:val="00381A46"/>
    <w:rsid w:val="003822C2"/>
    <w:rsid w:val="00382DA4"/>
    <w:rsid w:val="003831B4"/>
    <w:rsid w:val="00383722"/>
    <w:rsid w:val="00383AA9"/>
    <w:rsid w:val="00383ED4"/>
    <w:rsid w:val="0038458B"/>
    <w:rsid w:val="003848A8"/>
    <w:rsid w:val="0038571F"/>
    <w:rsid w:val="0038574F"/>
    <w:rsid w:val="00386A3A"/>
    <w:rsid w:val="00386D4D"/>
    <w:rsid w:val="00387258"/>
    <w:rsid w:val="0038780C"/>
    <w:rsid w:val="00387A56"/>
    <w:rsid w:val="00390DB1"/>
    <w:rsid w:val="0039129E"/>
    <w:rsid w:val="003914A7"/>
    <w:rsid w:val="00391779"/>
    <w:rsid w:val="003918F0"/>
    <w:rsid w:val="00393ABD"/>
    <w:rsid w:val="00393CCC"/>
    <w:rsid w:val="00394921"/>
    <w:rsid w:val="00394C70"/>
    <w:rsid w:val="00394DDD"/>
    <w:rsid w:val="003950B5"/>
    <w:rsid w:val="00396084"/>
    <w:rsid w:val="0039622E"/>
    <w:rsid w:val="00396426"/>
    <w:rsid w:val="00396E25"/>
    <w:rsid w:val="003A2B78"/>
    <w:rsid w:val="003A3B35"/>
    <w:rsid w:val="003A52C7"/>
    <w:rsid w:val="003A5DFF"/>
    <w:rsid w:val="003A7AFD"/>
    <w:rsid w:val="003B033C"/>
    <w:rsid w:val="003B0EDE"/>
    <w:rsid w:val="003B0EF6"/>
    <w:rsid w:val="003B1681"/>
    <w:rsid w:val="003B1CF4"/>
    <w:rsid w:val="003B2621"/>
    <w:rsid w:val="003B29EF"/>
    <w:rsid w:val="003B2D61"/>
    <w:rsid w:val="003B3335"/>
    <w:rsid w:val="003B3B13"/>
    <w:rsid w:val="003B4599"/>
    <w:rsid w:val="003B599D"/>
    <w:rsid w:val="003B5C5C"/>
    <w:rsid w:val="003B5CB0"/>
    <w:rsid w:val="003B5EF1"/>
    <w:rsid w:val="003B65F8"/>
    <w:rsid w:val="003B6DD3"/>
    <w:rsid w:val="003B6E91"/>
    <w:rsid w:val="003B7F30"/>
    <w:rsid w:val="003C015F"/>
    <w:rsid w:val="003C08E3"/>
    <w:rsid w:val="003C2CC9"/>
    <w:rsid w:val="003C32BA"/>
    <w:rsid w:val="003C3D9D"/>
    <w:rsid w:val="003C5620"/>
    <w:rsid w:val="003C5D1B"/>
    <w:rsid w:val="003C5EC3"/>
    <w:rsid w:val="003C67E8"/>
    <w:rsid w:val="003C6957"/>
    <w:rsid w:val="003C7293"/>
    <w:rsid w:val="003C75EA"/>
    <w:rsid w:val="003C791C"/>
    <w:rsid w:val="003C7A1E"/>
    <w:rsid w:val="003C7C58"/>
    <w:rsid w:val="003D00F6"/>
    <w:rsid w:val="003D0473"/>
    <w:rsid w:val="003D05AC"/>
    <w:rsid w:val="003D0972"/>
    <w:rsid w:val="003D0C6C"/>
    <w:rsid w:val="003D1204"/>
    <w:rsid w:val="003D2BD1"/>
    <w:rsid w:val="003D338C"/>
    <w:rsid w:val="003D37C1"/>
    <w:rsid w:val="003D3C24"/>
    <w:rsid w:val="003D3C8D"/>
    <w:rsid w:val="003D4FDC"/>
    <w:rsid w:val="003D54F3"/>
    <w:rsid w:val="003D624B"/>
    <w:rsid w:val="003D67C6"/>
    <w:rsid w:val="003D6B4E"/>
    <w:rsid w:val="003D6FD1"/>
    <w:rsid w:val="003E0B1D"/>
    <w:rsid w:val="003E102B"/>
    <w:rsid w:val="003E2265"/>
    <w:rsid w:val="003E22D5"/>
    <w:rsid w:val="003E261B"/>
    <w:rsid w:val="003E2A90"/>
    <w:rsid w:val="003E2CDF"/>
    <w:rsid w:val="003E312C"/>
    <w:rsid w:val="003E37DC"/>
    <w:rsid w:val="003E3D8E"/>
    <w:rsid w:val="003E4103"/>
    <w:rsid w:val="003E4E53"/>
    <w:rsid w:val="003E50B6"/>
    <w:rsid w:val="003E54D6"/>
    <w:rsid w:val="003E5EA7"/>
    <w:rsid w:val="003E6FCD"/>
    <w:rsid w:val="003E7DB0"/>
    <w:rsid w:val="003F0575"/>
    <w:rsid w:val="003F05B4"/>
    <w:rsid w:val="003F1224"/>
    <w:rsid w:val="003F1793"/>
    <w:rsid w:val="003F1BB1"/>
    <w:rsid w:val="003F1C27"/>
    <w:rsid w:val="003F1FEB"/>
    <w:rsid w:val="003F2F66"/>
    <w:rsid w:val="003F3800"/>
    <w:rsid w:val="003F420A"/>
    <w:rsid w:val="003F44A1"/>
    <w:rsid w:val="003F5D22"/>
    <w:rsid w:val="003F6763"/>
    <w:rsid w:val="003F6FBB"/>
    <w:rsid w:val="003F729B"/>
    <w:rsid w:val="003F7560"/>
    <w:rsid w:val="003F7641"/>
    <w:rsid w:val="003F7853"/>
    <w:rsid w:val="003F7A47"/>
    <w:rsid w:val="00400020"/>
    <w:rsid w:val="004001C3"/>
    <w:rsid w:val="00403030"/>
    <w:rsid w:val="00403725"/>
    <w:rsid w:val="00403A16"/>
    <w:rsid w:val="0040452B"/>
    <w:rsid w:val="004055C5"/>
    <w:rsid w:val="0040561D"/>
    <w:rsid w:val="00405DF3"/>
    <w:rsid w:val="0040678B"/>
    <w:rsid w:val="0040681A"/>
    <w:rsid w:val="00406C03"/>
    <w:rsid w:val="004078C2"/>
    <w:rsid w:val="00407AA9"/>
    <w:rsid w:val="00410075"/>
    <w:rsid w:val="00410328"/>
    <w:rsid w:val="00410C80"/>
    <w:rsid w:val="00411604"/>
    <w:rsid w:val="00411BDA"/>
    <w:rsid w:val="00412DC8"/>
    <w:rsid w:val="00413BFB"/>
    <w:rsid w:val="00413C76"/>
    <w:rsid w:val="00414800"/>
    <w:rsid w:val="00414AA2"/>
    <w:rsid w:val="0041531F"/>
    <w:rsid w:val="004153C1"/>
    <w:rsid w:val="0041591C"/>
    <w:rsid w:val="00416010"/>
    <w:rsid w:val="00416D5C"/>
    <w:rsid w:val="00417373"/>
    <w:rsid w:val="0041790D"/>
    <w:rsid w:val="00417CA0"/>
    <w:rsid w:val="00420764"/>
    <w:rsid w:val="00420E12"/>
    <w:rsid w:val="00421118"/>
    <w:rsid w:val="004215FB"/>
    <w:rsid w:val="004216F4"/>
    <w:rsid w:val="0042234A"/>
    <w:rsid w:val="004224C4"/>
    <w:rsid w:val="004226B1"/>
    <w:rsid w:val="00423FAD"/>
    <w:rsid w:val="00424278"/>
    <w:rsid w:val="004259BF"/>
    <w:rsid w:val="00426291"/>
    <w:rsid w:val="004262CF"/>
    <w:rsid w:val="0042785A"/>
    <w:rsid w:val="00427F58"/>
    <w:rsid w:val="00427F90"/>
    <w:rsid w:val="00427FCB"/>
    <w:rsid w:val="00430135"/>
    <w:rsid w:val="0043120F"/>
    <w:rsid w:val="004314B8"/>
    <w:rsid w:val="0043309C"/>
    <w:rsid w:val="00433906"/>
    <w:rsid w:val="00433EB8"/>
    <w:rsid w:val="00433ED2"/>
    <w:rsid w:val="00435C4E"/>
    <w:rsid w:val="00436207"/>
    <w:rsid w:val="00436311"/>
    <w:rsid w:val="00437B7E"/>
    <w:rsid w:val="00437F3C"/>
    <w:rsid w:val="004400FD"/>
    <w:rsid w:val="00440506"/>
    <w:rsid w:val="00440DC8"/>
    <w:rsid w:val="00441056"/>
    <w:rsid w:val="004410C6"/>
    <w:rsid w:val="004414D6"/>
    <w:rsid w:val="00441A7A"/>
    <w:rsid w:val="00441F10"/>
    <w:rsid w:val="00442164"/>
    <w:rsid w:val="00442857"/>
    <w:rsid w:val="00443590"/>
    <w:rsid w:val="00443595"/>
    <w:rsid w:val="004449AE"/>
    <w:rsid w:val="00444A69"/>
    <w:rsid w:val="00444B8D"/>
    <w:rsid w:val="00444C2A"/>
    <w:rsid w:val="00444C9E"/>
    <w:rsid w:val="004450AD"/>
    <w:rsid w:val="004452D7"/>
    <w:rsid w:val="00446535"/>
    <w:rsid w:val="00447560"/>
    <w:rsid w:val="004475CA"/>
    <w:rsid w:val="00447BDA"/>
    <w:rsid w:val="00447E5B"/>
    <w:rsid w:val="00447F31"/>
    <w:rsid w:val="00450D0F"/>
    <w:rsid w:val="00450E84"/>
    <w:rsid w:val="00452A5A"/>
    <w:rsid w:val="004531B8"/>
    <w:rsid w:val="00453447"/>
    <w:rsid w:val="00453589"/>
    <w:rsid w:val="00453788"/>
    <w:rsid w:val="00453A16"/>
    <w:rsid w:val="0045498D"/>
    <w:rsid w:val="00455546"/>
    <w:rsid w:val="00455C2D"/>
    <w:rsid w:val="004572A9"/>
    <w:rsid w:val="004575CF"/>
    <w:rsid w:val="00457A75"/>
    <w:rsid w:val="00460D8A"/>
    <w:rsid w:val="00460DDD"/>
    <w:rsid w:val="00461581"/>
    <w:rsid w:val="00461AC4"/>
    <w:rsid w:val="00461B7B"/>
    <w:rsid w:val="004620D7"/>
    <w:rsid w:val="00462210"/>
    <w:rsid w:val="00462BF4"/>
    <w:rsid w:val="004663FF"/>
    <w:rsid w:val="0046660D"/>
    <w:rsid w:val="0047029C"/>
    <w:rsid w:val="00470424"/>
    <w:rsid w:val="004706CC"/>
    <w:rsid w:val="00471BE2"/>
    <w:rsid w:val="0047218E"/>
    <w:rsid w:val="00472E8C"/>
    <w:rsid w:val="00473F1C"/>
    <w:rsid w:val="00474545"/>
    <w:rsid w:val="00475434"/>
    <w:rsid w:val="00475865"/>
    <w:rsid w:val="00475BB0"/>
    <w:rsid w:val="00476061"/>
    <w:rsid w:val="004776A5"/>
    <w:rsid w:val="00480138"/>
    <w:rsid w:val="00480FA7"/>
    <w:rsid w:val="004817BD"/>
    <w:rsid w:val="00481D5F"/>
    <w:rsid w:val="00482FB1"/>
    <w:rsid w:val="004831B3"/>
    <w:rsid w:val="00483CFC"/>
    <w:rsid w:val="00483D4E"/>
    <w:rsid w:val="004844E2"/>
    <w:rsid w:val="004847C9"/>
    <w:rsid w:val="00484C39"/>
    <w:rsid w:val="00484DE5"/>
    <w:rsid w:val="00485B66"/>
    <w:rsid w:val="004861BD"/>
    <w:rsid w:val="00486BD6"/>
    <w:rsid w:val="00486DD5"/>
    <w:rsid w:val="00486E55"/>
    <w:rsid w:val="00487051"/>
    <w:rsid w:val="00487CEA"/>
    <w:rsid w:val="00490034"/>
    <w:rsid w:val="00490B8D"/>
    <w:rsid w:val="00490C40"/>
    <w:rsid w:val="00491247"/>
    <w:rsid w:val="0049171B"/>
    <w:rsid w:val="004925DB"/>
    <w:rsid w:val="00492C8E"/>
    <w:rsid w:val="004933A0"/>
    <w:rsid w:val="004936D6"/>
    <w:rsid w:val="00495D56"/>
    <w:rsid w:val="00496F59"/>
    <w:rsid w:val="00497286"/>
    <w:rsid w:val="00497386"/>
    <w:rsid w:val="00497D28"/>
    <w:rsid w:val="004A0167"/>
    <w:rsid w:val="004A027B"/>
    <w:rsid w:val="004A0316"/>
    <w:rsid w:val="004A0441"/>
    <w:rsid w:val="004A074E"/>
    <w:rsid w:val="004A0F73"/>
    <w:rsid w:val="004A10DD"/>
    <w:rsid w:val="004A173E"/>
    <w:rsid w:val="004A1BA1"/>
    <w:rsid w:val="004A1C4B"/>
    <w:rsid w:val="004A2A5E"/>
    <w:rsid w:val="004A2E0A"/>
    <w:rsid w:val="004A3111"/>
    <w:rsid w:val="004A3418"/>
    <w:rsid w:val="004A35F4"/>
    <w:rsid w:val="004A4DE7"/>
    <w:rsid w:val="004A50D5"/>
    <w:rsid w:val="004A5454"/>
    <w:rsid w:val="004A5D7D"/>
    <w:rsid w:val="004A5FFB"/>
    <w:rsid w:val="004A6477"/>
    <w:rsid w:val="004A6AAE"/>
    <w:rsid w:val="004A7FA9"/>
    <w:rsid w:val="004B05C6"/>
    <w:rsid w:val="004B0C3A"/>
    <w:rsid w:val="004B0C92"/>
    <w:rsid w:val="004B0D60"/>
    <w:rsid w:val="004B0DBA"/>
    <w:rsid w:val="004B210E"/>
    <w:rsid w:val="004B2CD9"/>
    <w:rsid w:val="004B3689"/>
    <w:rsid w:val="004B384E"/>
    <w:rsid w:val="004B43E5"/>
    <w:rsid w:val="004B474D"/>
    <w:rsid w:val="004B5397"/>
    <w:rsid w:val="004B6BA8"/>
    <w:rsid w:val="004B6E48"/>
    <w:rsid w:val="004B70D4"/>
    <w:rsid w:val="004B7486"/>
    <w:rsid w:val="004B76A7"/>
    <w:rsid w:val="004B792C"/>
    <w:rsid w:val="004C057F"/>
    <w:rsid w:val="004C259B"/>
    <w:rsid w:val="004C28B1"/>
    <w:rsid w:val="004C3063"/>
    <w:rsid w:val="004C388A"/>
    <w:rsid w:val="004C3A57"/>
    <w:rsid w:val="004C3F35"/>
    <w:rsid w:val="004C5297"/>
    <w:rsid w:val="004C59AA"/>
    <w:rsid w:val="004C5FCD"/>
    <w:rsid w:val="004C5FFE"/>
    <w:rsid w:val="004C61A2"/>
    <w:rsid w:val="004C651A"/>
    <w:rsid w:val="004C6728"/>
    <w:rsid w:val="004C6DF9"/>
    <w:rsid w:val="004C7696"/>
    <w:rsid w:val="004C77B1"/>
    <w:rsid w:val="004C7D57"/>
    <w:rsid w:val="004C7DE2"/>
    <w:rsid w:val="004D0910"/>
    <w:rsid w:val="004D09B5"/>
    <w:rsid w:val="004D2099"/>
    <w:rsid w:val="004D33F6"/>
    <w:rsid w:val="004D4317"/>
    <w:rsid w:val="004D4545"/>
    <w:rsid w:val="004D491F"/>
    <w:rsid w:val="004D4A45"/>
    <w:rsid w:val="004D4D6F"/>
    <w:rsid w:val="004D4D78"/>
    <w:rsid w:val="004D5199"/>
    <w:rsid w:val="004D593A"/>
    <w:rsid w:val="004D699A"/>
    <w:rsid w:val="004D6B4C"/>
    <w:rsid w:val="004D6DA0"/>
    <w:rsid w:val="004D7994"/>
    <w:rsid w:val="004D7A78"/>
    <w:rsid w:val="004E0859"/>
    <w:rsid w:val="004E14B8"/>
    <w:rsid w:val="004E1A56"/>
    <w:rsid w:val="004E2475"/>
    <w:rsid w:val="004E3053"/>
    <w:rsid w:val="004E34A4"/>
    <w:rsid w:val="004E356D"/>
    <w:rsid w:val="004E3652"/>
    <w:rsid w:val="004E3AA1"/>
    <w:rsid w:val="004E3FAF"/>
    <w:rsid w:val="004E4B1E"/>
    <w:rsid w:val="004E7076"/>
    <w:rsid w:val="004E72A0"/>
    <w:rsid w:val="004E79C9"/>
    <w:rsid w:val="004E7ECE"/>
    <w:rsid w:val="004F0F93"/>
    <w:rsid w:val="004F1744"/>
    <w:rsid w:val="004F3046"/>
    <w:rsid w:val="004F3B9B"/>
    <w:rsid w:val="004F4D38"/>
    <w:rsid w:val="004F4D75"/>
    <w:rsid w:val="004F50EA"/>
    <w:rsid w:val="004F51ED"/>
    <w:rsid w:val="004F5E0B"/>
    <w:rsid w:val="004F5F97"/>
    <w:rsid w:val="004F74C9"/>
    <w:rsid w:val="004F7E15"/>
    <w:rsid w:val="004F7E23"/>
    <w:rsid w:val="0050032C"/>
    <w:rsid w:val="005005B7"/>
    <w:rsid w:val="00500B14"/>
    <w:rsid w:val="005022BD"/>
    <w:rsid w:val="005027E3"/>
    <w:rsid w:val="00503801"/>
    <w:rsid w:val="00503C94"/>
    <w:rsid w:val="005058EF"/>
    <w:rsid w:val="00505A0A"/>
    <w:rsid w:val="00505F9C"/>
    <w:rsid w:val="0050601B"/>
    <w:rsid w:val="00506827"/>
    <w:rsid w:val="005069AE"/>
    <w:rsid w:val="00506C05"/>
    <w:rsid w:val="00507775"/>
    <w:rsid w:val="00507A24"/>
    <w:rsid w:val="00507FB9"/>
    <w:rsid w:val="005100DA"/>
    <w:rsid w:val="0051028D"/>
    <w:rsid w:val="00510D1B"/>
    <w:rsid w:val="005110FC"/>
    <w:rsid w:val="005115E2"/>
    <w:rsid w:val="005126F6"/>
    <w:rsid w:val="00512AC6"/>
    <w:rsid w:val="00513477"/>
    <w:rsid w:val="00513B0F"/>
    <w:rsid w:val="005148BC"/>
    <w:rsid w:val="00514E52"/>
    <w:rsid w:val="00515639"/>
    <w:rsid w:val="00515760"/>
    <w:rsid w:val="00515AC2"/>
    <w:rsid w:val="005164B0"/>
    <w:rsid w:val="00516AB5"/>
    <w:rsid w:val="005176D9"/>
    <w:rsid w:val="005200AB"/>
    <w:rsid w:val="005205E8"/>
    <w:rsid w:val="005205ED"/>
    <w:rsid w:val="00520AF4"/>
    <w:rsid w:val="005212A7"/>
    <w:rsid w:val="00521A1E"/>
    <w:rsid w:val="00521ED7"/>
    <w:rsid w:val="00522257"/>
    <w:rsid w:val="0052244D"/>
    <w:rsid w:val="0052275B"/>
    <w:rsid w:val="00522D51"/>
    <w:rsid w:val="0052331B"/>
    <w:rsid w:val="00523860"/>
    <w:rsid w:val="005247C2"/>
    <w:rsid w:val="005248FE"/>
    <w:rsid w:val="00524B03"/>
    <w:rsid w:val="00525BFB"/>
    <w:rsid w:val="00525E78"/>
    <w:rsid w:val="00525ECB"/>
    <w:rsid w:val="0052619D"/>
    <w:rsid w:val="005273B7"/>
    <w:rsid w:val="005274B8"/>
    <w:rsid w:val="00530582"/>
    <w:rsid w:val="0053061D"/>
    <w:rsid w:val="005307EE"/>
    <w:rsid w:val="005312AB"/>
    <w:rsid w:val="005326EE"/>
    <w:rsid w:val="005328FA"/>
    <w:rsid w:val="00533176"/>
    <w:rsid w:val="0053326A"/>
    <w:rsid w:val="00533510"/>
    <w:rsid w:val="00535064"/>
    <w:rsid w:val="0053566C"/>
    <w:rsid w:val="00537477"/>
    <w:rsid w:val="0053764D"/>
    <w:rsid w:val="0054035C"/>
    <w:rsid w:val="0054071F"/>
    <w:rsid w:val="00540EBA"/>
    <w:rsid w:val="005415E6"/>
    <w:rsid w:val="00543E60"/>
    <w:rsid w:val="005449AB"/>
    <w:rsid w:val="00544C81"/>
    <w:rsid w:val="0054560C"/>
    <w:rsid w:val="005461E2"/>
    <w:rsid w:val="00546297"/>
    <w:rsid w:val="005462C5"/>
    <w:rsid w:val="00546793"/>
    <w:rsid w:val="0055054D"/>
    <w:rsid w:val="00550623"/>
    <w:rsid w:val="00550741"/>
    <w:rsid w:val="0055079E"/>
    <w:rsid w:val="00550B03"/>
    <w:rsid w:val="005514EB"/>
    <w:rsid w:val="0055178B"/>
    <w:rsid w:val="00552343"/>
    <w:rsid w:val="0055251D"/>
    <w:rsid w:val="005526C6"/>
    <w:rsid w:val="00552C26"/>
    <w:rsid w:val="00553B23"/>
    <w:rsid w:val="00553C99"/>
    <w:rsid w:val="00553D52"/>
    <w:rsid w:val="0055422C"/>
    <w:rsid w:val="00554380"/>
    <w:rsid w:val="005544EF"/>
    <w:rsid w:val="0055552F"/>
    <w:rsid w:val="005555CC"/>
    <w:rsid w:val="00555F02"/>
    <w:rsid w:val="00556A11"/>
    <w:rsid w:val="00556A67"/>
    <w:rsid w:val="00556FF7"/>
    <w:rsid w:val="0055791D"/>
    <w:rsid w:val="00560035"/>
    <w:rsid w:val="00561B2B"/>
    <w:rsid w:val="00561C31"/>
    <w:rsid w:val="005620AF"/>
    <w:rsid w:val="00562373"/>
    <w:rsid w:val="00562CC2"/>
    <w:rsid w:val="00563686"/>
    <w:rsid w:val="005645F0"/>
    <w:rsid w:val="00564A37"/>
    <w:rsid w:val="00565600"/>
    <w:rsid w:val="005657F7"/>
    <w:rsid w:val="00566093"/>
    <w:rsid w:val="0056652E"/>
    <w:rsid w:val="00566647"/>
    <w:rsid w:val="00566B67"/>
    <w:rsid w:val="00566DA6"/>
    <w:rsid w:val="00567185"/>
    <w:rsid w:val="00570B01"/>
    <w:rsid w:val="005710DB"/>
    <w:rsid w:val="00571AB5"/>
    <w:rsid w:val="00571B2B"/>
    <w:rsid w:val="005730D1"/>
    <w:rsid w:val="00574416"/>
    <w:rsid w:val="0057496D"/>
    <w:rsid w:val="00574AF6"/>
    <w:rsid w:val="00575131"/>
    <w:rsid w:val="005751A4"/>
    <w:rsid w:val="00575AC8"/>
    <w:rsid w:val="00575BBB"/>
    <w:rsid w:val="00576D60"/>
    <w:rsid w:val="00577E4C"/>
    <w:rsid w:val="005806A2"/>
    <w:rsid w:val="0058149F"/>
    <w:rsid w:val="0058188D"/>
    <w:rsid w:val="00581E1B"/>
    <w:rsid w:val="0058250B"/>
    <w:rsid w:val="00582AF9"/>
    <w:rsid w:val="00582F0B"/>
    <w:rsid w:val="00583AF2"/>
    <w:rsid w:val="00583DC5"/>
    <w:rsid w:val="00584095"/>
    <w:rsid w:val="005840DC"/>
    <w:rsid w:val="005850F7"/>
    <w:rsid w:val="005857B2"/>
    <w:rsid w:val="00585E12"/>
    <w:rsid w:val="00586DBD"/>
    <w:rsid w:val="00587762"/>
    <w:rsid w:val="00587F63"/>
    <w:rsid w:val="00590201"/>
    <w:rsid w:val="00590FC6"/>
    <w:rsid w:val="00591BB5"/>
    <w:rsid w:val="00592035"/>
    <w:rsid w:val="00592ABB"/>
    <w:rsid w:val="00594856"/>
    <w:rsid w:val="005952B9"/>
    <w:rsid w:val="0059531E"/>
    <w:rsid w:val="00595469"/>
    <w:rsid w:val="00595600"/>
    <w:rsid w:val="00595FA9"/>
    <w:rsid w:val="00596563"/>
    <w:rsid w:val="005966A3"/>
    <w:rsid w:val="00596E85"/>
    <w:rsid w:val="00597962"/>
    <w:rsid w:val="00597C89"/>
    <w:rsid w:val="00597D33"/>
    <w:rsid w:val="005A07E8"/>
    <w:rsid w:val="005A0952"/>
    <w:rsid w:val="005A2173"/>
    <w:rsid w:val="005A2C6F"/>
    <w:rsid w:val="005A34AB"/>
    <w:rsid w:val="005A40AE"/>
    <w:rsid w:val="005A50E3"/>
    <w:rsid w:val="005A5D20"/>
    <w:rsid w:val="005A64FE"/>
    <w:rsid w:val="005A7A54"/>
    <w:rsid w:val="005B09A7"/>
    <w:rsid w:val="005B0B51"/>
    <w:rsid w:val="005B0D69"/>
    <w:rsid w:val="005B0F3D"/>
    <w:rsid w:val="005B1230"/>
    <w:rsid w:val="005B168B"/>
    <w:rsid w:val="005B2922"/>
    <w:rsid w:val="005B3235"/>
    <w:rsid w:val="005B3A2D"/>
    <w:rsid w:val="005B3F79"/>
    <w:rsid w:val="005B4544"/>
    <w:rsid w:val="005B47FE"/>
    <w:rsid w:val="005B4BAD"/>
    <w:rsid w:val="005B4BD2"/>
    <w:rsid w:val="005B6F69"/>
    <w:rsid w:val="005B7342"/>
    <w:rsid w:val="005B7688"/>
    <w:rsid w:val="005B7B0A"/>
    <w:rsid w:val="005B7E38"/>
    <w:rsid w:val="005C0A41"/>
    <w:rsid w:val="005C0FF8"/>
    <w:rsid w:val="005C10D4"/>
    <w:rsid w:val="005C14CB"/>
    <w:rsid w:val="005C16AD"/>
    <w:rsid w:val="005C212F"/>
    <w:rsid w:val="005C2DAD"/>
    <w:rsid w:val="005C30D2"/>
    <w:rsid w:val="005C3307"/>
    <w:rsid w:val="005C3D3D"/>
    <w:rsid w:val="005C4329"/>
    <w:rsid w:val="005C4E0A"/>
    <w:rsid w:val="005C4FE7"/>
    <w:rsid w:val="005C5256"/>
    <w:rsid w:val="005C5406"/>
    <w:rsid w:val="005C55CF"/>
    <w:rsid w:val="005C5847"/>
    <w:rsid w:val="005C5B5F"/>
    <w:rsid w:val="005C6035"/>
    <w:rsid w:val="005C640D"/>
    <w:rsid w:val="005C6D15"/>
    <w:rsid w:val="005C6D64"/>
    <w:rsid w:val="005C7F47"/>
    <w:rsid w:val="005D0AF2"/>
    <w:rsid w:val="005D1EF2"/>
    <w:rsid w:val="005D23D6"/>
    <w:rsid w:val="005D3E82"/>
    <w:rsid w:val="005D49BA"/>
    <w:rsid w:val="005D4DDB"/>
    <w:rsid w:val="005D53FC"/>
    <w:rsid w:val="005D554F"/>
    <w:rsid w:val="005D5665"/>
    <w:rsid w:val="005D571A"/>
    <w:rsid w:val="005D5934"/>
    <w:rsid w:val="005D5947"/>
    <w:rsid w:val="005D5971"/>
    <w:rsid w:val="005D5F0A"/>
    <w:rsid w:val="005D6630"/>
    <w:rsid w:val="005D66A9"/>
    <w:rsid w:val="005D7DAC"/>
    <w:rsid w:val="005E093E"/>
    <w:rsid w:val="005E1263"/>
    <w:rsid w:val="005E1556"/>
    <w:rsid w:val="005E3E09"/>
    <w:rsid w:val="005E4304"/>
    <w:rsid w:val="005E4B1F"/>
    <w:rsid w:val="005E51FE"/>
    <w:rsid w:val="005E5490"/>
    <w:rsid w:val="005E65C1"/>
    <w:rsid w:val="005E677D"/>
    <w:rsid w:val="005E68BE"/>
    <w:rsid w:val="005E6A89"/>
    <w:rsid w:val="005E73A0"/>
    <w:rsid w:val="005E7667"/>
    <w:rsid w:val="005F056E"/>
    <w:rsid w:val="005F0EF1"/>
    <w:rsid w:val="005F3704"/>
    <w:rsid w:val="005F3B62"/>
    <w:rsid w:val="005F4921"/>
    <w:rsid w:val="005F4B2F"/>
    <w:rsid w:val="005F5179"/>
    <w:rsid w:val="005F7251"/>
    <w:rsid w:val="005F7739"/>
    <w:rsid w:val="00600C38"/>
    <w:rsid w:val="0060160E"/>
    <w:rsid w:val="00601FC0"/>
    <w:rsid w:val="006021B0"/>
    <w:rsid w:val="00605A3B"/>
    <w:rsid w:val="00607D0E"/>
    <w:rsid w:val="006110FA"/>
    <w:rsid w:val="00611521"/>
    <w:rsid w:val="00612099"/>
    <w:rsid w:val="006126D0"/>
    <w:rsid w:val="00612D05"/>
    <w:rsid w:val="006130E6"/>
    <w:rsid w:val="0061334D"/>
    <w:rsid w:val="0061348C"/>
    <w:rsid w:val="00613943"/>
    <w:rsid w:val="00613A72"/>
    <w:rsid w:val="00614126"/>
    <w:rsid w:val="00614925"/>
    <w:rsid w:val="00616156"/>
    <w:rsid w:val="00616482"/>
    <w:rsid w:val="00616A90"/>
    <w:rsid w:val="00616AC8"/>
    <w:rsid w:val="00616E30"/>
    <w:rsid w:val="00616F1F"/>
    <w:rsid w:val="0061749B"/>
    <w:rsid w:val="0061757C"/>
    <w:rsid w:val="00617608"/>
    <w:rsid w:val="006203C1"/>
    <w:rsid w:val="006203DE"/>
    <w:rsid w:val="006208D3"/>
    <w:rsid w:val="00620D90"/>
    <w:rsid w:val="0062128F"/>
    <w:rsid w:val="00621492"/>
    <w:rsid w:val="00622463"/>
    <w:rsid w:val="00622A0C"/>
    <w:rsid w:val="006236C1"/>
    <w:rsid w:val="00623C58"/>
    <w:rsid w:val="0062427A"/>
    <w:rsid w:val="006242C1"/>
    <w:rsid w:val="006249BB"/>
    <w:rsid w:val="00624F1C"/>
    <w:rsid w:val="00625628"/>
    <w:rsid w:val="0062586D"/>
    <w:rsid w:val="00625A8B"/>
    <w:rsid w:val="00625E39"/>
    <w:rsid w:val="00625F6B"/>
    <w:rsid w:val="006264FD"/>
    <w:rsid w:val="00626558"/>
    <w:rsid w:val="00626A06"/>
    <w:rsid w:val="00627033"/>
    <w:rsid w:val="006274E1"/>
    <w:rsid w:val="00627DDC"/>
    <w:rsid w:val="006301C6"/>
    <w:rsid w:val="00630DEF"/>
    <w:rsid w:val="00631246"/>
    <w:rsid w:val="006313ED"/>
    <w:rsid w:val="00632CFB"/>
    <w:rsid w:val="00632FD3"/>
    <w:rsid w:val="006334D6"/>
    <w:rsid w:val="00634991"/>
    <w:rsid w:val="00634B6D"/>
    <w:rsid w:val="00634DF8"/>
    <w:rsid w:val="0063540F"/>
    <w:rsid w:val="006355EB"/>
    <w:rsid w:val="0063770C"/>
    <w:rsid w:val="00637A05"/>
    <w:rsid w:val="006407F9"/>
    <w:rsid w:val="00640A33"/>
    <w:rsid w:val="00641B56"/>
    <w:rsid w:val="00642A70"/>
    <w:rsid w:val="00642C36"/>
    <w:rsid w:val="0064370B"/>
    <w:rsid w:val="00643CA0"/>
    <w:rsid w:val="00644201"/>
    <w:rsid w:val="006444A4"/>
    <w:rsid w:val="006445C5"/>
    <w:rsid w:val="006446ED"/>
    <w:rsid w:val="00645BF0"/>
    <w:rsid w:val="0064618C"/>
    <w:rsid w:val="006466F8"/>
    <w:rsid w:val="00646B67"/>
    <w:rsid w:val="006475CD"/>
    <w:rsid w:val="00650165"/>
    <w:rsid w:val="006504EA"/>
    <w:rsid w:val="006508D2"/>
    <w:rsid w:val="00650B65"/>
    <w:rsid w:val="006510E6"/>
    <w:rsid w:val="00651773"/>
    <w:rsid w:val="00652327"/>
    <w:rsid w:val="00652BEC"/>
    <w:rsid w:val="00652C3E"/>
    <w:rsid w:val="00653541"/>
    <w:rsid w:val="00654246"/>
    <w:rsid w:val="00655B3F"/>
    <w:rsid w:val="00655BB1"/>
    <w:rsid w:val="00655D6C"/>
    <w:rsid w:val="0065644E"/>
    <w:rsid w:val="00657515"/>
    <w:rsid w:val="0066074E"/>
    <w:rsid w:val="006607D9"/>
    <w:rsid w:val="006614CE"/>
    <w:rsid w:val="00661507"/>
    <w:rsid w:val="006622BE"/>
    <w:rsid w:val="006628F5"/>
    <w:rsid w:val="006639E5"/>
    <w:rsid w:val="006642FD"/>
    <w:rsid w:val="006656C9"/>
    <w:rsid w:val="006663EE"/>
    <w:rsid w:val="00667C4C"/>
    <w:rsid w:val="00667DB3"/>
    <w:rsid w:val="006701E7"/>
    <w:rsid w:val="0067023A"/>
    <w:rsid w:val="00670555"/>
    <w:rsid w:val="006705A6"/>
    <w:rsid w:val="006709DA"/>
    <w:rsid w:val="00670D35"/>
    <w:rsid w:val="0067229D"/>
    <w:rsid w:val="00672615"/>
    <w:rsid w:val="006729D1"/>
    <w:rsid w:val="006732EF"/>
    <w:rsid w:val="0067471E"/>
    <w:rsid w:val="00675D3C"/>
    <w:rsid w:val="00675D59"/>
    <w:rsid w:val="00676EAB"/>
    <w:rsid w:val="006770D9"/>
    <w:rsid w:val="006770EC"/>
    <w:rsid w:val="00680344"/>
    <w:rsid w:val="006803F0"/>
    <w:rsid w:val="00680A64"/>
    <w:rsid w:val="00680CC3"/>
    <w:rsid w:val="00680CE5"/>
    <w:rsid w:val="00681103"/>
    <w:rsid w:val="0068116C"/>
    <w:rsid w:val="00681589"/>
    <w:rsid w:val="00681BD6"/>
    <w:rsid w:val="006820DB"/>
    <w:rsid w:val="006823A6"/>
    <w:rsid w:val="0068271E"/>
    <w:rsid w:val="00682E37"/>
    <w:rsid w:val="0068312F"/>
    <w:rsid w:val="006868B6"/>
    <w:rsid w:val="00686F27"/>
    <w:rsid w:val="0068762B"/>
    <w:rsid w:val="00687891"/>
    <w:rsid w:val="00690371"/>
    <w:rsid w:val="00690DB2"/>
    <w:rsid w:val="00691719"/>
    <w:rsid w:val="00692287"/>
    <w:rsid w:val="006926ED"/>
    <w:rsid w:val="006928B3"/>
    <w:rsid w:val="00692F63"/>
    <w:rsid w:val="00693B92"/>
    <w:rsid w:val="00694DBA"/>
    <w:rsid w:val="00695138"/>
    <w:rsid w:val="0069572E"/>
    <w:rsid w:val="006961CB"/>
    <w:rsid w:val="0069691D"/>
    <w:rsid w:val="006969FF"/>
    <w:rsid w:val="00696B39"/>
    <w:rsid w:val="00697CC5"/>
    <w:rsid w:val="00697E57"/>
    <w:rsid w:val="006A0367"/>
    <w:rsid w:val="006A04C0"/>
    <w:rsid w:val="006A08F5"/>
    <w:rsid w:val="006A111F"/>
    <w:rsid w:val="006A124F"/>
    <w:rsid w:val="006A133E"/>
    <w:rsid w:val="006A173C"/>
    <w:rsid w:val="006A2323"/>
    <w:rsid w:val="006A3154"/>
    <w:rsid w:val="006A31A8"/>
    <w:rsid w:val="006A33E8"/>
    <w:rsid w:val="006A54B3"/>
    <w:rsid w:val="006A5A75"/>
    <w:rsid w:val="006A5B80"/>
    <w:rsid w:val="006A6C5F"/>
    <w:rsid w:val="006A6EA0"/>
    <w:rsid w:val="006A7D12"/>
    <w:rsid w:val="006B01D1"/>
    <w:rsid w:val="006B0720"/>
    <w:rsid w:val="006B0766"/>
    <w:rsid w:val="006B0F9F"/>
    <w:rsid w:val="006B174F"/>
    <w:rsid w:val="006B2548"/>
    <w:rsid w:val="006B2A39"/>
    <w:rsid w:val="006B2BE5"/>
    <w:rsid w:val="006B2D4C"/>
    <w:rsid w:val="006B3B32"/>
    <w:rsid w:val="006B3F33"/>
    <w:rsid w:val="006B54F5"/>
    <w:rsid w:val="006B55EC"/>
    <w:rsid w:val="006B5AE1"/>
    <w:rsid w:val="006B6823"/>
    <w:rsid w:val="006B686A"/>
    <w:rsid w:val="006B6D00"/>
    <w:rsid w:val="006B6D52"/>
    <w:rsid w:val="006B79B5"/>
    <w:rsid w:val="006C0657"/>
    <w:rsid w:val="006C0805"/>
    <w:rsid w:val="006C180A"/>
    <w:rsid w:val="006C1D36"/>
    <w:rsid w:val="006C29C3"/>
    <w:rsid w:val="006C5593"/>
    <w:rsid w:val="006C56BA"/>
    <w:rsid w:val="006C6A70"/>
    <w:rsid w:val="006C6C40"/>
    <w:rsid w:val="006C779D"/>
    <w:rsid w:val="006C7884"/>
    <w:rsid w:val="006C7AA0"/>
    <w:rsid w:val="006D05A1"/>
    <w:rsid w:val="006D097B"/>
    <w:rsid w:val="006D1551"/>
    <w:rsid w:val="006D19EE"/>
    <w:rsid w:val="006D1AD9"/>
    <w:rsid w:val="006D2340"/>
    <w:rsid w:val="006D27D7"/>
    <w:rsid w:val="006D29AB"/>
    <w:rsid w:val="006D483C"/>
    <w:rsid w:val="006D4E26"/>
    <w:rsid w:val="006D53EB"/>
    <w:rsid w:val="006D5FDC"/>
    <w:rsid w:val="006D6DD6"/>
    <w:rsid w:val="006D6EC6"/>
    <w:rsid w:val="006E0075"/>
    <w:rsid w:val="006E012C"/>
    <w:rsid w:val="006E08AE"/>
    <w:rsid w:val="006E1114"/>
    <w:rsid w:val="006E1481"/>
    <w:rsid w:val="006E15D6"/>
    <w:rsid w:val="006E15F6"/>
    <w:rsid w:val="006E16AB"/>
    <w:rsid w:val="006E1FF4"/>
    <w:rsid w:val="006E2194"/>
    <w:rsid w:val="006E5735"/>
    <w:rsid w:val="006E632B"/>
    <w:rsid w:val="006E682B"/>
    <w:rsid w:val="006E6F40"/>
    <w:rsid w:val="006F0422"/>
    <w:rsid w:val="006F1BE3"/>
    <w:rsid w:val="006F2969"/>
    <w:rsid w:val="006F322C"/>
    <w:rsid w:val="006F3A72"/>
    <w:rsid w:val="006F3A86"/>
    <w:rsid w:val="006F3EDA"/>
    <w:rsid w:val="006F4EFB"/>
    <w:rsid w:val="006F4F1C"/>
    <w:rsid w:val="006F58DF"/>
    <w:rsid w:val="006F69E5"/>
    <w:rsid w:val="006F6ECE"/>
    <w:rsid w:val="006F7570"/>
    <w:rsid w:val="006F75BA"/>
    <w:rsid w:val="006F7986"/>
    <w:rsid w:val="006F7D23"/>
    <w:rsid w:val="006F7DC4"/>
    <w:rsid w:val="007009AA"/>
    <w:rsid w:val="0070133E"/>
    <w:rsid w:val="00701563"/>
    <w:rsid w:val="00701E41"/>
    <w:rsid w:val="0070279E"/>
    <w:rsid w:val="00703109"/>
    <w:rsid w:val="0070316E"/>
    <w:rsid w:val="00703350"/>
    <w:rsid w:val="00703E12"/>
    <w:rsid w:val="007047CB"/>
    <w:rsid w:val="00704ADE"/>
    <w:rsid w:val="00704DA1"/>
    <w:rsid w:val="00704E5F"/>
    <w:rsid w:val="00704FA7"/>
    <w:rsid w:val="007054A7"/>
    <w:rsid w:val="00705520"/>
    <w:rsid w:val="0070600F"/>
    <w:rsid w:val="00706876"/>
    <w:rsid w:val="00706EB9"/>
    <w:rsid w:val="00707300"/>
    <w:rsid w:val="00707AF0"/>
    <w:rsid w:val="0071009C"/>
    <w:rsid w:val="007119D4"/>
    <w:rsid w:val="00711C23"/>
    <w:rsid w:val="0071279A"/>
    <w:rsid w:val="00712B8C"/>
    <w:rsid w:val="007140E3"/>
    <w:rsid w:val="0071468F"/>
    <w:rsid w:val="00714722"/>
    <w:rsid w:val="007147E9"/>
    <w:rsid w:val="00714DC4"/>
    <w:rsid w:val="00715D87"/>
    <w:rsid w:val="00716586"/>
    <w:rsid w:val="00716DD4"/>
    <w:rsid w:val="00717153"/>
    <w:rsid w:val="007177A3"/>
    <w:rsid w:val="007204E0"/>
    <w:rsid w:val="00720BBB"/>
    <w:rsid w:val="00720E2E"/>
    <w:rsid w:val="007210F9"/>
    <w:rsid w:val="007211AF"/>
    <w:rsid w:val="00722142"/>
    <w:rsid w:val="00722933"/>
    <w:rsid w:val="007230B3"/>
    <w:rsid w:val="00723E09"/>
    <w:rsid w:val="00723F48"/>
    <w:rsid w:val="0072496F"/>
    <w:rsid w:val="007257B4"/>
    <w:rsid w:val="007265F0"/>
    <w:rsid w:val="00726927"/>
    <w:rsid w:val="00726AC9"/>
    <w:rsid w:val="007275DE"/>
    <w:rsid w:val="007279FA"/>
    <w:rsid w:val="007308AE"/>
    <w:rsid w:val="00730C8B"/>
    <w:rsid w:val="00730E06"/>
    <w:rsid w:val="00730E53"/>
    <w:rsid w:val="00731258"/>
    <w:rsid w:val="007323A0"/>
    <w:rsid w:val="007323DB"/>
    <w:rsid w:val="00733ABA"/>
    <w:rsid w:val="00733EE5"/>
    <w:rsid w:val="00735347"/>
    <w:rsid w:val="00736624"/>
    <w:rsid w:val="007368AA"/>
    <w:rsid w:val="00736BD3"/>
    <w:rsid w:val="00736F76"/>
    <w:rsid w:val="007372AE"/>
    <w:rsid w:val="00740C63"/>
    <w:rsid w:val="00740F0E"/>
    <w:rsid w:val="00741160"/>
    <w:rsid w:val="00741461"/>
    <w:rsid w:val="0074211C"/>
    <w:rsid w:val="0074211E"/>
    <w:rsid w:val="00742536"/>
    <w:rsid w:val="00742667"/>
    <w:rsid w:val="00742B89"/>
    <w:rsid w:val="00742EBB"/>
    <w:rsid w:val="00743B09"/>
    <w:rsid w:val="00745091"/>
    <w:rsid w:val="00745169"/>
    <w:rsid w:val="00745E1F"/>
    <w:rsid w:val="00745E5A"/>
    <w:rsid w:val="0074693F"/>
    <w:rsid w:val="00746EEB"/>
    <w:rsid w:val="007473F4"/>
    <w:rsid w:val="007504DD"/>
    <w:rsid w:val="007507FF"/>
    <w:rsid w:val="00750B21"/>
    <w:rsid w:val="00750FF7"/>
    <w:rsid w:val="007518B3"/>
    <w:rsid w:val="0075272E"/>
    <w:rsid w:val="0075283E"/>
    <w:rsid w:val="00755289"/>
    <w:rsid w:val="0075605A"/>
    <w:rsid w:val="0075659E"/>
    <w:rsid w:val="007565E6"/>
    <w:rsid w:val="00756A38"/>
    <w:rsid w:val="00756FA0"/>
    <w:rsid w:val="00757F50"/>
    <w:rsid w:val="007616A5"/>
    <w:rsid w:val="007625B4"/>
    <w:rsid w:val="0076287C"/>
    <w:rsid w:val="007629A2"/>
    <w:rsid w:val="007629FB"/>
    <w:rsid w:val="00762C0F"/>
    <w:rsid w:val="00763523"/>
    <w:rsid w:val="00763556"/>
    <w:rsid w:val="00764D97"/>
    <w:rsid w:val="00766F87"/>
    <w:rsid w:val="00767227"/>
    <w:rsid w:val="00767565"/>
    <w:rsid w:val="0076781F"/>
    <w:rsid w:val="00767BAC"/>
    <w:rsid w:val="007717F3"/>
    <w:rsid w:val="0077195B"/>
    <w:rsid w:val="00771E28"/>
    <w:rsid w:val="00772DE0"/>
    <w:rsid w:val="007735F6"/>
    <w:rsid w:val="00773D6A"/>
    <w:rsid w:val="00774888"/>
    <w:rsid w:val="007753AB"/>
    <w:rsid w:val="007758A6"/>
    <w:rsid w:val="00775F82"/>
    <w:rsid w:val="007760F7"/>
    <w:rsid w:val="00776700"/>
    <w:rsid w:val="00776BD8"/>
    <w:rsid w:val="007776DB"/>
    <w:rsid w:val="00777A09"/>
    <w:rsid w:val="007800AB"/>
    <w:rsid w:val="00780C33"/>
    <w:rsid w:val="00780CEE"/>
    <w:rsid w:val="00781015"/>
    <w:rsid w:val="00782175"/>
    <w:rsid w:val="0078254F"/>
    <w:rsid w:val="00783E44"/>
    <w:rsid w:val="00784438"/>
    <w:rsid w:val="00784531"/>
    <w:rsid w:val="007859B6"/>
    <w:rsid w:val="007859D0"/>
    <w:rsid w:val="00785C9C"/>
    <w:rsid w:val="00785D81"/>
    <w:rsid w:val="00786161"/>
    <w:rsid w:val="00786E19"/>
    <w:rsid w:val="007873F2"/>
    <w:rsid w:val="0079005E"/>
    <w:rsid w:val="00790404"/>
    <w:rsid w:val="007932D5"/>
    <w:rsid w:val="00793CD0"/>
    <w:rsid w:val="00794927"/>
    <w:rsid w:val="00795841"/>
    <w:rsid w:val="00795998"/>
    <w:rsid w:val="00796475"/>
    <w:rsid w:val="00796538"/>
    <w:rsid w:val="00796DAA"/>
    <w:rsid w:val="00797169"/>
    <w:rsid w:val="00797600"/>
    <w:rsid w:val="007A060E"/>
    <w:rsid w:val="007A07BE"/>
    <w:rsid w:val="007A0820"/>
    <w:rsid w:val="007A0E5F"/>
    <w:rsid w:val="007A0FBD"/>
    <w:rsid w:val="007A191C"/>
    <w:rsid w:val="007A1E89"/>
    <w:rsid w:val="007A22D5"/>
    <w:rsid w:val="007A284E"/>
    <w:rsid w:val="007A2CFC"/>
    <w:rsid w:val="007A3520"/>
    <w:rsid w:val="007A35F6"/>
    <w:rsid w:val="007A3B34"/>
    <w:rsid w:val="007A46FF"/>
    <w:rsid w:val="007A53E3"/>
    <w:rsid w:val="007A5BE4"/>
    <w:rsid w:val="007A6888"/>
    <w:rsid w:val="007A6F3D"/>
    <w:rsid w:val="007A71E4"/>
    <w:rsid w:val="007A763B"/>
    <w:rsid w:val="007A7CDF"/>
    <w:rsid w:val="007B02C6"/>
    <w:rsid w:val="007B0DBD"/>
    <w:rsid w:val="007B0F4E"/>
    <w:rsid w:val="007B100B"/>
    <w:rsid w:val="007B20E7"/>
    <w:rsid w:val="007B32DD"/>
    <w:rsid w:val="007B3720"/>
    <w:rsid w:val="007B450B"/>
    <w:rsid w:val="007B566F"/>
    <w:rsid w:val="007B73CF"/>
    <w:rsid w:val="007C062B"/>
    <w:rsid w:val="007C0884"/>
    <w:rsid w:val="007C135E"/>
    <w:rsid w:val="007C15D4"/>
    <w:rsid w:val="007C21BD"/>
    <w:rsid w:val="007C220C"/>
    <w:rsid w:val="007C2701"/>
    <w:rsid w:val="007C2A73"/>
    <w:rsid w:val="007C3E72"/>
    <w:rsid w:val="007C3F49"/>
    <w:rsid w:val="007C470F"/>
    <w:rsid w:val="007C52D1"/>
    <w:rsid w:val="007C55AA"/>
    <w:rsid w:val="007C55E0"/>
    <w:rsid w:val="007C6680"/>
    <w:rsid w:val="007C70B2"/>
    <w:rsid w:val="007C7B72"/>
    <w:rsid w:val="007D06DB"/>
    <w:rsid w:val="007D098A"/>
    <w:rsid w:val="007D10E0"/>
    <w:rsid w:val="007D128A"/>
    <w:rsid w:val="007D1BC0"/>
    <w:rsid w:val="007D2798"/>
    <w:rsid w:val="007D2E48"/>
    <w:rsid w:val="007D3BAE"/>
    <w:rsid w:val="007D55BC"/>
    <w:rsid w:val="007D5B2E"/>
    <w:rsid w:val="007D69A5"/>
    <w:rsid w:val="007D71E7"/>
    <w:rsid w:val="007E003F"/>
    <w:rsid w:val="007E09A1"/>
    <w:rsid w:val="007E0CE9"/>
    <w:rsid w:val="007E17B0"/>
    <w:rsid w:val="007E207F"/>
    <w:rsid w:val="007E25EF"/>
    <w:rsid w:val="007E3150"/>
    <w:rsid w:val="007E32F1"/>
    <w:rsid w:val="007E40D1"/>
    <w:rsid w:val="007E4532"/>
    <w:rsid w:val="007E4765"/>
    <w:rsid w:val="007E4A6A"/>
    <w:rsid w:val="007E5AAF"/>
    <w:rsid w:val="007E6320"/>
    <w:rsid w:val="007E69CD"/>
    <w:rsid w:val="007F01FB"/>
    <w:rsid w:val="007F08E9"/>
    <w:rsid w:val="007F0FF0"/>
    <w:rsid w:val="007F21CB"/>
    <w:rsid w:val="007F2BFC"/>
    <w:rsid w:val="007F32A0"/>
    <w:rsid w:val="007F3526"/>
    <w:rsid w:val="007F3ED8"/>
    <w:rsid w:val="007F4514"/>
    <w:rsid w:val="007F4C70"/>
    <w:rsid w:val="007F51A9"/>
    <w:rsid w:val="007F5413"/>
    <w:rsid w:val="007F6F76"/>
    <w:rsid w:val="007F7856"/>
    <w:rsid w:val="007F7F9E"/>
    <w:rsid w:val="0080012B"/>
    <w:rsid w:val="00800164"/>
    <w:rsid w:val="00801468"/>
    <w:rsid w:val="00801B33"/>
    <w:rsid w:val="00801B8C"/>
    <w:rsid w:val="00801CAB"/>
    <w:rsid w:val="00802FE8"/>
    <w:rsid w:val="0080330E"/>
    <w:rsid w:val="0080409A"/>
    <w:rsid w:val="0080453D"/>
    <w:rsid w:val="00804C3D"/>
    <w:rsid w:val="008052C0"/>
    <w:rsid w:val="00805980"/>
    <w:rsid w:val="00806FCA"/>
    <w:rsid w:val="0080712C"/>
    <w:rsid w:val="008100A6"/>
    <w:rsid w:val="00810CA2"/>
    <w:rsid w:val="008115DB"/>
    <w:rsid w:val="00811736"/>
    <w:rsid w:val="00811B63"/>
    <w:rsid w:val="0081224F"/>
    <w:rsid w:val="008130DD"/>
    <w:rsid w:val="0081382D"/>
    <w:rsid w:val="00813A97"/>
    <w:rsid w:val="00814F71"/>
    <w:rsid w:val="0081524C"/>
    <w:rsid w:val="008153F7"/>
    <w:rsid w:val="00816287"/>
    <w:rsid w:val="00816AC3"/>
    <w:rsid w:val="00816C95"/>
    <w:rsid w:val="00816D2A"/>
    <w:rsid w:val="00820283"/>
    <w:rsid w:val="008202C9"/>
    <w:rsid w:val="008207C4"/>
    <w:rsid w:val="008211FB"/>
    <w:rsid w:val="0082194A"/>
    <w:rsid w:val="00822366"/>
    <w:rsid w:val="00822470"/>
    <w:rsid w:val="0082281E"/>
    <w:rsid w:val="00822B90"/>
    <w:rsid w:val="00823C1A"/>
    <w:rsid w:val="00824706"/>
    <w:rsid w:val="008251D0"/>
    <w:rsid w:val="00825457"/>
    <w:rsid w:val="0082545A"/>
    <w:rsid w:val="00826804"/>
    <w:rsid w:val="008307D4"/>
    <w:rsid w:val="00830D7C"/>
    <w:rsid w:val="008317E3"/>
    <w:rsid w:val="008322E4"/>
    <w:rsid w:val="00833818"/>
    <w:rsid w:val="008339EC"/>
    <w:rsid w:val="008342BD"/>
    <w:rsid w:val="00834C00"/>
    <w:rsid w:val="0083531F"/>
    <w:rsid w:val="00835388"/>
    <w:rsid w:val="00835D32"/>
    <w:rsid w:val="00835EF4"/>
    <w:rsid w:val="00836171"/>
    <w:rsid w:val="008368A4"/>
    <w:rsid w:val="00836A89"/>
    <w:rsid w:val="00836CD4"/>
    <w:rsid w:val="008378DB"/>
    <w:rsid w:val="00837C76"/>
    <w:rsid w:val="00837E1B"/>
    <w:rsid w:val="0084090B"/>
    <w:rsid w:val="00840D12"/>
    <w:rsid w:val="008414D7"/>
    <w:rsid w:val="00843006"/>
    <w:rsid w:val="008441A2"/>
    <w:rsid w:val="00844AE1"/>
    <w:rsid w:val="00844D17"/>
    <w:rsid w:val="008451D4"/>
    <w:rsid w:val="008456F4"/>
    <w:rsid w:val="008463F7"/>
    <w:rsid w:val="00846A03"/>
    <w:rsid w:val="0085047D"/>
    <w:rsid w:val="008508EB"/>
    <w:rsid w:val="0085175F"/>
    <w:rsid w:val="00851894"/>
    <w:rsid w:val="00852047"/>
    <w:rsid w:val="00853076"/>
    <w:rsid w:val="008539B8"/>
    <w:rsid w:val="00853FFA"/>
    <w:rsid w:val="00854917"/>
    <w:rsid w:val="00854AD3"/>
    <w:rsid w:val="008558F5"/>
    <w:rsid w:val="0085658B"/>
    <w:rsid w:val="0085660F"/>
    <w:rsid w:val="00857038"/>
    <w:rsid w:val="0085722A"/>
    <w:rsid w:val="008572F2"/>
    <w:rsid w:val="008575AB"/>
    <w:rsid w:val="008575B5"/>
    <w:rsid w:val="00857836"/>
    <w:rsid w:val="00857BE2"/>
    <w:rsid w:val="00857FA0"/>
    <w:rsid w:val="0086034E"/>
    <w:rsid w:val="00860886"/>
    <w:rsid w:val="00862D0E"/>
    <w:rsid w:val="0086359E"/>
    <w:rsid w:val="00864238"/>
    <w:rsid w:val="008645D5"/>
    <w:rsid w:val="00865C18"/>
    <w:rsid w:val="00865C6D"/>
    <w:rsid w:val="00866280"/>
    <w:rsid w:val="00867414"/>
    <w:rsid w:val="00867643"/>
    <w:rsid w:val="00867C8E"/>
    <w:rsid w:val="0087030B"/>
    <w:rsid w:val="008715DF"/>
    <w:rsid w:val="008715EC"/>
    <w:rsid w:val="0087167D"/>
    <w:rsid w:val="00871A04"/>
    <w:rsid w:val="00871DC7"/>
    <w:rsid w:val="00872013"/>
    <w:rsid w:val="00874382"/>
    <w:rsid w:val="008748C1"/>
    <w:rsid w:val="008748C2"/>
    <w:rsid w:val="00874D48"/>
    <w:rsid w:val="00874E80"/>
    <w:rsid w:val="008757C4"/>
    <w:rsid w:val="00876278"/>
    <w:rsid w:val="00876DFF"/>
    <w:rsid w:val="00880168"/>
    <w:rsid w:val="008807A9"/>
    <w:rsid w:val="008812A8"/>
    <w:rsid w:val="00881CD2"/>
    <w:rsid w:val="00881D42"/>
    <w:rsid w:val="00881F03"/>
    <w:rsid w:val="008821BA"/>
    <w:rsid w:val="0088239B"/>
    <w:rsid w:val="0088254C"/>
    <w:rsid w:val="00883407"/>
    <w:rsid w:val="008855C3"/>
    <w:rsid w:val="00885B33"/>
    <w:rsid w:val="00885CC9"/>
    <w:rsid w:val="0088659E"/>
    <w:rsid w:val="0088707B"/>
    <w:rsid w:val="008871E0"/>
    <w:rsid w:val="00890009"/>
    <w:rsid w:val="008901CD"/>
    <w:rsid w:val="00890A10"/>
    <w:rsid w:val="00890A3F"/>
    <w:rsid w:val="00891281"/>
    <w:rsid w:val="00891E22"/>
    <w:rsid w:val="0089205E"/>
    <w:rsid w:val="008938BD"/>
    <w:rsid w:val="00894172"/>
    <w:rsid w:val="0089477F"/>
    <w:rsid w:val="0089541E"/>
    <w:rsid w:val="0089545B"/>
    <w:rsid w:val="0089649D"/>
    <w:rsid w:val="008964FB"/>
    <w:rsid w:val="00897628"/>
    <w:rsid w:val="008978A6"/>
    <w:rsid w:val="008A140C"/>
    <w:rsid w:val="008A17D8"/>
    <w:rsid w:val="008A1BA8"/>
    <w:rsid w:val="008A2784"/>
    <w:rsid w:val="008A2E49"/>
    <w:rsid w:val="008A337E"/>
    <w:rsid w:val="008A370C"/>
    <w:rsid w:val="008A3DE1"/>
    <w:rsid w:val="008A49F6"/>
    <w:rsid w:val="008A55B9"/>
    <w:rsid w:val="008A5790"/>
    <w:rsid w:val="008A5AB7"/>
    <w:rsid w:val="008A611F"/>
    <w:rsid w:val="008A6692"/>
    <w:rsid w:val="008A757C"/>
    <w:rsid w:val="008A7859"/>
    <w:rsid w:val="008B07B7"/>
    <w:rsid w:val="008B08BF"/>
    <w:rsid w:val="008B298B"/>
    <w:rsid w:val="008B2B81"/>
    <w:rsid w:val="008B3B86"/>
    <w:rsid w:val="008B4112"/>
    <w:rsid w:val="008B44B3"/>
    <w:rsid w:val="008B46F2"/>
    <w:rsid w:val="008B4C1C"/>
    <w:rsid w:val="008B53EA"/>
    <w:rsid w:val="008B5757"/>
    <w:rsid w:val="008B5D7A"/>
    <w:rsid w:val="008B64A4"/>
    <w:rsid w:val="008B6543"/>
    <w:rsid w:val="008B6932"/>
    <w:rsid w:val="008B6ED9"/>
    <w:rsid w:val="008B7493"/>
    <w:rsid w:val="008B74DD"/>
    <w:rsid w:val="008B791D"/>
    <w:rsid w:val="008B7CC5"/>
    <w:rsid w:val="008C06F2"/>
    <w:rsid w:val="008C112F"/>
    <w:rsid w:val="008C198C"/>
    <w:rsid w:val="008C2582"/>
    <w:rsid w:val="008C2755"/>
    <w:rsid w:val="008C2CCF"/>
    <w:rsid w:val="008C342A"/>
    <w:rsid w:val="008C34F9"/>
    <w:rsid w:val="008C3811"/>
    <w:rsid w:val="008C3A4D"/>
    <w:rsid w:val="008C3C8C"/>
    <w:rsid w:val="008C50ED"/>
    <w:rsid w:val="008C50FA"/>
    <w:rsid w:val="008C5CB6"/>
    <w:rsid w:val="008C5CFF"/>
    <w:rsid w:val="008C5F2D"/>
    <w:rsid w:val="008C6803"/>
    <w:rsid w:val="008C6A8A"/>
    <w:rsid w:val="008C6E7C"/>
    <w:rsid w:val="008C7617"/>
    <w:rsid w:val="008C7E4C"/>
    <w:rsid w:val="008D0013"/>
    <w:rsid w:val="008D0754"/>
    <w:rsid w:val="008D0AF8"/>
    <w:rsid w:val="008D0C99"/>
    <w:rsid w:val="008D0DEC"/>
    <w:rsid w:val="008D115F"/>
    <w:rsid w:val="008D2E90"/>
    <w:rsid w:val="008D3384"/>
    <w:rsid w:val="008D41E0"/>
    <w:rsid w:val="008D4688"/>
    <w:rsid w:val="008D5801"/>
    <w:rsid w:val="008D5AF0"/>
    <w:rsid w:val="008D6443"/>
    <w:rsid w:val="008D701D"/>
    <w:rsid w:val="008D7265"/>
    <w:rsid w:val="008E0985"/>
    <w:rsid w:val="008E11DE"/>
    <w:rsid w:val="008E1348"/>
    <w:rsid w:val="008E21E9"/>
    <w:rsid w:val="008E2381"/>
    <w:rsid w:val="008E29FF"/>
    <w:rsid w:val="008E509B"/>
    <w:rsid w:val="008E5BC5"/>
    <w:rsid w:val="008E6034"/>
    <w:rsid w:val="008E7BF6"/>
    <w:rsid w:val="008E7C37"/>
    <w:rsid w:val="008F040F"/>
    <w:rsid w:val="008F137F"/>
    <w:rsid w:val="008F16EB"/>
    <w:rsid w:val="008F1A45"/>
    <w:rsid w:val="008F1F26"/>
    <w:rsid w:val="008F229D"/>
    <w:rsid w:val="008F2933"/>
    <w:rsid w:val="008F29EE"/>
    <w:rsid w:val="008F2E96"/>
    <w:rsid w:val="008F2EE4"/>
    <w:rsid w:val="008F3260"/>
    <w:rsid w:val="008F3D41"/>
    <w:rsid w:val="008F3D84"/>
    <w:rsid w:val="008F41AE"/>
    <w:rsid w:val="008F42D1"/>
    <w:rsid w:val="008F4F0E"/>
    <w:rsid w:val="008F57E8"/>
    <w:rsid w:val="008F6022"/>
    <w:rsid w:val="008F6156"/>
    <w:rsid w:val="008F63B2"/>
    <w:rsid w:val="008F6C61"/>
    <w:rsid w:val="008F6D79"/>
    <w:rsid w:val="008F725B"/>
    <w:rsid w:val="008F734C"/>
    <w:rsid w:val="008F76FA"/>
    <w:rsid w:val="008F78B4"/>
    <w:rsid w:val="00900761"/>
    <w:rsid w:val="009008D5"/>
    <w:rsid w:val="00901186"/>
    <w:rsid w:val="00901B25"/>
    <w:rsid w:val="00901DCF"/>
    <w:rsid w:val="00902763"/>
    <w:rsid w:val="00903130"/>
    <w:rsid w:val="009034F8"/>
    <w:rsid w:val="009038ED"/>
    <w:rsid w:val="00904044"/>
    <w:rsid w:val="00904492"/>
    <w:rsid w:val="009044A7"/>
    <w:rsid w:val="00904B21"/>
    <w:rsid w:val="00906459"/>
    <w:rsid w:val="00906DBE"/>
    <w:rsid w:val="009071F9"/>
    <w:rsid w:val="009078BC"/>
    <w:rsid w:val="0090791C"/>
    <w:rsid w:val="00910738"/>
    <w:rsid w:val="00911684"/>
    <w:rsid w:val="00913E9C"/>
    <w:rsid w:val="00914021"/>
    <w:rsid w:val="0091424A"/>
    <w:rsid w:val="009148A4"/>
    <w:rsid w:val="009153FA"/>
    <w:rsid w:val="00915DB0"/>
    <w:rsid w:val="009161AE"/>
    <w:rsid w:val="00916B65"/>
    <w:rsid w:val="0091715D"/>
    <w:rsid w:val="009171B1"/>
    <w:rsid w:val="0091747F"/>
    <w:rsid w:val="009174E8"/>
    <w:rsid w:val="00920B13"/>
    <w:rsid w:val="00920E98"/>
    <w:rsid w:val="0092268D"/>
    <w:rsid w:val="00923D0A"/>
    <w:rsid w:val="00923FC3"/>
    <w:rsid w:val="00924115"/>
    <w:rsid w:val="0092638B"/>
    <w:rsid w:val="00927B6E"/>
    <w:rsid w:val="009300DD"/>
    <w:rsid w:val="00930348"/>
    <w:rsid w:val="00930CBB"/>
    <w:rsid w:val="009310B6"/>
    <w:rsid w:val="009318D8"/>
    <w:rsid w:val="00931D3F"/>
    <w:rsid w:val="00933733"/>
    <w:rsid w:val="00934709"/>
    <w:rsid w:val="00934A15"/>
    <w:rsid w:val="0093507D"/>
    <w:rsid w:val="009351BA"/>
    <w:rsid w:val="009356D6"/>
    <w:rsid w:val="00935A92"/>
    <w:rsid w:val="00935E16"/>
    <w:rsid w:val="0093655B"/>
    <w:rsid w:val="009367C5"/>
    <w:rsid w:val="009373B4"/>
    <w:rsid w:val="00937464"/>
    <w:rsid w:val="009376AC"/>
    <w:rsid w:val="00937A7D"/>
    <w:rsid w:val="009403ED"/>
    <w:rsid w:val="009408FB"/>
    <w:rsid w:val="00940BC4"/>
    <w:rsid w:val="00941101"/>
    <w:rsid w:val="00941B21"/>
    <w:rsid w:val="00942019"/>
    <w:rsid w:val="00942A9D"/>
    <w:rsid w:val="00942BE5"/>
    <w:rsid w:val="00942FC0"/>
    <w:rsid w:val="009435CB"/>
    <w:rsid w:val="00943A68"/>
    <w:rsid w:val="00943C8E"/>
    <w:rsid w:val="00943FF0"/>
    <w:rsid w:val="00944520"/>
    <w:rsid w:val="00944641"/>
    <w:rsid w:val="00944893"/>
    <w:rsid w:val="00944BEC"/>
    <w:rsid w:val="00945015"/>
    <w:rsid w:val="00945D17"/>
    <w:rsid w:val="0094670E"/>
    <w:rsid w:val="00946DC9"/>
    <w:rsid w:val="00947807"/>
    <w:rsid w:val="00947A57"/>
    <w:rsid w:val="009505CB"/>
    <w:rsid w:val="00950DDB"/>
    <w:rsid w:val="00951730"/>
    <w:rsid w:val="009518D6"/>
    <w:rsid w:val="009520AB"/>
    <w:rsid w:val="0095213B"/>
    <w:rsid w:val="009527B5"/>
    <w:rsid w:val="00952E19"/>
    <w:rsid w:val="009536E7"/>
    <w:rsid w:val="0095378E"/>
    <w:rsid w:val="00953838"/>
    <w:rsid w:val="00953860"/>
    <w:rsid w:val="009541C4"/>
    <w:rsid w:val="009551DC"/>
    <w:rsid w:val="00955757"/>
    <w:rsid w:val="0095577B"/>
    <w:rsid w:val="009566E3"/>
    <w:rsid w:val="00956CC8"/>
    <w:rsid w:val="009575A3"/>
    <w:rsid w:val="0095782D"/>
    <w:rsid w:val="00960310"/>
    <w:rsid w:val="00960710"/>
    <w:rsid w:val="0096111A"/>
    <w:rsid w:val="00961A44"/>
    <w:rsid w:val="00961C88"/>
    <w:rsid w:val="00962149"/>
    <w:rsid w:val="009629CD"/>
    <w:rsid w:val="00962E3B"/>
    <w:rsid w:val="00964E25"/>
    <w:rsid w:val="009651CA"/>
    <w:rsid w:val="009655E0"/>
    <w:rsid w:val="00966128"/>
    <w:rsid w:val="00966EA0"/>
    <w:rsid w:val="00967A2F"/>
    <w:rsid w:val="00967C9B"/>
    <w:rsid w:val="00967DC7"/>
    <w:rsid w:val="00970473"/>
    <w:rsid w:val="009710CE"/>
    <w:rsid w:val="00971434"/>
    <w:rsid w:val="0097195D"/>
    <w:rsid w:val="00972215"/>
    <w:rsid w:val="009728D9"/>
    <w:rsid w:val="00972A77"/>
    <w:rsid w:val="00972E91"/>
    <w:rsid w:val="009737A2"/>
    <w:rsid w:val="00973974"/>
    <w:rsid w:val="00973DD1"/>
    <w:rsid w:val="009742AA"/>
    <w:rsid w:val="009752C5"/>
    <w:rsid w:val="0097548E"/>
    <w:rsid w:val="009779A8"/>
    <w:rsid w:val="009804D2"/>
    <w:rsid w:val="00980C02"/>
    <w:rsid w:val="00981661"/>
    <w:rsid w:val="00981F97"/>
    <w:rsid w:val="00983557"/>
    <w:rsid w:val="00983A00"/>
    <w:rsid w:val="00983C41"/>
    <w:rsid w:val="009841B8"/>
    <w:rsid w:val="009844EE"/>
    <w:rsid w:val="009847B0"/>
    <w:rsid w:val="009849D0"/>
    <w:rsid w:val="009850F3"/>
    <w:rsid w:val="009854A9"/>
    <w:rsid w:val="00987F62"/>
    <w:rsid w:val="00990D38"/>
    <w:rsid w:val="0099219D"/>
    <w:rsid w:val="00993949"/>
    <w:rsid w:val="00995186"/>
    <w:rsid w:val="009955EB"/>
    <w:rsid w:val="0099639B"/>
    <w:rsid w:val="00997FF4"/>
    <w:rsid w:val="009A0CD5"/>
    <w:rsid w:val="009A0E16"/>
    <w:rsid w:val="009A1052"/>
    <w:rsid w:val="009A12F1"/>
    <w:rsid w:val="009A16FE"/>
    <w:rsid w:val="009A1735"/>
    <w:rsid w:val="009A2010"/>
    <w:rsid w:val="009A2B52"/>
    <w:rsid w:val="009A31E9"/>
    <w:rsid w:val="009A3657"/>
    <w:rsid w:val="009A3757"/>
    <w:rsid w:val="009A3CD7"/>
    <w:rsid w:val="009A4C35"/>
    <w:rsid w:val="009A51EE"/>
    <w:rsid w:val="009A57D4"/>
    <w:rsid w:val="009A61A6"/>
    <w:rsid w:val="009B0020"/>
    <w:rsid w:val="009B03FA"/>
    <w:rsid w:val="009B0658"/>
    <w:rsid w:val="009B069F"/>
    <w:rsid w:val="009B0E9D"/>
    <w:rsid w:val="009B1A18"/>
    <w:rsid w:val="009B1AC2"/>
    <w:rsid w:val="009B261D"/>
    <w:rsid w:val="009B2C18"/>
    <w:rsid w:val="009B48A9"/>
    <w:rsid w:val="009B4D0F"/>
    <w:rsid w:val="009B5C5A"/>
    <w:rsid w:val="009B677B"/>
    <w:rsid w:val="009B6DF7"/>
    <w:rsid w:val="009B72BB"/>
    <w:rsid w:val="009C033F"/>
    <w:rsid w:val="009C0620"/>
    <w:rsid w:val="009C0687"/>
    <w:rsid w:val="009C25FB"/>
    <w:rsid w:val="009C264D"/>
    <w:rsid w:val="009C3D3D"/>
    <w:rsid w:val="009C4803"/>
    <w:rsid w:val="009C58C0"/>
    <w:rsid w:val="009C58D7"/>
    <w:rsid w:val="009C5B22"/>
    <w:rsid w:val="009C6147"/>
    <w:rsid w:val="009C64A4"/>
    <w:rsid w:val="009C66EB"/>
    <w:rsid w:val="009C6AFB"/>
    <w:rsid w:val="009C6FE5"/>
    <w:rsid w:val="009C7C86"/>
    <w:rsid w:val="009C7D38"/>
    <w:rsid w:val="009D0108"/>
    <w:rsid w:val="009D0771"/>
    <w:rsid w:val="009D0B04"/>
    <w:rsid w:val="009D1979"/>
    <w:rsid w:val="009D1E32"/>
    <w:rsid w:val="009D22D0"/>
    <w:rsid w:val="009D25C0"/>
    <w:rsid w:val="009D381D"/>
    <w:rsid w:val="009D3C8F"/>
    <w:rsid w:val="009D3FDF"/>
    <w:rsid w:val="009D48B1"/>
    <w:rsid w:val="009D4AEB"/>
    <w:rsid w:val="009D50D7"/>
    <w:rsid w:val="009D5111"/>
    <w:rsid w:val="009D654D"/>
    <w:rsid w:val="009D732D"/>
    <w:rsid w:val="009D76FD"/>
    <w:rsid w:val="009D7842"/>
    <w:rsid w:val="009D7C4F"/>
    <w:rsid w:val="009D7FAB"/>
    <w:rsid w:val="009E38EA"/>
    <w:rsid w:val="009E3A46"/>
    <w:rsid w:val="009E46A2"/>
    <w:rsid w:val="009E4984"/>
    <w:rsid w:val="009E4B24"/>
    <w:rsid w:val="009E5C26"/>
    <w:rsid w:val="009E63E7"/>
    <w:rsid w:val="009E6966"/>
    <w:rsid w:val="009E69F0"/>
    <w:rsid w:val="009E7408"/>
    <w:rsid w:val="009E7909"/>
    <w:rsid w:val="009E7FCA"/>
    <w:rsid w:val="009F0383"/>
    <w:rsid w:val="009F1230"/>
    <w:rsid w:val="009F1A64"/>
    <w:rsid w:val="009F2D16"/>
    <w:rsid w:val="009F3490"/>
    <w:rsid w:val="009F3679"/>
    <w:rsid w:val="009F4297"/>
    <w:rsid w:val="009F4B92"/>
    <w:rsid w:val="009F5E92"/>
    <w:rsid w:val="009F6407"/>
    <w:rsid w:val="009F655F"/>
    <w:rsid w:val="009F6614"/>
    <w:rsid w:val="009F7571"/>
    <w:rsid w:val="009F7621"/>
    <w:rsid w:val="009F76E0"/>
    <w:rsid w:val="009F7AE6"/>
    <w:rsid w:val="009F7DB0"/>
    <w:rsid w:val="00A00D1C"/>
    <w:rsid w:val="00A01471"/>
    <w:rsid w:val="00A01899"/>
    <w:rsid w:val="00A01DFD"/>
    <w:rsid w:val="00A01F9F"/>
    <w:rsid w:val="00A02610"/>
    <w:rsid w:val="00A028DF"/>
    <w:rsid w:val="00A029C0"/>
    <w:rsid w:val="00A030F2"/>
    <w:rsid w:val="00A03769"/>
    <w:rsid w:val="00A04207"/>
    <w:rsid w:val="00A044AE"/>
    <w:rsid w:val="00A05BBF"/>
    <w:rsid w:val="00A07883"/>
    <w:rsid w:val="00A07FF3"/>
    <w:rsid w:val="00A117D7"/>
    <w:rsid w:val="00A11FF6"/>
    <w:rsid w:val="00A12D50"/>
    <w:rsid w:val="00A13075"/>
    <w:rsid w:val="00A13CC0"/>
    <w:rsid w:val="00A13E4B"/>
    <w:rsid w:val="00A140F5"/>
    <w:rsid w:val="00A14298"/>
    <w:rsid w:val="00A14500"/>
    <w:rsid w:val="00A15947"/>
    <w:rsid w:val="00A16BE2"/>
    <w:rsid w:val="00A170C9"/>
    <w:rsid w:val="00A17265"/>
    <w:rsid w:val="00A17552"/>
    <w:rsid w:val="00A17B0D"/>
    <w:rsid w:val="00A17B9A"/>
    <w:rsid w:val="00A17D7A"/>
    <w:rsid w:val="00A20B44"/>
    <w:rsid w:val="00A20B91"/>
    <w:rsid w:val="00A217AE"/>
    <w:rsid w:val="00A21D44"/>
    <w:rsid w:val="00A21E68"/>
    <w:rsid w:val="00A22B6D"/>
    <w:rsid w:val="00A22C5E"/>
    <w:rsid w:val="00A22FEA"/>
    <w:rsid w:val="00A2419B"/>
    <w:rsid w:val="00A24FC1"/>
    <w:rsid w:val="00A257D6"/>
    <w:rsid w:val="00A25BB8"/>
    <w:rsid w:val="00A25C0E"/>
    <w:rsid w:val="00A25FC0"/>
    <w:rsid w:val="00A26085"/>
    <w:rsid w:val="00A263CF"/>
    <w:rsid w:val="00A2678F"/>
    <w:rsid w:val="00A27304"/>
    <w:rsid w:val="00A279F1"/>
    <w:rsid w:val="00A27E06"/>
    <w:rsid w:val="00A309BF"/>
    <w:rsid w:val="00A309FD"/>
    <w:rsid w:val="00A31A0A"/>
    <w:rsid w:val="00A32408"/>
    <w:rsid w:val="00A325D6"/>
    <w:rsid w:val="00A327A4"/>
    <w:rsid w:val="00A3437D"/>
    <w:rsid w:val="00A343A6"/>
    <w:rsid w:val="00A3510C"/>
    <w:rsid w:val="00A361C6"/>
    <w:rsid w:val="00A37066"/>
    <w:rsid w:val="00A37D5E"/>
    <w:rsid w:val="00A40EF7"/>
    <w:rsid w:val="00A40F4E"/>
    <w:rsid w:val="00A41B34"/>
    <w:rsid w:val="00A41E67"/>
    <w:rsid w:val="00A423D7"/>
    <w:rsid w:val="00A429AA"/>
    <w:rsid w:val="00A42A75"/>
    <w:rsid w:val="00A42B9E"/>
    <w:rsid w:val="00A42BCC"/>
    <w:rsid w:val="00A42E7C"/>
    <w:rsid w:val="00A4307A"/>
    <w:rsid w:val="00A4311F"/>
    <w:rsid w:val="00A438EE"/>
    <w:rsid w:val="00A445F6"/>
    <w:rsid w:val="00A44E80"/>
    <w:rsid w:val="00A451A4"/>
    <w:rsid w:val="00A45743"/>
    <w:rsid w:val="00A46097"/>
    <w:rsid w:val="00A46585"/>
    <w:rsid w:val="00A4696B"/>
    <w:rsid w:val="00A46A0F"/>
    <w:rsid w:val="00A5150D"/>
    <w:rsid w:val="00A51BBE"/>
    <w:rsid w:val="00A52EF2"/>
    <w:rsid w:val="00A53BA1"/>
    <w:rsid w:val="00A54096"/>
    <w:rsid w:val="00A544FB"/>
    <w:rsid w:val="00A547A5"/>
    <w:rsid w:val="00A55BBB"/>
    <w:rsid w:val="00A56209"/>
    <w:rsid w:val="00A56509"/>
    <w:rsid w:val="00A56C54"/>
    <w:rsid w:val="00A56D96"/>
    <w:rsid w:val="00A570DF"/>
    <w:rsid w:val="00A57870"/>
    <w:rsid w:val="00A57B71"/>
    <w:rsid w:val="00A57EB1"/>
    <w:rsid w:val="00A60584"/>
    <w:rsid w:val="00A609A8"/>
    <w:rsid w:val="00A61499"/>
    <w:rsid w:val="00A6163F"/>
    <w:rsid w:val="00A618D1"/>
    <w:rsid w:val="00A62259"/>
    <w:rsid w:val="00A6256E"/>
    <w:rsid w:val="00A63356"/>
    <w:rsid w:val="00A63471"/>
    <w:rsid w:val="00A63AAE"/>
    <w:rsid w:val="00A645D5"/>
    <w:rsid w:val="00A65082"/>
    <w:rsid w:val="00A659CA"/>
    <w:rsid w:val="00A66174"/>
    <w:rsid w:val="00A66681"/>
    <w:rsid w:val="00A66FF3"/>
    <w:rsid w:val="00A70108"/>
    <w:rsid w:val="00A704B1"/>
    <w:rsid w:val="00A70AD3"/>
    <w:rsid w:val="00A71F92"/>
    <w:rsid w:val="00A72384"/>
    <w:rsid w:val="00A72CE0"/>
    <w:rsid w:val="00A72D07"/>
    <w:rsid w:val="00A73AC7"/>
    <w:rsid w:val="00A74DAB"/>
    <w:rsid w:val="00A756EE"/>
    <w:rsid w:val="00A75DD6"/>
    <w:rsid w:val="00A7618D"/>
    <w:rsid w:val="00A761BD"/>
    <w:rsid w:val="00A76BE9"/>
    <w:rsid w:val="00A76C72"/>
    <w:rsid w:val="00A76EF4"/>
    <w:rsid w:val="00A7701D"/>
    <w:rsid w:val="00A77162"/>
    <w:rsid w:val="00A77B1B"/>
    <w:rsid w:val="00A77BCF"/>
    <w:rsid w:val="00A77E54"/>
    <w:rsid w:val="00A81693"/>
    <w:rsid w:val="00A81F42"/>
    <w:rsid w:val="00A82394"/>
    <w:rsid w:val="00A825FC"/>
    <w:rsid w:val="00A82765"/>
    <w:rsid w:val="00A832B0"/>
    <w:rsid w:val="00A84056"/>
    <w:rsid w:val="00A84518"/>
    <w:rsid w:val="00A8470D"/>
    <w:rsid w:val="00A8589F"/>
    <w:rsid w:val="00A8708E"/>
    <w:rsid w:val="00A872C4"/>
    <w:rsid w:val="00A90B3A"/>
    <w:rsid w:val="00A910FF"/>
    <w:rsid w:val="00A92C75"/>
    <w:rsid w:val="00A93022"/>
    <w:rsid w:val="00A93DCD"/>
    <w:rsid w:val="00A93E45"/>
    <w:rsid w:val="00A94532"/>
    <w:rsid w:val="00A94736"/>
    <w:rsid w:val="00A95173"/>
    <w:rsid w:val="00A956C2"/>
    <w:rsid w:val="00A95836"/>
    <w:rsid w:val="00A95C2D"/>
    <w:rsid w:val="00A963D7"/>
    <w:rsid w:val="00A96984"/>
    <w:rsid w:val="00A9785B"/>
    <w:rsid w:val="00A9786D"/>
    <w:rsid w:val="00AA008D"/>
    <w:rsid w:val="00AA0110"/>
    <w:rsid w:val="00AA06A4"/>
    <w:rsid w:val="00AA0E94"/>
    <w:rsid w:val="00AA11E2"/>
    <w:rsid w:val="00AA25CD"/>
    <w:rsid w:val="00AA25FA"/>
    <w:rsid w:val="00AA34FD"/>
    <w:rsid w:val="00AA42FC"/>
    <w:rsid w:val="00AA4737"/>
    <w:rsid w:val="00AA486A"/>
    <w:rsid w:val="00AA4949"/>
    <w:rsid w:val="00AA4A97"/>
    <w:rsid w:val="00AA518A"/>
    <w:rsid w:val="00AA60A5"/>
    <w:rsid w:val="00AA690A"/>
    <w:rsid w:val="00AA6F77"/>
    <w:rsid w:val="00AA73A4"/>
    <w:rsid w:val="00AA7449"/>
    <w:rsid w:val="00AA76D6"/>
    <w:rsid w:val="00AB070E"/>
    <w:rsid w:val="00AB1831"/>
    <w:rsid w:val="00AB26FD"/>
    <w:rsid w:val="00AB3266"/>
    <w:rsid w:val="00AB44E4"/>
    <w:rsid w:val="00AB4A8B"/>
    <w:rsid w:val="00AB50B5"/>
    <w:rsid w:val="00AB7CD0"/>
    <w:rsid w:val="00AB7E94"/>
    <w:rsid w:val="00AC11ED"/>
    <w:rsid w:val="00AC1C0F"/>
    <w:rsid w:val="00AC2663"/>
    <w:rsid w:val="00AC28E5"/>
    <w:rsid w:val="00AC2ADB"/>
    <w:rsid w:val="00AC32E2"/>
    <w:rsid w:val="00AC3572"/>
    <w:rsid w:val="00AC3D10"/>
    <w:rsid w:val="00AC3E0B"/>
    <w:rsid w:val="00AC3E51"/>
    <w:rsid w:val="00AC5173"/>
    <w:rsid w:val="00AC5BFA"/>
    <w:rsid w:val="00AC5F12"/>
    <w:rsid w:val="00AC6377"/>
    <w:rsid w:val="00AC651A"/>
    <w:rsid w:val="00AC6B4D"/>
    <w:rsid w:val="00AC6D34"/>
    <w:rsid w:val="00AC7DAE"/>
    <w:rsid w:val="00AC7E73"/>
    <w:rsid w:val="00AC7EE0"/>
    <w:rsid w:val="00AD024B"/>
    <w:rsid w:val="00AD0A19"/>
    <w:rsid w:val="00AD1DB7"/>
    <w:rsid w:val="00AD2388"/>
    <w:rsid w:val="00AD265D"/>
    <w:rsid w:val="00AD27CA"/>
    <w:rsid w:val="00AD2AD3"/>
    <w:rsid w:val="00AD3C45"/>
    <w:rsid w:val="00AD432C"/>
    <w:rsid w:val="00AD4900"/>
    <w:rsid w:val="00AD4A83"/>
    <w:rsid w:val="00AD52B0"/>
    <w:rsid w:val="00AD5304"/>
    <w:rsid w:val="00AD5333"/>
    <w:rsid w:val="00AD53BC"/>
    <w:rsid w:val="00AD64E5"/>
    <w:rsid w:val="00AD705B"/>
    <w:rsid w:val="00AD7E8F"/>
    <w:rsid w:val="00AE0BA6"/>
    <w:rsid w:val="00AE1048"/>
    <w:rsid w:val="00AE16AF"/>
    <w:rsid w:val="00AE1AE6"/>
    <w:rsid w:val="00AE28CC"/>
    <w:rsid w:val="00AE2FD2"/>
    <w:rsid w:val="00AE3D06"/>
    <w:rsid w:val="00AE40A2"/>
    <w:rsid w:val="00AE483F"/>
    <w:rsid w:val="00AE4C97"/>
    <w:rsid w:val="00AE5059"/>
    <w:rsid w:val="00AE5151"/>
    <w:rsid w:val="00AE5EBF"/>
    <w:rsid w:val="00AE5F63"/>
    <w:rsid w:val="00AE62B4"/>
    <w:rsid w:val="00AE6AD7"/>
    <w:rsid w:val="00AE7069"/>
    <w:rsid w:val="00AF0586"/>
    <w:rsid w:val="00AF0F6C"/>
    <w:rsid w:val="00AF1224"/>
    <w:rsid w:val="00AF1BD3"/>
    <w:rsid w:val="00AF2248"/>
    <w:rsid w:val="00AF23BB"/>
    <w:rsid w:val="00AF2559"/>
    <w:rsid w:val="00AF2AE3"/>
    <w:rsid w:val="00AF3228"/>
    <w:rsid w:val="00AF3372"/>
    <w:rsid w:val="00AF3505"/>
    <w:rsid w:val="00AF4011"/>
    <w:rsid w:val="00AF4564"/>
    <w:rsid w:val="00AF495B"/>
    <w:rsid w:val="00AF4CCD"/>
    <w:rsid w:val="00AF583A"/>
    <w:rsid w:val="00AF5EC6"/>
    <w:rsid w:val="00AF615E"/>
    <w:rsid w:val="00AF69C0"/>
    <w:rsid w:val="00AF73C3"/>
    <w:rsid w:val="00B012A2"/>
    <w:rsid w:val="00B01430"/>
    <w:rsid w:val="00B01703"/>
    <w:rsid w:val="00B028CD"/>
    <w:rsid w:val="00B0397E"/>
    <w:rsid w:val="00B03D11"/>
    <w:rsid w:val="00B044D3"/>
    <w:rsid w:val="00B046B1"/>
    <w:rsid w:val="00B04AD3"/>
    <w:rsid w:val="00B04C0C"/>
    <w:rsid w:val="00B04C3B"/>
    <w:rsid w:val="00B060E9"/>
    <w:rsid w:val="00B0610C"/>
    <w:rsid w:val="00B06960"/>
    <w:rsid w:val="00B069FA"/>
    <w:rsid w:val="00B0714F"/>
    <w:rsid w:val="00B07934"/>
    <w:rsid w:val="00B07CA3"/>
    <w:rsid w:val="00B10FB2"/>
    <w:rsid w:val="00B111CC"/>
    <w:rsid w:val="00B111F2"/>
    <w:rsid w:val="00B117FE"/>
    <w:rsid w:val="00B123E0"/>
    <w:rsid w:val="00B1270B"/>
    <w:rsid w:val="00B132B1"/>
    <w:rsid w:val="00B13B0E"/>
    <w:rsid w:val="00B13DBF"/>
    <w:rsid w:val="00B140BC"/>
    <w:rsid w:val="00B1417D"/>
    <w:rsid w:val="00B141E7"/>
    <w:rsid w:val="00B142C8"/>
    <w:rsid w:val="00B15133"/>
    <w:rsid w:val="00B15908"/>
    <w:rsid w:val="00B15B92"/>
    <w:rsid w:val="00B16823"/>
    <w:rsid w:val="00B175A2"/>
    <w:rsid w:val="00B17A24"/>
    <w:rsid w:val="00B20493"/>
    <w:rsid w:val="00B21FA3"/>
    <w:rsid w:val="00B22408"/>
    <w:rsid w:val="00B224F7"/>
    <w:rsid w:val="00B22ABB"/>
    <w:rsid w:val="00B22C09"/>
    <w:rsid w:val="00B22D54"/>
    <w:rsid w:val="00B2332D"/>
    <w:rsid w:val="00B23D40"/>
    <w:rsid w:val="00B24126"/>
    <w:rsid w:val="00B2439E"/>
    <w:rsid w:val="00B246AE"/>
    <w:rsid w:val="00B247AF"/>
    <w:rsid w:val="00B24A70"/>
    <w:rsid w:val="00B25E37"/>
    <w:rsid w:val="00B2671B"/>
    <w:rsid w:val="00B26811"/>
    <w:rsid w:val="00B26C41"/>
    <w:rsid w:val="00B27886"/>
    <w:rsid w:val="00B27A5A"/>
    <w:rsid w:val="00B27AE4"/>
    <w:rsid w:val="00B30027"/>
    <w:rsid w:val="00B30444"/>
    <w:rsid w:val="00B30CB8"/>
    <w:rsid w:val="00B31B7D"/>
    <w:rsid w:val="00B32323"/>
    <w:rsid w:val="00B3250D"/>
    <w:rsid w:val="00B327AF"/>
    <w:rsid w:val="00B32B7B"/>
    <w:rsid w:val="00B32D01"/>
    <w:rsid w:val="00B33182"/>
    <w:rsid w:val="00B33357"/>
    <w:rsid w:val="00B333DD"/>
    <w:rsid w:val="00B33B3C"/>
    <w:rsid w:val="00B343BD"/>
    <w:rsid w:val="00B34416"/>
    <w:rsid w:val="00B3491C"/>
    <w:rsid w:val="00B34936"/>
    <w:rsid w:val="00B34E49"/>
    <w:rsid w:val="00B34E84"/>
    <w:rsid w:val="00B35ACF"/>
    <w:rsid w:val="00B35EAB"/>
    <w:rsid w:val="00B36132"/>
    <w:rsid w:val="00B36530"/>
    <w:rsid w:val="00B36DE2"/>
    <w:rsid w:val="00B36FC5"/>
    <w:rsid w:val="00B37B20"/>
    <w:rsid w:val="00B40259"/>
    <w:rsid w:val="00B40306"/>
    <w:rsid w:val="00B40520"/>
    <w:rsid w:val="00B409A0"/>
    <w:rsid w:val="00B41020"/>
    <w:rsid w:val="00B41C78"/>
    <w:rsid w:val="00B41C7B"/>
    <w:rsid w:val="00B41D87"/>
    <w:rsid w:val="00B4257F"/>
    <w:rsid w:val="00B42B93"/>
    <w:rsid w:val="00B42CC6"/>
    <w:rsid w:val="00B42DA2"/>
    <w:rsid w:val="00B42DC5"/>
    <w:rsid w:val="00B43B28"/>
    <w:rsid w:val="00B448D5"/>
    <w:rsid w:val="00B44E48"/>
    <w:rsid w:val="00B51368"/>
    <w:rsid w:val="00B51A5A"/>
    <w:rsid w:val="00B51E42"/>
    <w:rsid w:val="00B52EE4"/>
    <w:rsid w:val="00B53E43"/>
    <w:rsid w:val="00B54BAE"/>
    <w:rsid w:val="00B5534E"/>
    <w:rsid w:val="00B559ED"/>
    <w:rsid w:val="00B55FAE"/>
    <w:rsid w:val="00B560A7"/>
    <w:rsid w:val="00B56496"/>
    <w:rsid w:val="00B56EAE"/>
    <w:rsid w:val="00B57283"/>
    <w:rsid w:val="00B575E1"/>
    <w:rsid w:val="00B57EEA"/>
    <w:rsid w:val="00B604F0"/>
    <w:rsid w:val="00B60B8F"/>
    <w:rsid w:val="00B60D69"/>
    <w:rsid w:val="00B60D94"/>
    <w:rsid w:val="00B615C1"/>
    <w:rsid w:val="00B61D58"/>
    <w:rsid w:val="00B61E2E"/>
    <w:rsid w:val="00B61FBF"/>
    <w:rsid w:val="00B62C08"/>
    <w:rsid w:val="00B62E06"/>
    <w:rsid w:val="00B637D4"/>
    <w:rsid w:val="00B63B1A"/>
    <w:rsid w:val="00B655DF"/>
    <w:rsid w:val="00B65F29"/>
    <w:rsid w:val="00B65FF2"/>
    <w:rsid w:val="00B66D9C"/>
    <w:rsid w:val="00B6715F"/>
    <w:rsid w:val="00B67CC7"/>
    <w:rsid w:val="00B70232"/>
    <w:rsid w:val="00B705A5"/>
    <w:rsid w:val="00B711CB"/>
    <w:rsid w:val="00B715FD"/>
    <w:rsid w:val="00B71D51"/>
    <w:rsid w:val="00B723AB"/>
    <w:rsid w:val="00B726EE"/>
    <w:rsid w:val="00B73277"/>
    <w:rsid w:val="00B73962"/>
    <w:rsid w:val="00B73CF8"/>
    <w:rsid w:val="00B74DF7"/>
    <w:rsid w:val="00B75170"/>
    <w:rsid w:val="00B7522A"/>
    <w:rsid w:val="00B75510"/>
    <w:rsid w:val="00B7555C"/>
    <w:rsid w:val="00B75803"/>
    <w:rsid w:val="00B766BF"/>
    <w:rsid w:val="00B76CBF"/>
    <w:rsid w:val="00B77611"/>
    <w:rsid w:val="00B7795D"/>
    <w:rsid w:val="00B8005B"/>
    <w:rsid w:val="00B82F9E"/>
    <w:rsid w:val="00B83340"/>
    <w:rsid w:val="00B835E3"/>
    <w:rsid w:val="00B83722"/>
    <w:rsid w:val="00B83780"/>
    <w:rsid w:val="00B83AA1"/>
    <w:rsid w:val="00B83B2C"/>
    <w:rsid w:val="00B844DD"/>
    <w:rsid w:val="00B84B20"/>
    <w:rsid w:val="00B85725"/>
    <w:rsid w:val="00B8598C"/>
    <w:rsid w:val="00B85FE4"/>
    <w:rsid w:val="00B86255"/>
    <w:rsid w:val="00B869E8"/>
    <w:rsid w:val="00B86B28"/>
    <w:rsid w:val="00B874D5"/>
    <w:rsid w:val="00B908C2"/>
    <w:rsid w:val="00B90DA3"/>
    <w:rsid w:val="00B91368"/>
    <w:rsid w:val="00B91A93"/>
    <w:rsid w:val="00B91D34"/>
    <w:rsid w:val="00B91FBB"/>
    <w:rsid w:val="00B91FFD"/>
    <w:rsid w:val="00B92328"/>
    <w:rsid w:val="00B93694"/>
    <w:rsid w:val="00B93AB8"/>
    <w:rsid w:val="00B93D72"/>
    <w:rsid w:val="00B952A0"/>
    <w:rsid w:val="00B9553B"/>
    <w:rsid w:val="00B96DC0"/>
    <w:rsid w:val="00B976B3"/>
    <w:rsid w:val="00B97A3C"/>
    <w:rsid w:val="00B97B8C"/>
    <w:rsid w:val="00BA0E07"/>
    <w:rsid w:val="00BA0F9E"/>
    <w:rsid w:val="00BA140B"/>
    <w:rsid w:val="00BA1667"/>
    <w:rsid w:val="00BA2299"/>
    <w:rsid w:val="00BA2471"/>
    <w:rsid w:val="00BA2883"/>
    <w:rsid w:val="00BA2C5F"/>
    <w:rsid w:val="00BA3165"/>
    <w:rsid w:val="00BA31B8"/>
    <w:rsid w:val="00BA47D7"/>
    <w:rsid w:val="00BA5911"/>
    <w:rsid w:val="00BA5AC7"/>
    <w:rsid w:val="00BA6207"/>
    <w:rsid w:val="00BA755A"/>
    <w:rsid w:val="00BA762D"/>
    <w:rsid w:val="00BA7F38"/>
    <w:rsid w:val="00BB0A3A"/>
    <w:rsid w:val="00BB0B63"/>
    <w:rsid w:val="00BB0EB1"/>
    <w:rsid w:val="00BB166F"/>
    <w:rsid w:val="00BB1BF2"/>
    <w:rsid w:val="00BB2274"/>
    <w:rsid w:val="00BB2CAE"/>
    <w:rsid w:val="00BB4669"/>
    <w:rsid w:val="00BB5201"/>
    <w:rsid w:val="00BB7E8F"/>
    <w:rsid w:val="00BC0740"/>
    <w:rsid w:val="00BC09BA"/>
    <w:rsid w:val="00BC0E89"/>
    <w:rsid w:val="00BC2051"/>
    <w:rsid w:val="00BC2375"/>
    <w:rsid w:val="00BC2755"/>
    <w:rsid w:val="00BC35F6"/>
    <w:rsid w:val="00BC4501"/>
    <w:rsid w:val="00BC4DCD"/>
    <w:rsid w:val="00BC525D"/>
    <w:rsid w:val="00BC56A3"/>
    <w:rsid w:val="00BC6276"/>
    <w:rsid w:val="00BC7408"/>
    <w:rsid w:val="00BC7EF5"/>
    <w:rsid w:val="00BD03E5"/>
    <w:rsid w:val="00BD0A1A"/>
    <w:rsid w:val="00BD164B"/>
    <w:rsid w:val="00BD1A3D"/>
    <w:rsid w:val="00BD1EF1"/>
    <w:rsid w:val="00BD2209"/>
    <w:rsid w:val="00BD2DE8"/>
    <w:rsid w:val="00BD2FA9"/>
    <w:rsid w:val="00BD3EF8"/>
    <w:rsid w:val="00BD41CC"/>
    <w:rsid w:val="00BD45EA"/>
    <w:rsid w:val="00BD4860"/>
    <w:rsid w:val="00BD4BA2"/>
    <w:rsid w:val="00BD567A"/>
    <w:rsid w:val="00BD6353"/>
    <w:rsid w:val="00BD701F"/>
    <w:rsid w:val="00BE0494"/>
    <w:rsid w:val="00BE0A83"/>
    <w:rsid w:val="00BE10A9"/>
    <w:rsid w:val="00BE19E6"/>
    <w:rsid w:val="00BE1E47"/>
    <w:rsid w:val="00BE296B"/>
    <w:rsid w:val="00BE30D6"/>
    <w:rsid w:val="00BE3AD5"/>
    <w:rsid w:val="00BE4FC7"/>
    <w:rsid w:val="00BE7A8A"/>
    <w:rsid w:val="00BE7F04"/>
    <w:rsid w:val="00BF01A4"/>
    <w:rsid w:val="00BF0821"/>
    <w:rsid w:val="00BF0DF1"/>
    <w:rsid w:val="00BF0FD2"/>
    <w:rsid w:val="00BF12AE"/>
    <w:rsid w:val="00BF1575"/>
    <w:rsid w:val="00BF1893"/>
    <w:rsid w:val="00BF19B1"/>
    <w:rsid w:val="00BF264B"/>
    <w:rsid w:val="00BF3587"/>
    <w:rsid w:val="00BF3BAB"/>
    <w:rsid w:val="00BF3E80"/>
    <w:rsid w:val="00BF4004"/>
    <w:rsid w:val="00BF513D"/>
    <w:rsid w:val="00BF526E"/>
    <w:rsid w:val="00BF58D7"/>
    <w:rsid w:val="00BF6434"/>
    <w:rsid w:val="00BF660E"/>
    <w:rsid w:val="00BF6662"/>
    <w:rsid w:val="00BF69C8"/>
    <w:rsid w:val="00BF6BCF"/>
    <w:rsid w:val="00BF70D1"/>
    <w:rsid w:val="00BF73DC"/>
    <w:rsid w:val="00BF7AD9"/>
    <w:rsid w:val="00BF7C0A"/>
    <w:rsid w:val="00BF7FD0"/>
    <w:rsid w:val="00C00350"/>
    <w:rsid w:val="00C004CD"/>
    <w:rsid w:val="00C006C6"/>
    <w:rsid w:val="00C00971"/>
    <w:rsid w:val="00C021FD"/>
    <w:rsid w:val="00C02C39"/>
    <w:rsid w:val="00C03035"/>
    <w:rsid w:val="00C032BB"/>
    <w:rsid w:val="00C03542"/>
    <w:rsid w:val="00C03C2D"/>
    <w:rsid w:val="00C03E83"/>
    <w:rsid w:val="00C040A7"/>
    <w:rsid w:val="00C04888"/>
    <w:rsid w:val="00C04905"/>
    <w:rsid w:val="00C04CCF"/>
    <w:rsid w:val="00C055BB"/>
    <w:rsid w:val="00C057FB"/>
    <w:rsid w:val="00C05DE6"/>
    <w:rsid w:val="00C0771A"/>
    <w:rsid w:val="00C07AE5"/>
    <w:rsid w:val="00C07C5B"/>
    <w:rsid w:val="00C105FA"/>
    <w:rsid w:val="00C11EB8"/>
    <w:rsid w:val="00C11FB0"/>
    <w:rsid w:val="00C124FF"/>
    <w:rsid w:val="00C12E31"/>
    <w:rsid w:val="00C14133"/>
    <w:rsid w:val="00C14AD6"/>
    <w:rsid w:val="00C157A2"/>
    <w:rsid w:val="00C15CF2"/>
    <w:rsid w:val="00C16050"/>
    <w:rsid w:val="00C1676B"/>
    <w:rsid w:val="00C16D15"/>
    <w:rsid w:val="00C170BB"/>
    <w:rsid w:val="00C171F3"/>
    <w:rsid w:val="00C17E5A"/>
    <w:rsid w:val="00C20815"/>
    <w:rsid w:val="00C20E8C"/>
    <w:rsid w:val="00C21B26"/>
    <w:rsid w:val="00C21FE0"/>
    <w:rsid w:val="00C22393"/>
    <w:rsid w:val="00C23E10"/>
    <w:rsid w:val="00C244D2"/>
    <w:rsid w:val="00C2467D"/>
    <w:rsid w:val="00C24B47"/>
    <w:rsid w:val="00C24D90"/>
    <w:rsid w:val="00C2596A"/>
    <w:rsid w:val="00C25FAC"/>
    <w:rsid w:val="00C26523"/>
    <w:rsid w:val="00C268BA"/>
    <w:rsid w:val="00C27099"/>
    <w:rsid w:val="00C27417"/>
    <w:rsid w:val="00C2773D"/>
    <w:rsid w:val="00C27E59"/>
    <w:rsid w:val="00C302B0"/>
    <w:rsid w:val="00C33106"/>
    <w:rsid w:val="00C33164"/>
    <w:rsid w:val="00C332DA"/>
    <w:rsid w:val="00C33366"/>
    <w:rsid w:val="00C33D2E"/>
    <w:rsid w:val="00C34259"/>
    <w:rsid w:val="00C34453"/>
    <w:rsid w:val="00C34915"/>
    <w:rsid w:val="00C34BF2"/>
    <w:rsid w:val="00C361CF"/>
    <w:rsid w:val="00C36B0D"/>
    <w:rsid w:val="00C36BB6"/>
    <w:rsid w:val="00C36E57"/>
    <w:rsid w:val="00C40046"/>
    <w:rsid w:val="00C401C5"/>
    <w:rsid w:val="00C4103D"/>
    <w:rsid w:val="00C41A8C"/>
    <w:rsid w:val="00C41F21"/>
    <w:rsid w:val="00C41F85"/>
    <w:rsid w:val="00C423F1"/>
    <w:rsid w:val="00C426A4"/>
    <w:rsid w:val="00C431B1"/>
    <w:rsid w:val="00C43304"/>
    <w:rsid w:val="00C43BEA"/>
    <w:rsid w:val="00C44132"/>
    <w:rsid w:val="00C44D09"/>
    <w:rsid w:val="00C457F0"/>
    <w:rsid w:val="00C45B75"/>
    <w:rsid w:val="00C462DB"/>
    <w:rsid w:val="00C4638D"/>
    <w:rsid w:val="00C46B69"/>
    <w:rsid w:val="00C47DB9"/>
    <w:rsid w:val="00C50C5E"/>
    <w:rsid w:val="00C512EF"/>
    <w:rsid w:val="00C519A2"/>
    <w:rsid w:val="00C51E97"/>
    <w:rsid w:val="00C52E54"/>
    <w:rsid w:val="00C53627"/>
    <w:rsid w:val="00C53802"/>
    <w:rsid w:val="00C53E29"/>
    <w:rsid w:val="00C53EDA"/>
    <w:rsid w:val="00C54E11"/>
    <w:rsid w:val="00C54E6A"/>
    <w:rsid w:val="00C552FC"/>
    <w:rsid w:val="00C557FC"/>
    <w:rsid w:val="00C5785F"/>
    <w:rsid w:val="00C578F7"/>
    <w:rsid w:val="00C57A40"/>
    <w:rsid w:val="00C57DBD"/>
    <w:rsid w:val="00C57DC2"/>
    <w:rsid w:val="00C6083D"/>
    <w:rsid w:val="00C61D6B"/>
    <w:rsid w:val="00C63B36"/>
    <w:rsid w:val="00C64A5D"/>
    <w:rsid w:val="00C64C70"/>
    <w:rsid w:val="00C64D8E"/>
    <w:rsid w:val="00C65F53"/>
    <w:rsid w:val="00C666EA"/>
    <w:rsid w:val="00C67361"/>
    <w:rsid w:val="00C6782D"/>
    <w:rsid w:val="00C702A6"/>
    <w:rsid w:val="00C705A0"/>
    <w:rsid w:val="00C70DC7"/>
    <w:rsid w:val="00C71660"/>
    <w:rsid w:val="00C718E5"/>
    <w:rsid w:val="00C726B7"/>
    <w:rsid w:val="00C758C2"/>
    <w:rsid w:val="00C766BE"/>
    <w:rsid w:val="00C766E7"/>
    <w:rsid w:val="00C76887"/>
    <w:rsid w:val="00C76FD3"/>
    <w:rsid w:val="00C77033"/>
    <w:rsid w:val="00C77953"/>
    <w:rsid w:val="00C77C06"/>
    <w:rsid w:val="00C80678"/>
    <w:rsid w:val="00C80EE0"/>
    <w:rsid w:val="00C80FBA"/>
    <w:rsid w:val="00C81697"/>
    <w:rsid w:val="00C8186D"/>
    <w:rsid w:val="00C82C31"/>
    <w:rsid w:val="00C83BD8"/>
    <w:rsid w:val="00C84908"/>
    <w:rsid w:val="00C8499F"/>
    <w:rsid w:val="00C85221"/>
    <w:rsid w:val="00C85A84"/>
    <w:rsid w:val="00C85B79"/>
    <w:rsid w:val="00C86369"/>
    <w:rsid w:val="00C86485"/>
    <w:rsid w:val="00C86B23"/>
    <w:rsid w:val="00C8727B"/>
    <w:rsid w:val="00C87770"/>
    <w:rsid w:val="00C90252"/>
    <w:rsid w:val="00C90A9E"/>
    <w:rsid w:val="00C91242"/>
    <w:rsid w:val="00C91317"/>
    <w:rsid w:val="00C91743"/>
    <w:rsid w:val="00C91A72"/>
    <w:rsid w:val="00C94362"/>
    <w:rsid w:val="00C9445D"/>
    <w:rsid w:val="00C948AA"/>
    <w:rsid w:val="00C97269"/>
    <w:rsid w:val="00C97745"/>
    <w:rsid w:val="00C979EF"/>
    <w:rsid w:val="00C97CE8"/>
    <w:rsid w:val="00CA0428"/>
    <w:rsid w:val="00CA11D0"/>
    <w:rsid w:val="00CA1DE2"/>
    <w:rsid w:val="00CA1FD8"/>
    <w:rsid w:val="00CA2ECC"/>
    <w:rsid w:val="00CA313E"/>
    <w:rsid w:val="00CA3FA0"/>
    <w:rsid w:val="00CA4027"/>
    <w:rsid w:val="00CA4B58"/>
    <w:rsid w:val="00CA525B"/>
    <w:rsid w:val="00CA5546"/>
    <w:rsid w:val="00CA57E2"/>
    <w:rsid w:val="00CA5C5C"/>
    <w:rsid w:val="00CA5F10"/>
    <w:rsid w:val="00CA6359"/>
    <w:rsid w:val="00CA64C7"/>
    <w:rsid w:val="00CA72FA"/>
    <w:rsid w:val="00CA75D3"/>
    <w:rsid w:val="00CB0C77"/>
    <w:rsid w:val="00CB1A6B"/>
    <w:rsid w:val="00CB1B39"/>
    <w:rsid w:val="00CB1EFD"/>
    <w:rsid w:val="00CB203B"/>
    <w:rsid w:val="00CB2BA6"/>
    <w:rsid w:val="00CB32D0"/>
    <w:rsid w:val="00CB401B"/>
    <w:rsid w:val="00CB4D9D"/>
    <w:rsid w:val="00CB6077"/>
    <w:rsid w:val="00CB6592"/>
    <w:rsid w:val="00CB7CD2"/>
    <w:rsid w:val="00CB7CEF"/>
    <w:rsid w:val="00CC0319"/>
    <w:rsid w:val="00CC0767"/>
    <w:rsid w:val="00CC0C2A"/>
    <w:rsid w:val="00CC0F17"/>
    <w:rsid w:val="00CC236F"/>
    <w:rsid w:val="00CC2EBB"/>
    <w:rsid w:val="00CC324E"/>
    <w:rsid w:val="00CC331B"/>
    <w:rsid w:val="00CC433B"/>
    <w:rsid w:val="00CC481E"/>
    <w:rsid w:val="00CC589C"/>
    <w:rsid w:val="00CC5BD8"/>
    <w:rsid w:val="00CC6486"/>
    <w:rsid w:val="00CC66CD"/>
    <w:rsid w:val="00CC750B"/>
    <w:rsid w:val="00CC7CED"/>
    <w:rsid w:val="00CC7FEE"/>
    <w:rsid w:val="00CD0BBA"/>
    <w:rsid w:val="00CD20CA"/>
    <w:rsid w:val="00CD2460"/>
    <w:rsid w:val="00CD3658"/>
    <w:rsid w:val="00CD3D50"/>
    <w:rsid w:val="00CD41B3"/>
    <w:rsid w:val="00CD41F7"/>
    <w:rsid w:val="00CD438B"/>
    <w:rsid w:val="00CD44F6"/>
    <w:rsid w:val="00CD4774"/>
    <w:rsid w:val="00CD55CB"/>
    <w:rsid w:val="00CD5FBB"/>
    <w:rsid w:val="00CD673B"/>
    <w:rsid w:val="00CD698A"/>
    <w:rsid w:val="00CD79EF"/>
    <w:rsid w:val="00CE0166"/>
    <w:rsid w:val="00CE01A0"/>
    <w:rsid w:val="00CE07E3"/>
    <w:rsid w:val="00CE13A4"/>
    <w:rsid w:val="00CE15E2"/>
    <w:rsid w:val="00CE19E3"/>
    <w:rsid w:val="00CE1AF2"/>
    <w:rsid w:val="00CE2119"/>
    <w:rsid w:val="00CE22F6"/>
    <w:rsid w:val="00CE25FB"/>
    <w:rsid w:val="00CE2E05"/>
    <w:rsid w:val="00CE301E"/>
    <w:rsid w:val="00CE3238"/>
    <w:rsid w:val="00CE5426"/>
    <w:rsid w:val="00CE582F"/>
    <w:rsid w:val="00CE595B"/>
    <w:rsid w:val="00CE6023"/>
    <w:rsid w:val="00CE6061"/>
    <w:rsid w:val="00CE75BA"/>
    <w:rsid w:val="00CF04D7"/>
    <w:rsid w:val="00CF1080"/>
    <w:rsid w:val="00CF185D"/>
    <w:rsid w:val="00CF1BCC"/>
    <w:rsid w:val="00CF1ECE"/>
    <w:rsid w:val="00CF2AFF"/>
    <w:rsid w:val="00CF3A47"/>
    <w:rsid w:val="00CF4288"/>
    <w:rsid w:val="00CF4AE5"/>
    <w:rsid w:val="00CF57B3"/>
    <w:rsid w:val="00CF5ED1"/>
    <w:rsid w:val="00CF612F"/>
    <w:rsid w:val="00CF68CD"/>
    <w:rsid w:val="00CF6FE8"/>
    <w:rsid w:val="00D00EC9"/>
    <w:rsid w:val="00D01BD0"/>
    <w:rsid w:val="00D01C27"/>
    <w:rsid w:val="00D024F1"/>
    <w:rsid w:val="00D02896"/>
    <w:rsid w:val="00D036A1"/>
    <w:rsid w:val="00D038D6"/>
    <w:rsid w:val="00D03B88"/>
    <w:rsid w:val="00D04D64"/>
    <w:rsid w:val="00D05794"/>
    <w:rsid w:val="00D05A62"/>
    <w:rsid w:val="00D0778E"/>
    <w:rsid w:val="00D105D2"/>
    <w:rsid w:val="00D108E5"/>
    <w:rsid w:val="00D11108"/>
    <w:rsid w:val="00D1142E"/>
    <w:rsid w:val="00D115A0"/>
    <w:rsid w:val="00D11FB4"/>
    <w:rsid w:val="00D13024"/>
    <w:rsid w:val="00D14406"/>
    <w:rsid w:val="00D155E2"/>
    <w:rsid w:val="00D15603"/>
    <w:rsid w:val="00D15C14"/>
    <w:rsid w:val="00D161CE"/>
    <w:rsid w:val="00D1757B"/>
    <w:rsid w:val="00D17EC6"/>
    <w:rsid w:val="00D20E80"/>
    <w:rsid w:val="00D212D8"/>
    <w:rsid w:val="00D21BB1"/>
    <w:rsid w:val="00D22073"/>
    <w:rsid w:val="00D2382F"/>
    <w:rsid w:val="00D2397A"/>
    <w:rsid w:val="00D23997"/>
    <w:rsid w:val="00D24898"/>
    <w:rsid w:val="00D24B29"/>
    <w:rsid w:val="00D24B45"/>
    <w:rsid w:val="00D259FD"/>
    <w:rsid w:val="00D269BD"/>
    <w:rsid w:val="00D278C9"/>
    <w:rsid w:val="00D2790C"/>
    <w:rsid w:val="00D27A4B"/>
    <w:rsid w:val="00D30534"/>
    <w:rsid w:val="00D30C47"/>
    <w:rsid w:val="00D30C6C"/>
    <w:rsid w:val="00D30E99"/>
    <w:rsid w:val="00D32443"/>
    <w:rsid w:val="00D3324C"/>
    <w:rsid w:val="00D33728"/>
    <w:rsid w:val="00D33AAA"/>
    <w:rsid w:val="00D349CC"/>
    <w:rsid w:val="00D3515A"/>
    <w:rsid w:val="00D35AF2"/>
    <w:rsid w:val="00D3694E"/>
    <w:rsid w:val="00D37C48"/>
    <w:rsid w:val="00D37D20"/>
    <w:rsid w:val="00D37DC4"/>
    <w:rsid w:val="00D37EA6"/>
    <w:rsid w:val="00D402E5"/>
    <w:rsid w:val="00D4051E"/>
    <w:rsid w:val="00D41342"/>
    <w:rsid w:val="00D41745"/>
    <w:rsid w:val="00D41B58"/>
    <w:rsid w:val="00D427C5"/>
    <w:rsid w:val="00D42950"/>
    <w:rsid w:val="00D43355"/>
    <w:rsid w:val="00D436AA"/>
    <w:rsid w:val="00D43898"/>
    <w:rsid w:val="00D43A49"/>
    <w:rsid w:val="00D43A6E"/>
    <w:rsid w:val="00D43B3D"/>
    <w:rsid w:val="00D43E74"/>
    <w:rsid w:val="00D4424E"/>
    <w:rsid w:val="00D4495E"/>
    <w:rsid w:val="00D4550D"/>
    <w:rsid w:val="00D456C4"/>
    <w:rsid w:val="00D45DF3"/>
    <w:rsid w:val="00D467EA"/>
    <w:rsid w:val="00D46C1E"/>
    <w:rsid w:val="00D471DD"/>
    <w:rsid w:val="00D4756C"/>
    <w:rsid w:val="00D47EB3"/>
    <w:rsid w:val="00D47F9B"/>
    <w:rsid w:val="00D502C9"/>
    <w:rsid w:val="00D5034F"/>
    <w:rsid w:val="00D50A8E"/>
    <w:rsid w:val="00D50B92"/>
    <w:rsid w:val="00D51A0E"/>
    <w:rsid w:val="00D51D6B"/>
    <w:rsid w:val="00D5208F"/>
    <w:rsid w:val="00D52141"/>
    <w:rsid w:val="00D52C86"/>
    <w:rsid w:val="00D52FEA"/>
    <w:rsid w:val="00D54613"/>
    <w:rsid w:val="00D55134"/>
    <w:rsid w:val="00D55AB0"/>
    <w:rsid w:val="00D55CE0"/>
    <w:rsid w:val="00D567AC"/>
    <w:rsid w:val="00D56847"/>
    <w:rsid w:val="00D57081"/>
    <w:rsid w:val="00D57418"/>
    <w:rsid w:val="00D60727"/>
    <w:rsid w:val="00D60B10"/>
    <w:rsid w:val="00D60DD2"/>
    <w:rsid w:val="00D616F7"/>
    <w:rsid w:val="00D618DE"/>
    <w:rsid w:val="00D61C79"/>
    <w:rsid w:val="00D62E6B"/>
    <w:rsid w:val="00D63823"/>
    <w:rsid w:val="00D638EC"/>
    <w:rsid w:val="00D63BB1"/>
    <w:rsid w:val="00D63F95"/>
    <w:rsid w:val="00D662B9"/>
    <w:rsid w:val="00D669CB"/>
    <w:rsid w:val="00D66ED3"/>
    <w:rsid w:val="00D66F4A"/>
    <w:rsid w:val="00D679E9"/>
    <w:rsid w:val="00D67A0F"/>
    <w:rsid w:val="00D67BEB"/>
    <w:rsid w:val="00D71202"/>
    <w:rsid w:val="00D7123D"/>
    <w:rsid w:val="00D71298"/>
    <w:rsid w:val="00D71628"/>
    <w:rsid w:val="00D719B5"/>
    <w:rsid w:val="00D72181"/>
    <w:rsid w:val="00D72406"/>
    <w:rsid w:val="00D72948"/>
    <w:rsid w:val="00D72BC0"/>
    <w:rsid w:val="00D73462"/>
    <w:rsid w:val="00D735C6"/>
    <w:rsid w:val="00D73B94"/>
    <w:rsid w:val="00D74048"/>
    <w:rsid w:val="00D74408"/>
    <w:rsid w:val="00D745A4"/>
    <w:rsid w:val="00D74C77"/>
    <w:rsid w:val="00D74F67"/>
    <w:rsid w:val="00D7517D"/>
    <w:rsid w:val="00D754CF"/>
    <w:rsid w:val="00D755FB"/>
    <w:rsid w:val="00D7585F"/>
    <w:rsid w:val="00D75AC6"/>
    <w:rsid w:val="00D760E7"/>
    <w:rsid w:val="00D764EE"/>
    <w:rsid w:val="00D76683"/>
    <w:rsid w:val="00D76734"/>
    <w:rsid w:val="00D768B0"/>
    <w:rsid w:val="00D76CE7"/>
    <w:rsid w:val="00D76F16"/>
    <w:rsid w:val="00D7712F"/>
    <w:rsid w:val="00D77517"/>
    <w:rsid w:val="00D7764E"/>
    <w:rsid w:val="00D8017F"/>
    <w:rsid w:val="00D80237"/>
    <w:rsid w:val="00D816D4"/>
    <w:rsid w:val="00D8196D"/>
    <w:rsid w:val="00D82E0A"/>
    <w:rsid w:val="00D84B02"/>
    <w:rsid w:val="00D85265"/>
    <w:rsid w:val="00D85462"/>
    <w:rsid w:val="00D85C26"/>
    <w:rsid w:val="00D86703"/>
    <w:rsid w:val="00D8788F"/>
    <w:rsid w:val="00D87AC3"/>
    <w:rsid w:val="00D90011"/>
    <w:rsid w:val="00D907BD"/>
    <w:rsid w:val="00D907D9"/>
    <w:rsid w:val="00D912DA"/>
    <w:rsid w:val="00D91ADB"/>
    <w:rsid w:val="00D92B4A"/>
    <w:rsid w:val="00D949A2"/>
    <w:rsid w:val="00D95432"/>
    <w:rsid w:val="00D956F1"/>
    <w:rsid w:val="00D95A20"/>
    <w:rsid w:val="00D95A2D"/>
    <w:rsid w:val="00D966DB"/>
    <w:rsid w:val="00D966F6"/>
    <w:rsid w:val="00D96FFA"/>
    <w:rsid w:val="00D97396"/>
    <w:rsid w:val="00D97A5E"/>
    <w:rsid w:val="00DA013D"/>
    <w:rsid w:val="00DA0547"/>
    <w:rsid w:val="00DA08D6"/>
    <w:rsid w:val="00DA0A8A"/>
    <w:rsid w:val="00DA0C89"/>
    <w:rsid w:val="00DA18A8"/>
    <w:rsid w:val="00DA1ABC"/>
    <w:rsid w:val="00DA2004"/>
    <w:rsid w:val="00DA28B5"/>
    <w:rsid w:val="00DA29E4"/>
    <w:rsid w:val="00DA2B48"/>
    <w:rsid w:val="00DA2CB9"/>
    <w:rsid w:val="00DA3158"/>
    <w:rsid w:val="00DA3BE5"/>
    <w:rsid w:val="00DA400A"/>
    <w:rsid w:val="00DA410C"/>
    <w:rsid w:val="00DA5E4F"/>
    <w:rsid w:val="00DA5EC5"/>
    <w:rsid w:val="00DA5FA6"/>
    <w:rsid w:val="00DA5FEA"/>
    <w:rsid w:val="00DA7162"/>
    <w:rsid w:val="00DA7679"/>
    <w:rsid w:val="00DA7A34"/>
    <w:rsid w:val="00DB0470"/>
    <w:rsid w:val="00DB05E3"/>
    <w:rsid w:val="00DB0BD0"/>
    <w:rsid w:val="00DB0E5B"/>
    <w:rsid w:val="00DB18CD"/>
    <w:rsid w:val="00DB19CF"/>
    <w:rsid w:val="00DB1D16"/>
    <w:rsid w:val="00DB26D6"/>
    <w:rsid w:val="00DB2D15"/>
    <w:rsid w:val="00DB339F"/>
    <w:rsid w:val="00DB505A"/>
    <w:rsid w:val="00DB53DD"/>
    <w:rsid w:val="00DB58B9"/>
    <w:rsid w:val="00DB5EDC"/>
    <w:rsid w:val="00DB603A"/>
    <w:rsid w:val="00DB64CD"/>
    <w:rsid w:val="00DB67E0"/>
    <w:rsid w:val="00DB6ADE"/>
    <w:rsid w:val="00DB70ED"/>
    <w:rsid w:val="00DB7E49"/>
    <w:rsid w:val="00DC0275"/>
    <w:rsid w:val="00DC06C5"/>
    <w:rsid w:val="00DC08A6"/>
    <w:rsid w:val="00DC0D35"/>
    <w:rsid w:val="00DC15E0"/>
    <w:rsid w:val="00DC1670"/>
    <w:rsid w:val="00DC21AD"/>
    <w:rsid w:val="00DC2669"/>
    <w:rsid w:val="00DC29FF"/>
    <w:rsid w:val="00DC3D40"/>
    <w:rsid w:val="00DC3EDF"/>
    <w:rsid w:val="00DC53ED"/>
    <w:rsid w:val="00DC55E5"/>
    <w:rsid w:val="00DC5A17"/>
    <w:rsid w:val="00DC69C7"/>
    <w:rsid w:val="00DC70EB"/>
    <w:rsid w:val="00DC7113"/>
    <w:rsid w:val="00DC750F"/>
    <w:rsid w:val="00DC76F1"/>
    <w:rsid w:val="00DC7CE9"/>
    <w:rsid w:val="00DD0427"/>
    <w:rsid w:val="00DD0D0F"/>
    <w:rsid w:val="00DD1153"/>
    <w:rsid w:val="00DD18FC"/>
    <w:rsid w:val="00DD1BFB"/>
    <w:rsid w:val="00DD1E1B"/>
    <w:rsid w:val="00DD3123"/>
    <w:rsid w:val="00DD3416"/>
    <w:rsid w:val="00DD35A7"/>
    <w:rsid w:val="00DD532D"/>
    <w:rsid w:val="00DD55C5"/>
    <w:rsid w:val="00DD677B"/>
    <w:rsid w:val="00DD69F6"/>
    <w:rsid w:val="00DD6AC9"/>
    <w:rsid w:val="00DD6B6B"/>
    <w:rsid w:val="00DD6F1F"/>
    <w:rsid w:val="00DE01C2"/>
    <w:rsid w:val="00DE03FA"/>
    <w:rsid w:val="00DE19EA"/>
    <w:rsid w:val="00DE2906"/>
    <w:rsid w:val="00DE3C73"/>
    <w:rsid w:val="00DE46FF"/>
    <w:rsid w:val="00DE50FD"/>
    <w:rsid w:val="00DE5514"/>
    <w:rsid w:val="00DE5A19"/>
    <w:rsid w:val="00DE5E53"/>
    <w:rsid w:val="00DE62F8"/>
    <w:rsid w:val="00DE68FF"/>
    <w:rsid w:val="00DE7C8A"/>
    <w:rsid w:val="00DE7F0E"/>
    <w:rsid w:val="00DF08A3"/>
    <w:rsid w:val="00DF1583"/>
    <w:rsid w:val="00DF1C67"/>
    <w:rsid w:val="00DF2CF1"/>
    <w:rsid w:val="00DF375F"/>
    <w:rsid w:val="00DF48AC"/>
    <w:rsid w:val="00DF4EF1"/>
    <w:rsid w:val="00DF4F7C"/>
    <w:rsid w:val="00DF5206"/>
    <w:rsid w:val="00DF52A4"/>
    <w:rsid w:val="00DF5FCC"/>
    <w:rsid w:val="00DF5FF8"/>
    <w:rsid w:val="00DF60BA"/>
    <w:rsid w:val="00DF6BDA"/>
    <w:rsid w:val="00DF7377"/>
    <w:rsid w:val="00DF7EC4"/>
    <w:rsid w:val="00E00666"/>
    <w:rsid w:val="00E0094F"/>
    <w:rsid w:val="00E01699"/>
    <w:rsid w:val="00E0203D"/>
    <w:rsid w:val="00E03AC7"/>
    <w:rsid w:val="00E03E0E"/>
    <w:rsid w:val="00E047C0"/>
    <w:rsid w:val="00E0489C"/>
    <w:rsid w:val="00E04BA4"/>
    <w:rsid w:val="00E052D2"/>
    <w:rsid w:val="00E05655"/>
    <w:rsid w:val="00E05BEE"/>
    <w:rsid w:val="00E05BF5"/>
    <w:rsid w:val="00E05CFE"/>
    <w:rsid w:val="00E06356"/>
    <w:rsid w:val="00E06A85"/>
    <w:rsid w:val="00E06BF3"/>
    <w:rsid w:val="00E06D47"/>
    <w:rsid w:val="00E07FCF"/>
    <w:rsid w:val="00E108D5"/>
    <w:rsid w:val="00E11124"/>
    <w:rsid w:val="00E11914"/>
    <w:rsid w:val="00E11BE7"/>
    <w:rsid w:val="00E1354B"/>
    <w:rsid w:val="00E13867"/>
    <w:rsid w:val="00E1396C"/>
    <w:rsid w:val="00E145F7"/>
    <w:rsid w:val="00E1477B"/>
    <w:rsid w:val="00E15AB6"/>
    <w:rsid w:val="00E15C19"/>
    <w:rsid w:val="00E16058"/>
    <w:rsid w:val="00E16D4B"/>
    <w:rsid w:val="00E17BC6"/>
    <w:rsid w:val="00E20546"/>
    <w:rsid w:val="00E20E28"/>
    <w:rsid w:val="00E212D0"/>
    <w:rsid w:val="00E21587"/>
    <w:rsid w:val="00E215ED"/>
    <w:rsid w:val="00E22914"/>
    <w:rsid w:val="00E23F4B"/>
    <w:rsid w:val="00E242F5"/>
    <w:rsid w:val="00E24E02"/>
    <w:rsid w:val="00E25A88"/>
    <w:rsid w:val="00E26118"/>
    <w:rsid w:val="00E27821"/>
    <w:rsid w:val="00E27EE7"/>
    <w:rsid w:val="00E308D1"/>
    <w:rsid w:val="00E3144C"/>
    <w:rsid w:val="00E31734"/>
    <w:rsid w:val="00E31926"/>
    <w:rsid w:val="00E32009"/>
    <w:rsid w:val="00E325CA"/>
    <w:rsid w:val="00E33403"/>
    <w:rsid w:val="00E33806"/>
    <w:rsid w:val="00E33CCE"/>
    <w:rsid w:val="00E340B0"/>
    <w:rsid w:val="00E340D5"/>
    <w:rsid w:val="00E34B80"/>
    <w:rsid w:val="00E34B87"/>
    <w:rsid w:val="00E35129"/>
    <w:rsid w:val="00E3696F"/>
    <w:rsid w:val="00E3727B"/>
    <w:rsid w:val="00E376A0"/>
    <w:rsid w:val="00E3779B"/>
    <w:rsid w:val="00E378F1"/>
    <w:rsid w:val="00E37A92"/>
    <w:rsid w:val="00E37B90"/>
    <w:rsid w:val="00E40E53"/>
    <w:rsid w:val="00E40EEA"/>
    <w:rsid w:val="00E40F11"/>
    <w:rsid w:val="00E41010"/>
    <w:rsid w:val="00E42992"/>
    <w:rsid w:val="00E43546"/>
    <w:rsid w:val="00E4408D"/>
    <w:rsid w:val="00E44BC0"/>
    <w:rsid w:val="00E45ED1"/>
    <w:rsid w:val="00E467F6"/>
    <w:rsid w:val="00E46A6B"/>
    <w:rsid w:val="00E47860"/>
    <w:rsid w:val="00E479A8"/>
    <w:rsid w:val="00E50624"/>
    <w:rsid w:val="00E50B4A"/>
    <w:rsid w:val="00E50D07"/>
    <w:rsid w:val="00E50F6C"/>
    <w:rsid w:val="00E512EB"/>
    <w:rsid w:val="00E51492"/>
    <w:rsid w:val="00E5192C"/>
    <w:rsid w:val="00E530B2"/>
    <w:rsid w:val="00E53C0F"/>
    <w:rsid w:val="00E54E15"/>
    <w:rsid w:val="00E5537D"/>
    <w:rsid w:val="00E55819"/>
    <w:rsid w:val="00E55DCB"/>
    <w:rsid w:val="00E5604B"/>
    <w:rsid w:val="00E568E5"/>
    <w:rsid w:val="00E56EE5"/>
    <w:rsid w:val="00E574D0"/>
    <w:rsid w:val="00E576D6"/>
    <w:rsid w:val="00E57D9A"/>
    <w:rsid w:val="00E60211"/>
    <w:rsid w:val="00E60B79"/>
    <w:rsid w:val="00E60F13"/>
    <w:rsid w:val="00E614B8"/>
    <w:rsid w:val="00E61813"/>
    <w:rsid w:val="00E6241E"/>
    <w:rsid w:val="00E62D95"/>
    <w:rsid w:val="00E638A7"/>
    <w:rsid w:val="00E63A15"/>
    <w:rsid w:val="00E6535D"/>
    <w:rsid w:val="00E65DD8"/>
    <w:rsid w:val="00E65E70"/>
    <w:rsid w:val="00E665CB"/>
    <w:rsid w:val="00E66B6B"/>
    <w:rsid w:val="00E66F2B"/>
    <w:rsid w:val="00E67040"/>
    <w:rsid w:val="00E672ED"/>
    <w:rsid w:val="00E67BBF"/>
    <w:rsid w:val="00E67BEE"/>
    <w:rsid w:val="00E701AF"/>
    <w:rsid w:val="00E7078C"/>
    <w:rsid w:val="00E70E83"/>
    <w:rsid w:val="00E71288"/>
    <w:rsid w:val="00E721A0"/>
    <w:rsid w:val="00E72266"/>
    <w:rsid w:val="00E72EB3"/>
    <w:rsid w:val="00E738EA"/>
    <w:rsid w:val="00E74DBA"/>
    <w:rsid w:val="00E75296"/>
    <w:rsid w:val="00E757E8"/>
    <w:rsid w:val="00E75AF0"/>
    <w:rsid w:val="00E770B4"/>
    <w:rsid w:val="00E7736A"/>
    <w:rsid w:val="00E77386"/>
    <w:rsid w:val="00E775C5"/>
    <w:rsid w:val="00E776C1"/>
    <w:rsid w:val="00E7796F"/>
    <w:rsid w:val="00E80258"/>
    <w:rsid w:val="00E81439"/>
    <w:rsid w:val="00E817FE"/>
    <w:rsid w:val="00E81EC0"/>
    <w:rsid w:val="00E83FDD"/>
    <w:rsid w:val="00E8431E"/>
    <w:rsid w:val="00E84DB5"/>
    <w:rsid w:val="00E86084"/>
    <w:rsid w:val="00E86710"/>
    <w:rsid w:val="00E8675E"/>
    <w:rsid w:val="00E867FE"/>
    <w:rsid w:val="00E87348"/>
    <w:rsid w:val="00E90317"/>
    <w:rsid w:val="00E90B3C"/>
    <w:rsid w:val="00E914C2"/>
    <w:rsid w:val="00E92427"/>
    <w:rsid w:val="00E92CD8"/>
    <w:rsid w:val="00E92FEB"/>
    <w:rsid w:val="00E938E3"/>
    <w:rsid w:val="00E93C60"/>
    <w:rsid w:val="00E956CE"/>
    <w:rsid w:val="00E957D7"/>
    <w:rsid w:val="00E95DEF"/>
    <w:rsid w:val="00E95F40"/>
    <w:rsid w:val="00E96104"/>
    <w:rsid w:val="00E961B1"/>
    <w:rsid w:val="00E96C57"/>
    <w:rsid w:val="00E97130"/>
    <w:rsid w:val="00E9726B"/>
    <w:rsid w:val="00E97273"/>
    <w:rsid w:val="00E974CE"/>
    <w:rsid w:val="00E97FFB"/>
    <w:rsid w:val="00EA0A85"/>
    <w:rsid w:val="00EA0D6E"/>
    <w:rsid w:val="00EA0F33"/>
    <w:rsid w:val="00EA175B"/>
    <w:rsid w:val="00EA1DA9"/>
    <w:rsid w:val="00EA273C"/>
    <w:rsid w:val="00EA3C5D"/>
    <w:rsid w:val="00EA3D70"/>
    <w:rsid w:val="00EA4931"/>
    <w:rsid w:val="00EA513B"/>
    <w:rsid w:val="00EA596C"/>
    <w:rsid w:val="00EA59AF"/>
    <w:rsid w:val="00EA5DC0"/>
    <w:rsid w:val="00EA63B1"/>
    <w:rsid w:val="00EA74E3"/>
    <w:rsid w:val="00EA7CE2"/>
    <w:rsid w:val="00EB0247"/>
    <w:rsid w:val="00EB0292"/>
    <w:rsid w:val="00EB0E9B"/>
    <w:rsid w:val="00EB13F8"/>
    <w:rsid w:val="00EB2D64"/>
    <w:rsid w:val="00EB3351"/>
    <w:rsid w:val="00EB3380"/>
    <w:rsid w:val="00EB393D"/>
    <w:rsid w:val="00EB3DE8"/>
    <w:rsid w:val="00EB4675"/>
    <w:rsid w:val="00EB4797"/>
    <w:rsid w:val="00EB53A8"/>
    <w:rsid w:val="00EB5AAE"/>
    <w:rsid w:val="00EB5E60"/>
    <w:rsid w:val="00EB612C"/>
    <w:rsid w:val="00EB6AF2"/>
    <w:rsid w:val="00EB747F"/>
    <w:rsid w:val="00EB7DB6"/>
    <w:rsid w:val="00EC074B"/>
    <w:rsid w:val="00EC108D"/>
    <w:rsid w:val="00EC1512"/>
    <w:rsid w:val="00EC1FB2"/>
    <w:rsid w:val="00EC27AC"/>
    <w:rsid w:val="00EC282A"/>
    <w:rsid w:val="00EC297E"/>
    <w:rsid w:val="00EC3749"/>
    <w:rsid w:val="00EC41CD"/>
    <w:rsid w:val="00EC4863"/>
    <w:rsid w:val="00EC5737"/>
    <w:rsid w:val="00EC5AA9"/>
    <w:rsid w:val="00EC5ABA"/>
    <w:rsid w:val="00EC6430"/>
    <w:rsid w:val="00EC6963"/>
    <w:rsid w:val="00EC7A07"/>
    <w:rsid w:val="00EC7F7A"/>
    <w:rsid w:val="00ED143C"/>
    <w:rsid w:val="00ED1ED3"/>
    <w:rsid w:val="00ED2091"/>
    <w:rsid w:val="00ED23C4"/>
    <w:rsid w:val="00ED3E56"/>
    <w:rsid w:val="00ED444C"/>
    <w:rsid w:val="00ED6148"/>
    <w:rsid w:val="00ED69FC"/>
    <w:rsid w:val="00ED6F36"/>
    <w:rsid w:val="00ED6F40"/>
    <w:rsid w:val="00ED706B"/>
    <w:rsid w:val="00ED740D"/>
    <w:rsid w:val="00ED77C0"/>
    <w:rsid w:val="00ED78A0"/>
    <w:rsid w:val="00EE118E"/>
    <w:rsid w:val="00EE3F86"/>
    <w:rsid w:val="00EE422A"/>
    <w:rsid w:val="00EE4C55"/>
    <w:rsid w:val="00EE5057"/>
    <w:rsid w:val="00EE73DD"/>
    <w:rsid w:val="00EE792F"/>
    <w:rsid w:val="00EF02ED"/>
    <w:rsid w:val="00EF08B7"/>
    <w:rsid w:val="00EF39F7"/>
    <w:rsid w:val="00EF413A"/>
    <w:rsid w:val="00EF41D0"/>
    <w:rsid w:val="00EF438E"/>
    <w:rsid w:val="00EF4878"/>
    <w:rsid w:val="00EF5EBA"/>
    <w:rsid w:val="00EF634C"/>
    <w:rsid w:val="00EF6C95"/>
    <w:rsid w:val="00EF6D61"/>
    <w:rsid w:val="00EF6DE7"/>
    <w:rsid w:val="00EF79AB"/>
    <w:rsid w:val="00F00116"/>
    <w:rsid w:val="00F01A2B"/>
    <w:rsid w:val="00F02513"/>
    <w:rsid w:val="00F026F4"/>
    <w:rsid w:val="00F02C26"/>
    <w:rsid w:val="00F02D44"/>
    <w:rsid w:val="00F02EA4"/>
    <w:rsid w:val="00F046B1"/>
    <w:rsid w:val="00F06759"/>
    <w:rsid w:val="00F06A8B"/>
    <w:rsid w:val="00F06EA4"/>
    <w:rsid w:val="00F109EA"/>
    <w:rsid w:val="00F10FF6"/>
    <w:rsid w:val="00F11599"/>
    <w:rsid w:val="00F12124"/>
    <w:rsid w:val="00F12369"/>
    <w:rsid w:val="00F12644"/>
    <w:rsid w:val="00F12B25"/>
    <w:rsid w:val="00F12F76"/>
    <w:rsid w:val="00F13241"/>
    <w:rsid w:val="00F13450"/>
    <w:rsid w:val="00F13905"/>
    <w:rsid w:val="00F14B00"/>
    <w:rsid w:val="00F155D1"/>
    <w:rsid w:val="00F15F00"/>
    <w:rsid w:val="00F16095"/>
    <w:rsid w:val="00F17554"/>
    <w:rsid w:val="00F20418"/>
    <w:rsid w:val="00F22DB8"/>
    <w:rsid w:val="00F23387"/>
    <w:rsid w:val="00F23E2C"/>
    <w:rsid w:val="00F258F4"/>
    <w:rsid w:val="00F25F42"/>
    <w:rsid w:val="00F3050A"/>
    <w:rsid w:val="00F31553"/>
    <w:rsid w:val="00F32685"/>
    <w:rsid w:val="00F32852"/>
    <w:rsid w:val="00F33440"/>
    <w:rsid w:val="00F33926"/>
    <w:rsid w:val="00F35C8E"/>
    <w:rsid w:val="00F35F4B"/>
    <w:rsid w:val="00F36334"/>
    <w:rsid w:val="00F364AA"/>
    <w:rsid w:val="00F36B3E"/>
    <w:rsid w:val="00F3772F"/>
    <w:rsid w:val="00F37B44"/>
    <w:rsid w:val="00F40A6B"/>
    <w:rsid w:val="00F42076"/>
    <w:rsid w:val="00F42647"/>
    <w:rsid w:val="00F42D43"/>
    <w:rsid w:val="00F42D53"/>
    <w:rsid w:val="00F43AD1"/>
    <w:rsid w:val="00F44722"/>
    <w:rsid w:val="00F4479D"/>
    <w:rsid w:val="00F44B01"/>
    <w:rsid w:val="00F452C8"/>
    <w:rsid w:val="00F454FE"/>
    <w:rsid w:val="00F45577"/>
    <w:rsid w:val="00F457B2"/>
    <w:rsid w:val="00F45D2F"/>
    <w:rsid w:val="00F46DCA"/>
    <w:rsid w:val="00F47A0C"/>
    <w:rsid w:val="00F47A91"/>
    <w:rsid w:val="00F5020B"/>
    <w:rsid w:val="00F512DB"/>
    <w:rsid w:val="00F5226A"/>
    <w:rsid w:val="00F53061"/>
    <w:rsid w:val="00F53353"/>
    <w:rsid w:val="00F533FB"/>
    <w:rsid w:val="00F53A10"/>
    <w:rsid w:val="00F547D5"/>
    <w:rsid w:val="00F54E52"/>
    <w:rsid w:val="00F604A4"/>
    <w:rsid w:val="00F6072B"/>
    <w:rsid w:val="00F608B6"/>
    <w:rsid w:val="00F61299"/>
    <w:rsid w:val="00F619B9"/>
    <w:rsid w:val="00F61F2E"/>
    <w:rsid w:val="00F61FEB"/>
    <w:rsid w:val="00F624B8"/>
    <w:rsid w:val="00F6362B"/>
    <w:rsid w:val="00F639F7"/>
    <w:rsid w:val="00F63DB5"/>
    <w:rsid w:val="00F64881"/>
    <w:rsid w:val="00F64889"/>
    <w:rsid w:val="00F653D2"/>
    <w:rsid w:val="00F667AB"/>
    <w:rsid w:val="00F668A2"/>
    <w:rsid w:val="00F6694F"/>
    <w:rsid w:val="00F66AD3"/>
    <w:rsid w:val="00F66B41"/>
    <w:rsid w:val="00F66E76"/>
    <w:rsid w:val="00F677E8"/>
    <w:rsid w:val="00F67D8C"/>
    <w:rsid w:val="00F706CE"/>
    <w:rsid w:val="00F70B23"/>
    <w:rsid w:val="00F713B7"/>
    <w:rsid w:val="00F71F4A"/>
    <w:rsid w:val="00F72DEA"/>
    <w:rsid w:val="00F733EC"/>
    <w:rsid w:val="00F73D6A"/>
    <w:rsid w:val="00F740A0"/>
    <w:rsid w:val="00F753BE"/>
    <w:rsid w:val="00F755B4"/>
    <w:rsid w:val="00F75EF3"/>
    <w:rsid w:val="00F77510"/>
    <w:rsid w:val="00F812C5"/>
    <w:rsid w:val="00F8260D"/>
    <w:rsid w:val="00F827D1"/>
    <w:rsid w:val="00F82A87"/>
    <w:rsid w:val="00F8302E"/>
    <w:rsid w:val="00F834D8"/>
    <w:rsid w:val="00F835B5"/>
    <w:rsid w:val="00F848BD"/>
    <w:rsid w:val="00F8503D"/>
    <w:rsid w:val="00F85539"/>
    <w:rsid w:val="00F8578E"/>
    <w:rsid w:val="00F860B7"/>
    <w:rsid w:val="00F862A4"/>
    <w:rsid w:val="00F863A2"/>
    <w:rsid w:val="00F863EA"/>
    <w:rsid w:val="00F867A8"/>
    <w:rsid w:val="00F86971"/>
    <w:rsid w:val="00F87010"/>
    <w:rsid w:val="00F87DEB"/>
    <w:rsid w:val="00F90148"/>
    <w:rsid w:val="00F909D1"/>
    <w:rsid w:val="00F90A8D"/>
    <w:rsid w:val="00F90E3C"/>
    <w:rsid w:val="00F916A9"/>
    <w:rsid w:val="00F916D2"/>
    <w:rsid w:val="00F92486"/>
    <w:rsid w:val="00F92637"/>
    <w:rsid w:val="00F928DC"/>
    <w:rsid w:val="00F92D6F"/>
    <w:rsid w:val="00F93AAF"/>
    <w:rsid w:val="00F95A96"/>
    <w:rsid w:val="00F95DFF"/>
    <w:rsid w:val="00F97143"/>
    <w:rsid w:val="00F971C0"/>
    <w:rsid w:val="00F973FA"/>
    <w:rsid w:val="00F975D6"/>
    <w:rsid w:val="00F97BA9"/>
    <w:rsid w:val="00F97CB5"/>
    <w:rsid w:val="00FA04D6"/>
    <w:rsid w:val="00FA1958"/>
    <w:rsid w:val="00FA1E90"/>
    <w:rsid w:val="00FA222F"/>
    <w:rsid w:val="00FA2798"/>
    <w:rsid w:val="00FA2826"/>
    <w:rsid w:val="00FA2974"/>
    <w:rsid w:val="00FA34DC"/>
    <w:rsid w:val="00FA3584"/>
    <w:rsid w:val="00FA448B"/>
    <w:rsid w:val="00FA47DF"/>
    <w:rsid w:val="00FA4D98"/>
    <w:rsid w:val="00FA4EB8"/>
    <w:rsid w:val="00FA53CA"/>
    <w:rsid w:val="00FA7749"/>
    <w:rsid w:val="00FA7CC7"/>
    <w:rsid w:val="00FB0E9E"/>
    <w:rsid w:val="00FB1680"/>
    <w:rsid w:val="00FB21A8"/>
    <w:rsid w:val="00FB2ECD"/>
    <w:rsid w:val="00FB32C1"/>
    <w:rsid w:val="00FB431B"/>
    <w:rsid w:val="00FB4967"/>
    <w:rsid w:val="00FB4FE8"/>
    <w:rsid w:val="00FB5103"/>
    <w:rsid w:val="00FB5247"/>
    <w:rsid w:val="00FB6054"/>
    <w:rsid w:val="00FB61B8"/>
    <w:rsid w:val="00FB6659"/>
    <w:rsid w:val="00FB6A7E"/>
    <w:rsid w:val="00FB7203"/>
    <w:rsid w:val="00FB7675"/>
    <w:rsid w:val="00FB77E2"/>
    <w:rsid w:val="00FB79D3"/>
    <w:rsid w:val="00FB7C20"/>
    <w:rsid w:val="00FB7F2B"/>
    <w:rsid w:val="00FB7FFD"/>
    <w:rsid w:val="00FC0479"/>
    <w:rsid w:val="00FC102D"/>
    <w:rsid w:val="00FC187E"/>
    <w:rsid w:val="00FC19E7"/>
    <w:rsid w:val="00FC1FC5"/>
    <w:rsid w:val="00FC2382"/>
    <w:rsid w:val="00FC3784"/>
    <w:rsid w:val="00FC457B"/>
    <w:rsid w:val="00FC4582"/>
    <w:rsid w:val="00FC534B"/>
    <w:rsid w:val="00FC5697"/>
    <w:rsid w:val="00FC5A3C"/>
    <w:rsid w:val="00FC6B72"/>
    <w:rsid w:val="00FC6BC1"/>
    <w:rsid w:val="00FC76DC"/>
    <w:rsid w:val="00FC77A4"/>
    <w:rsid w:val="00FD0CA7"/>
    <w:rsid w:val="00FD0DAB"/>
    <w:rsid w:val="00FD0F92"/>
    <w:rsid w:val="00FD1008"/>
    <w:rsid w:val="00FD1151"/>
    <w:rsid w:val="00FD116D"/>
    <w:rsid w:val="00FD1299"/>
    <w:rsid w:val="00FD1518"/>
    <w:rsid w:val="00FD21E5"/>
    <w:rsid w:val="00FD28B9"/>
    <w:rsid w:val="00FD2F2B"/>
    <w:rsid w:val="00FD337E"/>
    <w:rsid w:val="00FD4601"/>
    <w:rsid w:val="00FD4813"/>
    <w:rsid w:val="00FD524E"/>
    <w:rsid w:val="00FD55C3"/>
    <w:rsid w:val="00FD5DE9"/>
    <w:rsid w:val="00FD5FC4"/>
    <w:rsid w:val="00FD628B"/>
    <w:rsid w:val="00FD631B"/>
    <w:rsid w:val="00FD6C30"/>
    <w:rsid w:val="00FD7293"/>
    <w:rsid w:val="00FD780D"/>
    <w:rsid w:val="00FE0594"/>
    <w:rsid w:val="00FE0D4D"/>
    <w:rsid w:val="00FE20F9"/>
    <w:rsid w:val="00FE2297"/>
    <w:rsid w:val="00FE233F"/>
    <w:rsid w:val="00FE24F2"/>
    <w:rsid w:val="00FE25B6"/>
    <w:rsid w:val="00FE2A19"/>
    <w:rsid w:val="00FE34DE"/>
    <w:rsid w:val="00FE3AF5"/>
    <w:rsid w:val="00FE3CE2"/>
    <w:rsid w:val="00FE44CF"/>
    <w:rsid w:val="00FE4CD8"/>
    <w:rsid w:val="00FE4E3C"/>
    <w:rsid w:val="00FE5F90"/>
    <w:rsid w:val="00FE7052"/>
    <w:rsid w:val="00FE77DD"/>
    <w:rsid w:val="00FE7FAC"/>
    <w:rsid w:val="00FF008C"/>
    <w:rsid w:val="00FF01B8"/>
    <w:rsid w:val="00FF0E69"/>
    <w:rsid w:val="00FF11D5"/>
    <w:rsid w:val="00FF23BE"/>
    <w:rsid w:val="00FF2DC6"/>
    <w:rsid w:val="00FF3585"/>
    <w:rsid w:val="00FF3593"/>
    <w:rsid w:val="00FF41CA"/>
    <w:rsid w:val="00FF5B95"/>
    <w:rsid w:val="00FF63B1"/>
    <w:rsid w:val="00FF6526"/>
    <w:rsid w:val="00FF6B1E"/>
    <w:rsid w:val="00FF7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5A76D27-47F5-42B2-A2DB-F99059BE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sid w:val="00374840"/>
    <w:rPr>
      <w:rFonts w:ascii="微软雅黑" w:eastAsia="微软雅黑" w:hAnsi="微软雅黑" w:cs="宋体"/>
      <w:color w:val="000000"/>
    </w:rPr>
  </w:style>
  <w:style w:type="paragraph" w:styleId="1">
    <w:name w:val="heading 1"/>
    <w:next w:val="a"/>
    <w:autoRedefine/>
    <w:qFormat/>
    <w:rsid w:val="00155C77"/>
    <w:pPr>
      <w:keepNext/>
      <w:keepLines/>
      <w:numPr>
        <w:numId w:val="23"/>
      </w:numPr>
      <w:spacing w:beforeLines="100" w:before="312" w:afterLines="100" w:after="312"/>
      <w:jc w:val="center"/>
      <w:outlineLvl w:val="0"/>
    </w:pPr>
    <w:rPr>
      <w:rFonts w:eastAsia="黑体"/>
      <w:b/>
      <w:bCs/>
      <w:kern w:val="44"/>
      <w:sz w:val="44"/>
      <w:szCs w:val="44"/>
    </w:rPr>
  </w:style>
  <w:style w:type="paragraph" w:styleId="2">
    <w:name w:val="heading 2"/>
    <w:next w:val="a"/>
    <w:link w:val="2Char"/>
    <w:autoRedefine/>
    <w:qFormat/>
    <w:rsid w:val="00155C77"/>
    <w:pPr>
      <w:keepNext/>
      <w:keepLines/>
      <w:numPr>
        <w:ilvl w:val="1"/>
        <w:numId w:val="23"/>
      </w:numPr>
      <w:tabs>
        <w:tab w:val="left" w:pos="540"/>
      </w:tabs>
      <w:spacing w:before="140"/>
      <w:outlineLvl w:val="1"/>
    </w:pPr>
    <w:rPr>
      <w:rFonts w:eastAsia="黑体"/>
      <w:b/>
      <w:bCs/>
      <w:kern w:val="2"/>
      <w:sz w:val="30"/>
      <w:szCs w:val="30"/>
    </w:rPr>
  </w:style>
  <w:style w:type="paragraph" w:styleId="3">
    <w:name w:val="heading 3"/>
    <w:next w:val="a"/>
    <w:link w:val="3Char"/>
    <w:autoRedefine/>
    <w:qFormat/>
    <w:rsid w:val="00155C77"/>
    <w:pPr>
      <w:keepNext/>
      <w:keepLines/>
      <w:numPr>
        <w:ilvl w:val="2"/>
        <w:numId w:val="23"/>
      </w:numPr>
      <w:tabs>
        <w:tab w:val="left" w:pos="720"/>
      </w:tabs>
      <w:spacing w:beforeLines="50" w:before="156"/>
      <w:outlineLvl w:val="2"/>
    </w:pPr>
    <w:rPr>
      <w:rFonts w:eastAsia="黑体"/>
      <w:b/>
      <w:bCs/>
      <w:kern w:val="2"/>
      <w:sz w:val="24"/>
      <w:szCs w:val="24"/>
    </w:rPr>
  </w:style>
  <w:style w:type="paragraph" w:styleId="4">
    <w:name w:val="heading 4"/>
    <w:next w:val="a"/>
    <w:autoRedefine/>
    <w:qFormat/>
    <w:rsid w:val="00155C77"/>
    <w:pPr>
      <w:keepNext/>
      <w:keepLines/>
      <w:tabs>
        <w:tab w:val="num" w:pos="864"/>
      </w:tabs>
      <w:spacing w:beforeLines="30" w:before="93" w:afterLines="30" w:after="93"/>
      <w:outlineLvl w:val="3"/>
    </w:pPr>
    <w:rPr>
      <w:rFonts w:eastAsia="黑体"/>
      <w:b/>
      <w:bCs/>
      <w:sz w:val="24"/>
      <w:szCs w:val="24"/>
      <w:lang w:val="zh-CN"/>
    </w:rPr>
  </w:style>
  <w:style w:type="paragraph" w:styleId="5">
    <w:name w:val="heading 5"/>
    <w:basedOn w:val="a"/>
    <w:next w:val="a"/>
    <w:qFormat/>
    <w:rsid w:val="00155C77"/>
    <w:pPr>
      <w:keepNext/>
      <w:keepLines/>
      <w:tabs>
        <w:tab w:val="num" w:pos="1008"/>
      </w:tabs>
      <w:spacing w:before="280" w:after="290" w:line="376" w:lineRule="auto"/>
      <w:ind w:left="1008" w:hanging="1008"/>
      <w:outlineLvl w:val="4"/>
    </w:pPr>
    <w:rPr>
      <w:b/>
      <w:bCs/>
      <w:sz w:val="28"/>
      <w:szCs w:val="28"/>
    </w:rPr>
  </w:style>
  <w:style w:type="paragraph" w:styleId="6">
    <w:name w:val="heading 6"/>
    <w:next w:val="a"/>
    <w:autoRedefine/>
    <w:qFormat/>
    <w:rsid w:val="00155C77"/>
    <w:pPr>
      <w:keepNext/>
      <w:keepLines/>
      <w:tabs>
        <w:tab w:val="num" w:pos="1152"/>
      </w:tabs>
      <w:spacing w:before="30" w:after="30"/>
      <w:jc w:val="center"/>
      <w:outlineLvl w:val="5"/>
    </w:pPr>
    <w:rPr>
      <w:rFonts w:eastAsia="黑体"/>
      <w:b/>
      <w:bCs/>
      <w:kern w:val="2"/>
      <w:sz w:val="44"/>
      <w:szCs w:val="44"/>
    </w:rPr>
  </w:style>
  <w:style w:type="paragraph" w:styleId="7">
    <w:name w:val="heading 7"/>
    <w:basedOn w:val="a"/>
    <w:next w:val="a"/>
    <w:qFormat/>
    <w:rsid w:val="00155C77"/>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155C77"/>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155C77"/>
    <w:pPr>
      <w:keepNext/>
      <w:keepLines/>
      <w:tabs>
        <w:tab w:val="num" w:pos="1584"/>
      </w:tabs>
      <w:spacing w:before="240" w:after="64" w:line="320" w:lineRule="auto"/>
      <w:ind w:left="1584" w:hanging="1584"/>
      <w:outlineLvl w:val="8"/>
    </w:pPr>
    <w:rPr>
      <w:rFonts w:ascii="Arial" w:eastAsia="黑体" w:hAnsi="Arial"/>
    </w:rPr>
  </w:style>
  <w:style w:type="character" w:default="1" w:styleId="a0">
    <w:name w:val="Default Paragraph Font"/>
    <w:semiHidden/>
    <w:rsid w:val="00155C77"/>
    <w:rPr>
      <w:rFonts w:ascii="Verdana" w:eastAsia="宋体" w:hAnsi="Verdana"/>
      <w:lang w:val="en-US" w:eastAsia="en-US" w:bidi="ar-SA"/>
    </w:rPr>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rsid w:val="00155C77"/>
  </w:style>
  <w:style w:type="paragraph" w:styleId="a3">
    <w:name w:val="Body Text Indent"/>
    <w:basedOn w:val="a"/>
    <w:rsid w:val="00CE6023"/>
    <w:pPr>
      <w:spacing w:after="120"/>
      <w:ind w:leftChars="200" w:left="420"/>
    </w:pPr>
  </w:style>
  <w:style w:type="paragraph" w:styleId="20">
    <w:name w:val="Body Text First Indent 2"/>
    <w:basedOn w:val="a3"/>
    <w:autoRedefine/>
    <w:rsid w:val="008F2933"/>
    <w:pPr>
      <w:spacing w:after="0"/>
      <w:ind w:leftChars="0" w:left="0" w:firstLineChars="200" w:firstLine="200"/>
    </w:pPr>
  </w:style>
  <w:style w:type="paragraph" w:customStyle="1" w:styleId="a4">
    <w:name w:val="表格标题"/>
    <w:basedOn w:val="4"/>
    <w:rsid w:val="001E78C4"/>
    <w:pPr>
      <w:tabs>
        <w:tab w:val="clear" w:pos="864"/>
      </w:tabs>
      <w:spacing w:afterLines="0" w:after="0"/>
      <w:jc w:val="center"/>
      <w:outlineLvl w:val="9"/>
    </w:pPr>
    <w:rPr>
      <w:sz w:val="21"/>
      <w:szCs w:val="21"/>
    </w:rPr>
  </w:style>
  <w:style w:type="paragraph" w:customStyle="1" w:styleId="a5">
    <w:name w:val="表格正文"/>
    <w:basedOn w:val="a"/>
    <w:rsid w:val="00CE6023"/>
    <w:rPr>
      <w:sz w:val="21"/>
    </w:rPr>
  </w:style>
  <w:style w:type="paragraph" w:customStyle="1" w:styleId="a6">
    <w:name w:val="表格正文（小）"/>
    <w:basedOn w:val="a"/>
    <w:rsid w:val="00CE6023"/>
    <w:rPr>
      <w:sz w:val="18"/>
    </w:rPr>
  </w:style>
  <w:style w:type="paragraph" w:customStyle="1" w:styleId="a7">
    <w:name w:val="封面标题"/>
    <w:rsid w:val="00B31B7D"/>
    <w:pPr>
      <w:spacing w:afterLines="100" w:after="100" w:line="360" w:lineRule="auto"/>
      <w:jc w:val="right"/>
    </w:pPr>
    <w:rPr>
      <w:rFonts w:ascii="Arial" w:eastAsia="仿宋_GB2312" w:hAnsi="Arial"/>
      <w:b/>
      <w:bCs/>
      <w:kern w:val="2"/>
      <w:sz w:val="48"/>
      <w:szCs w:val="72"/>
    </w:rPr>
  </w:style>
  <w:style w:type="paragraph" w:customStyle="1" w:styleId="a8">
    <w:name w:val="封面标题（小）"/>
    <w:basedOn w:val="a7"/>
    <w:rsid w:val="00CE6023"/>
    <w:rPr>
      <w:sz w:val="36"/>
    </w:rPr>
  </w:style>
  <w:style w:type="paragraph" w:customStyle="1" w:styleId="a9">
    <w:name w:val="文本框标题"/>
    <w:basedOn w:val="a5"/>
    <w:next w:val="aa"/>
    <w:rsid w:val="00B93D72"/>
    <w:rPr>
      <w:b/>
      <w:sz w:val="24"/>
    </w:rPr>
  </w:style>
  <w:style w:type="paragraph" w:customStyle="1" w:styleId="aa">
    <w:name w:val="文本框正文"/>
    <w:basedOn w:val="a5"/>
    <w:rsid w:val="00B93D72"/>
    <w:rPr>
      <w:sz w:val="24"/>
    </w:rPr>
  </w:style>
  <w:style w:type="paragraph" w:customStyle="1" w:styleId="222">
    <w:name w:val="样式 正文首行缩进 2 + 左侧:  2 字符 首行缩进:  2 字符"/>
    <w:basedOn w:val="20"/>
    <w:rsid w:val="008F2933"/>
  </w:style>
  <w:style w:type="paragraph" w:customStyle="1" w:styleId="ab">
    <w:name w:val="表格文字"/>
    <w:basedOn w:val="a"/>
    <w:rsid w:val="008F2933"/>
    <w:rPr>
      <w:rFonts w:ascii="Arial" w:hAnsi="Arial"/>
      <w:sz w:val="21"/>
    </w:rPr>
  </w:style>
  <w:style w:type="paragraph" w:customStyle="1" w:styleId="ac">
    <w:name w:val="卷标题"/>
    <w:basedOn w:val="1"/>
    <w:rsid w:val="00B31B7D"/>
    <w:pPr>
      <w:numPr>
        <w:numId w:val="0"/>
      </w:numPr>
      <w:shd w:val="clear" w:color="auto" w:fill="E0E0E0"/>
    </w:pPr>
  </w:style>
  <w:style w:type="paragraph" w:styleId="ad">
    <w:name w:val="Document Map"/>
    <w:basedOn w:val="a"/>
    <w:semiHidden/>
    <w:rsid w:val="00155C77"/>
    <w:pPr>
      <w:shd w:val="clear" w:color="auto" w:fill="000080"/>
    </w:pPr>
  </w:style>
  <w:style w:type="table" w:styleId="ae">
    <w:name w:val="Table Grid"/>
    <w:basedOn w:val="a1"/>
    <w:rsid w:val="00155C77"/>
    <w:pPr>
      <w:widowControl w:val="0"/>
      <w:tabs>
        <w:tab w:val="left" w:pos="360"/>
      </w:tabs>
      <w:spacing w:beforeLines="30" w:before="72" w:afterLines="30" w:after="72"/>
      <w:ind w:left="94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link w:val="Char"/>
    <w:autoRedefine/>
    <w:uiPriority w:val="99"/>
    <w:rsid w:val="00904492"/>
    <w:pPr>
      <w:pBdr>
        <w:bottom w:val="single" w:sz="6" w:space="1" w:color="auto"/>
      </w:pBdr>
      <w:tabs>
        <w:tab w:val="center" w:pos="4153"/>
        <w:tab w:val="right" w:pos="8306"/>
      </w:tabs>
      <w:snapToGrid w:val="0"/>
      <w:jc w:val="right"/>
    </w:pPr>
    <w:rPr>
      <w:kern w:val="2"/>
      <w:sz w:val="18"/>
      <w:szCs w:val="18"/>
    </w:rPr>
  </w:style>
  <w:style w:type="paragraph" w:styleId="af0">
    <w:name w:val="footer"/>
    <w:link w:val="Char0"/>
    <w:autoRedefine/>
    <w:uiPriority w:val="99"/>
    <w:rsid w:val="00B012A2"/>
    <w:pPr>
      <w:pBdr>
        <w:top w:val="single" w:sz="4" w:space="1" w:color="auto"/>
      </w:pBdr>
      <w:tabs>
        <w:tab w:val="center" w:pos="4153"/>
        <w:tab w:val="right" w:pos="8306"/>
      </w:tabs>
      <w:snapToGrid w:val="0"/>
      <w:spacing w:before="72"/>
      <w:ind w:right="720"/>
      <w:jc w:val="center"/>
    </w:pPr>
    <w:rPr>
      <w:kern w:val="2"/>
      <w:sz w:val="18"/>
      <w:szCs w:val="18"/>
    </w:rPr>
  </w:style>
  <w:style w:type="character" w:styleId="af1">
    <w:name w:val="page number"/>
    <w:basedOn w:val="a0"/>
    <w:rsid w:val="00155C77"/>
    <w:rPr>
      <w:rFonts w:ascii="Verdana" w:eastAsia="宋体" w:hAnsi="Verdana"/>
      <w:lang w:val="en-US" w:eastAsia="en-US" w:bidi="ar-SA"/>
    </w:rPr>
  </w:style>
  <w:style w:type="paragraph" w:styleId="10">
    <w:name w:val="toc 1"/>
    <w:basedOn w:val="a"/>
    <w:next w:val="a"/>
    <w:autoRedefine/>
    <w:uiPriority w:val="39"/>
    <w:rsid w:val="006F69E5"/>
    <w:pPr>
      <w:tabs>
        <w:tab w:val="left" w:pos="1134"/>
        <w:tab w:val="right" w:leader="dot" w:pos="8460"/>
      </w:tabs>
      <w:spacing w:beforeLines="100" w:before="312" w:afterLines="100" w:after="312"/>
    </w:pPr>
    <w:rPr>
      <w:b/>
      <w:bCs/>
      <w:caps/>
      <w:sz w:val="24"/>
      <w:szCs w:val="24"/>
    </w:rPr>
  </w:style>
  <w:style w:type="paragraph" w:styleId="21">
    <w:name w:val="toc 2"/>
    <w:basedOn w:val="a"/>
    <w:next w:val="a"/>
    <w:autoRedefine/>
    <w:uiPriority w:val="39"/>
    <w:rsid w:val="00155C77"/>
    <w:pPr>
      <w:tabs>
        <w:tab w:val="left" w:pos="1080"/>
        <w:tab w:val="right" w:leader="dot" w:pos="8495"/>
      </w:tabs>
      <w:ind w:left="567"/>
    </w:pPr>
    <w:rPr>
      <w:smallCaps/>
    </w:rPr>
  </w:style>
  <w:style w:type="character" w:styleId="af2">
    <w:name w:val="Hyperlink"/>
    <w:uiPriority w:val="99"/>
    <w:rsid w:val="00155C77"/>
    <w:rPr>
      <w:rFonts w:ascii="Verdana" w:eastAsia="宋体" w:hAnsi="Verdana"/>
      <w:color w:val="0000FF"/>
      <w:u w:val="single"/>
      <w:lang w:val="en-US" w:eastAsia="en-US" w:bidi="ar-SA"/>
    </w:rPr>
  </w:style>
  <w:style w:type="paragraph" w:styleId="30">
    <w:name w:val="toc 3"/>
    <w:basedOn w:val="a"/>
    <w:next w:val="a"/>
    <w:autoRedefine/>
    <w:uiPriority w:val="39"/>
    <w:rsid w:val="00155C77"/>
    <w:pPr>
      <w:tabs>
        <w:tab w:val="left" w:pos="1816"/>
        <w:tab w:val="right" w:leader="dot" w:pos="8495"/>
      </w:tabs>
      <w:ind w:left="1134"/>
    </w:pPr>
    <w:rPr>
      <w:iCs/>
    </w:rPr>
  </w:style>
  <w:style w:type="paragraph" w:customStyle="1" w:styleId="CharChar1">
    <w:name w:val=" Char Char1"/>
    <w:basedOn w:val="a"/>
    <w:rsid w:val="00155C77"/>
    <w:pPr>
      <w:spacing w:after="160" w:line="240" w:lineRule="exact"/>
    </w:pPr>
    <w:rPr>
      <w:rFonts w:ascii="Verdana" w:hAnsi="Verdana"/>
      <w:lang w:eastAsia="en-US"/>
    </w:rPr>
  </w:style>
  <w:style w:type="paragraph" w:styleId="af3">
    <w:name w:val="Body Text"/>
    <w:basedOn w:val="a"/>
    <w:rsid w:val="00A910FF"/>
    <w:pPr>
      <w:spacing w:after="120"/>
    </w:pPr>
  </w:style>
  <w:style w:type="paragraph" w:styleId="af4">
    <w:name w:val="Normal Indent"/>
    <w:aliases w:val="Normal Indent Char,Normal Indent Char1 Char,Normal Indent Char Char Char,Normal Indent Char1 Char Char Char,Normal Indent Char Char Char Char Char,Normal Indent Char1 Char Char Char Char Char,特点 Char Char,Normal Indent Char1,特点 Char,表正文,正文非缩进,正文-段前"/>
    <w:basedOn w:val="a"/>
    <w:link w:val="Char1"/>
    <w:rsid w:val="00136C89"/>
    <w:pPr>
      <w:ind w:firstLine="454"/>
    </w:pPr>
    <w:rPr>
      <w:rFonts w:ascii="Tahoma" w:eastAsia="宋体" w:hAnsi="Tahoma"/>
    </w:rPr>
  </w:style>
  <w:style w:type="character" w:customStyle="1" w:styleId="Char1">
    <w:name w:val="正文缩进 Char"/>
    <w:aliases w:val="Normal Indent Char Char,Normal Indent Char1 Char Char,Normal Indent Char Char Char Char,Normal Indent Char1 Char Char Char Char,Normal Indent Char Char Char Char Char Char,Normal Indent Char1 Char Char Char Char Char Char,特点 Char Char Char"/>
    <w:link w:val="af4"/>
    <w:rsid w:val="00136C89"/>
    <w:rPr>
      <w:rFonts w:ascii="Tahoma" w:eastAsia="宋体" w:hAnsi="Tahoma"/>
      <w:kern w:val="2"/>
      <w:sz w:val="24"/>
      <w:szCs w:val="24"/>
      <w:lang w:val="en-US" w:eastAsia="zh-CN" w:bidi="ar-SA"/>
    </w:rPr>
  </w:style>
  <w:style w:type="paragraph" w:styleId="40">
    <w:name w:val="toc 4"/>
    <w:basedOn w:val="a"/>
    <w:next w:val="a"/>
    <w:autoRedefine/>
    <w:semiHidden/>
    <w:rsid w:val="00155C77"/>
    <w:pPr>
      <w:ind w:left="630"/>
    </w:pPr>
    <w:rPr>
      <w:sz w:val="18"/>
      <w:szCs w:val="18"/>
    </w:rPr>
  </w:style>
  <w:style w:type="paragraph" w:styleId="50">
    <w:name w:val="toc 5"/>
    <w:basedOn w:val="a"/>
    <w:next w:val="a"/>
    <w:autoRedefine/>
    <w:semiHidden/>
    <w:rsid w:val="00155C77"/>
    <w:pPr>
      <w:ind w:left="840"/>
    </w:pPr>
    <w:rPr>
      <w:sz w:val="18"/>
      <w:szCs w:val="18"/>
    </w:rPr>
  </w:style>
  <w:style w:type="paragraph" w:styleId="60">
    <w:name w:val="toc 6"/>
    <w:basedOn w:val="a"/>
    <w:next w:val="a"/>
    <w:autoRedefine/>
    <w:semiHidden/>
    <w:rsid w:val="00155C77"/>
    <w:pPr>
      <w:ind w:left="1050"/>
    </w:pPr>
    <w:rPr>
      <w:sz w:val="18"/>
      <w:szCs w:val="18"/>
    </w:rPr>
  </w:style>
  <w:style w:type="paragraph" w:styleId="70">
    <w:name w:val="toc 7"/>
    <w:basedOn w:val="a"/>
    <w:next w:val="a"/>
    <w:autoRedefine/>
    <w:semiHidden/>
    <w:rsid w:val="00155C77"/>
    <w:pPr>
      <w:ind w:left="1260"/>
    </w:pPr>
    <w:rPr>
      <w:sz w:val="18"/>
      <w:szCs w:val="18"/>
    </w:rPr>
  </w:style>
  <w:style w:type="paragraph" w:styleId="80">
    <w:name w:val="toc 8"/>
    <w:basedOn w:val="a"/>
    <w:next w:val="a"/>
    <w:autoRedefine/>
    <w:semiHidden/>
    <w:rsid w:val="00155C77"/>
    <w:pPr>
      <w:ind w:left="1470"/>
    </w:pPr>
    <w:rPr>
      <w:sz w:val="18"/>
      <w:szCs w:val="18"/>
    </w:rPr>
  </w:style>
  <w:style w:type="paragraph" w:styleId="90">
    <w:name w:val="toc 9"/>
    <w:basedOn w:val="a"/>
    <w:next w:val="a"/>
    <w:autoRedefine/>
    <w:semiHidden/>
    <w:rsid w:val="00155C77"/>
    <w:pPr>
      <w:ind w:left="1680"/>
    </w:pPr>
    <w:rPr>
      <w:sz w:val="18"/>
      <w:szCs w:val="18"/>
    </w:rPr>
  </w:style>
  <w:style w:type="character" w:customStyle="1" w:styleId="HelpText">
    <w:name w:val="Help Text"/>
    <w:rsid w:val="00F47A91"/>
    <w:rPr>
      <w:i/>
      <w:vanish/>
      <w:color w:val="FF0000"/>
    </w:rPr>
  </w:style>
  <w:style w:type="paragraph" w:styleId="af5">
    <w:name w:val="Title"/>
    <w:next w:val="a"/>
    <w:autoRedefine/>
    <w:qFormat/>
    <w:rsid w:val="00155C77"/>
    <w:pPr>
      <w:pBdr>
        <w:top w:val="thinThickSmallGap" w:sz="36" w:space="1" w:color="auto"/>
      </w:pBdr>
      <w:jc w:val="center"/>
    </w:pPr>
    <w:rPr>
      <w:rFonts w:ascii="华文新魏" w:eastAsia="华文新魏" w:hAnsi="宋体"/>
      <w:b/>
      <w:snapToGrid w:val="0"/>
      <w:sz w:val="72"/>
      <w:szCs w:val="52"/>
    </w:rPr>
  </w:style>
  <w:style w:type="paragraph" w:customStyle="1" w:styleId="af6">
    <w:name w:val="正文文字（缩进二字）"/>
    <w:basedOn w:val="af3"/>
    <w:rsid w:val="003D2BD1"/>
    <w:pPr>
      <w:overflowPunct w:val="0"/>
      <w:autoSpaceDE w:val="0"/>
      <w:autoSpaceDN w:val="0"/>
      <w:spacing w:after="220" w:line="220" w:lineRule="atLeast"/>
    </w:pPr>
    <w:rPr>
      <w:rFonts w:eastAsia="宋体"/>
      <w:lang w:bidi="he-IL"/>
    </w:rPr>
  </w:style>
  <w:style w:type="paragraph" w:styleId="af7">
    <w:name w:val="List Paragraph"/>
    <w:basedOn w:val="a"/>
    <w:uiPriority w:val="34"/>
    <w:qFormat/>
    <w:rsid w:val="00E97130"/>
    <w:pPr>
      <w:ind w:firstLine="420"/>
      <w:jc w:val="both"/>
    </w:pPr>
    <w:rPr>
      <w:rFonts w:ascii="Calibri" w:hAnsi="Calibri"/>
    </w:rPr>
  </w:style>
  <w:style w:type="paragraph" w:customStyle="1" w:styleId="af8">
    <w:name w:val="章节内容小结"/>
    <w:basedOn w:val="a"/>
    <w:autoRedefine/>
    <w:rsid w:val="003D2BD1"/>
    <w:pPr>
      <w:overflowPunct w:val="0"/>
      <w:autoSpaceDE w:val="0"/>
      <w:autoSpaceDN w:val="0"/>
      <w:spacing w:after="220" w:line="220" w:lineRule="atLeast"/>
    </w:pPr>
    <w:rPr>
      <w:rFonts w:eastAsia="宋体"/>
      <w:lang w:bidi="he-IL"/>
    </w:rPr>
  </w:style>
  <w:style w:type="paragraph" w:customStyle="1" w:styleId="InfoBlue">
    <w:name w:val="InfoBlue"/>
    <w:basedOn w:val="a"/>
    <w:next w:val="af3"/>
    <w:autoRedefine/>
    <w:rsid w:val="00872013"/>
    <w:pPr>
      <w:spacing w:after="120" w:line="240" w:lineRule="atLeast"/>
      <w:ind w:leftChars="150" w:left="420" w:firstLineChars="73" w:firstLine="153"/>
    </w:pPr>
    <w:rPr>
      <w:rFonts w:ascii="宋体" w:eastAsia="宋体" w:hAnsi="宋体"/>
      <w:sz w:val="21"/>
    </w:rPr>
  </w:style>
  <w:style w:type="paragraph" w:styleId="af9">
    <w:name w:val="Balloon Text"/>
    <w:basedOn w:val="a"/>
    <w:semiHidden/>
    <w:rsid w:val="00155C77"/>
    <w:rPr>
      <w:sz w:val="18"/>
      <w:szCs w:val="18"/>
    </w:rPr>
  </w:style>
  <w:style w:type="paragraph" w:customStyle="1" w:styleId="item2">
    <w:name w:val="群通item2"/>
    <w:basedOn w:val="a"/>
    <w:rsid w:val="000711B2"/>
    <w:pPr>
      <w:numPr>
        <w:numId w:val="1"/>
      </w:numPr>
      <w:tabs>
        <w:tab w:val="clear" w:pos="425"/>
        <w:tab w:val="num" w:pos="850"/>
      </w:tabs>
      <w:ind w:left="850"/>
    </w:pPr>
    <w:rPr>
      <w:rFonts w:eastAsia="宋体"/>
      <w:sz w:val="21"/>
    </w:rPr>
  </w:style>
  <w:style w:type="paragraph" w:styleId="HTML">
    <w:name w:val="HTML Preformatted"/>
    <w:basedOn w:val="a"/>
    <w:rsid w:val="0002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rPr>
  </w:style>
  <w:style w:type="character" w:styleId="afa">
    <w:name w:val="annotation reference"/>
    <w:semiHidden/>
    <w:rsid w:val="00155C77"/>
    <w:rPr>
      <w:rFonts w:ascii="Verdana" w:eastAsia="宋体" w:hAnsi="Verdana"/>
      <w:sz w:val="21"/>
      <w:szCs w:val="21"/>
      <w:lang w:val="en-US" w:eastAsia="en-US" w:bidi="ar-SA"/>
    </w:rPr>
  </w:style>
  <w:style w:type="paragraph" w:styleId="afb">
    <w:name w:val="annotation text"/>
    <w:basedOn w:val="a"/>
    <w:semiHidden/>
    <w:rsid w:val="00155C77"/>
  </w:style>
  <w:style w:type="paragraph" w:styleId="afc">
    <w:name w:val="annotation subject"/>
    <w:basedOn w:val="afb"/>
    <w:next w:val="afb"/>
    <w:semiHidden/>
    <w:rsid w:val="00155C77"/>
    <w:rPr>
      <w:b/>
      <w:bCs/>
    </w:rPr>
  </w:style>
  <w:style w:type="character" w:customStyle="1" w:styleId="2Char">
    <w:name w:val="标题 2 Char"/>
    <w:link w:val="2"/>
    <w:rsid w:val="00155C77"/>
    <w:rPr>
      <w:rFonts w:ascii="Verdana" w:eastAsia="黑体" w:hAnsi="Verdana"/>
      <w:b/>
      <w:bCs/>
      <w:kern w:val="2"/>
      <w:sz w:val="30"/>
      <w:szCs w:val="30"/>
      <w:lang w:val="en-US" w:eastAsia="zh-CN" w:bidi="ar-SA"/>
    </w:rPr>
  </w:style>
  <w:style w:type="character" w:customStyle="1" w:styleId="3Char">
    <w:name w:val="标题 3 Char"/>
    <w:link w:val="3"/>
    <w:rsid w:val="00155C77"/>
    <w:rPr>
      <w:rFonts w:ascii="Verdana" w:eastAsia="黑体" w:hAnsi="Verdana"/>
      <w:b/>
      <w:bCs/>
      <w:kern w:val="2"/>
      <w:sz w:val="24"/>
      <w:szCs w:val="24"/>
      <w:lang w:val="en-US" w:eastAsia="zh-CN" w:bidi="ar-SA"/>
    </w:rPr>
  </w:style>
  <w:style w:type="paragraph" w:customStyle="1" w:styleId="08BlankPage">
    <w:name w:val="08 Blank Page"/>
    <w:rsid w:val="00155C77"/>
    <w:pPr>
      <w:jc w:val="center"/>
    </w:pPr>
    <w:rPr>
      <w:b/>
      <w:kern w:val="2"/>
      <w:sz w:val="21"/>
      <w:szCs w:val="21"/>
    </w:rPr>
  </w:style>
  <w:style w:type="paragraph" w:styleId="afd">
    <w:name w:val="table of figures"/>
    <w:basedOn w:val="a"/>
    <w:next w:val="a"/>
    <w:semiHidden/>
    <w:rsid w:val="00155C77"/>
    <w:pPr>
      <w:ind w:leftChars="200" w:left="840" w:hangingChars="200" w:hanging="420"/>
    </w:pPr>
  </w:style>
  <w:style w:type="paragraph" w:customStyle="1" w:styleId="01NoFormat">
    <w:name w:val="01 No Format"/>
    <w:autoRedefine/>
    <w:rsid w:val="00155C77"/>
    <w:pPr>
      <w:ind w:firstLineChars="200" w:firstLine="420"/>
    </w:pPr>
    <w:rPr>
      <w:kern w:val="2"/>
      <w:sz w:val="21"/>
      <w:szCs w:val="24"/>
    </w:rPr>
  </w:style>
  <w:style w:type="paragraph" w:customStyle="1" w:styleId="02Centered">
    <w:name w:val="02 Centered"/>
    <w:autoRedefine/>
    <w:rsid w:val="00155C77"/>
    <w:pPr>
      <w:jc w:val="center"/>
    </w:pPr>
    <w:rPr>
      <w:kern w:val="2"/>
      <w:sz w:val="21"/>
      <w:szCs w:val="24"/>
    </w:rPr>
  </w:style>
  <w:style w:type="paragraph" w:customStyle="1" w:styleId="03Preface">
    <w:name w:val="03 Preface"/>
    <w:autoRedefine/>
    <w:rsid w:val="00155C77"/>
    <w:pPr>
      <w:spacing w:before="400" w:after="300"/>
      <w:jc w:val="center"/>
    </w:pPr>
    <w:rPr>
      <w:rFonts w:eastAsia="黑体"/>
      <w:b/>
      <w:kern w:val="2"/>
      <w:sz w:val="44"/>
      <w:szCs w:val="24"/>
    </w:rPr>
  </w:style>
  <w:style w:type="character" w:customStyle="1" w:styleId="04FailureItems">
    <w:name w:val="04 Failure Items"/>
    <w:rsid w:val="00155C77"/>
    <w:rPr>
      <w:rFonts w:ascii="Times New Roman" w:eastAsia="宋体" w:hAnsi="Times New Roman"/>
      <w:b/>
      <w:sz w:val="21"/>
      <w:szCs w:val="21"/>
      <w:lang w:val="en-US" w:eastAsia="en-US" w:bidi="ar-SA"/>
    </w:rPr>
  </w:style>
  <w:style w:type="paragraph" w:customStyle="1" w:styleId="05Bulletins">
    <w:name w:val="05 Bulletins"/>
    <w:autoRedefine/>
    <w:rsid w:val="00155C77"/>
    <w:pPr>
      <w:numPr>
        <w:numId w:val="3"/>
      </w:numPr>
      <w:tabs>
        <w:tab w:val="clear" w:pos="1050"/>
      </w:tabs>
      <w:adjustRightInd w:val="0"/>
      <w:spacing w:beforeLines="20" w:before="48" w:afterLines="20" w:after="48"/>
      <w:ind w:leftChars="428" w:left="1258" w:hangingChars="171" w:hanging="359"/>
    </w:pPr>
    <w:rPr>
      <w:kern w:val="2"/>
      <w:sz w:val="21"/>
      <w:szCs w:val="21"/>
    </w:rPr>
  </w:style>
  <w:style w:type="character" w:customStyle="1" w:styleId="06CodeString">
    <w:name w:val="06 Code String"/>
    <w:rsid w:val="00155C77"/>
    <w:rPr>
      <w:rFonts w:ascii="Courier New" w:eastAsia="宋体" w:hAnsi="Courier New"/>
      <w:b/>
      <w:sz w:val="21"/>
      <w:szCs w:val="21"/>
      <w:lang w:val="en-US" w:eastAsia="en-US" w:bidi="ar-SA"/>
    </w:rPr>
  </w:style>
  <w:style w:type="paragraph" w:customStyle="1" w:styleId="07SystemName">
    <w:name w:val="07 System Name"/>
    <w:link w:val="07SystemNameChar"/>
    <w:autoRedefine/>
    <w:rsid w:val="00155C77"/>
    <w:pPr>
      <w:spacing w:before="1000"/>
      <w:jc w:val="center"/>
    </w:pPr>
    <w:rPr>
      <w:rFonts w:ascii="华文新魏" w:eastAsia="华文新魏" w:cs="宋体"/>
      <w:b/>
      <w:snapToGrid w:val="0"/>
      <w:sz w:val="48"/>
      <w:szCs w:val="48"/>
    </w:rPr>
  </w:style>
  <w:style w:type="character" w:customStyle="1" w:styleId="07SystemNameChar">
    <w:name w:val="07 System Name Char"/>
    <w:link w:val="07SystemName"/>
    <w:rsid w:val="00155C77"/>
    <w:rPr>
      <w:rFonts w:ascii="华文新魏" w:eastAsia="华文新魏" w:hAnsi="Verdana" w:cs="宋体"/>
      <w:b/>
      <w:snapToGrid w:val="0"/>
      <w:sz w:val="48"/>
      <w:szCs w:val="48"/>
      <w:lang w:val="en-US" w:eastAsia="zh-CN" w:bidi="ar-SA"/>
    </w:rPr>
  </w:style>
  <w:style w:type="character" w:customStyle="1" w:styleId="Char0">
    <w:name w:val="页脚 Char"/>
    <w:link w:val="af0"/>
    <w:uiPriority w:val="99"/>
    <w:rsid w:val="00B012A2"/>
    <w:rPr>
      <w:rFonts w:ascii="Verdana" w:eastAsia="宋体" w:hAnsi="Verdana"/>
      <w:kern w:val="2"/>
      <w:sz w:val="18"/>
      <w:szCs w:val="18"/>
      <w:lang w:val="en-US" w:eastAsia="zh-CN" w:bidi="ar-SA"/>
    </w:rPr>
  </w:style>
  <w:style w:type="paragraph" w:styleId="TOC">
    <w:name w:val="TOC Heading"/>
    <w:basedOn w:val="1"/>
    <w:next w:val="a"/>
    <w:uiPriority w:val="39"/>
    <w:qFormat/>
    <w:rsid w:val="00D036A1"/>
    <w:pPr>
      <w:numPr>
        <w:numId w:val="0"/>
      </w:numPr>
      <w:spacing w:beforeLines="0" w:before="480" w:afterLines="0" w:after="0" w:line="276" w:lineRule="auto"/>
      <w:jc w:val="left"/>
      <w:outlineLvl w:val="9"/>
    </w:pPr>
    <w:rPr>
      <w:rFonts w:ascii="Cambria" w:eastAsia="宋体" w:hAnsi="Cambria"/>
      <w:color w:val="365F91"/>
      <w:kern w:val="0"/>
      <w:sz w:val="28"/>
      <w:szCs w:val="28"/>
    </w:rPr>
  </w:style>
  <w:style w:type="character" w:customStyle="1" w:styleId="Char">
    <w:name w:val="页眉 Char"/>
    <w:link w:val="af"/>
    <w:uiPriority w:val="99"/>
    <w:rsid w:val="0025663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5647">
      <w:bodyDiv w:val="1"/>
      <w:marLeft w:val="0"/>
      <w:marRight w:val="0"/>
      <w:marTop w:val="0"/>
      <w:marBottom w:val="0"/>
      <w:divBdr>
        <w:top w:val="none" w:sz="0" w:space="0" w:color="auto"/>
        <w:left w:val="none" w:sz="0" w:space="0" w:color="auto"/>
        <w:bottom w:val="none" w:sz="0" w:space="0" w:color="auto"/>
        <w:right w:val="none" w:sz="0" w:space="0" w:color="auto"/>
      </w:divBdr>
    </w:div>
    <w:div w:id="36977825">
      <w:bodyDiv w:val="1"/>
      <w:marLeft w:val="0"/>
      <w:marRight w:val="0"/>
      <w:marTop w:val="0"/>
      <w:marBottom w:val="0"/>
      <w:divBdr>
        <w:top w:val="none" w:sz="0" w:space="0" w:color="auto"/>
        <w:left w:val="none" w:sz="0" w:space="0" w:color="auto"/>
        <w:bottom w:val="none" w:sz="0" w:space="0" w:color="auto"/>
        <w:right w:val="none" w:sz="0" w:space="0" w:color="auto"/>
      </w:divBdr>
    </w:div>
    <w:div w:id="93476955">
      <w:bodyDiv w:val="1"/>
      <w:marLeft w:val="0"/>
      <w:marRight w:val="0"/>
      <w:marTop w:val="0"/>
      <w:marBottom w:val="0"/>
      <w:divBdr>
        <w:top w:val="none" w:sz="0" w:space="0" w:color="auto"/>
        <w:left w:val="none" w:sz="0" w:space="0" w:color="auto"/>
        <w:bottom w:val="none" w:sz="0" w:space="0" w:color="auto"/>
        <w:right w:val="none" w:sz="0" w:space="0" w:color="auto"/>
      </w:divBdr>
    </w:div>
    <w:div w:id="189804461">
      <w:bodyDiv w:val="1"/>
      <w:marLeft w:val="0"/>
      <w:marRight w:val="0"/>
      <w:marTop w:val="0"/>
      <w:marBottom w:val="0"/>
      <w:divBdr>
        <w:top w:val="none" w:sz="0" w:space="0" w:color="auto"/>
        <w:left w:val="none" w:sz="0" w:space="0" w:color="auto"/>
        <w:bottom w:val="none" w:sz="0" w:space="0" w:color="auto"/>
        <w:right w:val="none" w:sz="0" w:space="0" w:color="auto"/>
      </w:divBdr>
    </w:div>
    <w:div w:id="192353276">
      <w:bodyDiv w:val="1"/>
      <w:marLeft w:val="0"/>
      <w:marRight w:val="0"/>
      <w:marTop w:val="0"/>
      <w:marBottom w:val="0"/>
      <w:divBdr>
        <w:top w:val="none" w:sz="0" w:space="0" w:color="auto"/>
        <w:left w:val="none" w:sz="0" w:space="0" w:color="auto"/>
        <w:bottom w:val="none" w:sz="0" w:space="0" w:color="auto"/>
        <w:right w:val="none" w:sz="0" w:space="0" w:color="auto"/>
      </w:divBdr>
    </w:div>
    <w:div w:id="346718019">
      <w:bodyDiv w:val="1"/>
      <w:marLeft w:val="0"/>
      <w:marRight w:val="0"/>
      <w:marTop w:val="0"/>
      <w:marBottom w:val="0"/>
      <w:divBdr>
        <w:top w:val="none" w:sz="0" w:space="0" w:color="auto"/>
        <w:left w:val="none" w:sz="0" w:space="0" w:color="auto"/>
        <w:bottom w:val="none" w:sz="0" w:space="0" w:color="auto"/>
        <w:right w:val="none" w:sz="0" w:space="0" w:color="auto"/>
      </w:divBdr>
    </w:div>
    <w:div w:id="458576657">
      <w:bodyDiv w:val="1"/>
      <w:marLeft w:val="0"/>
      <w:marRight w:val="0"/>
      <w:marTop w:val="0"/>
      <w:marBottom w:val="0"/>
      <w:divBdr>
        <w:top w:val="none" w:sz="0" w:space="0" w:color="auto"/>
        <w:left w:val="none" w:sz="0" w:space="0" w:color="auto"/>
        <w:bottom w:val="none" w:sz="0" w:space="0" w:color="auto"/>
        <w:right w:val="none" w:sz="0" w:space="0" w:color="auto"/>
      </w:divBdr>
    </w:div>
    <w:div w:id="567351544">
      <w:bodyDiv w:val="1"/>
      <w:marLeft w:val="0"/>
      <w:marRight w:val="0"/>
      <w:marTop w:val="0"/>
      <w:marBottom w:val="0"/>
      <w:divBdr>
        <w:top w:val="none" w:sz="0" w:space="0" w:color="auto"/>
        <w:left w:val="none" w:sz="0" w:space="0" w:color="auto"/>
        <w:bottom w:val="none" w:sz="0" w:space="0" w:color="auto"/>
        <w:right w:val="none" w:sz="0" w:space="0" w:color="auto"/>
      </w:divBdr>
    </w:div>
    <w:div w:id="573319583">
      <w:bodyDiv w:val="1"/>
      <w:marLeft w:val="0"/>
      <w:marRight w:val="0"/>
      <w:marTop w:val="0"/>
      <w:marBottom w:val="0"/>
      <w:divBdr>
        <w:top w:val="none" w:sz="0" w:space="0" w:color="auto"/>
        <w:left w:val="none" w:sz="0" w:space="0" w:color="auto"/>
        <w:bottom w:val="none" w:sz="0" w:space="0" w:color="auto"/>
        <w:right w:val="none" w:sz="0" w:space="0" w:color="auto"/>
      </w:divBdr>
    </w:div>
    <w:div w:id="628707723">
      <w:bodyDiv w:val="1"/>
      <w:marLeft w:val="0"/>
      <w:marRight w:val="0"/>
      <w:marTop w:val="0"/>
      <w:marBottom w:val="0"/>
      <w:divBdr>
        <w:top w:val="none" w:sz="0" w:space="0" w:color="auto"/>
        <w:left w:val="none" w:sz="0" w:space="0" w:color="auto"/>
        <w:bottom w:val="none" w:sz="0" w:space="0" w:color="auto"/>
        <w:right w:val="none" w:sz="0" w:space="0" w:color="auto"/>
      </w:divBdr>
    </w:div>
    <w:div w:id="691877232">
      <w:bodyDiv w:val="1"/>
      <w:marLeft w:val="0"/>
      <w:marRight w:val="0"/>
      <w:marTop w:val="0"/>
      <w:marBottom w:val="0"/>
      <w:divBdr>
        <w:top w:val="none" w:sz="0" w:space="0" w:color="auto"/>
        <w:left w:val="none" w:sz="0" w:space="0" w:color="auto"/>
        <w:bottom w:val="none" w:sz="0" w:space="0" w:color="auto"/>
        <w:right w:val="none" w:sz="0" w:space="0" w:color="auto"/>
      </w:divBdr>
    </w:div>
    <w:div w:id="765542470">
      <w:bodyDiv w:val="1"/>
      <w:marLeft w:val="0"/>
      <w:marRight w:val="0"/>
      <w:marTop w:val="0"/>
      <w:marBottom w:val="0"/>
      <w:divBdr>
        <w:top w:val="none" w:sz="0" w:space="0" w:color="auto"/>
        <w:left w:val="none" w:sz="0" w:space="0" w:color="auto"/>
        <w:bottom w:val="none" w:sz="0" w:space="0" w:color="auto"/>
        <w:right w:val="none" w:sz="0" w:space="0" w:color="auto"/>
      </w:divBdr>
    </w:div>
    <w:div w:id="828181686">
      <w:bodyDiv w:val="1"/>
      <w:marLeft w:val="0"/>
      <w:marRight w:val="0"/>
      <w:marTop w:val="0"/>
      <w:marBottom w:val="0"/>
      <w:divBdr>
        <w:top w:val="none" w:sz="0" w:space="0" w:color="auto"/>
        <w:left w:val="none" w:sz="0" w:space="0" w:color="auto"/>
        <w:bottom w:val="none" w:sz="0" w:space="0" w:color="auto"/>
        <w:right w:val="none" w:sz="0" w:space="0" w:color="auto"/>
      </w:divBdr>
    </w:div>
    <w:div w:id="1133985474">
      <w:bodyDiv w:val="1"/>
      <w:marLeft w:val="0"/>
      <w:marRight w:val="0"/>
      <w:marTop w:val="0"/>
      <w:marBottom w:val="0"/>
      <w:divBdr>
        <w:top w:val="none" w:sz="0" w:space="0" w:color="auto"/>
        <w:left w:val="none" w:sz="0" w:space="0" w:color="auto"/>
        <w:bottom w:val="none" w:sz="0" w:space="0" w:color="auto"/>
        <w:right w:val="none" w:sz="0" w:space="0" w:color="auto"/>
      </w:divBdr>
    </w:div>
    <w:div w:id="1211460652">
      <w:bodyDiv w:val="1"/>
      <w:marLeft w:val="0"/>
      <w:marRight w:val="0"/>
      <w:marTop w:val="0"/>
      <w:marBottom w:val="0"/>
      <w:divBdr>
        <w:top w:val="none" w:sz="0" w:space="0" w:color="auto"/>
        <w:left w:val="none" w:sz="0" w:space="0" w:color="auto"/>
        <w:bottom w:val="none" w:sz="0" w:space="0" w:color="auto"/>
        <w:right w:val="none" w:sz="0" w:space="0" w:color="auto"/>
      </w:divBdr>
    </w:div>
    <w:div w:id="1223322639">
      <w:bodyDiv w:val="1"/>
      <w:marLeft w:val="0"/>
      <w:marRight w:val="0"/>
      <w:marTop w:val="0"/>
      <w:marBottom w:val="0"/>
      <w:divBdr>
        <w:top w:val="none" w:sz="0" w:space="0" w:color="auto"/>
        <w:left w:val="none" w:sz="0" w:space="0" w:color="auto"/>
        <w:bottom w:val="none" w:sz="0" w:space="0" w:color="auto"/>
        <w:right w:val="none" w:sz="0" w:space="0" w:color="auto"/>
      </w:divBdr>
    </w:div>
    <w:div w:id="1274947382">
      <w:bodyDiv w:val="1"/>
      <w:marLeft w:val="0"/>
      <w:marRight w:val="0"/>
      <w:marTop w:val="0"/>
      <w:marBottom w:val="0"/>
      <w:divBdr>
        <w:top w:val="none" w:sz="0" w:space="0" w:color="auto"/>
        <w:left w:val="none" w:sz="0" w:space="0" w:color="auto"/>
        <w:bottom w:val="none" w:sz="0" w:space="0" w:color="auto"/>
        <w:right w:val="none" w:sz="0" w:space="0" w:color="auto"/>
      </w:divBdr>
      <w:divsChild>
        <w:div w:id="131408082">
          <w:marLeft w:val="0"/>
          <w:marRight w:val="0"/>
          <w:marTop w:val="0"/>
          <w:marBottom w:val="0"/>
          <w:divBdr>
            <w:top w:val="none" w:sz="0" w:space="0" w:color="auto"/>
            <w:left w:val="none" w:sz="0" w:space="0" w:color="auto"/>
            <w:bottom w:val="none" w:sz="0" w:space="0" w:color="auto"/>
            <w:right w:val="none" w:sz="0" w:space="0" w:color="auto"/>
          </w:divBdr>
        </w:div>
        <w:div w:id="658191901">
          <w:marLeft w:val="0"/>
          <w:marRight w:val="0"/>
          <w:marTop w:val="0"/>
          <w:marBottom w:val="0"/>
          <w:divBdr>
            <w:top w:val="none" w:sz="0" w:space="0" w:color="auto"/>
            <w:left w:val="none" w:sz="0" w:space="0" w:color="auto"/>
            <w:bottom w:val="none" w:sz="0" w:space="0" w:color="auto"/>
            <w:right w:val="none" w:sz="0" w:space="0" w:color="auto"/>
          </w:divBdr>
        </w:div>
        <w:div w:id="929385539">
          <w:marLeft w:val="0"/>
          <w:marRight w:val="0"/>
          <w:marTop w:val="0"/>
          <w:marBottom w:val="0"/>
          <w:divBdr>
            <w:top w:val="none" w:sz="0" w:space="0" w:color="auto"/>
            <w:left w:val="none" w:sz="0" w:space="0" w:color="auto"/>
            <w:bottom w:val="none" w:sz="0" w:space="0" w:color="auto"/>
            <w:right w:val="none" w:sz="0" w:space="0" w:color="auto"/>
          </w:divBdr>
        </w:div>
      </w:divsChild>
    </w:div>
    <w:div w:id="1489594807">
      <w:bodyDiv w:val="1"/>
      <w:marLeft w:val="0"/>
      <w:marRight w:val="0"/>
      <w:marTop w:val="0"/>
      <w:marBottom w:val="0"/>
      <w:divBdr>
        <w:top w:val="none" w:sz="0" w:space="0" w:color="auto"/>
        <w:left w:val="none" w:sz="0" w:space="0" w:color="auto"/>
        <w:bottom w:val="none" w:sz="0" w:space="0" w:color="auto"/>
        <w:right w:val="none" w:sz="0" w:space="0" w:color="auto"/>
      </w:divBdr>
    </w:div>
    <w:div w:id="1530332415">
      <w:bodyDiv w:val="1"/>
      <w:marLeft w:val="0"/>
      <w:marRight w:val="0"/>
      <w:marTop w:val="0"/>
      <w:marBottom w:val="0"/>
      <w:divBdr>
        <w:top w:val="none" w:sz="0" w:space="0" w:color="auto"/>
        <w:left w:val="none" w:sz="0" w:space="0" w:color="auto"/>
        <w:bottom w:val="none" w:sz="0" w:space="0" w:color="auto"/>
        <w:right w:val="none" w:sz="0" w:space="0" w:color="auto"/>
      </w:divBdr>
    </w:div>
    <w:div w:id="1610893633">
      <w:bodyDiv w:val="1"/>
      <w:marLeft w:val="0"/>
      <w:marRight w:val="0"/>
      <w:marTop w:val="0"/>
      <w:marBottom w:val="0"/>
      <w:divBdr>
        <w:top w:val="none" w:sz="0" w:space="0" w:color="auto"/>
        <w:left w:val="none" w:sz="0" w:space="0" w:color="auto"/>
        <w:bottom w:val="none" w:sz="0" w:space="0" w:color="auto"/>
        <w:right w:val="none" w:sz="0" w:space="0" w:color="auto"/>
      </w:divBdr>
    </w:div>
    <w:div w:id="1678075623">
      <w:bodyDiv w:val="1"/>
      <w:marLeft w:val="0"/>
      <w:marRight w:val="0"/>
      <w:marTop w:val="0"/>
      <w:marBottom w:val="0"/>
      <w:divBdr>
        <w:top w:val="none" w:sz="0" w:space="0" w:color="auto"/>
        <w:left w:val="none" w:sz="0" w:space="0" w:color="auto"/>
        <w:bottom w:val="none" w:sz="0" w:space="0" w:color="auto"/>
        <w:right w:val="none" w:sz="0" w:space="0" w:color="auto"/>
      </w:divBdr>
    </w:div>
    <w:div w:id="1699545671">
      <w:bodyDiv w:val="1"/>
      <w:marLeft w:val="0"/>
      <w:marRight w:val="0"/>
      <w:marTop w:val="0"/>
      <w:marBottom w:val="0"/>
      <w:divBdr>
        <w:top w:val="none" w:sz="0" w:space="0" w:color="auto"/>
        <w:left w:val="none" w:sz="0" w:space="0" w:color="auto"/>
        <w:bottom w:val="none" w:sz="0" w:space="0" w:color="auto"/>
        <w:right w:val="none" w:sz="0" w:space="0" w:color="auto"/>
      </w:divBdr>
    </w:div>
    <w:div w:id="1872838026">
      <w:bodyDiv w:val="1"/>
      <w:marLeft w:val="0"/>
      <w:marRight w:val="0"/>
      <w:marTop w:val="0"/>
      <w:marBottom w:val="0"/>
      <w:divBdr>
        <w:top w:val="none" w:sz="0" w:space="0" w:color="auto"/>
        <w:left w:val="none" w:sz="0" w:space="0" w:color="auto"/>
        <w:bottom w:val="none" w:sz="0" w:space="0" w:color="auto"/>
        <w:right w:val="none" w:sz="0" w:space="0" w:color="auto"/>
      </w:divBdr>
    </w:div>
    <w:div w:id="202335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I:\E\&#20844;&#21496;&#25991;&#26723;\&#26131;&#32838;&#31185;-&#30740;&#21457;&#37096;-&#25216;&#26415;&#23454;&#29616;\&#27169;&#29256;\&#23433;&#35013;&#37096;&#32626;&#25163;&#20876;(&#27169;&#26495;V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A02C7-2AE2-4930-952D-1456AB692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安装部署手册(模板V1.0).dot</Template>
  <TotalTime>0</TotalTime>
  <Pages>7</Pages>
  <Words>307</Words>
  <Characters>1751</Characters>
  <Application>Microsoft Office Word</Application>
  <DocSecurity>0</DocSecurity>
  <Lines>14</Lines>
  <Paragraphs>4</Paragraphs>
  <ScaleCrop>false</ScaleCrop>
  <Company>Chnet</Company>
  <LinksUpToDate>false</LinksUpToDate>
  <CharactersWithSpaces>2054</CharactersWithSpaces>
  <SharedDoc>false</SharedDoc>
  <HLinks>
    <vt:vector size="78" baseType="variant">
      <vt:variant>
        <vt:i4>2031679</vt:i4>
      </vt:variant>
      <vt:variant>
        <vt:i4>74</vt:i4>
      </vt:variant>
      <vt:variant>
        <vt:i4>0</vt:i4>
      </vt:variant>
      <vt:variant>
        <vt:i4>5</vt:i4>
      </vt:variant>
      <vt:variant>
        <vt:lpwstr/>
      </vt:variant>
      <vt:variant>
        <vt:lpwstr>_Toc457388466</vt:lpwstr>
      </vt:variant>
      <vt:variant>
        <vt:i4>2031679</vt:i4>
      </vt:variant>
      <vt:variant>
        <vt:i4>68</vt:i4>
      </vt:variant>
      <vt:variant>
        <vt:i4>0</vt:i4>
      </vt:variant>
      <vt:variant>
        <vt:i4>5</vt:i4>
      </vt:variant>
      <vt:variant>
        <vt:lpwstr/>
      </vt:variant>
      <vt:variant>
        <vt:lpwstr>_Toc457388465</vt:lpwstr>
      </vt:variant>
      <vt:variant>
        <vt:i4>2031679</vt:i4>
      </vt:variant>
      <vt:variant>
        <vt:i4>62</vt:i4>
      </vt:variant>
      <vt:variant>
        <vt:i4>0</vt:i4>
      </vt:variant>
      <vt:variant>
        <vt:i4>5</vt:i4>
      </vt:variant>
      <vt:variant>
        <vt:lpwstr/>
      </vt:variant>
      <vt:variant>
        <vt:lpwstr>_Toc457388464</vt:lpwstr>
      </vt:variant>
      <vt:variant>
        <vt:i4>2031679</vt:i4>
      </vt:variant>
      <vt:variant>
        <vt:i4>56</vt:i4>
      </vt:variant>
      <vt:variant>
        <vt:i4>0</vt:i4>
      </vt:variant>
      <vt:variant>
        <vt:i4>5</vt:i4>
      </vt:variant>
      <vt:variant>
        <vt:lpwstr/>
      </vt:variant>
      <vt:variant>
        <vt:lpwstr>_Toc457388463</vt:lpwstr>
      </vt:variant>
      <vt:variant>
        <vt:i4>2031679</vt:i4>
      </vt:variant>
      <vt:variant>
        <vt:i4>50</vt:i4>
      </vt:variant>
      <vt:variant>
        <vt:i4>0</vt:i4>
      </vt:variant>
      <vt:variant>
        <vt:i4>5</vt:i4>
      </vt:variant>
      <vt:variant>
        <vt:lpwstr/>
      </vt:variant>
      <vt:variant>
        <vt:lpwstr>_Toc457388462</vt:lpwstr>
      </vt:variant>
      <vt:variant>
        <vt:i4>2031679</vt:i4>
      </vt:variant>
      <vt:variant>
        <vt:i4>44</vt:i4>
      </vt:variant>
      <vt:variant>
        <vt:i4>0</vt:i4>
      </vt:variant>
      <vt:variant>
        <vt:i4>5</vt:i4>
      </vt:variant>
      <vt:variant>
        <vt:lpwstr/>
      </vt:variant>
      <vt:variant>
        <vt:lpwstr>_Toc457388461</vt:lpwstr>
      </vt:variant>
      <vt:variant>
        <vt:i4>2031679</vt:i4>
      </vt:variant>
      <vt:variant>
        <vt:i4>38</vt:i4>
      </vt:variant>
      <vt:variant>
        <vt:i4>0</vt:i4>
      </vt:variant>
      <vt:variant>
        <vt:i4>5</vt:i4>
      </vt:variant>
      <vt:variant>
        <vt:lpwstr/>
      </vt:variant>
      <vt:variant>
        <vt:lpwstr>_Toc457388460</vt:lpwstr>
      </vt:variant>
      <vt:variant>
        <vt:i4>1835071</vt:i4>
      </vt:variant>
      <vt:variant>
        <vt:i4>32</vt:i4>
      </vt:variant>
      <vt:variant>
        <vt:i4>0</vt:i4>
      </vt:variant>
      <vt:variant>
        <vt:i4>5</vt:i4>
      </vt:variant>
      <vt:variant>
        <vt:lpwstr/>
      </vt:variant>
      <vt:variant>
        <vt:lpwstr>_Toc457388459</vt:lpwstr>
      </vt:variant>
      <vt:variant>
        <vt:i4>1835071</vt:i4>
      </vt:variant>
      <vt:variant>
        <vt:i4>26</vt:i4>
      </vt:variant>
      <vt:variant>
        <vt:i4>0</vt:i4>
      </vt:variant>
      <vt:variant>
        <vt:i4>5</vt:i4>
      </vt:variant>
      <vt:variant>
        <vt:lpwstr/>
      </vt:variant>
      <vt:variant>
        <vt:lpwstr>_Toc457388458</vt:lpwstr>
      </vt:variant>
      <vt:variant>
        <vt:i4>1835071</vt:i4>
      </vt:variant>
      <vt:variant>
        <vt:i4>20</vt:i4>
      </vt:variant>
      <vt:variant>
        <vt:i4>0</vt:i4>
      </vt:variant>
      <vt:variant>
        <vt:i4>5</vt:i4>
      </vt:variant>
      <vt:variant>
        <vt:lpwstr/>
      </vt:variant>
      <vt:variant>
        <vt:lpwstr>_Toc457388457</vt:lpwstr>
      </vt:variant>
      <vt:variant>
        <vt:i4>1835071</vt:i4>
      </vt:variant>
      <vt:variant>
        <vt:i4>14</vt:i4>
      </vt:variant>
      <vt:variant>
        <vt:i4>0</vt:i4>
      </vt:variant>
      <vt:variant>
        <vt:i4>5</vt:i4>
      </vt:variant>
      <vt:variant>
        <vt:lpwstr/>
      </vt:variant>
      <vt:variant>
        <vt:lpwstr>_Toc457388456</vt:lpwstr>
      </vt:variant>
      <vt:variant>
        <vt:i4>1835071</vt:i4>
      </vt:variant>
      <vt:variant>
        <vt:i4>8</vt:i4>
      </vt:variant>
      <vt:variant>
        <vt:i4>0</vt:i4>
      </vt:variant>
      <vt:variant>
        <vt:i4>5</vt:i4>
      </vt:variant>
      <vt:variant>
        <vt:lpwstr/>
      </vt:variant>
      <vt:variant>
        <vt:lpwstr>_Toc457388455</vt:lpwstr>
      </vt:variant>
      <vt:variant>
        <vt:i4>1835071</vt:i4>
      </vt:variant>
      <vt:variant>
        <vt:i4>2</vt:i4>
      </vt:variant>
      <vt:variant>
        <vt:i4>0</vt:i4>
      </vt:variant>
      <vt:variant>
        <vt:i4>5</vt:i4>
      </vt:variant>
      <vt:variant>
        <vt:lpwstr/>
      </vt:variant>
      <vt:variant>
        <vt:lpwstr>_Toc457388454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微软中国</dc:creator>
  <cp:keywords/>
  <dc:description/>
  <cp:lastModifiedBy>李超</cp:lastModifiedBy>
  <cp:revision>2</cp:revision>
  <dcterms:created xsi:type="dcterms:W3CDTF">2016-07-29T10:31:00Z</dcterms:created>
  <dcterms:modified xsi:type="dcterms:W3CDTF">2016-07-29T10:31:00Z</dcterms:modified>
</cp:coreProperties>
</file>