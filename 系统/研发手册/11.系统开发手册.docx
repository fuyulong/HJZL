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7B8" w:rsidRPr="00174CB9" w:rsidRDefault="002757B8" w:rsidP="00DD5A42"/>
    <w:p w:rsidR="002757B8" w:rsidRPr="00174CB9" w:rsidRDefault="002757B8" w:rsidP="00DD5A42"/>
    <w:p w:rsidR="002757B8" w:rsidRPr="00174CB9" w:rsidRDefault="002757B8" w:rsidP="00DD5A42"/>
    <w:p w:rsidR="002757B8" w:rsidRPr="00174CB9" w:rsidRDefault="00B27AE4" w:rsidP="007A191C">
      <w:pPr>
        <w:pStyle w:val="af5"/>
        <w:rPr>
          <w:rFonts w:ascii="微软雅黑" w:eastAsia="微软雅黑" w:hAnsi="微软雅黑"/>
        </w:rPr>
      </w:pPr>
      <w:r w:rsidRPr="00174CB9">
        <w:rPr>
          <w:rFonts w:ascii="微软雅黑" w:eastAsia="微软雅黑" w:hAnsi="微软雅黑" w:hint="eastAsia"/>
        </w:rPr>
        <w:t>TYLOO融资租赁</w:t>
      </w:r>
      <w:r w:rsidR="002757B8" w:rsidRPr="00174CB9">
        <w:rPr>
          <w:rFonts w:ascii="微软雅黑" w:eastAsia="微软雅黑" w:hAnsi="微软雅黑" w:hint="eastAsia"/>
        </w:rPr>
        <w:t>系统</w:t>
      </w:r>
    </w:p>
    <w:p w:rsidR="002757B8" w:rsidRPr="00174CB9" w:rsidRDefault="004B4E2D" w:rsidP="007A191C">
      <w:pPr>
        <w:pStyle w:val="af5"/>
        <w:rPr>
          <w:rFonts w:ascii="微软雅黑" w:eastAsia="微软雅黑" w:hAnsi="微软雅黑"/>
        </w:rPr>
      </w:pPr>
      <w:r w:rsidRPr="00174CB9">
        <w:rPr>
          <w:rFonts w:ascii="微软雅黑" w:eastAsia="微软雅黑" w:hAnsi="微软雅黑" w:hint="eastAsia"/>
        </w:rPr>
        <w:t>二次开发</w:t>
      </w:r>
      <w:r w:rsidR="002757B8" w:rsidRPr="00174CB9">
        <w:rPr>
          <w:rFonts w:ascii="微软雅黑" w:eastAsia="微软雅黑" w:hAnsi="微软雅黑" w:hint="eastAsia"/>
        </w:rPr>
        <w:t>手册</w:t>
      </w:r>
    </w:p>
    <w:p w:rsidR="002757B8" w:rsidRPr="00174CB9" w:rsidRDefault="002757B8" w:rsidP="007A191C">
      <w:pPr>
        <w:pStyle w:val="af5"/>
        <w:rPr>
          <w:rFonts w:ascii="微软雅黑" w:eastAsia="微软雅黑" w:hAnsi="微软雅黑"/>
          <w:color w:val="333333"/>
          <w:sz w:val="24"/>
        </w:rPr>
      </w:pPr>
      <w:r w:rsidRPr="00174CB9">
        <w:rPr>
          <w:rFonts w:ascii="微软雅黑" w:eastAsia="微软雅黑" w:hAnsi="微软雅黑" w:hint="eastAsia"/>
        </w:rPr>
        <w:t>（版本：</w:t>
      </w:r>
      <w:r w:rsidR="00B27AE4" w:rsidRPr="00174CB9">
        <w:rPr>
          <w:rFonts w:ascii="微软雅黑" w:eastAsia="微软雅黑" w:hAnsi="微软雅黑" w:hint="eastAsia"/>
        </w:rPr>
        <w:t>V1.</w:t>
      </w:r>
      <w:r w:rsidR="00B27AE4" w:rsidRPr="00174CB9">
        <w:rPr>
          <w:rFonts w:ascii="微软雅黑" w:eastAsia="微软雅黑" w:hAnsi="微软雅黑"/>
        </w:rPr>
        <w:t>0</w:t>
      </w:r>
      <w:r w:rsidRPr="00174CB9">
        <w:rPr>
          <w:rFonts w:ascii="微软雅黑" w:eastAsia="微软雅黑" w:hAnsi="微软雅黑" w:hint="eastAsia"/>
        </w:rPr>
        <w:t>）</w:t>
      </w:r>
    </w:p>
    <w:p w:rsidR="00E66B6B" w:rsidRPr="00174CB9" w:rsidRDefault="00D036A1" w:rsidP="00DD5A42">
      <w:pPr>
        <w:pStyle w:val="10"/>
      </w:pPr>
      <w:r w:rsidRPr="00174CB9">
        <w:rPr>
          <w:rFonts w:hint="eastAsi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6"/>
        <w:gridCol w:w="1527"/>
        <w:gridCol w:w="4098"/>
        <w:gridCol w:w="1634"/>
      </w:tblGrid>
      <w:tr w:rsidR="00E66B6B" w:rsidRPr="00174CB9" w:rsidTr="004E72A0">
        <w:trPr>
          <w:trHeight w:val="259"/>
        </w:trPr>
        <w:tc>
          <w:tcPr>
            <w:tcW w:w="5000" w:type="pct"/>
            <w:gridSpan w:val="4"/>
          </w:tcPr>
          <w:p w:rsidR="00E66B6B" w:rsidRPr="00174CB9" w:rsidRDefault="00E66B6B" w:rsidP="00DD5A42">
            <w:r w:rsidRPr="00174CB9">
              <w:rPr>
                <w:rFonts w:hint="eastAsia"/>
              </w:rPr>
              <w:lastRenderedPageBreak/>
              <w:t>版本修订历史</w:t>
            </w:r>
          </w:p>
        </w:tc>
      </w:tr>
      <w:tr w:rsidR="00E66B6B" w:rsidRPr="00174CB9" w:rsidTr="004E72A0">
        <w:trPr>
          <w:trHeight w:val="259"/>
        </w:trPr>
        <w:tc>
          <w:tcPr>
            <w:tcW w:w="727" w:type="pct"/>
          </w:tcPr>
          <w:p w:rsidR="00E66B6B" w:rsidRPr="00174CB9" w:rsidRDefault="00E66B6B" w:rsidP="00DD5A42">
            <w:r w:rsidRPr="00174CB9">
              <w:rPr>
                <w:rFonts w:hint="eastAsia"/>
              </w:rPr>
              <w:t>版本</w:t>
            </w:r>
          </w:p>
        </w:tc>
        <w:tc>
          <w:tcPr>
            <w:tcW w:w="899" w:type="pct"/>
          </w:tcPr>
          <w:p w:rsidR="00E66B6B" w:rsidRPr="00174CB9" w:rsidRDefault="00E66B6B" w:rsidP="00DD5A42">
            <w:r w:rsidRPr="00174CB9">
              <w:rPr>
                <w:rFonts w:hint="eastAsia"/>
              </w:rPr>
              <w:t>作者</w:t>
            </w:r>
          </w:p>
        </w:tc>
        <w:tc>
          <w:tcPr>
            <w:tcW w:w="2412" w:type="pct"/>
          </w:tcPr>
          <w:p w:rsidR="00E66B6B" w:rsidRPr="00174CB9" w:rsidRDefault="00E66B6B" w:rsidP="00DD5A42">
            <w:r w:rsidRPr="00174CB9">
              <w:rPr>
                <w:rFonts w:hint="eastAsia"/>
              </w:rPr>
              <w:t>修订内容</w:t>
            </w:r>
          </w:p>
        </w:tc>
        <w:tc>
          <w:tcPr>
            <w:tcW w:w="962" w:type="pct"/>
          </w:tcPr>
          <w:p w:rsidR="00E66B6B" w:rsidRPr="00174CB9" w:rsidRDefault="00E66B6B" w:rsidP="00DD5A42">
            <w:r w:rsidRPr="00174CB9">
              <w:rPr>
                <w:rFonts w:hint="eastAsia"/>
              </w:rPr>
              <w:t>完稿日期</w:t>
            </w:r>
          </w:p>
        </w:tc>
      </w:tr>
      <w:tr w:rsidR="00E66B6B" w:rsidRPr="00174CB9" w:rsidTr="004E72A0">
        <w:trPr>
          <w:trHeight w:val="756"/>
        </w:trPr>
        <w:tc>
          <w:tcPr>
            <w:tcW w:w="727" w:type="pct"/>
          </w:tcPr>
          <w:p w:rsidR="00E66B6B" w:rsidRPr="00174CB9" w:rsidRDefault="00E66B6B" w:rsidP="00DD5A42">
            <w:r w:rsidRPr="00174CB9">
              <w:rPr>
                <w:rFonts w:hint="eastAsia"/>
              </w:rPr>
              <w:t>V1.0</w:t>
            </w:r>
          </w:p>
        </w:tc>
        <w:tc>
          <w:tcPr>
            <w:tcW w:w="899" w:type="pct"/>
          </w:tcPr>
          <w:p w:rsidR="00E66B6B" w:rsidRPr="00174CB9" w:rsidRDefault="005F7251" w:rsidP="00DD5A42">
            <w:r w:rsidRPr="00174CB9">
              <w:rPr>
                <w:rFonts w:hint="eastAsia"/>
              </w:rPr>
              <w:t>李超</w:t>
            </w:r>
          </w:p>
        </w:tc>
        <w:tc>
          <w:tcPr>
            <w:tcW w:w="2412" w:type="pct"/>
          </w:tcPr>
          <w:p w:rsidR="00E66B6B" w:rsidRPr="00174CB9" w:rsidRDefault="00E66B6B" w:rsidP="00DD5A42">
            <w:r w:rsidRPr="00174CB9">
              <w:rPr>
                <w:rFonts w:hint="eastAsia"/>
              </w:rPr>
              <w:t>初次编制</w:t>
            </w:r>
          </w:p>
        </w:tc>
        <w:tc>
          <w:tcPr>
            <w:tcW w:w="962" w:type="pct"/>
          </w:tcPr>
          <w:p w:rsidR="00E66B6B" w:rsidRPr="00174CB9" w:rsidRDefault="00E62D95" w:rsidP="00DD5A42">
            <w:r w:rsidRPr="00174CB9">
              <w:rPr>
                <w:rFonts w:hint="eastAsia"/>
              </w:rPr>
              <w:t>201</w:t>
            </w:r>
            <w:r w:rsidR="005F7251" w:rsidRPr="00174CB9">
              <w:t>6-07-27</w:t>
            </w:r>
          </w:p>
        </w:tc>
      </w:tr>
      <w:tr w:rsidR="00E66B6B" w:rsidRPr="00174CB9" w:rsidTr="004E72A0">
        <w:trPr>
          <w:trHeight w:val="780"/>
        </w:trPr>
        <w:tc>
          <w:tcPr>
            <w:tcW w:w="727" w:type="pct"/>
          </w:tcPr>
          <w:p w:rsidR="00E66B6B" w:rsidRPr="00174CB9" w:rsidRDefault="00E66B6B" w:rsidP="00DD5A42"/>
        </w:tc>
        <w:tc>
          <w:tcPr>
            <w:tcW w:w="899" w:type="pct"/>
          </w:tcPr>
          <w:p w:rsidR="00E66B6B" w:rsidRPr="00174CB9" w:rsidRDefault="00E66B6B" w:rsidP="00DD5A42"/>
        </w:tc>
        <w:tc>
          <w:tcPr>
            <w:tcW w:w="2412" w:type="pct"/>
          </w:tcPr>
          <w:p w:rsidR="00E66B6B" w:rsidRPr="00174CB9" w:rsidRDefault="00E66B6B" w:rsidP="00DD5A42"/>
        </w:tc>
        <w:tc>
          <w:tcPr>
            <w:tcW w:w="962" w:type="pct"/>
          </w:tcPr>
          <w:p w:rsidR="00E66B6B" w:rsidRPr="00174CB9" w:rsidRDefault="00E66B6B" w:rsidP="00DD5A42"/>
        </w:tc>
      </w:tr>
      <w:tr w:rsidR="00E66B6B" w:rsidRPr="00174CB9" w:rsidTr="004E72A0">
        <w:trPr>
          <w:trHeight w:val="774"/>
        </w:trPr>
        <w:tc>
          <w:tcPr>
            <w:tcW w:w="727" w:type="pct"/>
          </w:tcPr>
          <w:p w:rsidR="00E66B6B" w:rsidRPr="00174CB9" w:rsidRDefault="00E66B6B" w:rsidP="00DD5A42"/>
        </w:tc>
        <w:tc>
          <w:tcPr>
            <w:tcW w:w="899" w:type="pct"/>
          </w:tcPr>
          <w:p w:rsidR="00E66B6B" w:rsidRPr="00174CB9" w:rsidRDefault="00E66B6B" w:rsidP="00DD5A42"/>
        </w:tc>
        <w:tc>
          <w:tcPr>
            <w:tcW w:w="2412" w:type="pct"/>
          </w:tcPr>
          <w:p w:rsidR="00E66B6B" w:rsidRPr="00174CB9" w:rsidRDefault="00E66B6B" w:rsidP="00DD5A42"/>
        </w:tc>
        <w:tc>
          <w:tcPr>
            <w:tcW w:w="962" w:type="pct"/>
          </w:tcPr>
          <w:p w:rsidR="00E66B6B" w:rsidRPr="00174CB9" w:rsidRDefault="00E66B6B" w:rsidP="00DD5A42"/>
        </w:tc>
      </w:tr>
      <w:tr w:rsidR="00E66B6B" w:rsidRPr="00174CB9" w:rsidTr="004E72A0">
        <w:trPr>
          <w:trHeight w:val="774"/>
        </w:trPr>
        <w:tc>
          <w:tcPr>
            <w:tcW w:w="727" w:type="pct"/>
          </w:tcPr>
          <w:p w:rsidR="00E66B6B" w:rsidRPr="00174CB9" w:rsidRDefault="00E66B6B" w:rsidP="00DD5A42"/>
        </w:tc>
        <w:tc>
          <w:tcPr>
            <w:tcW w:w="899" w:type="pct"/>
          </w:tcPr>
          <w:p w:rsidR="00E66B6B" w:rsidRPr="00174CB9" w:rsidRDefault="00E66B6B" w:rsidP="00DD5A42"/>
        </w:tc>
        <w:tc>
          <w:tcPr>
            <w:tcW w:w="2412" w:type="pct"/>
          </w:tcPr>
          <w:p w:rsidR="00E66B6B" w:rsidRPr="00174CB9" w:rsidRDefault="00E66B6B" w:rsidP="00DD5A42"/>
        </w:tc>
        <w:tc>
          <w:tcPr>
            <w:tcW w:w="962" w:type="pct"/>
          </w:tcPr>
          <w:p w:rsidR="00E66B6B" w:rsidRPr="00174CB9" w:rsidRDefault="00E66B6B" w:rsidP="00DD5A42"/>
        </w:tc>
      </w:tr>
      <w:tr w:rsidR="00E66B6B" w:rsidRPr="00174CB9" w:rsidTr="004E72A0">
        <w:trPr>
          <w:trHeight w:val="774"/>
        </w:trPr>
        <w:tc>
          <w:tcPr>
            <w:tcW w:w="727" w:type="pct"/>
          </w:tcPr>
          <w:p w:rsidR="00E66B6B" w:rsidRPr="00174CB9" w:rsidRDefault="00E66B6B" w:rsidP="00DD5A42"/>
        </w:tc>
        <w:tc>
          <w:tcPr>
            <w:tcW w:w="899" w:type="pct"/>
          </w:tcPr>
          <w:p w:rsidR="00E66B6B" w:rsidRPr="00174CB9" w:rsidRDefault="00E66B6B" w:rsidP="00DD5A42"/>
        </w:tc>
        <w:tc>
          <w:tcPr>
            <w:tcW w:w="2412" w:type="pct"/>
          </w:tcPr>
          <w:p w:rsidR="00E66B6B" w:rsidRPr="00174CB9" w:rsidRDefault="00E66B6B" w:rsidP="00DD5A42"/>
        </w:tc>
        <w:tc>
          <w:tcPr>
            <w:tcW w:w="962" w:type="pct"/>
          </w:tcPr>
          <w:p w:rsidR="00E66B6B" w:rsidRPr="00174CB9" w:rsidRDefault="00E66B6B" w:rsidP="00DD5A42"/>
        </w:tc>
      </w:tr>
    </w:tbl>
    <w:p w:rsidR="00E66B6B" w:rsidRPr="00174CB9" w:rsidRDefault="00E66B6B" w:rsidP="00DD5A42">
      <w:pPr>
        <w:pStyle w:val="10"/>
      </w:pPr>
      <w:r w:rsidRPr="00174CB9">
        <w:rPr>
          <w:rFonts w:hint="eastAsia"/>
        </w:rPr>
        <w:t>修订内容有如下几种：初次编制、增加（+增加说明）、修改（+修改说明）、删除（+删除说明）</w:t>
      </w:r>
    </w:p>
    <w:p w:rsidR="00D036A1" w:rsidRPr="00174CB9" w:rsidRDefault="00E66B6B" w:rsidP="00DD5A42">
      <w:pPr>
        <w:pStyle w:val="10"/>
      </w:pPr>
      <w:r w:rsidRPr="00174CB9">
        <w:rPr>
          <w:rFonts w:hint="eastAsia"/>
        </w:rPr>
        <w:br w:type="page"/>
      </w:r>
      <w:r w:rsidR="00D036A1" w:rsidRPr="00174CB9">
        <w:rPr>
          <w:rFonts w:hint="eastAsia"/>
          <w:lang w:val="zh-CN"/>
        </w:rPr>
        <w:lastRenderedPageBreak/>
        <w:t>目录</w:t>
      </w:r>
    </w:p>
    <w:p w:rsidR="00C84CF6" w:rsidRDefault="00D036A1">
      <w:pPr>
        <w:pStyle w:val="10"/>
        <w:rPr>
          <w:rFonts w:asciiTheme="minorHAnsi" w:eastAsiaTheme="minorEastAsia" w:hAnsiTheme="minorHAnsi" w:cstheme="minorBidi"/>
          <w:b w:val="0"/>
          <w:bCs w:val="0"/>
          <w:caps w:val="0"/>
          <w:noProof/>
          <w:color w:val="auto"/>
          <w:kern w:val="2"/>
          <w:sz w:val="21"/>
          <w:szCs w:val="22"/>
        </w:rPr>
      </w:pPr>
      <w:r w:rsidRPr="00174CB9">
        <w:rPr>
          <w:rFonts w:hint="eastAsia"/>
        </w:rPr>
        <w:fldChar w:fldCharType="begin"/>
      </w:r>
      <w:r w:rsidRPr="00174CB9">
        <w:rPr>
          <w:rFonts w:hint="eastAsia"/>
        </w:rPr>
        <w:instrText xml:space="preserve"> TOC \o "1-3" \h \z \u </w:instrText>
      </w:r>
      <w:r w:rsidRPr="00174CB9">
        <w:rPr>
          <w:rFonts w:hint="eastAsia"/>
        </w:rPr>
        <w:fldChar w:fldCharType="separate"/>
      </w:r>
      <w:hyperlink w:anchor="_Toc457948918" w:history="1">
        <w:r w:rsidR="00C84CF6" w:rsidRPr="00366F87">
          <w:rPr>
            <w:rStyle w:val="af2"/>
            <w:rFonts w:hint="eastAsia"/>
            <w:noProof/>
          </w:rPr>
          <w:t>第</w:t>
        </w:r>
        <w:r w:rsidR="00C84CF6" w:rsidRPr="00366F87">
          <w:rPr>
            <w:rStyle w:val="af2"/>
            <w:rFonts w:hint="eastAsia"/>
            <w:noProof/>
          </w:rPr>
          <w:t>1</w:t>
        </w:r>
        <w:r w:rsidR="00C84CF6" w:rsidRPr="00366F87">
          <w:rPr>
            <w:rStyle w:val="af2"/>
            <w:rFonts w:hint="eastAsia"/>
            <w:noProof/>
          </w:rPr>
          <w:t>章</w:t>
        </w:r>
        <w:r w:rsidR="00C84CF6">
          <w:rPr>
            <w:rFonts w:asciiTheme="minorHAnsi" w:eastAsiaTheme="minorEastAsia" w:hAnsiTheme="minorHAnsi" w:cstheme="minorBidi"/>
            <w:b w:val="0"/>
            <w:bCs w:val="0"/>
            <w:caps w:val="0"/>
            <w:noProof/>
            <w:color w:val="auto"/>
            <w:kern w:val="2"/>
            <w:sz w:val="21"/>
            <w:szCs w:val="22"/>
          </w:rPr>
          <w:tab/>
        </w:r>
        <w:r w:rsidR="00C84CF6" w:rsidRPr="00366F87">
          <w:rPr>
            <w:rStyle w:val="af2"/>
            <w:rFonts w:ascii="微软雅黑" w:eastAsia="微软雅黑" w:hAnsi="微软雅黑" w:hint="eastAsia"/>
            <w:noProof/>
          </w:rPr>
          <w:t>概述</w:t>
        </w:r>
        <w:r w:rsidR="00C84CF6">
          <w:rPr>
            <w:noProof/>
            <w:webHidden/>
          </w:rPr>
          <w:tab/>
        </w:r>
        <w:r w:rsidR="00C84CF6">
          <w:rPr>
            <w:noProof/>
            <w:webHidden/>
          </w:rPr>
          <w:fldChar w:fldCharType="begin"/>
        </w:r>
        <w:r w:rsidR="00C84CF6">
          <w:rPr>
            <w:noProof/>
            <w:webHidden/>
          </w:rPr>
          <w:instrText xml:space="preserve"> PAGEREF _Toc457948918 \h </w:instrText>
        </w:r>
        <w:r w:rsidR="00C84CF6">
          <w:rPr>
            <w:noProof/>
            <w:webHidden/>
          </w:rPr>
        </w:r>
        <w:r w:rsidR="00C84CF6">
          <w:rPr>
            <w:noProof/>
            <w:webHidden/>
          </w:rPr>
          <w:fldChar w:fldCharType="separate"/>
        </w:r>
        <w:r w:rsidR="00C320BB">
          <w:rPr>
            <w:noProof/>
            <w:webHidden/>
          </w:rPr>
          <w:t>5</w:t>
        </w:r>
        <w:r w:rsidR="00C84CF6">
          <w:rPr>
            <w:noProof/>
            <w:webHidden/>
          </w:rPr>
          <w:fldChar w:fldCharType="end"/>
        </w:r>
      </w:hyperlink>
    </w:p>
    <w:p w:rsidR="00C84CF6" w:rsidRDefault="00C84CF6">
      <w:pPr>
        <w:pStyle w:val="10"/>
        <w:rPr>
          <w:rFonts w:asciiTheme="minorHAnsi" w:eastAsiaTheme="minorEastAsia" w:hAnsiTheme="minorHAnsi" w:cstheme="minorBidi"/>
          <w:b w:val="0"/>
          <w:bCs w:val="0"/>
          <w:caps w:val="0"/>
          <w:noProof/>
          <w:color w:val="auto"/>
          <w:kern w:val="2"/>
          <w:sz w:val="21"/>
          <w:szCs w:val="22"/>
        </w:rPr>
      </w:pPr>
      <w:hyperlink w:anchor="_Toc457948919" w:history="1">
        <w:r w:rsidRPr="00366F87">
          <w:rPr>
            <w:rStyle w:val="af2"/>
            <w:rFonts w:hint="eastAsia"/>
            <w:noProof/>
          </w:rPr>
          <w:t>第</w:t>
        </w:r>
        <w:r w:rsidRPr="00366F87">
          <w:rPr>
            <w:rStyle w:val="af2"/>
            <w:rFonts w:hint="eastAsia"/>
            <w:noProof/>
          </w:rPr>
          <w:t>2</w:t>
        </w:r>
        <w:r w:rsidRPr="00366F87">
          <w:rPr>
            <w:rStyle w:val="af2"/>
            <w:rFonts w:hint="eastAsia"/>
            <w:noProof/>
          </w:rPr>
          <w:t>章</w:t>
        </w:r>
        <w:r>
          <w:rPr>
            <w:rFonts w:asciiTheme="minorHAnsi" w:eastAsiaTheme="minorEastAsia" w:hAnsiTheme="minorHAnsi" w:cstheme="minorBidi"/>
            <w:b w:val="0"/>
            <w:bCs w:val="0"/>
            <w:caps w:val="0"/>
            <w:noProof/>
            <w:color w:val="auto"/>
            <w:kern w:val="2"/>
            <w:sz w:val="21"/>
            <w:szCs w:val="22"/>
          </w:rPr>
          <w:tab/>
        </w:r>
        <w:r w:rsidRPr="00366F87">
          <w:rPr>
            <w:rStyle w:val="af2"/>
            <w:rFonts w:ascii="微软雅黑" w:eastAsia="微软雅黑" w:hAnsi="微软雅黑" w:hint="eastAsia"/>
            <w:noProof/>
          </w:rPr>
          <w:t>开发环境</w:t>
        </w:r>
        <w:r>
          <w:rPr>
            <w:noProof/>
            <w:webHidden/>
          </w:rPr>
          <w:tab/>
        </w:r>
        <w:r>
          <w:rPr>
            <w:noProof/>
            <w:webHidden/>
          </w:rPr>
          <w:fldChar w:fldCharType="begin"/>
        </w:r>
        <w:r>
          <w:rPr>
            <w:noProof/>
            <w:webHidden/>
          </w:rPr>
          <w:instrText xml:space="preserve"> PAGEREF _Toc457948919 \h </w:instrText>
        </w:r>
        <w:r>
          <w:rPr>
            <w:noProof/>
            <w:webHidden/>
          </w:rPr>
        </w:r>
        <w:r>
          <w:rPr>
            <w:noProof/>
            <w:webHidden/>
          </w:rPr>
          <w:fldChar w:fldCharType="separate"/>
        </w:r>
        <w:r w:rsidR="00C320BB">
          <w:rPr>
            <w:noProof/>
            <w:webHidden/>
          </w:rPr>
          <w:t>5</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20" w:history="1">
        <w:r w:rsidRPr="00366F87">
          <w:rPr>
            <w:rStyle w:val="af2"/>
            <w:rFonts w:ascii="Times New Roman" w:eastAsia="黑体" w:hAnsi="Times New Roman"/>
            <w:noProof/>
          </w:rPr>
          <w:t>2.1</w:t>
        </w:r>
        <w:r>
          <w:rPr>
            <w:rFonts w:asciiTheme="minorHAnsi" w:eastAsiaTheme="minorEastAsia" w:hAnsiTheme="minorHAnsi" w:cstheme="minorBidi"/>
            <w:smallCaps w:val="0"/>
            <w:noProof/>
            <w:color w:val="auto"/>
            <w:kern w:val="2"/>
            <w:sz w:val="21"/>
            <w:szCs w:val="22"/>
          </w:rPr>
          <w:tab/>
        </w:r>
        <w:r w:rsidRPr="00366F87">
          <w:rPr>
            <w:rStyle w:val="af2"/>
            <w:rFonts w:hint="eastAsia"/>
            <w:noProof/>
          </w:rPr>
          <w:t>开发语言</w:t>
        </w:r>
        <w:r>
          <w:rPr>
            <w:noProof/>
            <w:webHidden/>
          </w:rPr>
          <w:tab/>
        </w:r>
        <w:r>
          <w:rPr>
            <w:noProof/>
            <w:webHidden/>
          </w:rPr>
          <w:fldChar w:fldCharType="begin"/>
        </w:r>
        <w:r>
          <w:rPr>
            <w:noProof/>
            <w:webHidden/>
          </w:rPr>
          <w:instrText xml:space="preserve"> PAGEREF _Toc457948920 \h </w:instrText>
        </w:r>
        <w:r>
          <w:rPr>
            <w:noProof/>
            <w:webHidden/>
          </w:rPr>
        </w:r>
        <w:r>
          <w:rPr>
            <w:noProof/>
            <w:webHidden/>
          </w:rPr>
          <w:fldChar w:fldCharType="separate"/>
        </w:r>
        <w:r w:rsidR="00C320BB">
          <w:rPr>
            <w:noProof/>
            <w:webHidden/>
          </w:rPr>
          <w:t>5</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21" w:history="1">
        <w:r w:rsidRPr="00366F87">
          <w:rPr>
            <w:rStyle w:val="af2"/>
            <w:rFonts w:ascii="Times New Roman" w:eastAsia="黑体" w:hAnsi="Times New Roman"/>
            <w:noProof/>
          </w:rPr>
          <w:t>2.2</w:t>
        </w:r>
        <w:r>
          <w:rPr>
            <w:rFonts w:asciiTheme="minorHAnsi" w:eastAsiaTheme="minorEastAsia" w:hAnsiTheme="minorHAnsi" w:cstheme="minorBidi"/>
            <w:smallCaps w:val="0"/>
            <w:noProof/>
            <w:color w:val="auto"/>
            <w:kern w:val="2"/>
            <w:sz w:val="21"/>
            <w:szCs w:val="22"/>
          </w:rPr>
          <w:tab/>
        </w:r>
        <w:r w:rsidRPr="00366F87">
          <w:rPr>
            <w:rStyle w:val="af2"/>
            <w:rFonts w:hint="eastAsia"/>
            <w:noProof/>
          </w:rPr>
          <w:t>开发工具</w:t>
        </w:r>
        <w:r>
          <w:rPr>
            <w:noProof/>
            <w:webHidden/>
          </w:rPr>
          <w:tab/>
        </w:r>
        <w:r>
          <w:rPr>
            <w:noProof/>
            <w:webHidden/>
          </w:rPr>
          <w:fldChar w:fldCharType="begin"/>
        </w:r>
        <w:r>
          <w:rPr>
            <w:noProof/>
            <w:webHidden/>
          </w:rPr>
          <w:instrText xml:space="preserve"> PAGEREF _Toc457948921 \h </w:instrText>
        </w:r>
        <w:r>
          <w:rPr>
            <w:noProof/>
            <w:webHidden/>
          </w:rPr>
        </w:r>
        <w:r>
          <w:rPr>
            <w:noProof/>
            <w:webHidden/>
          </w:rPr>
          <w:fldChar w:fldCharType="separate"/>
        </w:r>
        <w:r w:rsidR="00C320BB">
          <w:rPr>
            <w:noProof/>
            <w:webHidden/>
          </w:rPr>
          <w:t>5</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22" w:history="1">
        <w:r w:rsidRPr="00366F87">
          <w:rPr>
            <w:rStyle w:val="af2"/>
            <w:rFonts w:ascii="Times New Roman" w:eastAsia="黑体" w:hAnsi="Times New Roman"/>
            <w:noProof/>
          </w:rPr>
          <w:t>2.3</w:t>
        </w:r>
        <w:r>
          <w:rPr>
            <w:rFonts w:asciiTheme="minorHAnsi" w:eastAsiaTheme="minorEastAsia" w:hAnsiTheme="minorHAnsi" w:cstheme="minorBidi"/>
            <w:smallCaps w:val="0"/>
            <w:noProof/>
            <w:color w:val="auto"/>
            <w:kern w:val="2"/>
            <w:sz w:val="21"/>
            <w:szCs w:val="22"/>
          </w:rPr>
          <w:tab/>
        </w:r>
        <w:r w:rsidRPr="00366F87">
          <w:rPr>
            <w:rStyle w:val="af2"/>
            <w:rFonts w:hint="eastAsia"/>
            <w:noProof/>
          </w:rPr>
          <w:t>数据库</w:t>
        </w:r>
        <w:r>
          <w:rPr>
            <w:noProof/>
            <w:webHidden/>
          </w:rPr>
          <w:tab/>
        </w:r>
        <w:r>
          <w:rPr>
            <w:noProof/>
            <w:webHidden/>
          </w:rPr>
          <w:fldChar w:fldCharType="begin"/>
        </w:r>
        <w:r>
          <w:rPr>
            <w:noProof/>
            <w:webHidden/>
          </w:rPr>
          <w:instrText xml:space="preserve"> PAGEREF _Toc457948922 \h </w:instrText>
        </w:r>
        <w:r>
          <w:rPr>
            <w:noProof/>
            <w:webHidden/>
          </w:rPr>
        </w:r>
        <w:r>
          <w:rPr>
            <w:noProof/>
            <w:webHidden/>
          </w:rPr>
          <w:fldChar w:fldCharType="separate"/>
        </w:r>
        <w:r w:rsidR="00C320BB">
          <w:rPr>
            <w:noProof/>
            <w:webHidden/>
          </w:rPr>
          <w:t>5</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23" w:history="1">
        <w:r w:rsidRPr="00366F87">
          <w:rPr>
            <w:rStyle w:val="af2"/>
            <w:rFonts w:ascii="Times New Roman" w:eastAsia="黑体" w:hAnsi="Times New Roman"/>
            <w:noProof/>
          </w:rPr>
          <w:t>2.4</w:t>
        </w:r>
        <w:r>
          <w:rPr>
            <w:rFonts w:asciiTheme="minorHAnsi" w:eastAsiaTheme="minorEastAsia" w:hAnsiTheme="minorHAnsi" w:cstheme="minorBidi"/>
            <w:smallCaps w:val="0"/>
            <w:noProof/>
            <w:color w:val="auto"/>
            <w:kern w:val="2"/>
            <w:sz w:val="21"/>
            <w:szCs w:val="22"/>
          </w:rPr>
          <w:tab/>
        </w:r>
        <w:r w:rsidRPr="00366F87">
          <w:rPr>
            <w:rStyle w:val="af2"/>
            <w:rFonts w:hint="eastAsia"/>
            <w:noProof/>
          </w:rPr>
          <w:t>其他</w:t>
        </w:r>
        <w:r>
          <w:rPr>
            <w:noProof/>
            <w:webHidden/>
          </w:rPr>
          <w:tab/>
        </w:r>
        <w:r>
          <w:rPr>
            <w:noProof/>
            <w:webHidden/>
          </w:rPr>
          <w:fldChar w:fldCharType="begin"/>
        </w:r>
        <w:r>
          <w:rPr>
            <w:noProof/>
            <w:webHidden/>
          </w:rPr>
          <w:instrText xml:space="preserve"> PAGEREF _Toc457948923 \h </w:instrText>
        </w:r>
        <w:r>
          <w:rPr>
            <w:noProof/>
            <w:webHidden/>
          </w:rPr>
        </w:r>
        <w:r>
          <w:rPr>
            <w:noProof/>
            <w:webHidden/>
          </w:rPr>
          <w:fldChar w:fldCharType="separate"/>
        </w:r>
        <w:r w:rsidR="00C320BB">
          <w:rPr>
            <w:noProof/>
            <w:webHidden/>
          </w:rPr>
          <w:t>5</w:t>
        </w:r>
        <w:r>
          <w:rPr>
            <w:noProof/>
            <w:webHidden/>
          </w:rPr>
          <w:fldChar w:fldCharType="end"/>
        </w:r>
      </w:hyperlink>
    </w:p>
    <w:p w:rsidR="00C84CF6" w:rsidRDefault="00C84CF6">
      <w:pPr>
        <w:pStyle w:val="10"/>
        <w:rPr>
          <w:rFonts w:asciiTheme="minorHAnsi" w:eastAsiaTheme="minorEastAsia" w:hAnsiTheme="minorHAnsi" w:cstheme="minorBidi"/>
          <w:b w:val="0"/>
          <w:bCs w:val="0"/>
          <w:caps w:val="0"/>
          <w:noProof/>
          <w:color w:val="auto"/>
          <w:kern w:val="2"/>
          <w:sz w:val="21"/>
          <w:szCs w:val="22"/>
        </w:rPr>
      </w:pPr>
      <w:hyperlink w:anchor="_Toc457948924" w:history="1">
        <w:r w:rsidRPr="00366F87">
          <w:rPr>
            <w:rStyle w:val="af2"/>
            <w:rFonts w:hint="eastAsia"/>
            <w:noProof/>
          </w:rPr>
          <w:t>第</w:t>
        </w:r>
        <w:r w:rsidRPr="00366F87">
          <w:rPr>
            <w:rStyle w:val="af2"/>
            <w:rFonts w:hint="eastAsia"/>
            <w:noProof/>
          </w:rPr>
          <w:t>3</w:t>
        </w:r>
        <w:r w:rsidRPr="00366F87">
          <w:rPr>
            <w:rStyle w:val="af2"/>
            <w:rFonts w:hint="eastAsia"/>
            <w:noProof/>
          </w:rPr>
          <w:t>章</w:t>
        </w:r>
        <w:r>
          <w:rPr>
            <w:rFonts w:asciiTheme="minorHAnsi" w:eastAsiaTheme="minorEastAsia" w:hAnsiTheme="minorHAnsi" w:cstheme="minorBidi"/>
            <w:b w:val="0"/>
            <w:bCs w:val="0"/>
            <w:caps w:val="0"/>
            <w:noProof/>
            <w:color w:val="auto"/>
            <w:kern w:val="2"/>
            <w:sz w:val="21"/>
            <w:szCs w:val="22"/>
          </w:rPr>
          <w:tab/>
        </w:r>
        <w:r w:rsidRPr="00366F87">
          <w:rPr>
            <w:rStyle w:val="af2"/>
            <w:rFonts w:ascii="微软雅黑" w:eastAsia="微软雅黑" w:hAnsi="微软雅黑" w:hint="eastAsia"/>
            <w:noProof/>
          </w:rPr>
          <w:t>开发说明</w:t>
        </w:r>
        <w:r>
          <w:rPr>
            <w:noProof/>
            <w:webHidden/>
          </w:rPr>
          <w:tab/>
        </w:r>
        <w:r>
          <w:rPr>
            <w:noProof/>
            <w:webHidden/>
          </w:rPr>
          <w:fldChar w:fldCharType="begin"/>
        </w:r>
        <w:r>
          <w:rPr>
            <w:noProof/>
            <w:webHidden/>
          </w:rPr>
          <w:instrText xml:space="preserve"> PAGEREF _Toc457948924 \h </w:instrText>
        </w:r>
        <w:r>
          <w:rPr>
            <w:noProof/>
            <w:webHidden/>
          </w:rPr>
        </w:r>
        <w:r>
          <w:rPr>
            <w:noProof/>
            <w:webHidden/>
          </w:rPr>
          <w:fldChar w:fldCharType="separate"/>
        </w:r>
        <w:r w:rsidR="00C320BB">
          <w:rPr>
            <w:noProof/>
            <w:webHidden/>
          </w:rPr>
          <w:t>6</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25" w:history="1">
        <w:r w:rsidRPr="00366F87">
          <w:rPr>
            <w:rStyle w:val="af2"/>
            <w:rFonts w:ascii="Times New Roman" w:eastAsia="黑体" w:hAnsi="Times New Roman"/>
            <w:noProof/>
          </w:rPr>
          <w:t>3.1</w:t>
        </w:r>
        <w:r>
          <w:rPr>
            <w:rFonts w:asciiTheme="minorHAnsi" w:eastAsiaTheme="minorEastAsia" w:hAnsiTheme="minorHAnsi" w:cstheme="minorBidi"/>
            <w:smallCaps w:val="0"/>
            <w:noProof/>
            <w:color w:val="auto"/>
            <w:kern w:val="2"/>
            <w:sz w:val="21"/>
            <w:szCs w:val="22"/>
          </w:rPr>
          <w:tab/>
        </w:r>
        <w:r w:rsidRPr="00366F87">
          <w:rPr>
            <w:rStyle w:val="af2"/>
            <w:rFonts w:hint="eastAsia"/>
            <w:noProof/>
          </w:rPr>
          <w:t>目录规范</w:t>
        </w:r>
        <w:r>
          <w:rPr>
            <w:noProof/>
            <w:webHidden/>
          </w:rPr>
          <w:tab/>
        </w:r>
        <w:r>
          <w:rPr>
            <w:noProof/>
            <w:webHidden/>
          </w:rPr>
          <w:fldChar w:fldCharType="begin"/>
        </w:r>
        <w:r>
          <w:rPr>
            <w:noProof/>
            <w:webHidden/>
          </w:rPr>
          <w:instrText xml:space="preserve"> PAGEREF _Toc457948925 \h </w:instrText>
        </w:r>
        <w:r>
          <w:rPr>
            <w:noProof/>
            <w:webHidden/>
          </w:rPr>
        </w:r>
        <w:r>
          <w:rPr>
            <w:noProof/>
            <w:webHidden/>
          </w:rPr>
          <w:fldChar w:fldCharType="separate"/>
        </w:r>
        <w:r w:rsidR="00C320BB">
          <w:rPr>
            <w:noProof/>
            <w:webHidden/>
          </w:rPr>
          <w:t>6</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26" w:history="1">
        <w:r w:rsidRPr="00366F87">
          <w:rPr>
            <w:rStyle w:val="af2"/>
            <w:rFonts w:ascii="Times New Roman" w:eastAsia="黑体" w:hAnsi="Times New Roman"/>
            <w:noProof/>
          </w:rPr>
          <w:t>3.2</w:t>
        </w:r>
        <w:r>
          <w:rPr>
            <w:rFonts w:asciiTheme="minorHAnsi" w:eastAsiaTheme="minorEastAsia" w:hAnsiTheme="minorHAnsi" w:cstheme="minorBidi"/>
            <w:smallCaps w:val="0"/>
            <w:noProof/>
            <w:color w:val="auto"/>
            <w:kern w:val="2"/>
            <w:sz w:val="21"/>
            <w:szCs w:val="22"/>
          </w:rPr>
          <w:tab/>
        </w:r>
        <w:r w:rsidRPr="00366F87">
          <w:rPr>
            <w:rStyle w:val="af2"/>
            <w:noProof/>
          </w:rPr>
          <w:t>Action</w:t>
        </w:r>
        <w:r w:rsidRPr="00366F87">
          <w:rPr>
            <w:rStyle w:val="af2"/>
            <w:rFonts w:hint="eastAsia"/>
            <w:noProof/>
          </w:rPr>
          <w:t>规范</w:t>
        </w:r>
        <w:r>
          <w:rPr>
            <w:noProof/>
            <w:webHidden/>
          </w:rPr>
          <w:tab/>
        </w:r>
        <w:r>
          <w:rPr>
            <w:noProof/>
            <w:webHidden/>
          </w:rPr>
          <w:fldChar w:fldCharType="begin"/>
        </w:r>
        <w:r>
          <w:rPr>
            <w:noProof/>
            <w:webHidden/>
          </w:rPr>
          <w:instrText xml:space="preserve"> PAGEREF _Toc457948926 \h </w:instrText>
        </w:r>
        <w:r>
          <w:rPr>
            <w:noProof/>
            <w:webHidden/>
          </w:rPr>
        </w:r>
        <w:r>
          <w:rPr>
            <w:noProof/>
            <w:webHidden/>
          </w:rPr>
          <w:fldChar w:fldCharType="separate"/>
        </w:r>
        <w:r w:rsidR="00C320BB">
          <w:rPr>
            <w:noProof/>
            <w:webHidden/>
          </w:rPr>
          <w:t>7</w:t>
        </w:r>
        <w:r>
          <w:rPr>
            <w:noProof/>
            <w:webHidden/>
          </w:rPr>
          <w:fldChar w:fldCharType="end"/>
        </w:r>
      </w:hyperlink>
    </w:p>
    <w:p w:rsidR="00C84CF6" w:rsidRDefault="00C84CF6">
      <w:pPr>
        <w:pStyle w:val="30"/>
        <w:rPr>
          <w:rFonts w:asciiTheme="minorHAnsi" w:eastAsiaTheme="minorEastAsia" w:hAnsiTheme="minorHAnsi" w:cstheme="minorBidi"/>
          <w:iCs w:val="0"/>
          <w:noProof/>
          <w:color w:val="auto"/>
          <w:kern w:val="2"/>
          <w:sz w:val="21"/>
          <w:szCs w:val="22"/>
        </w:rPr>
      </w:pPr>
      <w:hyperlink w:anchor="_Toc457948927" w:history="1">
        <w:r w:rsidRPr="00366F87">
          <w:rPr>
            <w:rStyle w:val="af2"/>
            <w:rFonts w:ascii="Times New Roman" w:eastAsia="黑体" w:hAnsi="Times New Roman"/>
            <w:noProof/>
          </w:rPr>
          <w:t>3.2.1</w:t>
        </w:r>
        <w:r>
          <w:rPr>
            <w:rFonts w:asciiTheme="minorHAnsi" w:eastAsiaTheme="minorEastAsia" w:hAnsiTheme="minorHAnsi" w:cstheme="minorBidi"/>
            <w:iCs w:val="0"/>
            <w:noProof/>
            <w:color w:val="auto"/>
            <w:kern w:val="2"/>
            <w:sz w:val="21"/>
            <w:szCs w:val="22"/>
          </w:rPr>
          <w:tab/>
        </w:r>
        <w:r w:rsidRPr="00366F87">
          <w:rPr>
            <w:rStyle w:val="af2"/>
            <w:rFonts w:ascii="微软雅黑" w:eastAsia="微软雅黑" w:hAnsi="微软雅黑" w:hint="eastAsia"/>
            <w:noProof/>
          </w:rPr>
          <w:t>包规范</w:t>
        </w:r>
        <w:r>
          <w:rPr>
            <w:noProof/>
            <w:webHidden/>
          </w:rPr>
          <w:tab/>
        </w:r>
        <w:r>
          <w:rPr>
            <w:noProof/>
            <w:webHidden/>
          </w:rPr>
          <w:fldChar w:fldCharType="begin"/>
        </w:r>
        <w:r>
          <w:rPr>
            <w:noProof/>
            <w:webHidden/>
          </w:rPr>
          <w:instrText xml:space="preserve"> PAGEREF _Toc457948927 \h </w:instrText>
        </w:r>
        <w:r>
          <w:rPr>
            <w:noProof/>
            <w:webHidden/>
          </w:rPr>
        </w:r>
        <w:r>
          <w:rPr>
            <w:noProof/>
            <w:webHidden/>
          </w:rPr>
          <w:fldChar w:fldCharType="separate"/>
        </w:r>
        <w:r w:rsidR="00C320BB">
          <w:rPr>
            <w:noProof/>
            <w:webHidden/>
          </w:rPr>
          <w:t>7</w:t>
        </w:r>
        <w:r>
          <w:rPr>
            <w:noProof/>
            <w:webHidden/>
          </w:rPr>
          <w:fldChar w:fldCharType="end"/>
        </w:r>
      </w:hyperlink>
    </w:p>
    <w:p w:rsidR="00C84CF6" w:rsidRDefault="00C84CF6">
      <w:pPr>
        <w:pStyle w:val="30"/>
        <w:rPr>
          <w:rFonts w:asciiTheme="minorHAnsi" w:eastAsiaTheme="minorEastAsia" w:hAnsiTheme="minorHAnsi" w:cstheme="minorBidi"/>
          <w:iCs w:val="0"/>
          <w:noProof/>
          <w:color w:val="auto"/>
          <w:kern w:val="2"/>
          <w:sz w:val="21"/>
          <w:szCs w:val="22"/>
        </w:rPr>
      </w:pPr>
      <w:hyperlink w:anchor="_Toc457948928" w:history="1">
        <w:r w:rsidRPr="00366F87">
          <w:rPr>
            <w:rStyle w:val="af2"/>
            <w:rFonts w:ascii="Times New Roman" w:eastAsia="黑体" w:hAnsi="Times New Roman"/>
            <w:noProof/>
          </w:rPr>
          <w:t>3.2.2</w:t>
        </w:r>
        <w:r>
          <w:rPr>
            <w:rFonts w:asciiTheme="minorHAnsi" w:eastAsiaTheme="minorEastAsia" w:hAnsiTheme="minorHAnsi" w:cstheme="minorBidi"/>
            <w:iCs w:val="0"/>
            <w:noProof/>
            <w:color w:val="auto"/>
            <w:kern w:val="2"/>
            <w:sz w:val="21"/>
            <w:szCs w:val="22"/>
          </w:rPr>
          <w:tab/>
        </w:r>
        <w:r w:rsidRPr="00366F87">
          <w:rPr>
            <w:rStyle w:val="af2"/>
            <w:rFonts w:ascii="微软雅黑" w:eastAsia="微软雅黑" w:hAnsi="微软雅黑" w:hint="eastAsia"/>
            <w:noProof/>
          </w:rPr>
          <w:t>类规范</w:t>
        </w:r>
        <w:r>
          <w:rPr>
            <w:noProof/>
            <w:webHidden/>
          </w:rPr>
          <w:tab/>
        </w:r>
        <w:r>
          <w:rPr>
            <w:noProof/>
            <w:webHidden/>
          </w:rPr>
          <w:fldChar w:fldCharType="begin"/>
        </w:r>
        <w:r>
          <w:rPr>
            <w:noProof/>
            <w:webHidden/>
          </w:rPr>
          <w:instrText xml:space="preserve"> PAGEREF _Toc457948928 \h </w:instrText>
        </w:r>
        <w:r>
          <w:rPr>
            <w:noProof/>
            <w:webHidden/>
          </w:rPr>
        </w:r>
        <w:r>
          <w:rPr>
            <w:noProof/>
            <w:webHidden/>
          </w:rPr>
          <w:fldChar w:fldCharType="separate"/>
        </w:r>
        <w:r w:rsidR="00C320BB">
          <w:rPr>
            <w:noProof/>
            <w:webHidden/>
          </w:rPr>
          <w:t>7</w:t>
        </w:r>
        <w:r>
          <w:rPr>
            <w:noProof/>
            <w:webHidden/>
          </w:rPr>
          <w:fldChar w:fldCharType="end"/>
        </w:r>
      </w:hyperlink>
    </w:p>
    <w:p w:rsidR="00C84CF6" w:rsidRDefault="00C84CF6">
      <w:pPr>
        <w:pStyle w:val="30"/>
        <w:rPr>
          <w:rFonts w:asciiTheme="minorHAnsi" w:eastAsiaTheme="minorEastAsia" w:hAnsiTheme="minorHAnsi" w:cstheme="minorBidi"/>
          <w:iCs w:val="0"/>
          <w:noProof/>
          <w:color w:val="auto"/>
          <w:kern w:val="2"/>
          <w:sz w:val="21"/>
          <w:szCs w:val="22"/>
        </w:rPr>
      </w:pPr>
      <w:hyperlink w:anchor="_Toc457948929" w:history="1">
        <w:r w:rsidRPr="00366F87">
          <w:rPr>
            <w:rStyle w:val="af2"/>
            <w:rFonts w:ascii="Times New Roman" w:eastAsia="黑体" w:hAnsi="Times New Roman"/>
            <w:noProof/>
          </w:rPr>
          <w:t>3.2.3</w:t>
        </w:r>
        <w:r>
          <w:rPr>
            <w:rFonts w:asciiTheme="minorHAnsi" w:eastAsiaTheme="minorEastAsia" w:hAnsiTheme="minorHAnsi" w:cstheme="minorBidi"/>
            <w:iCs w:val="0"/>
            <w:noProof/>
            <w:color w:val="auto"/>
            <w:kern w:val="2"/>
            <w:sz w:val="21"/>
            <w:szCs w:val="22"/>
          </w:rPr>
          <w:tab/>
        </w:r>
        <w:r w:rsidRPr="00366F87">
          <w:rPr>
            <w:rStyle w:val="af2"/>
            <w:rFonts w:ascii="微软雅黑" w:eastAsia="微软雅黑" w:hAnsi="微软雅黑" w:hint="eastAsia"/>
            <w:noProof/>
          </w:rPr>
          <w:t>方法规范</w:t>
        </w:r>
        <w:r>
          <w:rPr>
            <w:noProof/>
            <w:webHidden/>
          </w:rPr>
          <w:tab/>
        </w:r>
        <w:r>
          <w:rPr>
            <w:noProof/>
            <w:webHidden/>
          </w:rPr>
          <w:fldChar w:fldCharType="begin"/>
        </w:r>
        <w:r>
          <w:rPr>
            <w:noProof/>
            <w:webHidden/>
          </w:rPr>
          <w:instrText xml:space="preserve"> PAGEREF _Toc457948929 \h </w:instrText>
        </w:r>
        <w:r>
          <w:rPr>
            <w:noProof/>
            <w:webHidden/>
          </w:rPr>
        </w:r>
        <w:r>
          <w:rPr>
            <w:noProof/>
            <w:webHidden/>
          </w:rPr>
          <w:fldChar w:fldCharType="separate"/>
        </w:r>
        <w:r w:rsidR="00C320BB">
          <w:rPr>
            <w:noProof/>
            <w:webHidden/>
          </w:rPr>
          <w:t>7</w:t>
        </w:r>
        <w:r>
          <w:rPr>
            <w:noProof/>
            <w:webHidden/>
          </w:rPr>
          <w:fldChar w:fldCharType="end"/>
        </w:r>
      </w:hyperlink>
    </w:p>
    <w:p w:rsidR="00C84CF6" w:rsidRDefault="00C84CF6">
      <w:pPr>
        <w:pStyle w:val="30"/>
        <w:rPr>
          <w:rFonts w:asciiTheme="minorHAnsi" w:eastAsiaTheme="minorEastAsia" w:hAnsiTheme="minorHAnsi" w:cstheme="minorBidi"/>
          <w:iCs w:val="0"/>
          <w:noProof/>
          <w:color w:val="auto"/>
          <w:kern w:val="2"/>
          <w:sz w:val="21"/>
          <w:szCs w:val="22"/>
        </w:rPr>
      </w:pPr>
      <w:hyperlink w:anchor="_Toc457948930" w:history="1">
        <w:r w:rsidRPr="00366F87">
          <w:rPr>
            <w:rStyle w:val="af2"/>
            <w:rFonts w:ascii="Times New Roman" w:eastAsia="黑体" w:hAnsi="Times New Roman"/>
            <w:noProof/>
          </w:rPr>
          <w:t>3.2.4</w:t>
        </w:r>
        <w:r>
          <w:rPr>
            <w:rFonts w:asciiTheme="minorHAnsi" w:eastAsiaTheme="minorEastAsia" w:hAnsiTheme="minorHAnsi" w:cstheme="minorBidi"/>
            <w:iCs w:val="0"/>
            <w:noProof/>
            <w:color w:val="auto"/>
            <w:kern w:val="2"/>
            <w:sz w:val="21"/>
            <w:szCs w:val="22"/>
          </w:rPr>
          <w:tab/>
        </w:r>
        <w:r w:rsidRPr="00366F87">
          <w:rPr>
            <w:rStyle w:val="af2"/>
            <w:rFonts w:ascii="微软雅黑" w:eastAsia="微软雅黑" w:hAnsi="微软雅黑" w:hint="eastAsia"/>
            <w:noProof/>
          </w:rPr>
          <w:t>解析规则</w:t>
        </w:r>
        <w:r>
          <w:rPr>
            <w:noProof/>
            <w:webHidden/>
          </w:rPr>
          <w:tab/>
        </w:r>
        <w:r>
          <w:rPr>
            <w:noProof/>
            <w:webHidden/>
          </w:rPr>
          <w:fldChar w:fldCharType="begin"/>
        </w:r>
        <w:r>
          <w:rPr>
            <w:noProof/>
            <w:webHidden/>
          </w:rPr>
          <w:instrText xml:space="preserve"> PAGEREF _Toc457948930 \h </w:instrText>
        </w:r>
        <w:r>
          <w:rPr>
            <w:noProof/>
            <w:webHidden/>
          </w:rPr>
        </w:r>
        <w:r>
          <w:rPr>
            <w:noProof/>
            <w:webHidden/>
          </w:rPr>
          <w:fldChar w:fldCharType="separate"/>
        </w:r>
        <w:r w:rsidR="00C320BB">
          <w:rPr>
            <w:noProof/>
            <w:webHidden/>
          </w:rPr>
          <w:t>7</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31" w:history="1">
        <w:r w:rsidRPr="00366F87">
          <w:rPr>
            <w:rStyle w:val="af2"/>
            <w:rFonts w:ascii="Times New Roman" w:eastAsia="黑体" w:hAnsi="Times New Roman"/>
            <w:noProof/>
          </w:rPr>
          <w:t>3.3</w:t>
        </w:r>
        <w:r>
          <w:rPr>
            <w:rFonts w:asciiTheme="minorHAnsi" w:eastAsiaTheme="minorEastAsia" w:hAnsiTheme="minorHAnsi" w:cstheme="minorBidi"/>
            <w:smallCaps w:val="0"/>
            <w:noProof/>
            <w:color w:val="auto"/>
            <w:kern w:val="2"/>
            <w:sz w:val="21"/>
            <w:szCs w:val="22"/>
          </w:rPr>
          <w:tab/>
        </w:r>
        <w:r w:rsidRPr="00366F87">
          <w:rPr>
            <w:rStyle w:val="af2"/>
            <w:noProof/>
          </w:rPr>
          <w:t xml:space="preserve">Service </w:t>
        </w:r>
        <w:r w:rsidRPr="00366F87">
          <w:rPr>
            <w:rStyle w:val="af2"/>
            <w:rFonts w:hint="eastAsia"/>
            <w:noProof/>
          </w:rPr>
          <w:t>规范</w:t>
        </w:r>
        <w:r>
          <w:rPr>
            <w:noProof/>
            <w:webHidden/>
          </w:rPr>
          <w:tab/>
        </w:r>
        <w:r>
          <w:rPr>
            <w:noProof/>
            <w:webHidden/>
          </w:rPr>
          <w:fldChar w:fldCharType="begin"/>
        </w:r>
        <w:r>
          <w:rPr>
            <w:noProof/>
            <w:webHidden/>
          </w:rPr>
          <w:instrText xml:space="preserve"> PAGEREF _Toc457948931 \h </w:instrText>
        </w:r>
        <w:r>
          <w:rPr>
            <w:noProof/>
            <w:webHidden/>
          </w:rPr>
        </w:r>
        <w:r>
          <w:rPr>
            <w:noProof/>
            <w:webHidden/>
          </w:rPr>
          <w:fldChar w:fldCharType="separate"/>
        </w:r>
        <w:r w:rsidR="00C320BB">
          <w:rPr>
            <w:noProof/>
            <w:webHidden/>
          </w:rPr>
          <w:t>8</w:t>
        </w:r>
        <w:r>
          <w:rPr>
            <w:noProof/>
            <w:webHidden/>
          </w:rPr>
          <w:fldChar w:fldCharType="end"/>
        </w:r>
      </w:hyperlink>
    </w:p>
    <w:p w:rsidR="00C84CF6" w:rsidRDefault="00C84CF6">
      <w:pPr>
        <w:pStyle w:val="21"/>
        <w:rPr>
          <w:rFonts w:asciiTheme="minorHAnsi" w:eastAsiaTheme="minorEastAsia" w:hAnsiTheme="minorHAnsi" w:cstheme="minorBidi"/>
          <w:smallCaps w:val="0"/>
          <w:noProof/>
          <w:color w:val="auto"/>
          <w:kern w:val="2"/>
          <w:sz w:val="21"/>
          <w:szCs w:val="22"/>
        </w:rPr>
      </w:pPr>
      <w:hyperlink w:anchor="_Toc457948932" w:history="1">
        <w:r w:rsidRPr="00366F87">
          <w:rPr>
            <w:rStyle w:val="af2"/>
            <w:rFonts w:ascii="Times New Roman" w:eastAsia="黑体" w:hAnsi="Times New Roman"/>
            <w:noProof/>
          </w:rPr>
          <w:t>3.4</w:t>
        </w:r>
        <w:r>
          <w:rPr>
            <w:rFonts w:asciiTheme="minorHAnsi" w:eastAsiaTheme="minorEastAsia" w:hAnsiTheme="minorHAnsi" w:cstheme="minorBidi"/>
            <w:smallCaps w:val="0"/>
            <w:noProof/>
            <w:color w:val="auto"/>
            <w:kern w:val="2"/>
            <w:sz w:val="21"/>
            <w:szCs w:val="22"/>
          </w:rPr>
          <w:tab/>
        </w:r>
        <w:r w:rsidRPr="00366F87">
          <w:rPr>
            <w:rStyle w:val="af2"/>
            <w:noProof/>
          </w:rPr>
          <w:t>JAVA</w:t>
        </w:r>
        <w:r w:rsidRPr="00366F87">
          <w:rPr>
            <w:rStyle w:val="af2"/>
            <w:rFonts w:hint="eastAsia"/>
            <w:noProof/>
          </w:rPr>
          <w:t>工具类</w:t>
        </w:r>
        <w:r>
          <w:rPr>
            <w:noProof/>
            <w:webHidden/>
          </w:rPr>
          <w:tab/>
        </w:r>
        <w:r>
          <w:rPr>
            <w:noProof/>
            <w:webHidden/>
          </w:rPr>
          <w:fldChar w:fldCharType="begin"/>
        </w:r>
        <w:r>
          <w:rPr>
            <w:noProof/>
            <w:webHidden/>
          </w:rPr>
          <w:instrText xml:space="preserve"> PAGEREF _Toc457948932 \h </w:instrText>
        </w:r>
        <w:r>
          <w:rPr>
            <w:noProof/>
            <w:webHidden/>
          </w:rPr>
        </w:r>
        <w:r>
          <w:rPr>
            <w:noProof/>
            <w:webHidden/>
          </w:rPr>
          <w:fldChar w:fldCharType="separate"/>
        </w:r>
        <w:r w:rsidR="00C320BB">
          <w:rPr>
            <w:noProof/>
            <w:webHidden/>
          </w:rPr>
          <w:t>8</w:t>
        </w:r>
        <w:r>
          <w:rPr>
            <w:noProof/>
            <w:webHidden/>
          </w:rPr>
          <w:fldChar w:fldCharType="end"/>
        </w:r>
      </w:hyperlink>
    </w:p>
    <w:p w:rsidR="00C84CF6" w:rsidRDefault="00C84CF6">
      <w:pPr>
        <w:pStyle w:val="30"/>
        <w:rPr>
          <w:rFonts w:asciiTheme="minorHAnsi" w:eastAsiaTheme="minorEastAsia" w:hAnsiTheme="minorHAnsi" w:cstheme="minorBidi"/>
          <w:iCs w:val="0"/>
          <w:noProof/>
          <w:color w:val="auto"/>
          <w:kern w:val="2"/>
          <w:sz w:val="21"/>
          <w:szCs w:val="22"/>
        </w:rPr>
      </w:pPr>
      <w:hyperlink w:anchor="_Toc457948933" w:history="1">
        <w:r w:rsidRPr="00366F87">
          <w:rPr>
            <w:rStyle w:val="af2"/>
            <w:rFonts w:ascii="Times New Roman" w:eastAsia="黑体" w:hAnsi="Times New Roman"/>
            <w:noProof/>
          </w:rPr>
          <w:t>3.4.1</w:t>
        </w:r>
        <w:r>
          <w:rPr>
            <w:rFonts w:asciiTheme="minorHAnsi" w:eastAsiaTheme="minorEastAsia" w:hAnsiTheme="minorHAnsi" w:cstheme="minorBidi"/>
            <w:iCs w:val="0"/>
            <w:noProof/>
            <w:color w:val="auto"/>
            <w:kern w:val="2"/>
            <w:sz w:val="21"/>
            <w:szCs w:val="22"/>
          </w:rPr>
          <w:tab/>
        </w:r>
        <w:r w:rsidRPr="00366F87">
          <w:rPr>
            <w:rStyle w:val="af2"/>
            <w:rFonts w:ascii="微软雅黑" w:eastAsia="微软雅黑" w:hAnsi="微软雅黑"/>
            <w:noProof/>
          </w:rPr>
          <w:t>com.pqsoft.skyeye.api.Action</w:t>
        </w:r>
        <w:r>
          <w:rPr>
            <w:noProof/>
            <w:webHidden/>
          </w:rPr>
          <w:tab/>
        </w:r>
        <w:r>
          <w:rPr>
            <w:noProof/>
            <w:webHidden/>
          </w:rPr>
          <w:fldChar w:fldCharType="begin"/>
        </w:r>
        <w:r>
          <w:rPr>
            <w:noProof/>
            <w:webHidden/>
          </w:rPr>
          <w:instrText xml:space="preserve"> PAGEREF _Toc457948933 \h </w:instrText>
        </w:r>
        <w:r>
          <w:rPr>
            <w:noProof/>
            <w:webHidden/>
          </w:rPr>
        </w:r>
        <w:r>
          <w:rPr>
            <w:noProof/>
            <w:webHidden/>
          </w:rPr>
          <w:fldChar w:fldCharType="separate"/>
        </w:r>
        <w:r w:rsidR="00C320BB">
          <w:rPr>
            <w:noProof/>
            <w:webHidden/>
          </w:rPr>
          <w:t>8</w:t>
        </w:r>
        <w:r>
          <w:rPr>
            <w:noProof/>
            <w:webHidden/>
          </w:rPr>
          <w:fldChar w:fldCharType="end"/>
        </w:r>
      </w:hyperlink>
    </w:p>
    <w:p w:rsidR="00C84CF6" w:rsidRDefault="00C84CF6">
      <w:pPr>
        <w:pStyle w:val="30"/>
        <w:rPr>
          <w:rFonts w:asciiTheme="minorHAnsi" w:eastAsiaTheme="minorEastAsia" w:hAnsiTheme="minorHAnsi" w:cstheme="minorBidi"/>
          <w:iCs w:val="0"/>
          <w:noProof/>
          <w:color w:val="auto"/>
          <w:kern w:val="2"/>
          <w:sz w:val="21"/>
          <w:szCs w:val="22"/>
        </w:rPr>
      </w:pPr>
      <w:hyperlink w:anchor="_Toc457948934" w:history="1">
        <w:r w:rsidRPr="00366F87">
          <w:rPr>
            <w:rStyle w:val="af2"/>
            <w:rFonts w:ascii="Times New Roman" w:eastAsia="黑体" w:hAnsi="Times New Roman"/>
            <w:noProof/>
          </w:rPr>
          <w:t>3.4.2</w:t>
        </w:r>
        <w:r>
          <w:rPr>
            <w:rFonts w:asciiTheme="minorHAnsi" w:eastAsiaTheme="minorEastAsia" w:hAnsiTheme="minorHAnsi" w:cstheme="minorBidi"/>
            <w:iCs w:val="0"/>
            <w:noProof/>
            <w:color w:val="auto"/>
            <w:kern w:val="2"/>
            <w:sz w:val="21"/>
            <w:szCs w:val="22"/>
          </w:rPr>
          <w:tab/>
        </w:r>
        <w:r w:rsidRPr="00366F87">
          <w:rPr>
            <w:rStyle w:val="af2"/>
            <w:noProof/>
          </w:rPr>
          <w:t>com.pqsoft.skyeye.util.UTIL</w:t>
        </w:r>
        <w:r>
          <w:rPr>
            <w:noProof/>
            <w:webHidden/>
          </w:rPr>
          <w:tab/>
        </w:r>
        <w:r>
          <w:rPr>
            <w:noProof/>
            <w:webHidden/>
          </w:rPr>
          <w:fldChar w:fldCharType="begin"/>
        </w:r>
        <w:r>
          <w:rPr>
            <w:noProof/>
            <w:webHidden/>
          </w:rPr>
          <w:instrText xml:space="preserve"> PAGEREF _Toc457948934 \h </w:instrText>
        </w:r>
        <w:r>
          <w:rPr>
            <w:noProof/>
            <w:webHidden/>
          </w:rPr>
        </w:r>
        <w:r>
          <w:rPr>
            <w:noProof/>
            <w:webHidden/>
          </w:rPr>
          <w:fldChar w:fldCharType="separate"/>
        </w:r>
        <w:r w:rsidR="00C320BB">
          <w:rPr>
            <w:noProof/>
            <w:webHidden/>
          </w:rPr>
          <w:t>8</w:t>
        </w:r>
        <w:r>
          <w:rPr>
            <w:noProof/>
            <w:webHidden/>
          </w:rPr>
          <w:fldChar w:fldCharType="end"/>
        </w:r>
      </w:hyperlink>
    </w:p>
    <w:p w:rsidR="00D036A1" w:rsidRPr="00174CB9" w:rsidRDefault="00D036A1" w:rsidP="00DD5A42">
      <w:r w:rsidRPr="00174CB9">
        <w:rPr>
          <w:rFonts w:hint="eastAsia"/>
        </w:rPr>
        <w:fldChar w:fldCharType="end"/>
      </w:r>
    </w:p>
    <w:p w:rsidR="00D13EB6" w:rsidRDefault="00D13EB6">
      <w:pPr>
        <w:rPr>
          <w:b/>
          <w:bCs/>
          <w:caps/>
          <w:sz w:val="24"/>
          <w:szCs w:val="24"/>
        </w:rPr>
      </w:pPr>
      <w:r>
        <w:br w:type="page"/>
      </w:r>
    </w:p>
    <w:p w:rsidR="00697E57" w:rsidRPr="00174CB9" w:rsidRDefault="00DE3E31" w:rsidP="004B384E">
      <w:pPr>
        <w:pStyle w:val="1"/>
        <w:rPr>
          <w:rFonts w:ascii="微软雅黑" w:eastAsia="微软雅黑" w:hAnsi="微软雅黑"/>
        </w:rPr>
      </w:pPr>
      <w:bookmarkStart w:id="0" w:name="_Toc202012409"/>
      <w:bookmarkStart w:id="1" w:name="_Toc202080625"/>
      <w:bookmarkStart w:id="2" w:name="_Toc457948918"/>
      <w:bookmarkEnd w:id="0"/>
      <w:bookmarkEnd w:id="1"/>
      <w:r w:rsidRPr="00174CB9">
        <w:rPr>
          <w:rFonts w:ascii="微软雅黑" w:eastAsia="微软雅黑" w:hAnsi="微软雅黑" w:hint="eastAsia"/>
        </w:rPr>
        <w:lastRenderedPageBreak/>
        <w:t>概述</w:t>
      </w:r>
      <w:bookmarkEnd w:id="2"/>
    </w:p>
    <w:p w:rsidR="00E11A2A" w:rsidRPr="00174CB9" w:rsidRDefault="000E1E36" w:rsidP="00DD5A42">
      <w:pPr>
        <w:rPr>
          <w:lang w:eastAsia="en-US"/>
        </w:rPr>
      </w:pPr>
      <w:r w:rsidRPr="00174CB9">
        <w:rPr>
          <w:rFonts w:hint="eastAsia"/>
        </w:rPr>
        <w:t>指导用户进行二次开发</w:t>
      </w:r>
    </w:p>
    <w:p w:rsidR="00AE1048" w:rsidRPr="00174CB9" w:rsidRDefault="00AE2198" w:rsidP="00B012A2">
      <w:pPr>
        <w:pStyle w:val="1"/>
        <w:rPr>
          <w:rFonts w:ascii="微软雅黑" w:eastAsia="微软雅黑" w:hAnsi="微软雅黑"/>
        </w:rPr>
      </w:pPr>
      <w:bookmarkStart w:id="3" w:name="_服务器配置"/>
      <w:bookmarkStart w:id="4" w:name="_Toc202158549"/>
      <w:bookmarkStart w:id="5" w:name="_Toc202158570"/>
      <w:bookmarkStart w:id="6" w:name="_Toc202158580"/>
      <w:bookmarkStart w:id="7" w:name="_Toc457948919"/>
      <w:bookmarkEnd w:id="3"/>
      <w:bookmarkEnd w:id="4"/>
      <w:bookmarkEnd w:id="5"/>
      <w:bookmarkEnd w:id="6"/>
      <w:r w:rsidRPr="00174CB9">
        <w:rPr>
          <w:rFonts w:ascii="微软雅黑" w:eastAsia="微软雅黑" w:hAnsi="微软雅黑" w:hint="eastAsia"/>
        </w:rPr>
        <w:t>开发环境</w:t>
      </w:r>
      <w:bookmarkEnd w:id="7"/>
    </w:p>
    <w:p w:rsidR="00662F37" w:rsidRPr="00174CB9" w:rsidRDefault="00662F37" w:rsidP="00662F37">
      <w:pPr>
        <w:pStyle w:val="2"/>
      </w:pPr>
      <w:bookmarkStart w:id="8" w:name="_Toc202158601"/>
      <w:bookmarkStart w:id="9" w:name="_Toc202158602"/>
      <w:bookmarkStart w:id="10" w:name="_Toc202158603"/>
      <w:bookmarkStart w:id="11" w:name="_Toc202158604"/>
      <w:bookmarkStart w:id="12" w:name="_Windows_Server_2003安装要点"/>
      <w:bookmarkStart w:id="13" w:name="_Toc202010841"/>
      <w:bookmarkStart w:id="14" w:name="_Toc202011481"/>
      <w:bookmarkStart w:id="15" w:name="_Toc202011600"/>
      <w:bookmarkStart w:id="16" w:name="_Toc202011659"/>
      <w:bookmarkStart w:id="17" w:name="_Toc202012412"/>
      <w:bookmarkStart w:id="18" w:name="_Toc227038641"/>
      <w:bookmarkStart w:id="19" w:name="_Toc457948920"/>
      <w:bookmarkEnd w:id="8"/>
      <w:bookmarkEnd w:id="9"/>
      <w:bookmarkEnd w:id="10"/>
      <w:bookmarkEnd w:id="11"/>
      <w:bookmarkEnd w:id="12"/>
      <w:r w:rsidRPr="00174CB9">
        <w:rPr>
          <w:rFonts w:hint="eastAsia"/>
        </w:rPr>
        <w:t>开发语言</w:t>
      </w:r>
      <w:bookmarkEnd w:id="19"/>
    </w:p>
    <w:p w:rsidR="00662F37" w:rsidRPr="00174CB9" w:rsidRDefault="00662F37" w:rsidP="00DD5A42">
      <w:r w:rsidRPr="00174CB9">
        <w:t>Java: Oracle-jdk-1.7[</w:t>
      </w:r>
      <w:hyperlink r:id="rId8" w:history="1">
        <w:r w:rsidRPr="00174CB9">
          <w:rPr>
            <w:rStyle w:val="af2"/>
            <w:rFonts w:ascii="微软雅黑" w:eastAsia="微软雅黑" w:hAnsi="微软雅黑"/>
            <w:lang w:eastAsia="zh-CN"/>
          </w:rPr>
          <w:t>下载</w:t>
        </w:r>
      </w:hyperlink>
      <w:r w:rsidRPr="00174CB9">
        <w:t>]</w:t>
      </w:r>
    </w:p>
    <w:p w:rsidR="00662F37" w:rsidRPr="00174CB9" w:rsidRDefault="00662F37" w:rsidP="00662F37">
      <w:pPr>
        <w:pStyle w:val="2"/>
      </w:pPr>
      <w:bookmarkStart w:id="20" w:name="_Toc457948921"/>
      <w:bookmarkEnd w:id="13"/>
      <w:bookmarkEnd w:id="14"/>
      <w:bookmarkEnd w:id="15"/>
      <w:bookmarkEnd w:id="16"/>
      <w:bookmarkEnd w:id="17"/>
      <w:bookmarkEnd w:id="18"/>
      <w:r w:rsidRPr="00174CB9">
        <w:rPr>
          <w:rFonts w:hint="eastAsia"/>
        </w:rPr>
        <w:t>开发工具</w:t>
      </w:r>
      <w:bookmarkEnd w:id="20"/>
    </w:p>
    <w:p w:rsidR="00662F37" w:rsidRPr="00174CB9" w:rsidRDefault="00662F37" w:rsidP="00DD5A42">
      <w:r w:rsidRPr="00174CB9">
        <w:t>Eclipse:[</w:t>
      </w:r>
      <w:hyperlink r:id="rId9" w:history="1">
        <w:r w:rsidRPr="00174CB9">
          <w:rPr>
            <w:rStyle w:val="af2"/>
            <w:rFonts w:ascii="微软雅黑" w:eastAsia="微软雅黑" w:hAnsi="微软雅黑"/>
            <w:lang w:eastAsia="zh-CN"/>
          </w:rPr>
          <w:t>下载</w:t>
        </w:r>
      </w:hyperlink>
      <w:r w:rsidRPr="00174CB9">
        <w:t>]</w:t>
      </w:r>
    </w:p>
    <w:p w:rsidR="00662F37" w:rsidRPr="00174CB9" w:rsidRDefault="00662F37" w:rsidP="00DD5A42">
      <w:r w:rsidRPr="00174CB9">
        <w:t>需要集成的工具：m2eclipse/subclipse/jrebel/jpdl</w:t>
      </w:r>
    </w:p>
    <w:p w:rsidR="00662F37" w:rsidRPr="00174CB9" w:rsidRDefault="00662F37" w:rsidP="00662F37">
      <w:pPr>
        <w:pStyle w:val="2"/>
      </w:pPr>
      <w:bookmarkStart w:id="21" w:name="_Toc457948922"/>
      <w:r w:rsidRPr="00174CB9">
        <w:rPr>
          <w:rFonts w:hint="eastAsia"/>
        </w:rPr>
        <w:t>数据库</w:t>
      </w:r>
      <w:bookmarkEnd w:id="21"/>
    </w:p>
    <w:p w:rsidR="00662F37" w:rsidRPr="00174CB9" w:rsidRDefault="00662F37" w:rsidP="00DD5A42">
      <w:r w:rsidRPr="00174CB9">
        <w:t>O</w:t>
      </w:r>
      <w:r w:rsidRPr="00174CB9">
        <w:rPr>
          <w:rFonts w:hint="eastAsia"/>
        </w:rPr>
        <w:t>racle</w:t>
      </w:r>
      <w:r w:rsidRPr="00174CB9">
        <w:t>: 11.2.0.1.0[</w:t>
      </w:r>
      <w:hyperlink r:id="rId10" w:history="1">
        <w:r w:rsidRPr="00174CB9">
          <w:rPr>
            <w:rStyle w:val="af2"/>
            <w:rFonts w:ascii="微软雅黑" w:eastAsia="微软雅黑" w:hAnsi="微软雅黑"/>
            <w:lang w:eastAsia="zh-CN"/>
          </w:rPr>
          <w:t>下载</w:t>
        </w:r>
      </w:hyperlink>
      <w:r w:rsidRPr="00174CB9">
        <w:t>]</w:t>
      </w:r>
    </w:p>
    <w:p w:rsidR="00662F37" w:rsidRPr="00174CB9" w:rsidRDefault="00662F37" w:rsidP="00DD5A42">
      <w:r w:rsidRPr="00174CB9">
        <w:t>PL/SQL:[</w:t>
      </w:r>
      <w:hyperlink r:id="rId11" w:anchor="address" w:history="1">
        <w:r w:rsidRPr="00174CB9">
          <w:rPr>
            <w:rStyle w:val="af2"/>
            <w:rFonts w:ascii="微软雅黑" w:eastAsia="微软雅黑" w:hAnsi="微软雅黑"/>
            <w:lang w:eastAsia="zh-CN"/>
          </w:rPr>
          <w:t>下载</w:t>
        </w:r>
      </w:hyperlink>
      <w:r w:rsidRPr="00174CB9">
        <w:t>]</w:t>
      </w:r>
    </w:p>
    <w:p w:rsidR="00662F37" w:rsidRPr="00174CB9" w:rsidRDefault="00662F37" w:rsidP="00662F37">
      <w:pPr>
        <w:pStyle w:val="2"/>
      </w:pPr>
      <w:bookmarkStart w:id="22" w:name="_Toc457948923"/>
      <w:r w:rsidRPr="00174CB9">
        <w:t>其他</w:t>
      </w:r>
      <w:bookmarkEnd w:id="22"/>
    </w:p>
    <w:p w:rsidR="00662F37" w:rsidRPr="00174CB9" w:rsidRDefault="00662F37" w:rsidP="00DD5A42">
      <w:r w:rsidRPr="00174CB9">
        <w:rPr>
          <w:lang w:eastAsia="en-US"/>
        </w:rPr>
        <w:t>Maven:依赖jar仓库地址</w:t>
      </w:r>
      <w:hyperlink r:id="rId12" w:history="1">
        <w:r w:rsidRPr="00174CB9">
          <w:rPr>
            <w:rStyle w:val="af2"/>
            <w:rFonts w:ascii="微软雅黑" w:eastAsia="微软雅黑" w:hAnsi="微软雅黑"/>
            <w:lang w:eastAsia="zh-CN"/>
          </w:rPr>
          <w:t>http://server.pqsoft.cn:8081/nexus/content/groups/public/</w:t>
        </w:r>
      </w:hyperlink>
    </w:p>
    <w:p w:rsidR="00662F37" w:rsidRPr="00174CB9" w:rsidRDefault="00662F37" w:rsidP="00DD5A42">
      <w:pPr>
        <w:rPr>
          <w:lang w:eastAsia="en-US"/>
        </w:rPr>
      </w:pPr>
    </w:p>
    <w:p w:rsidR="00662F37" w:rsidRPr="00174CB9" w:rsidRDefault="00662F37" w:rsidP="00DD5A42">
      <w:pPr>
        <w:rPr>
          <w:lang w:eastAsia="en-US"/>
        </w:rPr>
      </w:pPr>
    </w:p>
    <w:p w:rsidR="00980B58" w:rsidRPr="00174CB9" w:rsidRDefault="005429F7" w:rsidP="00A66980">
      <w:pPr>
        <w:pStyle w:val="1"/>
        <w:rPr>
          <w:rFonts w:ascii="微软雅黑" w:eastAsia="微软雅黑" w:hAnsi="微软雅黑"/>
        </w:rPr>
      </w:pPr>
      <w:bookmarkStart w:id="23" w:name="_Toc457948924"/>
      <w:r w:rsidRPr="00174CB9">
        <w:rPr>
          <w:rFonts w:ascii="微软雅黑" w:eastAsia="微软雅黑" w:hAnsi="微软雅黑"/>
        </w:rPr>
        <w:lastRenderedPageBreak/>
        <w:t>开发说明</w:t>
      </w:r>
      <w:bookmarkEnd w:id="23"/>
    </w:p>
    <w:p w:rsidR="00C31104" w:rsidRPr="00174CB9" w:rsidRDefault="00AD5B2D" w:rsidP="002F667B">
      <w:pPr>
        <w:pStyle w:val="2"/>
        <w:rPr>
          <w:lang w:eastAsia="en-US"/>
        </w:rPr>
      </w:pPr>
      <w:bookmarkStart w:id="24" w:name="_Toc457948925"/>
      <w:r w:rsidRPr="00174CB9">
        <w:rPr>
          <w:lang w:eastAsia="en-US"/>
        </w:rPr>
        <w:t>目录</w:t>
      </w:r>
      <w:r w:rsidR="002D6315" w:rsidRPr="00174CB9">
        <w:rPr>
          <w:lang w:eastAsia="en-US"/>
        </w:rPr>
        <w:t>规范</w:t>
      </w:r>
      <w:bookmarkEnd w:id="24"/>
    </w:p>
    <w:tbl>
      <w:tblPr>
        <w:tblW w:w="5000" w:type="pct"/>
        <w:tblLook w:val="04A0" w:firstRow="1" w:lastRow="0" w:firstColumn="1" w:lastColumn="0" w:noHBand="0" w:noVBand="1"/>
      </w:tblPr>
      <w:tblGrid>
        <w:gridCol w:w="4146"/>
        <w:gridCol w:w="4349"/>
      </w:tblGrid>
      <w:tr w:rsidR="00062A1D" w:rsidRPr="00174CB9" w:rsidTr="00062A1D">
        <w:trPr>
          <w:trHeight w:val="315"/>
        </w:trPr>
        <w:tc>
          <w:tcPr>
            <w:tcW w:w="24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项目名</w:t>
            </w:r>
          </w:p>
        </w:tc>
        <w:tc>
          <w:tcPr>
            <w:tcW w:w="2560" w:type="pct"/>
            <w:tcBorders>
              <w:top w:val="single" w:sz="4" w:space="0" w:color="auto"/>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|_src</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|_main</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|_java</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java代码根目录</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|_com</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|_pqsoft</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|_action</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|_*Action.java</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|_service</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|_*Service.java</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|_resources</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资源根目录</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|_content</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vm模版与页面资源目录</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|_mappers</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sql模版目录</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|_webapp</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|_WEB-INF</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|_config.xml</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配置文件</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|_web.xml</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|_index.jsp</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lastRenderedPageBreak/>
              <w:t xml:space="preserve">        |_login.jsp</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w:t>
            </w:r>
          </w:p>
        </w:tc>
      </w:tr>
      <w:tr w:rsidR="00062A1D" w:rsidRPr="00174CB9" w:rsidTr="00062A1D">
        <w:trPr>
          <w:trHeight w:val="315"/>
        </w:trPr>
        <w:tc>
          <w:tcPr>
            <w:tcW w:w="2440" w:type="pct"/>
            <w:tcBorders>
              <w:top w:val="nil"/>
              <w:left w:val="single" w:sz="4" w:space="0" w:color="auto"/>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 xml:space="preserve">  pom.xml</w:t>
            </w:r>
          </w:p>
        </w:tc>
        <w:tc>
          <w:tcPr>
            <w:tcW w:w="2560" w:type="pct"/>
            <w:tcBorders>
              <w:top w:val="nil"/>
              <w:left w:val="nil"/>
              <w:bottom w:val="single" w:sz="4" w:space="0" w:color="auto"/>
              <w:right w:val="single" w:sz="4" w:space="0" w:color="auto"/>
            </w:tcBorders>
            <w:shd w:val="clear" w:color="auto" w:fill="auto"/>
            <w:noWrap/>
            <w:vAlign w:val="bottom"/>
            <w:hideMark/>
          </w:tcPr>
          <w:p w:rsidR="00062A1D" w:rsidRPr="00174CB9" w:rsidRDefault="00062A1D" w:rsidP="00DD5A42">
            <w:r w:rsidRPr="00174CB9">
              <w:rPr>
                <w:rFonts w:hint="eastAsia"/>
              </w:rPr>
              <w:t>maven配置</w:t>
            </w:r>
          </w:p>
        </w:tc>
      </w:tr>
    </w:tbl>
    <w:p w:rsidR="005B4716" w:rsidRPr="00174CB9" w:rsidRDefault="005B4716" w:rsidP="00DD5A42"/>
    <w:p w:rsidR="00782E64" w:rsidRPr="00174CB9" w:rsidRDefault="009D0612" w:rsidP="009857C6">
      <w:pPr>
        <w:pStyle w:val="2"/>
      </w:pPr>
      <w:bookmarkStart w:id="25" w:name="_Toc457948926"/>
      <w:r w:rsidRPr="00174CB9">
        <w:rPr>
          <w:rFonts w:hint="eastAsia"/>
        </w:rPr>
        <w:t>Action规范</w:t>
      </w:r>
      <w:bookmarkEnd w:id="25"/>
    </w:p>
    <w:p w:rsidR="00A553CB" w:rsidRPr="00174CB9" w:rsidRDefault="007B6FC5" w:rsidP="006328A8">
      <w:pPr>
        <w:pStyle w:val="3"/>
        <w:rPr>
          <w:rFonts w:ascii="微软雅黑" w:eastAsia="微软雅黑" w:hAnsi="微软雅黑"/>
        </w:rPr>
      </w:pPr>
      <w:bookmarkStart w:id="26" w:name="_Toc457948927"/>
      <w:r w:rsidRPr="00174CB9">
        <w:rPr>
          <w:rFonts w:ascii="微软雅黑" w:eastAsia="微软雅黑" w:hAnsi="微软雅黑" w:hint="eastAsia"/>
        </w:rPr>
        <w:t>包规范</w:t>
      </w:r>
      <w:bookmarkEnd w:id="26"/>
    </w:p>
    <w:p w:rsidR="002025E9" w:rsidRPr="00174CB9" w:rsidRDefault="00DB5610" w:rsidP="00DD5A42">
      <w:pPr>
        <w:rPr>
          <w:lang w:eastAsia="en-US"/>
        </w:rPr>
      </w:pPr>
      <w:r w:rsidRPr="00174CB9">
        <w:rPr>
          <w:lang w:eastAsia="en-US"/>
        </w:rPr>
        <w:t>包路径：</w:t>
      </w:r>
      <w:r w:rsidR="002025E9" w:rsidRPr="00174CB9">
        <w:rPr>
          <w:lang w:eastAsia="en-US"/>
        </w:rPr>
        <w:t>com.pqsoft.</w:t>
      </w:r>
      <w:r w:rsidR="0051056E" w:rsidRPr="00174CB9">
        <w:rPr>
          <w:lang w:eastAsia="en-US"/>
        </w:rPr>
        <w:t>${0}.action</w:t>
      </w:r>
    </w:p>
    <w:p w:rsidR="00900CD2" w:rsidRPr="00174CB9" w:rsidRDefault="00D3353C" w:rsidP="00DD5A42">
      <w:r w:rsidRPr="00174CB9">
        <w:t>说明</w:t>
      </w:r>
      <w:r w:rsidR="00DB5610" w:rsidRPr="00174CB9">
        <w:t>：</w:t>
      </w:r>
      <w:r w:rsidR="0051056E" w:rsidRPr="00174CB9">
        <w:t>${0}</w:t>
      </w:r>
      <w:r w:rsidR="00900CD2" w:rsidRPr="00174CB9">
        <w:t>号为自定义内容</w:t>
      </w:r>
    </w:p>
    <w:p w:rsidR="00173648" w:rsidRPr="00174CB9" w:rsidRDefault="00063148" w:rsidP="00DD5A42">
      <w:r w:rsidRPr="00174CB9">
        <w:rPr>
          <w:rFonts w:hint="eastAsia"/>
        </w:rPr>
        <w:t>此包名用于url</w:t>
      </w:r>
      <w:r w:rsidR="0000629E" w:rsidRPr="00174CB9">
        <w:rPr>
          <w:rFonts w:hint="eastAsia"/>
        </w:rPr>
        <w:t>规则</w:t>
      </w:r>
      <w:r w:rsidRPr="00174CB9">
        <w:rPr>
          <w:rFonts w:hint="eastAsia"/>
        </w:rPr>
        <w:t>解析</w:t>
      </w:r>
    </w:p>
    <w:p w:rsidR="00D3396D" w:rsidRPr="00174CB9" w:rsidRDefault="00D3396D" w:rsidP="00DD5A42">
      <w:r w:rsidRPr="00174CB9">
        <w:t>${0}可以不存在或者存在多级包名</w:t>
      </w:r>
    </w:p>
    <w:p w:rsidR="005044F7" w:rsidRPr="00174CB9" w:rsidRDefault="001F5534" w:rsidP="001F5534">
      <w:pPr>
        <w:pStyle w:val="3"/>
        <w:rPr>
          <w:rFonts w:ascii="微软雅黑" w:eastAsia="微软雅黑" w:hAnsi="微软雅黑"/>
        </w:rPr>
      </w:pPr>
      <w:bookmarkStart w:id="27" w:name="_Toc457948928"/>
      <w:r w:rsidRPr="00174CB9">
        <w:rPr>
          <w:rFonts w:ascii="微软雅黑" w:eastAsia="微软雅黑" w:hAnsi="微软雅黑" w:hint="eastAsia"/>
        </w:rPr>
        <w:t>类规范</w:t>
      </w:r>
      <w:bookmarkEnd w:id="27"/>
    </w:p>
    <w:p w:rsidR="001F5534" w:rsidRPr="00174CB9" w:rsidRDefault="00DB5610" w:rsidP="00DD5A42">
      <w:r w:rsidRPr="00174CB9">
        <w:rPr>
          <w:rFonts w:hint="eastAsia"/>
        </w:rPr>
        <w:t>类名</w:t>
      </w:r>
      <w:r w:rsidR="00A3118D" w:rsidRPr="00174CB9">
        <w:rPr>
          <w:rFonts w:hint="eastAsia"/>
        </w:rPr>
        <w:t>：${</w:t>
      </w:r>
      <w:r w:rsidR="00A3118D" w:rsidRPr="00174CB9">
        <w:t>0</w:t>
      </w:r>
      <w:r w:rsidR="00A3118D" w:rsidRPr="00174CB9">
        <w:rPr>
          <w:rFonts w:hint="eastAsia"/>
        </w:rPr>
        <w:t>}</w:t>
      </w:r>
      <w:r w:rsidR="00A3118D" w:rsidRPr="00174CB9">
        <w:t>Action</w:t>
      </w:r>
    </w:p>
    <w:p w:rsidR="006D18C5" w:rsidRPr="00174CB9" w:rsidRDefault="006D18C5" w:rsidP="00DD5A42">
      <w:r w:rsidRPr="00174CB9">
        <w:t>继承</w:t>
      </w:r>
      <w:r w:rsidR="00B83782" w:rsidRPr="00174CB9">
        <w:t>类</w:t>
      </w:r>
      <w:r w:rsidRPr="00174CB9">
        <w:t>：</w:t>
      </w:r>
      <w:hyperlink r:id="rId13" w:history="1">
        <w:r w:rsidRPr="00174CB9">
          <w:rPr>
            <w:rFonts w:hint="eastAsia"/>
          </w:rPr>
          <w:t>com</w:t>
        </w:r>
      </w:hyperlink>
      <w:r w:rsidRPr="00174CB9">
        <w:rPr>
          <w:rFonts w:hint="eastAsia"/>
        </w:rPr>
        <w:t>.</w:t>
      </w:r>
      <w:hyperlink r:id="rId14" w:history="1">
        <w:r w:rsidRPr="00174CB9">
          <w:rPr>
            <w:rFonts w:hint="eastAsia"/>
          </w:rPr>
          <w:t>pqsoft</w:t>
        </w:r>
      </w:hyperlink>
      <w:r w:rsidRPr="00174CB9">
        <w:rPr>
          <w:rFonts w:hint="eastAsia"/>
        </w:rPr>
        <w:t>.</w:t>
      </w:r>
      <w:hyperlink r:id="rId15" w:history="1">
        <w:r w:rsidRPr="00174CB9">
          <w:rPr>
            <w:rFonts w:hint="eastAsia"/>
          </w:rPr>
          <w:t>skyeye</w:t>
        </w:r>
      </w:hyperlink>
      <w:r w:rsidRPr="00174CB9">
        <w:rPr>
          <w:rFonts w:hint="eastAsia"/>
        </w:rPr>
        <w:t>.</w:t>
      </w:r>
      <w:hyperlink r:id="rId16" w:history="1">
        <w:r w:rsidRPr="00174CB9">
          <w:rPr>
            <w:rFonts w:hint="eastAsia"/>
          </w:rPr>
          <w:t>api</w:t>
        </w:r>
      </w:hyperlink>
      <w:r w:rsidRPr="00174CB9">
        <w:rPr>
          <w:rFonts w:hint="eastAsia"/>
        </w:rPr>
        <w:t>.Action</w:t>
      </w:r>
    </w:p>
    <w:p w:rsidR="006D18C5" w:rsidRPr="00174CB9" w:rsidRDefault="00D3353C" w:rsidP="00DD5A42">
      <w:r w:rsidRPr="00174CB9">
        <w:rPr>
          <w:rFonts w:hint="eastAsia"/>
        </w:rPr>
        <w:t>说明：${</w:t>
      </w:r>
      <w:r w:rsidRPr="00174CB9">
        <w:t>0</w:t>
      </w:r>
      <w:r w:rsidRPr="00174CB9">
        <w:rPr>
          <w:rFonts w:hint="eastAsia"/>
        </w:rPr>
        <w:t>}为类自定义名称，固定追加</w:t>
      </w:r>
      <w:r w:rsidR="006749AB" w:rsidRPr="00174CB9">
        <w:t>“Action”</w:t>
      </w:r>
    </w:p>
    <w:p w:rsidR="0005033D" w:rsidRPr="00174CB9" w:rsidRDefault="0060712F" w:rsidP="0005033D">
      <w:pPr>
        <w:pStyle w:val="3"/>
        <w:rPr>
          <w:rFonts w:ascii="微软雅黑" w:eastAsia="微软雅黑" w:hAnsi="微软雅黑"/>
        </w:rPr>
      </w:pPr>
      <w:bookmarkStart w:id="28" w:name="_Toc457948929"/>
      <w:r w:rsidRPr="00174CB9">
        <w:rPr>
          <w:rFonts w:ascii="微软雅黑" w:eastAsia="微软雅黑" w:hAnsi="微软雅黑" w:hint="eastAsia"/>
        </w:rPr>
        <w:t>方法</w:t>
      </w:r>
      <w:r w:rsidR="0005033D" w:rsidRPr="00174CB9">
        <w:rPr>
          <w:rFonts w:ascii="微软雅黑" w:eastAsia="微软雅黑" w:hAnsi="微软雅黑" w:hint="eastAsia"/>
        </w:rPr>
        <w:t>规范</w:t>
      </w:r>
      <w:bookmarkEnd w:id="28"/>
    </w:p>
    <w:p w:rsidR="00BE58BF" w:rsidRPr="00174CB9" w:rsidRDefault="00866A28" w:rsidP="00DD5A42">
      <w:r w:rsidRPr="00174CB9">
        <w:rPr>
          <w:lang w:eastAsia="en-US"/>
        </w:rPr>
        <w:t>定义规范：</w:t>
      </w:r>
      <w:r w:rsidR="00844093" w:rsidRPr="00174CB9">
        <w:rPr>
          <w:lang w:eastAsia="en-US"/>
        </w:rPr>
        <w:t>public R</w:t>
      </w:r>
      <w:r w:rsidR="00844093" w:rsidRPr="00174CB9">
        <w:t>eply ${</w:t>
      </w:r>
      <w:r w:rsidR="00420FF8" w:rsidRPr="00174CB9">
        <w:t>0</w:t>
      </w:r>
      <w:r w:rsidR="00844093" w:rsidRPr="00174CB9">
        <w:t>}(){}</w:t>
      </w:r>
    </w:p>
    <w:p w:rsidR="009B19B6" w:rsidRPr="00174CB9" w:rsidRDefault="007641A3" w:rsidP="00DD5A42">
      <w:r w:rsidRPr="00174CB9">
        <w:t>注解规范</w:t>
      </w:r>
      <w:r w:rsidR="007E3774" w:rsidRPr="00174CB9">
        <w:t>：@aAuth</w:t>
      </w:r>
      <w:r w:rsidR="007C09DC" w:rsidRPr="00174CB9">
        <w:t xml:space="preserve">  -- </w:t>
      </w:r>
      <w:r w:rsidR="00F44C50" w:rsidRPr="00174CB9">
        <w:t>权限级别</w:t>
      </w:r>
      <w:r w:rsidR="007C09DC" w:rsidRPr="00174CB9">
        <w:t>注解</w:t>
      </w:r>
      <w:r w:rsidR="00E925EF" w:rsidRPr="00174CB9">
        <w:t>：</w:t>
      </w:r>
      <w:r w:rsidR="00000B8A" w:rsidRPr="00174CB9">
        <w:t>用于控制访问授权限制分，</w:t>
      </w:r>
      <w:r w:rsidR="00000B8A" w:rsidRPr="00174CB9">
        <w:rPr>
          <w:rFonts w:hint="eastAsia"/>
        </w:rPr>
        <w:t>ALL/</w:t>
      </w:r>
      <w:r w:rsidR="00000B8A" w:rsidRPr="00174CB9">
        <w:t>LOGIN/USER</w:t>
      </w:r>
    </w:p>
    <w:p w:rsidR="00F44C50" w:rsidRPr="00174CB9" w:rsidRDefault="00F44C50" w:rsidP="00DD5A42">
      <w:r w:rsidRPr="00174CB9">
        <w:t xml:space="preserve">          @aPermission   -- 权限说明注解：用于控制USER类型级别的明细授权</w:t>
      </w:r>
    </w:p>
    <w:p w:rsidR="007C09DC" w:rsidRPr="00174CB9" w:rsidRDefault="007C09DC" w:rsidP="00DD5A42">
      <w:r w:rsidRPr="00174CB9">
        <w:rPr>
          <w:rFonts w:hint="eastAsia"/>
        </w:rPr>
        <w:t xml:space="preserve">          @aDev</w:t>
      </w:r>
      <w:r w:rsidRPr="00174CB9">
        <w:t xml:space="preserve">   -- 开发注解</w:t>
      </w:r>
    </w:p>
    <w:p w:rsidR="00EF0175" w:rsidRPr="00174CB9" w:rsidRDefault="009F7DC4" w:rsidP="00DD5A42">
      <w:r w:rsidRPr="00174CB9">
        <w:rPr>
          <w:rFonts w:hint="eastAsia"/>
        </w:rPr>
        <w:t>特殊说明：用户做url解析的方法不可抛出异常，不可含参数</w:t>
      </w:r>
    </w:p>
    <w:p w:rsidR="00D3353C" w:rsidRPr="00174CB9" w:rsidRDefault="006D7B55" w:rsidP="006D7B55">
      <w:pPr>
        <w:pStyle w:val="3"/>
        <w:rPr>
          <w:rFonts w:ascii="微软雅黑" w:eastAsia="微软雅黑" w:hAnsi="微软雅黑"/>
        </w:rPr>
      </w:pPr>
      <w:bookmarkStart w:id="29" w:name="_Toc457948930"/>
      <w:r w:rsidRPr="00174CB9">
        <w:rPr>
          <w:rFonts w:ascii="微软雅黑" w:eastAsia="微软雅黑" w:hAnsi="微软雅黑" w:hint="eastAsia"/>
        </w:rPr>
        <w:t>解析规则</w:t>
      </w:r>
      <w:bookmarkEnd w:id="29"/>
    </w:p>
    <w:p w:rsidR="006D7B55" w:rsidRPr="00174CB9" w:rsidRDefault="00C75594" w:rsidP="00DD5A42">
      <w:r w:rsidRPr="00174CB9">
        <w:rPr>
          <w:rFonts w:hint="eastAsia"/>
        </w:rPr>
        <w:t>1.</w:t>
      </w:r>
      <w:r w:rsidR="00EE79E9" w:rsidRPr="00174CB9">
        <w:rPr>
          <w:rFonts w:hint="eastAsia"/>
        </w:rPr>
        <w:t>完</w:t>
      </w:r>
      <w:r w:rsidR="00DC6800" w:rsidRPr="00174CB9">
        <w:rPr>
          <w:rFonts w:hint="eastAsia"/>
        </w:rPr>
        <w:t>整</w:t>
      </w:r>
      <w:r w:rsidR="00EE79E9" w:rsidRPr="00174CB9">
        <w:rPr>
          <w:rFonts w:hint="eastAsia"/>
        </w:rPr>
        <w:t>类名：</w:t>
      </w:r>
      <w:r w:rsidR="00DC6800" w:rsidRPr="00174CB9">
        <w:rPr>
          <w:rFonts w:hint="eastAsia"/>
        </w:rPr>
        <w:t>com.pqsoft</w:t>
      </w:r>
      <w:r w:rsidR="00DC6800" w:rsidRPr="00174CB9">
        <w:t>.${0}.action.${1}Action</w:t>
      </w:r>
    </w:p>
    <w:p w:rsidR="00DC6800" w:rsidRPr="00174CB9" w:rsidRDefault="00DC6800" w:rsidP="00DD5A42">
      <w:r w:rsidRPr="00174CB9">
        <w:lastRenderedPageBreak/>
        <w:t>url解析规则：</w:t>
      </w:r>
      <w:r w:rsidR="009E5EC3" w:rsidRPr="00174CB9">
        <w:rPr>
          <w:rFonts w:hint="eastAsia"/>
        </w:rPr>
        <w:t>[</w:t>
      </w:r>
      <w:r w:rsidR="009E5EC3" w:rsidRPr="00174CB9">
        <w:t>host</w:t>
      </w:r>
      <w:r w:rsidR="009E5EC3" w:rsidRPr="00174CB9">
        <w:rPr>
          <w:rFonts w:hint="eastAsia"/>
        </w:rPr>
        <w:t>]</w:t>
      </w:r>
      <w:r w:rsidR="009E5EC3" w:rsidRPr="00174CB9">
        <w:t>:[port]/[project_name]/${0}/${1}.action</w:t>
      </w:r>
    </w:p>
    <w:p w:rsidR="00C75594" w:rsidRPr="00174CB9" w:rsidRDefault="00C75594" w:rsidP="00DD5A42">
      <w:r w:rsidRPr="00174CB9">
        <w:rPr>
          <w:rFonts w:hint="eastAsia"/>
        </w:rPr>
        <w:t>2.完整方法名：com.pqsoft</w:t>
      </w:r>
      <w:r w:rsidRPr="00174CB9">
        <w:t>.${0}.action.${1}Action.${2}()</w:t>
      </w:r>
    </w:p>
    <w:p w:rsidR="00C75594" w:rsidRPr="00174CB9" w:rsidRDefault="00C75594" w:rsidP="00DD5A42">
      <w:r w:rsidRPr="00174CB9">
        <w:t>url解析规则：</w:t>
      </w:r>
      <w:r w:rsidRPr="00174CB9">
        <w:rPr>
          <w:rFonts w:hint="eastAsia"/>
        </w:rPr>
        <w:t>[</w:t>
      </w:r>
      <w:r w:rsidRPr="00174CB9">
        <w:t>host</w:t>
      </w:r>
      <w:r w:rsidRPr="00174CB9">
        <w:rPr>
          <w:rFonts w:hint="eastAsia"/>
        </w:rPr>
        <w:t>]</w:t>
      </w:r>
      <w:r w:rsidRPr="00174CB9">
        <w:t>:[port]/[project_name]/${0}/${1}!${2}.action</w:t>
      </w:r>
    </w:p>
    <w:p w:rsidR="009A4B82" w:rsidRPr="00174CB9" w:rsidRDefault="009A4B82" w:rsidP="00DD5A42"/>
    <w:p w:rsidR="004021EC" w:rsidRPr="00174CB9" w:rsidRDefault="004021EC" w:rsidP="004021EC">
      <w:pPr>
        <w:pStyle w:val="2"/>
        <w:rPr>
          <w:rFonts w:hint="eastAsia"/>
        </w:rPr>
      </w:pPr>
      <w:bookmarkStart w:id="30" w:name="_Toc457948931"/>
      <w:r w:rsidRPr="00174CB9">
        <w:t>S</w:t>
      </w:r>
      <w:r w:rsidRPr="00174CB9">
        <w:rPr>
          <w:rFonts w:hint="eastAsia"/>
        </w:rPr>
        <w:t xml:space="preserve">ervice </w:t>
      </w:r>
      <w:r w:rsidRPr="00174CB9">
        <w:t>规范</w:t>
      </w:r>
      <w:bookmarkEnd w:id="30"/>
    </w:p>
    <w:p w:rsidR="009E2286" w:rsidRPr="00174CB9" w:rsidRDefault="009E2286" w:rsidP="00DD5A42"/>
    <w:p w:rsidR="004021EC" w:rsidRPr="00174CB9" w:rsidRDefault="004021EC" w:rsidP="00DD5A42"/>
    <w:p w:rsidR="004021EC" w:rsidRPr="00174CB9" w:rsidRDefault="00DC604D" w:rsidP="00DC604D">
      <w:pPr>
        <w:pStyle w:val="2"/>
      </w:pPr>
      <w:bookmarkStart w:id="31" w:name="_Toc457948932"/>
      <w:r w:rsidRPr="00174CB9">
        <w:rPr>
          <w:rFonts w:hint="eastAsia"/>
        </w:rPr>
        <w:t>JAVA工具类</w:t>
      </w:r>
      <w:bookmarkEnd w:id="31"/>
    </w:p>
    <w:p w:rsidR="00DC604D" w:rsidRDefault="00BD31ED" w:rsidP="00BD31ED">
      <w:pPr>
        <w:pStyle w:val="3"/>
        <w:rPr>
          <w:rFonts w:ascii="微软雅黑" w:eastAsia="微软雅黑" w:hAnsi="微软雅黑"/>
        </w:rPr>
      </w:pPr>
      <w:hyperlink r:id="rId17" w:history="1">
        <w:bookmarkStart w:id="32" w:name="_Toc457948933"/>
        <w:r w:rsidRPr="00174CB9">
          <w:rPr>
            <w:rStyle w:val="af2"/>
            <w:rFonts w:ascii="微软雅黑" w:eastAsia="微软雅黑" w:hAnsi="微软雅黑" w:hint="eastAsia"/>
            <w:color w:val="auto"/>
            <w:u w:val="none"/>
            <w:lang w:eastAsia="zh-CN"/>
          </w:rPr>
          <w:t>com</w:t>
        </w:r>
      </w:hyperlink>
      <w:r w:rsidRPr="00174CB9">
        <w:rPr>
          <w:rFonts w:ascii="微软雅黑" w:eastAsia="微软雅黑" w:hAnsi="微软雅黑" w:hint="eastAsia"/>
        </w:rPr>
        <w:t>.</w:t>
      </w:r>
      <w:hyperlink r:id="rId18" w:history="1">
        <w:r w:rsidRPr="00174CB9">
          <w:rPr>
            <w:rStyle w:val="af2"/>
            <w:rFonts w:ascii="微软雅黑" w:eastAsia="微软雅黑" w:hAnsi="微软雅黑" w:hint="eastAsia"/>
            <w:color w:val="auto"/>
            <w:u w:val="none"/>
            <w:lang w:eastAsia="zh-CN"/>
          </w:rPr>
          <w:t>pqsoft</w:t>
        </w:r>
      </w:hyperlink>
      <w:r w:rsidRPr="00174CB9">
        <w:rPr>
          <w:rFonts w:ascii="微软雅黑" w:eastAsia="微软雅黑" w:hAnsi="微软雅黑" w:hint="eastAsia"/>
        </w:rPr>
        <w:t>.</w:t>
      </w:r>
      <w:hyperlink r:id="rId19" w:history="1">
        <w:r w:rsidRPr="00174CB9">
          <w:rPr>
            <w:rStyle w:val="af2"/>
            <w:rFonts w:ascii="微软雅黑" w:eastAsia="微软雅黑" w:hAnsi="微软雅黑" w:hint="eastAsia"/>
            <w:color w:val="auto"/>
            <w:u w:val="none"/>
            <w:lang w:eastAsia="zh-CN"/>
          </w:rPr>
          <w:t>skyeye</w:t>
        </w:r>
      </w:hyperlink>
      <w:r w:rsidRPr="00174CB9">
        <w:rPr>
          <w:rFonts w:ascii="微软雅黑" w:eastAsia="微软雅黑" w:hAnsi="微软雅黑" w:hint="eastAsia"/>
        </w:rPr>
        <w:t>.</w:t>
      </w:r>
      <w:hyperlink r:id="rId20" w:history="1">
        <w:r w:rsidRPr="00174CB9">
          <w:rPr>
            <w:rStyle w:val="af2"/>
            <w:rFonts w:ascii="微软雅黑" w:eastAsia="微软雅黑" w:hAnsi="微软雅黑" w:hint="eastAsia"/>
            <w:color w:val="auto"/>
            <w:u w:val="none"/>
            <w:lang w:eastAsia="zh-CN"/>
          </w:rPr>
          <w:t>api</w:t>
        </w:r>
      </w:hyperlink>
      <w:r w:rsidRPr="00174CB9">
        <w:rPr>
          <w:rFonts w:ascii="微软雅黑" w:eastAsia="微软雅黑" w:hAnsi="微软雅黑" w:hint="eastAsia"/>
        </w:rPr>
        <w:t>.Action</w:t>
      </w:r>
      <w:bookmarkEnd w:id="32"/>
    </w:p>
    <w:tbl>
      <w:tblPr>
        <w:tblStyle w:val="ae"/>
        <w:tblW w:w="0" w:type="auto"/>
        <w:tblLook w:val="04A0" w:firstRow="1" w:lastRow="0" w:firstColumn="1" w:lastColumn="0" w:noHBand="0" w:noVBand="1"/>
      </w:tblPr>
      <w:tblGrid>
        <w:gridCol w:w="8495"/>
      </w:tblGrid>
      <w:tr w:rsidR="000F6A81" w:rsidTr="000F6A81">
        <w:tc>
          <w:tcPr>
            <w:tcW w:w="8495" w:type="dxa"/>
          </w:tcPr>
          <w:p w:rsidR="000F6A81" w:rsidRDefault="000210D3" w:rsidP="002C6844">
            <w:pPr>
              <w:spacing w:before="93" w:after="93"/>
              <w:ind w:left="0"/>
            </w:pPr>
            <w:r w:rsidRPr="000210D3">
              <w:t>Map&lt;String, Object&gt; com.pqsoft.skyeye.api.Action._getParameters()</w:t>
            </w:r>
          </w:p>
          <w:p w:rsidR="000210D3" w:rsidRDefault="000210D3" w:rsidP="002C6844">
            <w:pPr>
              <w:spacing w:before="93" w:after="93"/>
              <w:ind w:left="0"/>
              <w:rPr>
                <w:rFonts w:hint="eastAsia"/>
              </w:rPr>
            </w:pPr>
            <w:r>
              <w:t>说明：</w:t>
            </w:r>
            <w:r w:rsidR="00AD0BD4">
              <w:t>获取所有请求的参数，封装成Map。因map唯一key值，所以数组不可用该方法</w:t>
            </w:r>
          </w:p>
        </w:tc>
      </w:tr>
      <w:tr w:rsidR="000F6A81" w:rsidTr="000F6A81">
        <w:tc>
          <w:tcPr>
            <w:tcW w:w="8495" w:type="dxa"/>
          </w:tcPr>
          <w:p w:rsidR="000F6A81" w:rsidRDefault="00091902" w:rsidP="000F6A81">
            <w:pPr>
              <w:spacing w:before="93" w:after="93"/>
              <w:ind w:left="0"/>
            </w:pPr>
            <w:r w:rsidRPr="00091902">
              <w:t>List&lt;File&gt; com.pqsoft.skyeye.api.Action._getFile()</w:t>
            </w:r>
          </w:p>
          <w:p w:rsidR="00091902" w:rsidRDefault="00091902" w:rsidP="000F6A81">
            <w:pPr>
              <w:spacing w:before="93" w:after="93"/>
              <w:ind w:left="0"/>
              <w:rPr>
                <w:rFonts w:hint="eastAsia"/>
              </w:rPr>
            </w:pPr>
            <w:r>
              <w:t>说明：获取上传的文件存到本地的</w:t>
            </w:r>
            <w:r w:rsidRPr="00091902">
              <w:t>/pqsoft/file</w:t>
            </w:r>
            <w:r>
              <w:t>目录，可通过config.xml中</w:t>
            </w:r>
            <w:r w:rsidRPr="00091902">
              <w:t>file.path</w:t>
            </w:r>
            <w:r>
              <w:t>配置。返回保存成功的文件列表。</w:t>
            </w:r>
          </w:p>
        </w:tc>
      </w:tr>
      <w:tr w:rsidR="00091902" w:rsidTr="000F6A81">
        <w:tc>
          <w:tcPr>
            <w:tcW w:w="8495" w:type="dxa"/>
          </w:tcPr>
          <w:p w:rsidR="00091902" w:rsidRDefault="00E07FAF" w:rsidP="00E07FAF">
            <w:pPr>
              <w:spacing w:before="93" w:after="93"/>
              <w:ind w:left="0"/>
            </w:pPr>
            <w:r w:rsidRPr="00E07FAF">
              <w:t>File com.pqsoft.skyeye.api.Action._getFileOne()</w:t>
            </w:r>
          </w:p>
          <w:p w:rsidR="005B186F" w:rsidRPr="00091902" w:rsidRDefault="005B186F" w:rsidP="00E07FAF">
            <w:pPr>
              <w:spacing w:before="93" w:after="93"/>
              <w:ind w:left="0"/>
              <w:rPr>
                <w:rFonts w:hint="eastAsia"/>
              </w:rPr>
            </w:pPr>
            <w:r>
              <w:t>说明：</w:t>
            </w:r>
            <w:r w:rsidR="007B028C">
              <w:t>获取单个文件，</w:t>
            </w:r>
            <w:r w:rsidR="003447C3">
              <w:t>处理方式同上，只保留一</w:t>
            </w:r>
            <w:r w:rsidR="00637FF2">
              <w:t>条</w:t>
            </w:r>
          </w:p>
        </w:tc>
      </w:tr>
      <w:tr w:rsidR="007473E7" w:rsidTr="000F6A81">
        <w:tc>
          <w:tcPr>
            <w:tcW w:w="8495" w:type="dxa"/>
          </w:tcPr>
          <w:p w:rsidR="007473E7" w:rsidRPr="00E07FAF" w:rsidRDefault="007473E7" w:rsidP="007473E7">
            <w:pPr>
              <w:spacing w:before="93" w:after="93"/>
              <w:ind w:left="0"/>
              <w:rPr>
                <w:rFonts w:hint="eastAsia"/>
              </w:rPr>
            </w:pPr>
          </w:p>
        </w:tc>
      </w:tr>
    </w:tbl>
    <w:p w:rsidR="000F456B" w:rsidRDefault="00AE5033" w:rsidP="00AE5033">
      <w:pPr>
        <w:pStyle w:val="3"/>
      </w:pPr>
      <w:bookmarkStart w:id="33" w:name="_Toc457948934"/>
      <w:r w:rsidRPr="00AE5033">
        <w:t>com.pqsoft.skyeye.util.UTIL</w:t>
      </w:r>
      <w:bookmarkEnd w:id="33"/>
    </w:p>
    <w:tbl>
      <w:tblPr>
        <w:tblStyle w:val="ae"/>
        <w:tblW w:w="0" w:type="auto"/>
        <w:tblLook w:val="04A0" w:firstRow="1" w:lastRow="0" w:firstColumn="1" w:lastColumn="0" w:noHBand="0" w:noVBand="1"/>
      </w:tblPr>
      <w:tblGrid>
        <w:gridCol w:w="8495"/>
      </w:tblGrid>
      <w:tr w:rsidR="00AE5033" w:rsidTr="00AE5033">
        <w:tc>
          <w:tcPr>
            <w:tcW w:w="8495" w:type="dxa"/>
          </w:tcPr>
          <w:p w:rsidR="00AE5033" w:rsidRDefault="00805CDB" w:rsidP="00BA2A1D">
            <w:pPr>
              <w:spacing w:before="93" w:after="93"/>
              <w:ind w:left="0"/>
            </w:pPr>
            <w:r w:rsidRPr="00805CDB">
              <w:t>DBUtil com.pqsoft.skyeye.util.UTIL.DB</w:t>
            </w:r>
          </w:p>
          <w:p w:rsidR="00805CDB" w:rsidRDefault="00625D0B" w:rsidP="00BA2A1D">
            <w:pPr>
              <w:spacing w:before="93" w:after="93"/>
              <w:ind w:left="0"/>
              <w:rPr>
                <w:rFonts w:hint="eastAsia"/>
              </w:rPr>
            </w:pPr>
            <w:r>
              <w:lastRenderedPageBreak/>
              <w:t>数据库</w:t>
            </w:r>
            <w:r w:rsidR="008A7E40">
              <w:t>操作</w:t>
            </w:r>
            <w:r>
              <w:t>工具类</w:t>
            </w:r>
          </w:p>
        </w:tc>
      </w:tr>
      <w:tr w:rsidR="00AE5033" w:rsidTr="00AE5033">
        <w:tc>
          <w:tcPr>
            <w:tcW w:w="8495" w:type="dxa"/>
          </w:tcPr>
          <w:p w:rsidR="00AE5033" w:rsidRDefault="00C746E4" w:rsidP="00BA2A1D">
            <w:pPr>
              <w:spacing w:before="93" w:after="93"/>
              <w:ind w:left="0"/>
            </w:pPr>
            <w:r w:rsidRPr="00C746E4">
              <w:lastRenderedPageBreak/>
              <w:t>RES com.pqsoft.skyeye.util.UTIL.RES</w:t>
            </w:r>
          </w:p>
          <w:p w:rsidR="00C746E4" w:rsidRDefault="00C746E4" w:rsidP="00BA2A1D">
            <w:pPr>
              <w:spacing w:before="93" w:after="93"/>
              <w:ind w:left="0"/>
              <w:rPr>
                <w:rFonts w:hint="eastAsia"/>
              </w:rPr>
            </w:pPr>
            <w:r>
              <w:t>系统资源文件</w:t>
            </w:r>
            <w:r w:rsidR="003401FE">
              <w:t>获取工具类</w:t>
            </w:r>
          </w:p>
        </w:tc>
      </w:tr>
      <w:tr w:rsidR="00AE5033" w:rsidTr="00AE5033">
        <w:tc>
          <w:tcPr>
            <w:tcW w:w="8495" w:type="dxa"/>
          </w:tcPr>
          <w:p w:rsidR="00AE5033" w:rsidRDefault="0025331D" w:rsidP="00BA2A1D">
            <w:pPr>
              <w:spacing w:before="93" w:after="93"/>
              <w:ind w:left="0"/>
            </w:pPr>
            <w:r w:rsidRPr="0025331D">
              <w:t>IP com.pqsoft.skyeye.util.UTIL.IP</w:t>
            </w:r>
          </w:p>
          <w:p w:rsidR="0025331D" w:rsidRDefault="0025331D" w:rsidP="00BA2A1D">
            <w:pPr>
              <w:spacing w:before="93" w:after="93"/>
              <w:ind w:left="0"/>
              <w:rPr>
                <w:rFonts w:hint="eastAsia"/>
              </w:rPr>
            </w:pPr>
            <w:r>
              <w:t>IP地址解析工具，使用的淘宝API</w:t>
            </w:r>
          </w:p>
        </w:tc>
      </w:tr>
      <w:tr w:rsidR="00AE5033" w:rsidTr="00AE5033">
        <w:tc>
          <w:tcPr>
            <w:tcW w:w="8495" w:type="dxa"/>
          </w:tcPr>
          <w:p w:rsidR="00AE5033" w:rsidRDefault="00E73CA5" w:rsidP="00BA2A1D">
            <w:pPr>
              <w:spacing w:before="93" w:after="93"/>
              <w:ind w:left="0"/>
            </w:pPr>
            <w:r w:rsidRPr="00E73CA5">
              <w:t>IMG com.pqsoft.skyeye.util.UTIL.IMG</w:t>
            </w:r>
          </w:p>
          <w:p w:rsidR="00E73CA5" w:rsidRDefault="00E73CA5" w:rsidP="00BA2A1D">
            <w:pPr>
              <w:spacing w:before="93" w:after="93"/>
              <w:ind w:left="0"/>
              <w:rPr>
                <w:rFonts w:hint="eastAsia"/>
              </w:rPr>
            </w:pPr>
            <w:r>
              <w:t>图片压缩处理工具</w:t>
            </w:r>
          </w:p>
        </w:tc>
      </w:tr>
      <w:tr w:rsidR="00AE5033" w:rsidTr="00AE5033">
        <w:tc>
          <w:tcPr>
            <w:tcW w:w="8495" w:type="dxa"/>
          </w:tcPr>
          <w:p w:rsidR="00AE5033" w:rsidRDefault="0093628A" w:rsidP="00BA2A1D">
            <w:pPr>
              <w:spacing w:before="93" w:after="93"/>
              <w:ind w:left="0"/>
            </w:pPr>
            <w:r w:rsidRPr="0093628A">
              <w:t>Format com.pqsoft.skyeye.util.UTIL.FORMAT</w:t>
            </w:r>
          </w:p>
          <w:p w:rsidR="005A519D" w:rsidRDefault="00407AB1" w:rsidP="00BA2A1D">
            <w:pPr>
              <w:spacing w:before="93" w:after="93"/>
              <w:ind w:left="0"/>
              <w:rPr>
                <w:rFonts w:hint="eastAsia"/>
              </w:rPr>
            </w:pPr>
            <w:r>
              <w:t>格式化工具</w:t>
            </w:r>
          </w:p>
        </w:tc>
      </w:tr>
      <w:tr w:rsidR="00AE5033" w:rsidTr="00AE5033">
        <w:tc>
          <w:tcPr>
            <w:tcW w:w="8495" w:type="dxa"/>
          </w:tcPr>
          <w:p w:rsidR="00AE5033" w:rsidRDefault="00AE5033" w:rsidP="00BA2A1D">
            <w:pPr>
              <w:spacing w:before="93" w:after="93"/>
              <w:ind w:left="0"/>
              <w:rPr>
                <w:rFonts w:hint="eastAsia"/>
              </w:rPr>
            </w:pPr>
          </w:p>
        </w:tc>
      </w:tr>
      <w:tr w:rsidR="00AE5033" w:rsidTr="00AE5033">
        <w:tc>
          <w:tcPr>
            <w:tcW w:w="8495" w:type="dxa"/>
          </w:tcPr>
          <w:p w:rsidR="00AE5033" w:rsidRDefault="00AE5033" w:rsidP="00BA2A1D">
            <w:pPr>
              <w:spacing w:before="93" w:after="93"/>
              <w:ind w:left="0"/>
              <w:rPr>
                <w:rFonts w:hint="eastAsia"/>
              </w:rPr>
            </w:pPr>
          </w:p>
        </w:tc>
      </w:tr>
      <w:tr w:rsidR="00AE5033" w:rsidTr="00AE5033">
        <w:tc>
          <w:tcPr>
            <w:tcW w:w="8495" w:type="dxa"/>
          </w:tcPr>
          <w:p w:rsidR="00AE5033" w:rsidRDefault="00AE5033" w:rsidP="00BA2A1D">
            <w:pPr>
              <w:spacing w:before="93" w:after="93"/>
              <w:ind w:left="0"/>
              <w:rPr>
                <w:rFonts w:hint="eastAsia"/>
              </w:rPr>
            </w:pPr>
          </w:p>
        </w:tc>
      </w:tr>
    </w:tbl>
    <w:p w:rsidR="00AE5033" w:rsidRPr="00AE5033" w:rsidRDefault="00AE5033" w:rsidP="00AE5033">
      <w:pPr>
        <w:rPr>
          <w:rFonts w:hint="eastAsia"/>
        </w:rPr>
      </w:pPr>
    </w:p>
    <w:p w:rsidR="000F6A81" w:rsidRDefault="00524438" w:rsidP="00524438">
      <w:pPr>
        <w:pStyle w:val="2"/>
      </w:pPr>
      <w:r>
        <w:rPr>
          <w:rFonts w:hint="eastAsia"/>
        </w:rPr>
        <w:t>Velocity</w:t>
      </w:r>
      <w:r>
        <w:t>规范</w:t>
      </w:r>
    </w:p>
    <w:p w:rsidR="00004024" w:rsidRDefault="00004024" w:rsidP="00004024"/>
    <w:p w:rsidR="00004024" w:rsidRDefault="008F07CA" w:rsidP="00892AC6">
      <w:pPr>
        <w:pStyle w:val="2"/>
      </w:pPr>
      <w:r>
        <w:t>M</w:t>
      </w:r>
      <w:r>
        <w:rPr>
          <w:rFonts w:hint="eastAsia"/>
        </w:rPr>
        <w:t>ybatis规范</w:t>
      </w:r>
    </w:p>
    <w:p w:rsidR="00526403" w:rsidRDefault="00526403" w:rsidP="00526403"/>
    <w:p w:rsidR="00526403" w:rsidRPr="00526403" w:rsidRDefault="00526403" w:rsidP="00526403">
      <w:pPr>
        <w:rPr>
          <w:rFonts w:hint="eastAsia"/>
        </w:rPr>
      </w:pPr>
      <w:bookmarkStart w:id="34" w:name="_GoBack"/>
      <w:bookmarkEnd w:id="34"/>
    </w:p>
    <w:sectPr w:rsidR="00526403" w:rsidRPr="00526403" w:rsidSect="00844AE1">
      <w:headerReference w:type="even" r:id="rId21"/>
      <w:headerReference w:type="default" r:id="rId22"/>
      <w:type w:val="evenPage"/>
      <w:pgSz w:w="11907" w:h="16840" w:code="9"/>
      <w:pgMar w:top="1418" w:right="1701" w:bottom="1418" w:left="1701" w:header="851" w:footer="992"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DD5" w:rsidRDefault="00093DD5" w:rsidP="00DD5A42">
      <w:pPr>
        <w:pStyle w:val="ab"/>
      </w:pPr>
      <w:r>
        <w:separator/>
      </w:r>
    </w:p>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endnote>
  <w:endnote w:type="continuationSeparator" w:id="0">
    <w:p w:rsidR="00093DD5" w:rsidRDefault="00093DD5" w:rsidP="00DD5A42">
      <w:pPr>
        <w:pStyle w:val="ab"/>
      </w:pPr>
      <w:r>
        <w:continuationSeparator/>
      </w:r>
    </w:p>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DD5" w:rsidRDefault="00093DD5" w:rsidP="00DD5A42">
      <w:pPr>
        <w:pStyle w:val="ab"/>
      </w:pPr>
      <w:r>
        <w:separator/>
      </w:r>
    </w:p>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footnote>
  <w:footnote w:type="continuationSeparator" w:id="0">
    <w:p w:rsidR="00093DD5" w:rsidRDefault="00093DD5" w:rsidP="00DD5A42">
      <w:pPr>
        <w:pStyle w:val="ab"/>
      </w:pPr>
      <w:r>
        <w:continuationSeparator/>
      </w:r>
    </w:p>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p w:rsidR="00093DD5" w:rsidRDefault="00093DD5" w:rsidP="00DD5A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B32" w:rsidRDefault="006B3B32" w:rsidP="00C84CF6"/>
  <w:p w:rsidR="006B3B32" w:rsidRDefault="006B3B32" w:rsidP="00C84CF6"/>
  <w:p w:rsidR="006B3B32" w:rsidRDefault="006B3B32" w:rsidP="00C84CF6"/>
  <w:p w:rsidR="006B3B32" w:rsidRDefault="006B3B32" w:rsidP="00C84CF6"/>
  <w:p w:rsidR="006B3B32" w:rsidRDefault="006B3B32" w:rsidP="00C84CF6"/>
  <w:p w:rsidR="006B3B32" w:rsidRDefault="006B3B32" w:rsidP="00C84CF6"/>
  <w:p w:rsidR="006B3B32" w:rsidRDefault="006B3B32" w:rsidP="00C84CF6"/>
  <w:p w:rsidR="006B3B32" w:rsidRDefault="006B3B32" w:rsidP="00C84CF6"/>
  <w:p w:rsidR="006B3B32" w:rsidRDefault="006B3B32" w:rsidP="00C84CF6"/>
  <w:p w:rsidR="006B3B32" w:rsidRDefault="006B3B32" w:rsidP="00C84CF6"/>
  <w:p w:rsidR="006B3B32" w:rsidRDefault="006B3B32" w:rsidP="00C84CF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CF6" w:rsidRDefault="00C84CF6" w:rsidP="00C84CF6">
    <w:pPr>
      <w:pStyle w:val="af"/>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D92A2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8E899F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544E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0F8A9D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81494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428AE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95A55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ACAC5F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E583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1B647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2269A3"/>
    <w:multiLevelType w:val="hybridMultilevel"/>
    <w:tmpl w:val="AEB28500"/>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A701E35"/>
    <w:multiLevelType w:val="multilevel"/>
    <w:tmpl w:val="B76883D8"/>
    <w:lvl w:ilvl="0">
      <w:start w:val="1"/>
      <w:numFmt w:val="decimal"/>
      <w:lvlText w:val="第%1章"/>
      <w:lvlJc w:val="left"/>
      <w:pPr>
        <w:tabs>
          <w:tab w:val="num" w:pos="-31680"/>
        </w:tabs>
        <w:ind w:left="-32347" w:firstLine="32767"/>
      </w:pPr>
      <w:rPr>
        <w:rFonts w:ascii="Times New Roman" w:eastAsia="黑体" w:hAnsi="Times New Roman" w:hint="default"/>
        <w:b/>
        <w:i w:val="0"/>
        <w:sz w:val="44"/>
        <w:szCs w:val="44"/>
      </w:rPr>
    </w:lvl>
    <w:lvl w:ilvl="1">
      <w:start w:val="1"/>
      <w:numFmt w:val="decimal"/>
      <w:lvlText w:val="%1.%2"/>
      <w:lvlJc w:val="left"/>
      <w:pPr>
        <w:tabs>
          <w:tab w:val="num" w:pos="-31680"/>
        </w:tabs>
        <w:ind w:left="0" w:firstLine="0"/>
      </w:pPr>
      <w:rPr>
        <w:rFonts w:ascii="Times New Roman" w:eastAsia="黑体" w:hAnsi="Times New Roman" w:hint="default"/>
        <w:b/>
        <w:i w:val="0"/>
        <w:sz w:val="32"/>
        <w:szCs w:val="32"/>
      </w:rPr>
    </w:lvl>
    <w:lvl w:ilvl="2">
      <w:start w:val="1"/>
      <w:numFmt w:val="decimal"/>
      <w:lvlText w:val="%1.%2.%3"/>
      <w:lvlJc w:val="left"/>
      <w:pPr>
        <w:tabs>
          <w:tab w:val="num" w:pos="-31680"/>
        </w:tabs>
        <w:ind w:left="-32767" w:firstLine="0"/>
      </w:pPr>
      <w:rPr>
        <w:rFonts w:ascii="Times New Roman" w:eastAsia="黑体" w:hAnsi="Times New Roman" w:hint="default"/>
        <w:b/>
        <w:i w:val="0"/>
        <w:sz w:val="28"/>
        <w:szCs w:val="28"/>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12" w15:restartNumberingAfterBreak="0">
    <w:nsid w:val="0A731E49"/>
    <w:multiLevelType w:val="hybridMultilevel"/>
    <w:tmpl w:val="8C5C19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6060DF6"/>
    <w:multiLevelType w:val="hybridMultilevel"/>
    <w:tmpl w:val="84CC255A"/>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8290F62"/>
    <w:multiLevelType w:val="hybridMultilevel"/>
    <w:tmpl w:val="B7A6FD72"/>
    <w:lvl w:ilvl="0" w:tplc="84D42D6E">
      <w:start w:val="1"/>
      <w:numFmt w:val="low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AA5DBE"/>
    <w:multiLevelType w:val="singleLevel"/>
    <w:tmpl w:val="43F47DD2"/>
    <w:lvl w:ilvl="0">
      <w:start w:val="1"/>
      <w:numFmt w:val="bullet"/>
      <w:pStyle w:val="item2"/>
      <w:lvlText w:val=""/>
      <w:lvlJc w:val="left"/>
      <w:pPr>
        <w:tabs>
          <w:tab w:val="num" w:pos="425"/>
        </w:tabs>
        <w:ind w:left="425" w:hanging="425"/>
      </w:pPr>
      <w:rPr>
        <w:rFonts w:ascii="Wingdings" w:hAnsi="Wingdings" w:hint="default"/>
      </w:rPr>
    </w:lvl>
  </w:abstractNum>
  <w:abstractNum w:abstractNumId="16" w15:restartNumberingAfterBreak="0">
    <w:nsid w:val="1FA93AF1"/>
    <w:multiLevelType w:val="hybridMultilevel"/>
    <w:tmpl w:val="BCE29F88"/>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0433A6B"/>
    <w:multiLevelType w:val="hybridMultilevel"/>
    <w:tmpl w:val="ED1E2172"/>
    <w:lvl w:ilvl="0" w:tplc="827EC4B6">
      <w:start w:val="1"/>
      <w:numFmt w:val="decimal"/>
      <w:lvlText w:val="%1、"/>
      <w:lvlJc w:val="left"/>
      <w:pPr>
        <w:tabs>
          <w:tab w:val="num" w:pos="1307"/>
        </w:tabs>
        <w:ind w:left="1307" w:hanging="360"/>
      </w:pPr>
      <w:rPr>
        <w:rFonts w:hint="default"/>
      </w:rPr>
    </w:lvl>
    <w:lvl w:ilvl="1" w:tplc="04090019" w:tentative="1">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18" w15:restartNumberingAfterBreak="0">
    <w:nsid w:val="36D41A12"/>
    <w:multiLevelType w:val="multilevel"/>
    <w:tmpl w:val="08A0580A"/>
    <w:lvl w:ilvl="0">
      <w:start w:val="1"/>
      <w:numFmt w:val="decimal"/>
      <w:pStyle w:val="1"/>
      <w:lvlText w:val="第%1章"/>
      <w:lvlJc w:val="left"/>
      <w:pPr>
        <w:tabs>
          <w:tab w:val="num" w:pos="-31680"/>
        </w:tabs>
        <w:ind w:left="-32347" w:firstLine="32767"/>
      </w:pPr>
      <w:rPr>
        <w:rFonts w:ascii="Times New Roman" w:eastAsia="黑体" w:hAnsi="Times New Roman" w:hint="default"/>
        <w:b/>
        <w:i w:val="0"/>
        <w:sz w:val="44"/>
        <w:szCs w:val="44"/>
      </w:rPr>
    </w:lvl>
    <w:lvl w:ilvl="1">
      <w:start w:val="1"/>
      <w:numFmt w:val="decimal"/>
      <w:pStyle w:val="2"/>
      <w:lvlText w:val="%1.%2"/>
      <w:lvlJc w:val="left"/>
      <w:pPr>
        <w:tabs>
          <w:tab w:val="num" w:pos="-31680"/>
        </w:tabs>
        <w:ind w:left="0" w:firstLine="0"/>
      </w:pPr>
      <w:rPr>
        <w:rFonts w:ascii="Times New Roman" w:eastAsia="黑体" w:hAnsi="Times New Roman" w:hint="default"/>
        <w:b/>
        <w:i w:val="0"/>
        <w:sz w:val="30"/>
        <w:szCs w:val="30"/>
      </w:rPr>
    </w:lvl>
    <w:lvl w:ilvl="2">
      <w:start w:val="1"/>
      <w:numFmt w:val="decimal"/>
      <w:pStyle w:val="3"/>
      <w:lvlText w:val="%1.%2.%3"/>
      <w:lvlJc w:val="left"/>
      <w:pPr>
        <w:tabs>
          <w:tab w:val="num" w:pos="-31680"/>
        </w:tabs>
        <w:ind w:left="0" w:firstLine="0"/>
      </w:pPr>
      <w:rPr>
        <w:rFonts w:ascii="Times New Roman" w:eastAsia="黑体" w:hAnsi="Times New Roman" w:hint="default"/>
        <w:b/>
        <w:i w:val="0"/>
        <w:sz w:val="32"/>
        <w:szCs w:val="32"/>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19" w15:restartNumberingAfterBreak="0">
    <w:nsid w:val="37835547"/>
    <w:multiLevelType w:val="multilevel"/>
    <w:tmpl w:val="6D70E2CC"/>
    <w:lvl w:ilvl="0">
      <w:start w:val="1"/>
      <w:numFmt w:val="decimal"/>
      <w:lvlText w:val="第%1章"/>
      <w:lvlJc w:val="left"/>
      <w:pPr>
        <w:tabs>
          <w:tab w:val="num" w:pos="-31680"/>
        </w:tabs>
        <w:ind w:left="-32347" w:firstLine="32767"/>
      </w:pPr>
      <w:rPr>
        <w:rFonts w:ascii="Times New Roman" w:eastAsia="黑体" w:hAnsi="Times New Roman" w:hint="default"/>
        <w:b/>
        <w:i w:val="0"/>
        <w:sz w:val="44"/>
        <w:szCs w:val="44"/>
      </w:rPr>
    </w:lvl>
    <w:lvl w:ilvl="1">
      <w:start w:val="1"/>
      <w:numFmt w:val="decimal"/>
      <w:lvlText w:val="%1.%2"/>
      <w:lvlJc w:val="left"/>
      <w:pPr>
        <w:tabs>
          <w:tab w:val="num" w:pos="-31680"/>
        </w:tabs>
        <w:ind w:left="0" w:firstLine="0"/>
      </w:pPr>
      <w:rPr>
        <w:rFonts w:ascii="Times New Roman" w:eastAsia="黑体" w:hAnsi="Times New Roman" w:hint="default"/>
        <w:b/>
        <w:i w:val="0"/>
        <w:sz w:val="32"/>
        <w:szCs w:val="32"/>
      </w:rPr>
    </w:lvl>
    <w:lvl w:ilvl="2">
      <w:start w:val="1"/>
      <w:numFmt w:val="decimal"/>
      <w:lvlText w:val="%1.%2.%3"/>
      <w:lvlJc w:val="left"/>
      <w:pPr>
        <w:tabs>
          <w:tab w:val="num" w:pos="-31680"/>
        </w:tabs>
        <w:ind w:left="-32347" w:firstLine="0"/>
      </w:pPr>
      <w:rPr>
        <w:rFonts w:ascii="Times New Roman" w:eastAsia="黑体" w:hAnsi="Times New Roman" w:hint="default"/>
        <w:b/>
        <w:i w:val="0"/>
        <w:sz w:val="28"/>
        <w:szCs w:val="28"/>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20" w15:restartNumberingAfterBreak="0">
    <w:nsid w:val="38780235"/>
    <w:multiLevelType w:val="hybridMultilevel"/>
    <w:tmpl w:val="A52054AC"/>
    <w:lvl w:ilvl="0" w:tplc="0409000F">
      <w:start w:val="1"/>
      <w:numFmt w:val="decimal"/>
      <w:lvlText w:val="%1."/>
      <w:lvlJc w:val="left"/>
      <w:pPr>
        <w:tabs>
          <w:tab w:val="num" w:pos="1367"/>
        </w:tabs>
        <w:ind w:left="1367" w:hanging="420"/>
      </w:pPr>
    </w:lvl>
    <w:lvl w:ilvl="1" w:tplc="04090019">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21" w15:restartNumberingAfterBreak="0">
    <w:nsid w:val="39F94676"/>
    <w:multiLevelType w:val="hybridMultilevel"/>
    <w:tmpl w:val="BAD4D290"/>
    <w:lvl w:ilvl="0" w:tplc="0409000F">
      <w:start w:val="1"/>
      <w:numFmt w:val="decimal"/>
      <w:lvlText w:val="%1."/>
      <w:lvlJc w:val="left"/>
      <w:pPr>
        <w:tabs>
          <w:tab w:val="num" w:pos="1367"/>
        </w:tabs>
        <w:ind w:left="1367" w:hanging="420"/>
      </w:pPr>
    </w:lvl>
    <w:lvl w:ilvl="1" w:tplc="04090019" w:tentative="1">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22" w15:restartNumberingAfterBreak="0">
    <w:nsid w:val="4AEE3EAC"/>
    <w:multiLevelType w:val="hybridMultilevel"/>
    <w:tmpl w:val="E32E137E"/>
    <w:lvl w:ilvl="0" w:tplc="2004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5F0423"/>
    <w:multiLevelType w:val="hybridMultilevel"/>
    <w:tmpl w:val="C0A619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2AB3416"/>
    <w:multiLevelType w:val="hybridMultilevel"/>
    <w:tmpl w:val="84AAFFD2"/>
    <w:lvl w:ilvl="0" w:tplc="822403F8">
      <w:start w:val="1"/>
      <w:numFmt w:val="decimal"/>
      <w:lvlText w:val="%1."/>
      <w:lvlJc w:val="left"/>
      <w:pPr>
        <w:ind w:left="77" w:hanging="360"/>
      </w:pPr>
      <w:rPr>
        <w:rFonts w:hint="default"/>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25" w15:restartNumberingAfterBreak="0">
    <w:nsid w:val="5534661D"/>
    <w:multiLevelType w:val="hybridMultilevel"/>
    <w:tmpl w:val="85520E7C"/>
    <w:lvl w:ilvl="0" w:tplc="1F56A682">
      <w:start w:val="1"/>
      <w:numFmt w:val="bullet"/>
      <w:pStyle w:val="05Bulletins"/>
      <w:lvlText w:val=""/>
      <w:lvlJc w:val="left"/>
      <w:pPr>
        <w:tabs>
          <w:tab w:val="num" w:pos="1050"/>
        </w:tabs>
        <w:ind w:left="1050" w:hanging="420"/>
      </w:pPr>
      <w:rPr>
        <w:rFonts w:ascii="Wingdings 2" w:hAnsi="Wingdings 2"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74F2BFF"/>
    <w:multiLevelType w:val="multilevel"/>
    <w:tmpl w:val="85520E7C"/>
    <w:lvl w:ilvl="0">
      <w:start w:val="1"/>
      <w:numFmt w:val="bullet"/>
      <w:lvlText w:val=""/>
      <w:lvlJc w:val="left"/>
      <w:pPr>
        <w:tabs>
          <w:tab w:val="num" w:pos="1050"/>
        </w:tabs>
        <w:ind w:left="1050" w:hanging="420"/>
      </w:pPr>
      <w:rPr>
        <w:rFonts w:ascii="Wingdings 2" w:hAnsi="Wingdings 2"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B591273"/>
    <w:multiLevelType w:val="hybridMultilevel"/>
    <w:tmpl w:val="5ECADF36"/>
    <w:lvl w:ilvl="0" w:tplc="48EA88A8">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9BE2A31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1"/>
  </w:num>
  <w:num w:numId="3">
    <w:abstractNumId w:val="25"/>
  </w:num>
  <w:num w:numId="4">
    <w:abstractNumId w:val="27"/>
  </w:num>
  <w:num w:numId="5">
    <w:abstractNumId w:val="10"/>
  </w:num>
  <w:num w:numId="6">
    <w:abstractNumId w:val="13"/>
  </w:num>
  <w:num w:numId="7">
    <w:abstractNumId w:val="16"/>
  </w:num>
  <w:num w:numId="8">
    <w:abstractNumId w:val="1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19"/>
  </w:num>
  <w:num w:numId="22">
    <w:abstractNumId w:val="26"/>
  </w:num>
  <w:num w:numId="23">
    <w:abstractNumId w:val="18"/>
  </w:num>
  <w:num w:numId="24">
    <w:abstractNumId w:val="20"/>
  </w:num>
  <w:num w:numId="25">
    <w:abstractNumId w:val="21"/>
  </w:num>
  <w:num w:numId="26">
    <w:abstractNumId w:val="14"/>
  </w:num>
  <w:num w:numId="27">
    <w:abstractNumId w:val="24"/>
  </w:num>
  <w:num w:numId="28">
    <w:abstractNumId w:val="18"/>
  </w:num>
  <w:num w:numId="29">
    <w:abstractNumId w:val="22"/>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75"/>
    <w:rsid w:val="00000B8A"/>
    <w:rsid w:val="00001379"/>
    <w:rsid w:val="00001D46"/>
    <w:rsid w:val="00002173"/>
    <w:rsid w:val="000024E2"/>
    <w:rsid w:val="000026CD"/>
    <w:rsid w:val="0000281B"/>
    <w:rsid w:val="000029CB"/>
    <w:rsid w:val="000036B4"/>
    <w:rsid w:val="00004024"/>
    <w:rsid w:val="00004084"/>
    <w:rsid w:val="0000454B"/>
    <w:rsid w:val="00004717"/>
    <w:rsid w:val="00005164"/>
    <w:rsid w:val="0000629E"/>
    <w:rsid w:val="000062C7"/>
    <w:rsid w:val="000063E9"/>
    <w:rsid w:val="00006402"/>
    <w:rsid w:val="00010B07"/>
    <w:rsid w:val="00010ED6"/>
    <w:rsid w:val="00011177"/>
    <w:rsid w:val="000121AC"/>
    <w:rsid w:val="00012641"/>
    <w:rsid w:val="0001272E"/>
    <w:rsid w:val="000136D8"/>
    <w:rsid w:val="00014274"/>
    <w:rsid w:val="00015417"/>
    <w:rsid w:val="00016621"/>
    <w:rsid w:val="0001760D"/>
    <w:rsid w:val="00017EB3"/>
    <w:rsid w:val="00020E55"/>
    <w:rsid w:val="000210D3"/>
    <w:rsid w:val="000215FB"/>
    <w:rsid w:val="00021B92"/>
    <w:rsid w:val="00021DDA"/>
    <w:rsid w:val="000226ED"/>
    <w:rsid w:val="00022A13"/>
    <w:rsid w:val="00024123"/>
    <w:rsid w:val="0002445F"/>
    <w:rsid w:val="00024AEC"/>
    <w:rsid w:val="00025C2E"/>
    <w:rsid w:val="0002616F"/>
    <w:rsid w:val="00026CF5"/>
    <w:rsid w:val="0003028F"/>
    <w:rsid w:val="00030379"/>
    <w:rsid w:val="0003174F"/>
    <w:rsid w:val="000318E0"/>
    <w:rsid w:val="00031CE0"/>
    <w:rsid w:val="00032378"/>
    <w:rsid w:val="0003256C"/>
    <w:rsid w:val="000337E2"/>
    <w:rsid w:val="00033C9B"/>
    <w:rsid w:val="00033FE8"/>
    <w:rsid w:val="000341CA"/>
    <w:rsid w:val="00035061"/>
    <w:rsid w:val="00035952"/>
    <w:rsid w:val="00035D6D"/>
    <w:rsid w:val="00036B0A"/>
    <w:rsid w:val="00036C82"/>
    <w:rsid w:val="000378DC"/>
    <w:rsid w:val="00037A8D"/>
    <w:rsid w:val="00037EA9"/>
    <w:rsid w:val="00040E98"/>
    <w:rsid w:val="000417C9"/>
    <w:rsid w:val="0004192F"/>
    <w:rsid w:val="00041BBF"/>
    <w:rsid w:val="0004294B"/>
    <w:rsid w:val="00043624"/>
    <w:rsid w:val="00044B16"/>
    <w:rsid w:val="00045134"/>
    <w:rsid w:val="0004515D"/>
    <w:rsid w:val="000458CE"/>
    <w:rsid w:val="00046B61"/>
    <w:rsid w:val="00047033"/>
    <w:rsid w:val="000473BA"/>
    <w:rsid w:val="000500C3"/>
    <w:rsid w:val="0005033D"/>
    <w:rsid w:val="000506E9"/>
    <w:rsid w:val="0005161F"/>
    <w:rsid w:val="00051876"/>
    <w:rsid w:val="00052D99"/>
    <w:rsid w:val="00052F06"/>
    <w:rsid w:val="00053BCA"/>
    <w:rsid w:val="000542F1"/>
    <w:rsid w:val="000551F4"/>
    <w:rsid w:val="000559DA"/>
    <w:rsid w:val="00055BB0"/>
    <w:rsid w:val="00056AC0"/>
    <w:rsid w:val="000575A6"/>
    <w:rsid w:val="0005794C"/>
    <w:rsid w:val="000614B1"/>
    <w:rsid w:val="000615D8"/>
    <w:rsid w:val="00061BC7"/>
    <w:rsid w:val="00061F5C"/>
    <w:rsid w:val="000620C4"/>
    <w:rsid w:val="000623B3"/>
    <w:rsid w:val="00062A1D"/>
    <w:rsid w:val="00062B66"/>
    <w:rsid w:val="00063148"/>
    <w:rsid w:val="000631D3"/>
    <w:rsid w:val="0006383B"/>
    <w:rsid w:val="00064650"/>
    <w:rsid w:val="00064A80"/>
    <w:rsid w:val="000651BD"/>
    <w:rsid w:val="000668AA"/>
    <w:rsid w:val="00066CD9"/>
    <w:rsid w:val="00067474"/>
    <w:rsid w:val="00067F1B"/>
    <w:rsid w:val="000704C3"/>
    <w:rsid w:val="0007050B"/>
    <w:rsid w:val="0007065D"/>
    <w:rsid w:val="00070932"/>
    <w:rsid w:val="000711B2"/>
    <w:rsid w:val="00071384"/>
    <w:rsid w:val="000714AF"/>
    <w:rsid w:val="000735D7"/>
    <w:rsid w:val="00073AA9"/>
    <w:rsid w:val="00074515"/>
    <w:rsid w:val="000745D4"/>
    <w:rsid w:val="0007490E"/>
    <w:rsid w:val="00074BA5"/>
    <w:rsid w:val="00074C77"/>
    <w:rsid w:val="00074F95"/>
    <w:rsid w:val="00075688"/>
    <w:rsid w:val="00075EAB"/>
    <w:rsid w:val="00076FC7"/>
    <w:rsid w:val="0007720E"/>
    <w:rsid w:val="000779B5"/>
    <w:rsid w:val="00077C24"/>
    <w:rsid w:val="00077CE6"/>
    <w:rsid w:val="00080531"/>
    <w:rsid w:val="00081652"/>
    <w:rsid w:val="0008221E"/>
    <w:rsid w:val="00082A46"/>
    <w:rsid w:val="00082EDB"/>
    <w:rsid w:val="00083777"/>
    <w:rsid w:val="0008377B"/>
    <w:rsid w:val="00084BAE"/>
    <w:rsid w:val="00084C7F"/>
    <w:rsid w:val="000852BA"/>
    <w:rsid w:val="0008550B"/>
    <w:rsid w:val="000857A5"/>
    <w:rsid w:val="000864F3"/>
    <w:rsid w:val="0008682A"/>
    <w:rsid w:val="00087480"/>
    <w:rsid w:val="00087566"/>
    <w:rsid w:val="0008783E"/>
    <w:rsid w:val="00087C96"/>
    <w:rsid w:val="0009101F"/>
    <w:rsid w:val="00091348"/>
    <w:rsid w:val="00091902"/>
    <w:rsid w:val="0009261D"/>
    <w:rsid w:val="000929D7"/>
    <w:rsid w:val="0009339A"/>
    <w:rsid w:val="000935D0"/>
    <w:rsid w:val="00093971"/>
    <w:rsid w:val="00093A48"/>
    <w:rsid w:val="00093DD5"/>
    <w:rsid w:val="00093F58"/>
    <w:rsid w:val="000940BC"/>
    <w:rsid w:val="000944B4"/>
    <w:rsid w:val="00094831"/>
    <w:rsid w:val="00094848"/>
    <w:rsid w:val="000949C7"/>
    <w:rsid w:val="00094E38"/>
    <w:rsid w:val="00094E3B"/>
    <w:rsid w:val="000956E6"/>
    <w:rsid w:val="00095AFF"/>
    <w:rsid w:val="00096602"/>
    <w:rsid w:val="00096928"/>
    <w:rsid w:val="000970D5"/>
    <w:rsid w:val="00097160"/>
    <w:rsid w:val="000974E8"/>
    <w:rsid w:val="000A0BE8"/>
    <w:rsid w:val="000A119F"/>
    <w:rsid w:val="000A28FE"/>
    <w:rsid w:val="000A2B69"/>
    <w:rsid w:val="000A2BB0"/>
    <w:rsid w:val="000A418E"/>
    <w:rsid w:val="000A4193"/>
    <w:rsid w:val="000A4D80"/>
    <w:rsid w:val="000A4F42"/>
    <w:rsid w:val="000A5749"/>
    <w:rsid w:val="000A66DC"/>
    <w:rsid w:val="000A67B1"/>
    <w:rsid w:val="000A7258"/>
    <w:rsid w:val="000A7B49"/>
    <w:rsid w:val="000B07A4"/>
    <w:rsid w:val="000B0EF1"/>
    <w:rsid w:val="000B15A9"/>
    <w:rsid w:val="000B17EA"/>
    <w:rsid w:val="000B24E5"/>
    <w:rsid w:val="000B2947"/>
    <w:rsid w:val="000B2A72"/>
    <w:rsid w:val="000B41A9"/>
    <w:rsid w:val="000B41BE"/>
    <w:rsid w:val="000B5BBD"/>
    <w:rsid w:val="000B697B"/>
    <w:rsid w:val="000B75CE"/>
    <w:rsid w:val="000B768A"/>
    <w:rsid w:val="000B7B2F"/>
    <w:rsid w:val="000B7BE6"/>
    <w:rsid w:val="000B7DB1"/>
    <w:rsid w:val="000C032A"/>
    <w:rsid w:val="000C0356"/>
    <w:rsid w:val="000C0ABB"/>
    <w:rsid w:val="000C0CA6"/>
    <w:rsid w:val="000C1728"/>
    <w:rsid w:val="000C1F17"/>
    <w:rsid w:val="000C227D"/>
    <w:rsid w:val="000C43BD"/>
    <w:rsid w:val="000C4412"/>
    <w:rsid w:val="000C4F0F"/>
    <w:rsid w:val="000C51A6"/>
    <w:rsid w:val="000C546C"/>
    <w:rsid w:val="000C5610"/>
    <w:rsid w:val="000C680E"/>
    <w:rsid w:val="000C6957"/>
    <w:rsid w:val="000C6A26"/>
    <w:rsid w:val="000C6A8F"/>
    <w:rsid w:val="000C72E5"/>
    <w:rsid w:val="000C736D"/>
    <w:rsid w:val="000D07A9"/>
    <w:rsid w:val="000D0BFF"/>
    <w:rsid w:val="000D0F22"/>
    <w:rsid w:val="000D1490"/>
    <w:rsid w:val="000D20CF"/>
    <w:rsid w:val="000D2B13"/>
    <w:rsid w:val="000D320E"/>
    <w:rsid w:val="000D34A8"/>
    <w:rsid w:val="000D3DF0"/>
    <w:rsid w:val="000D45B3"/>
    <w:rsid w:val="000D5832"/>
    <w:rsid w:val="000D5863"/>
    <w:rsid w:val="000D5C77"/>
    <w:rsid w:val="000D6423"/>
    <w:rsid w:val="000D64DE"/>
    <w:rsid w:val="000D6599"/>
    <w:rsid w:val="000D65FC"/>
    <w:rsid w:val="000D660E"/>
    <w:rsid w:val="000D6FEB"/>
    <w:rsid w:val="000D7573"/>
    <w:rsid w:val="000D795B"/>
    <w:rsid w:val="000D7BB4"/>
    <w:rsid w:val="000D7BEF"/>
    <w:rsid w:val="000E1246"/>
    <w:rsid w:val="000E16D6"/>
    <w:rsid w:val="000E182D"/>
    <w:rsid w:val="000E1DA5"/>
    <w:rsid w:val="000E1E36"/>
    <w:rsid w:val="000E29B1"/>
    <w:rsid w:val="000E2AF4"/>
    <w:rsid w:val="000E2CC3"/>
    <w:rsid w:val="000E2FAD"/>
    <w:rsid w:val="000E39BC"/>
    <w:rsid w:val="000E4805"/>
    <w:rsid w:val="000E49EE"/>
    <w:rsid w:val="000E4AD5"/>
    <w:rsid w:val="000E5392"/>
    <w:rsid w:val="000E643E"/>
    <w:rsid w:val="000E6DA7"/>
    <w:rsid w:val="000E7391"/>
    <w:rsid w:val="000E76B4"/>
    <w:rsid w:val="000E7D2B"/>
    <w:rsid w:val="000F06E6"/>
    <w:rsid w:val="000F0F45"/>
    <w:rsid w:val="000F2CE7"/>
    <w:rsid w:val="000F3185"/>
    <w:rsid w:val="000F4469"/>
    <w:rsid w:val="000F456B"/>
    <w:rsid w:val="000F4815"/>
    <w:rsid w:val="000F5F26"/>
    <w:rsid w:val="000F6A81"/>
    <w:rsid w:val="000F6EA9"/>
    <w:rsid w:val="000F73A6"/>
    <w:rsid w:val="000F74A0"/>
    <w:rsid w:val="000F7736"/>
    <w:rsid w:val="00102074"/>
    <w:rsid w:val="00102656"/>
    <w:rsid w:val="00102B19"/>
    <w:rsid w:val="001035CD"/>
    <w:rsid w:val="001035E7"/>
    <w:rsid w:val="001044E2"/>
    <w:rsid w:val="00105142"/>
    <w:rsid w:val="0010550C"/>
    <w:rsid w:val="00105AF1"/>
    <w:rsid w:val="00106D5E"/>
    <w:rsid w:val="00107296"/>
    <w:rsid w:val="00107AA5"/>
    <w:rsid w:val="00111426"/>
    <w:rsid w:val="00111B79"/>
    <w:rsid w:val="00111C59"/>
    <w:rsid w:val="00112519"/>
    <w:rsid w:val="00112667"/>
    <w:rsid w:val="001126CA"/>
    <w:rsid w:val="00112727"/>
    <w:rsid w:val="00112BCE"/>
    <w:rsid w:val="00114E5F"/>
    <w:rsid w:val="001152D4"/>
    <w:rsid w:val="00115311"/>
    <w:rsid w:val="00115383"/>
    <w:rsid w:val="001164AF"/>
    <w:rsid w:val="001165EA"/>
    <w:rsid w:val="00116E8F"/>
    <w:rsid w:val="00116ED0"/>
    <w:rsid w:val="00117E33"/>
    <w:rsid w:val="0012161E"/>
    <w:rsid w:val="00121674"/>
    <w:rsid w:val="0012180E"/>
    <w:rsid w:val="00121EA5"/>
    <w:rsid w:val="001225FA"/>
    <w:rsid w:val="0012353F"/>
    <w:rsid w:val="001239C5"/>
    <w:rsid w:val="001242B8"/>
    <w:rsid w:val="00124B38"/>
    <w:rsid w:val="00124B65"/>
    <w:rsid w:val="001250A1"/>
    <w:rsid w:val="0012514C"/>
    <w:rsid w:val="0012526A"/>
    <w:rsid w:val="001252D2"/>
    <w:rsid w:val="0012531D"/>
    <w:rsid w:val="001254C6"/>
    <w:rsid w:val="00125923"/>
    <w:rsid w:val="00125CD6"/>
    <w:rsid w:val="0012626C"/>
    <w:rsid w:val="00126AFC"/>
    <w:rsid w:val="00126FA6"/>
    <w:rsid w:val="0012724B"/>
    <w:rsid w:val="00127459"/>
    <w:rsid w:val="001274A8"/>
    <w:rsid w:val="00130365"/>
    <w:rsid w:val="0013041B"/>
    <w:rsid w:val="00130858"/>
    <w:rsid w:val="00131681"/>
    <w:rsid w:val="00131F3D"/>
    <w:rsid w:val="00132695"/>
    <w:rsid w:val="00132DA6"/>
    <w:rsid w:val="00132EAA"/>
    <w:rsid w:val="001333D4"/>
    <w:rsid w:val="00134673"/>
    <w:rsid w:val="0013572E"/>
    <w:rsid w:val="00136601"/>
    <w:rsid w:val="00136644"/>
    <w:rsid w:val="00136C89"/>
    <w:rsid w:val="0013781E"/>
    <w:rsid w:val="00137C1D"/>
    <w:rsid w:val="001401B8"/>
    <w:rsid w:val="0014057F"/>
    <w:rsid w:val="001410B5"/>
    <w:rsid w:val="00141210"/>
    <w:rsid w:val="00141DF9"/>
    <w:rsid w:val="001423BD"/>
    <w:rsid w:val="00142C6B"/>
    <w:rsid w:val="0014352F"/>
    <w:rsid w:val="00143878"/>
    <w:rsid w:val="00143AE2"/>
    <w:rsid w:val="00143B6C"/>
    <w:rsid w:val="00144663"/>
    <w:rsid w:val="00144689"/>
    <w:rsid w:val="00144697"/>
    <w:rsid w:val="00145524"/>
    <w:rsid w:val="001469D2"/>
    <w:rsid w:val="00150323"/>
    <w:rsid w:val="00151977"/>
    <w:rsid w:val="0015202D"/>
    <w:rsid w:val="00152322"/>
    <w:rsid w:val="00152761"/>
    <w:rsid w:val="00152A1B"/>
    <w:rsid w:val="00152AAE"/>
    <w:rsid w:val="00152E04"/>
    <w:rsid w:val="00153875"/>
    <w:rsid w:val="00154612"/>
    <w:rsid w:val="00155C77"/>
    <w:rsid w:val="00155DFB"/>
    <w:rsid w:val="00156A7F"/>
    <w:rsid w:val="00156AC6"/>
    <w:rsid w:val="00156C8E"/>
    <w:rsid w:val="0015707F"/>
    <w:rsid w:val="001572B5"/>
    <w:rsid w:val="001577B5"/>
    <w:rsid w:val="001612C3"/>
    <w:rsid w:val="001619FE"/>
    <w:rsid w:val="00162763"/>
    <w:rsid w:val="00162F3E"/>
    <w:rsid w:val="00163617"/>
    <w:rsid w:val="00163C08"/>
    <w:rsid w:val="00163D8E"/>
    <w:rsid w:val="00164DBE"/>
    <w:rsid w:val="00165C52"/>
    <w:rsid w:val="001669DC"/>
    <w:rsid w:val="00166CAD"/>
    <w:rsid w:val="001707DC"/>
    <w:rsid w:val="00170E06"/>
    <w:rsid w:val="001720B2"/>
    <w:rsid w:val="00172165"/>
    <w:rsid w:val="00173648"/>
    <w:rsid w:val="00174081"/>
    <w:rsid w:val="00174484"/>
    <w:rsid w:val="00174CB9"/>
    <w:rsid w:val="00176077"/>
    <w:rsid w:val="00176762"/>
    <w:rsid w:val="00176B11"/>
    <w:rsid w:val="00176C02"/>
    <w:rsid w:val="00180487"/>
    <w:rsid w:val="00180D1E"/>
    <w:rsid w:val="00180DAF"/>
    <w:rsid w:val="001817F7"/>
    <w:rsid w:val="001823D3"/>
    <w:rsid w:val="001824FC"/>
    <w:rsid w:val="00183573"/>
    <w:rsid w:val="0018551F"/>
    <w:rsid w:val="00185902"/>
    <w:rsid w:val="00185CA9"/>
    <w:rsid w:val="0018698A"/>
    <w:rsid w:val="00186ADF"/>
    <w:rsid w:val="00186B36"/>
    <w:rsid w:val="0018731C"/>
    <w:rsid w:val="0018747B"/>
    <w:rsid w:val="00187C74"/>
    <w:rsid w:val="0019066F"/>
    <w:rsid w:val="001909A5"/>
    <w:rsid w:val="00190DF1"/>
    <w:rsid w:val="0019208A"/>
    <w:rsid w:val="001922C6"/>
    <w:rsid w:val="001930FB"/>
    <w:rsid w:val="001932AB"/>
    <w:rsid w:val="00193496"/>
    <w:rsid w:val="001935D4"/>
    <w:rsid w:val="00193B8A"/>
    <w:rsid w:val="00194120"/>
    <w:rsid w:val="00194A58"/>
    <w:rsid w:val="00194FBA"/>
    <w:rsid w:val="00195075"/>
    <w:rsid w:val="00195159"/>
    <w:rsid w:val="001959F6"/>
    <w:rsid w:val="00195A75"/>
    <w:rsid w:val="00195C9D"/>
    <w:rsid w:val="001969BA"/>
    <w:rsid w:val="00196BCA"/>
    <w:rsid w:val="001979CA"/>
    <w:rsid w:val="001A07AA"/>
    <w:rsid w:val="001A1490"/>
    <w:rsid w:val="001A15E3"/>
    <w:rsid w:val="001A21A1"/>
    <w:rsid w:val="001A2468"/>
    <w:rsid w:val="001A2606"/>
    <w:rsid w:val="001A3219"/>
    <w:rsid w:val="001A4149"/>
    <w:rsid w:val="001A4360"/>
    <w:rsid w:val="001A4424"/>
    <w:rsid w:val="001A52FE"/>
    <w:rsid w:val="001A5DCC"/>
    <w:rsid w:val="001A5EF4"/>
    <w:rsid w:val="001A5F98"/>
    <w:rsid w:val="001A631D"/>
    <w:rsid w:val="001A6C0E"/>
    <w:rsid w:val="001A6E21"/>
    <w:rsid w:val="001A7B68"/>
    <w:rsid w:val="001B00BB"/>
    <w:rsid w:val="001B00F2"/>
    <w:rsid w:val="001B23ED"/>
    <w:rsid w:val="001B2A2F"/>
    <w:rsid w:val="001B30C7"/>
    <w:rsid w:val="001B3583"/>
    <w:rsid w:val="001B3C0B"/>
    <w:rsid w:val="001B3D10"/>
    <w:rsid w:val="001B418C"/>
    <w:rsid w:val="001B43AC"/>
    <w:rsid w:val="001B47BD"/>
    <w:rsid w:val="001B47F8"/>
    <w:rsid w:val="001B4C13"/>
    <w:rsid w:val="001B4D75"/>
    <w:rsid w:val="001B50CA"/>
    <w:rsid w:val="001B616F"/>
    <w:rsid w:val="001B639E"/>
    <w:rsid w:val="001B7C03"/>
    <w:rsid w:val="001C1C28"/>
    <w:rsid w:val="001C28FD"/>
    <w:rsid w:val="001C2C50"/>
    <w:rsid w:val="001C32F2"/>
    <w:rsid w:val="001C397F"/>
    <w:rsid w:val="001C3F54"/>
    <w:rsid w:val="001C452A"/>
    <w:rsid w:val="001C591F"/>
    <w:rsid w:val="001C636A"/>
    <w:rsid w:val="001C667E"/>
    <w:rsid w:val="001C6EC5"/>
    <w:rsid w:val="001C769A"/>
    <w:rsid w:val="001C777A"/>
    <w:rsid w:val="001C79D9"/>
    <w:rsid w:val="001C7DB4"/>
    <w:rsid w:val="001C7E61"/>
    <w:rsid w:val="001C7F84"/>
    <w:rsid w:val="001D0E20"/>
    <w:rsid w:val="001D16F8"/>
    <w:rsid w:val="001D19F7"/>
    <w:rsid w:val="001D1D43"/>
    <w:rsid w:val="001D283A"/>
    <w:rsid w:val="001D283B"/>
    <w:rsid w:val="001D2A97"/>
    <w:rsid w:val="001D2D72"/>
    <w:rsid w:val="001D33DB"/>
    <w:rsid w:val="001D35E4"/>
    <w:rsid w:val="001D3B12"/>
    <w:rsid w:val="001D3E2D"/>
    <w:rsid w:val="001D47AC"/>
    <w:rsid w:val="001D4BAD"/>
    <w:rsid w:val="001D4C6D"/>
    <w:rsid w:val="001D5FC0"/>
    <w:rsid w:val="001D66D2"/>
    <w:rsid w:val="001D6ED2"/>
    <w:rsid w:val="001D7147"/>
    <w:rsid w:val="001D757E"/>
    <w:rsid w:val="001D7912"/>
    <w:rsid w:val="001E07D7"/>
    <w:rsid w:val="001E0BE6"/>
    <w:rsid w:val="001E0C61"/>
    <w:rsid w:val="001E16EE"/>
    <w:rsid w:val="001E1884"/>
    <w:rsid w:val="001E23C0"/>
    <w:rsid w:val="001E2E03"/>
    <w:rsid w:val="001E3009"/>
    <w:rsid w:val="001E340D"/>
    <w:rsid w:val="001E41C4"/>
    <w:rsid w:val="001E4A1B"/>
    <w:rsid w:val="001E4CE2"/>
    <w:rsid w:val="001E50CF"/>
    <w:rsid w:val="001E5776"/>
    <w:rsid w:val="001E583A"/>
    <w:rsid w:val="001E5B16"/>
    <w:rsid w:val="001E60D3"/>
    <w:rsid w:val="001E6570"/>
    <w:rsid w:val="001E65C7"/>
    <w:rsid w:val="001E6FA9"/>
    <w:rsid w:val="001E78C4"/>
    <w:rsid w:val="001E7DF3"/>
    <w:rsid w:val="001F0774"/>
    <w:rsid w:val="001F1ACD"/>
    <w:rsid w:val="001F2A35"/>
    <w:rsid w:val="001F3081"/>
    <w:rsid w:val="001F30F7"/>
    <w:rsid w:val="001F3115"/>
    <w:rsid w:val="001F32F6"/>
    <w:rsid w:val="001F3D73"/>
    <w:rsid w:val="001F4879"/>
    <w:rsid w:val="001F48EE"/>
    <w:rsid w:val="001F5534"/>
    <w:rsid w:val="001F5736"/>
    <w:rsid w:val="001F672A"/>
    <w:rsid w:val="001F67C4"/>
    <w:rsid w:val="001F79D3"/>
    <w:rsid w:val="001F7E2B"/>
    <w:rsid w:val="00200853"/>
    <w:rsid w:val="00200891"/>
    <w:rsid w:val="0020195F"/>
    <w:rsid w:val="00201A08"/>
    <w:rsid w:val="00201DD7"/>
    <w:rsid w:val="002022FD"/>
    <w:rsid w:val="00202596"/>
    <w:rsid w:val="002025E9"/>
    <w:rsid w:val="002032D0"/>
    <w:rsid w:val="00204B2F"/>
    <w:rsid w:val="00204B4F"/>
    <w:rsid w:val="002051EE"/>
    <w:rsid w:val="00205431"/>
    <w:rsid w:val="00205B14"/>
    <w:rsid w:val="00205FF2"/>
    <w:rsid w:val="00206CDB"/>
    <w:rsid w:val="00206E3A"/>
    <w:rsid w:val="002106D3"/>
    <w:rsid w:val="00210E1D"/>
    <w:rsid w:val="00211329"/>
    <w:rsid w:val="00212137"/>
    <w:rsid w:val="0021379F"/>
    <w:rsid w:val="00214210"/>
    <w:rsid w:val="002142C9"/>
    <w:rsid w:val="00214996"/>
    <w:rsid w:val="0021565E"/>
    <w:rsid w:val="00215D63"/>
    <w:rsid w:val="0021609E"/>
    <w:rsid w:val="002160A7"/>
    <w:rsid w:val="0021651E"/>
    <w:rsid w:val="002165A4"/>
    <w:rsid w:val="0021666B"/>
    <w:rsid w:val="00216CE3"/>
    <w:rsid w:val="00217B3A"/>
    <w:rsid w:val="00217ECD"/>
    <w:rsid w:val="00220408"/>
    <w:rsid w:val="00220635"/>
    <w:rsid w:val="00220BF4"/>
    <w:rsid w:val="002213D4"/>
    <w:rsid w:val="00221BF7"/>
    <w:rsid w:val="00221C24"/>
    <w:rsid w:val="002222E8"/>
    <w:rsid w:val="0022287D"/>
    <w:rsid w:val="002229F7"/>
    <w:rsid w:val="00222BDF"/>
    <w:rsid w:val="0022378A"/>
    <w:rsid w:val="00223B4C"/>
    <w:rsid w:val="00224537"/>
    <w:rsid w:val="0022480B"/>
    <w:rsid w:val="0022545E"/>
    <w:rsid w:val="00225500"/>
    <w:rsid w:val="0022585F"/>
    <w:rsid w:val="002259F6"/>
    <w:rsid w:val="002274FE"/>
    <w:rsid w:val="00227E51"/>
    <w:rsid w:val="00227FB8"/>
    <w:rsid w:val="002304B6"/>
    <w:rsid w:val="002306FA"/>
    <w:rsid w:val="002308D5"/>
    <w:rsid w:val="00230A8A"/>
    <w:rsid w:val="002314C3"/>
    <w:rsid w:val="002315A6"/>
    <w:rsid w:val="00231B70"/>
    <w:rsid w:val="00231D87"/>
    <w:rsid w:val="00232547"/>
    <w:rsid w:val="00232ACC"/>
    <w:rsid w:val="00232B15"/>
    <w:rsid w:val="0023316C"/>
    <w:rsid w:val="0023321A"/>
    <w:rsid w:val="0023360A"/>
    <w:rsid w:val="002338ED"/>
    <w:rsid w:val="00233B7A"/>
    <w:rsid w:val="00234307"/>
    <w:rsid w:val="002346AB"/>
    <w:rsid w:val="002354F8"/>
    <w:rsid w:val="00235AE5"/>
    <w:rsid w:val="00235B40"/>
    <w:rsid w:val="00235BC4"/>
    <w:rsid w:val="0023684A"/>
    <w:rsid w:val="00237B33"/>
    <w:rsid w:val="00240321"/>
    <w:rsid w:val="002403D2"/>
    <w:rsid w:val="002412A5"/>
    <w:rsid w:val="00241FAC"/>
    <w:rsid w:val="00242AA4"/>
    <w:rsid w:val="00242E5D"/>
    <w:rsid w:val="00242FC9"/>
    <w:rsid w:val="0024310E"/>
    <w:rsid w:val="002434A0"/>
    <w:rsid w:val="00243A80"/>
    <w:rsid w:val="00244E38"/>
    <w:rsid w:val="00245409"/>
    <w:rsid w:val="0024602B"/>
    <w:rsid w:val="00246E5F"/>
    <w:rsid w:val="0024729C"/>
    <w:rsid w:val="00247BCB"/>
    <w:rsid w:val="00247D7F"/>
    <w:rsid w:val="00250ADC"/>
    <w:rsid w:val="00250C5F"/>
    <w:rsid w:val="00250DBC"/>
    <w:rsid w:val="002516B9"/>
    <w:rsid w:val="00251A7E"/>
    <w:rsid w:val="00251AD6"/>
    <w:rsid w:val="00251B07"/>
    <w:rsid w:val="00251B86"/>
    <w:rsid w:val="00252C5B"/>
    <w:rsid w:val="00252F8F"/>
    <w:rsid w:val="0025331D"/>
    <w:rsid w:val="0025387C"/>
    <w:rsid w:val="00254177"/>
    <w:rsid w:val="002544D6"/>
    <w:rsid w:val="0025476A"/>
    <w:rsid w:val="002547B7"/>
    <w:rsid w:val="0025487D"/>
    <w:rsid w:val="00254AE8"/>
    <w:rsid w:val="00255B23"/>
    <w:rsid w:val="00255D1B"/>
    <w:rsid w:val="0025669C"/>
    <w:rsid w:val="00257043"/>
    <w:rsid w:val="00257996"/>
    <w:rsid w:val="00260124"/>
    <w:rsid w:val="002603E0"/>
    <w:rsid w:val="002605D1"/>
    <w:rsid w:val="00260801"/>
    <w:rsid w:val="00262090"/>
    <w:rsid w:val="002627AF"/>
    <w:rsid w:val="00262818"/>
    <w:rsid w:val="0026336A"/>
    <w:rsid w:val="00263940"/>
    <w:rsid w:val="00263C3D"/>
    <w:rsid w:val="00264184"/>
    <w:rsid w:val="0026453D"/>
    <w:rsid w:val="00264A31"/>
    <w:rsid w:val="00264AAF"/>
    <w:rsid w:val="00264EF1"/>
    <w:rsid w:val="002654C7"/>
    <w:rsid w:val="00265741"/>
    <w:rsid w:val="00265F4E"/>
    <w:rsid w:val="00266B69"/>
    <w:rsid w:val="00267303"/>
    <w:rsid w:val="0027049F"/>
    <w:rsid w:val="00270C3B"/>
    <w:rsid w:val="00271DAE"/>
    <w:rsid w:val="00272335"/>
    <w:rsid w:val="00273CAD"/>
    <w:rsid w:val="00274D01"/>
    <w:rsid w:val="00275144"/>
    <w:rsid w:val="00275237"/>
    <w:rsid w:val="002757B8"/>
    <w:rsid w:val="00275F06"/>
    <w:rsid w:val="00276E55"/>
    <w:rsid w:val="00277C2D"/>
    <w:rsid w:val="00277EFB"/>
    <w:rsid w:val="00281702"/>
    <w:rsid w:val="00282109"/>
    <w:rsid w:val="00283639"/>
    <w:rsid w:val="00283F6D"/>
    <w:rsid w:val="0028451B"/>
    <w:rsid w:val="00285058"/>
    <w:rsid w:val="002851F6"/>
    <w:rsid w:val="00285D3B"/>
    <w:rsid w:val="00286460"/>
    <w:rsid w:val="00286C83"/>
    <w:rsid w:val="0028774C"/>
    <w:rsid w:val="00290B0A"/>
    <w:rsid w:val="00291191"/>
    <w:rsid w:val="002921EF"/>
    <w:rsid w:val="00292990"/>
    <w:rsid w:val="00292B80"/>
    <w:rsid w:val="002932E0"/>
    <w:rsid w:val="002938E5"/>
    <w:rsid w:val="00293949"/>
    <w:rsid w:val="002942D3"/>
    <w:rsid w:val="00294B7F"/>
    <w:rsid w:val="00295853"/>
    <w:rsid w:val="002959E2"/>
    <w:rsid w:val="00295AA0"/>
    <w:rsid w:val="00295B68"/>
    <w:rsid w:val="00295FF9"/>
    <w:rsid w:val="00296231"/>
    <w:rsid w:val="0029694D"/>
    <w:rsid w:val="00296B7B"/>
    <w:rsid w:val="00297104"/>
    <w:rsid w:val="0029759E"/>
    <w:rsid w:val="002976E1"/>
    <w:rsid w:val="002A0CCE"/>
    <w:rsid w:val="002A14C4"/>
    <w:rsid w:val="002A1528"/>
    <w:rsid w:val="002A2818"/>
    <w:rsid w:val="002A2C7D"/>
    <w:rsid w:val="002A3BEC"/>
    <w:rsid w:val="002A3BFE"/>
    <w:rsid w:val="002A3CBD"/>
    <w:rsid w:val="002A4598"/>
    <w:rsid w:val="002A539A"/>
    <w:rsid w:val="002A57FA"/>
    <w:rsid w:val="002A63D3"/>
    <w:rsid w:val="002B05AD"/>
    <w:rsid w:val="002B06F9"/>
    <w:rsid w:val="002B0D32"/>
    <w:rsid w:val="002B2769"/>
    <w:rsid w:val="002B31E3"/>
    <w:rsid w:val="002B38B4"/>
    <w:rsid w:val="002B3BA6"/>
    <w:rsid w:val="002B3BB7"/>
    <w:rsid w:val="002B43B5"/>
    <w:rsid w:val="002B46EE"/>
    <w:rsid w:val="002B551A"/>
    <w:rsid w:val="002B5CA9"/>
    <w:rsid w:val="002B601E"/>
    <w:rsid w:val="002B6A09"/>
    <w:rsid w:val="002B6A86"/>
    <w:rsid w:val="002B70B0"/>
    <w:rsid w:val="002B74D8"/>
    <w:rsid w:val="002B7E38"/>
    <w:rsid w:val="002C01B3"/>
    <w:rsid w:val="002C04D8"/>
    <w:rsid w:val="002C1789"/>
    <w:rsid w:val="002C1AB2"/>
    <w:rsid w:val="002C2CE1"/>
    <w:rsid w:val="002C2F63"/>
    <w:rsid w:val="002C2FB9"/>
    <w:rsid w:val="002C3426"/>
    <w:rsid w:val="002C4963"/>
    <w:rsid w:val="002C5AA2"/>
    <w:rsid w:val="002C5C56"/>
    <w:rsid w:val="002C6844"/>
    <w:rsid w:val="002C7486"/>
    <w:rsid w:val="002C7ADD"/>
    <w:rsid w:val="002D0F9E"/>
    <w:rsid w:val="002D1092"/>
    <w:rsid w:val="002D12C1"/>
    <w:rsid w:val="002D1580"/>
    <w:rsid w:val="002D1CFB"/>
    <w:rsid w:val="002D22EB"/>
    <w:rsid w:val="002D22F1"/>
    <w:rsid w:val="002D278C"/>
    <w:rsid w:val="002D29CF"/>
    <w:rsid w:val="002D2D3B"/>
    <w:rsid w:val="002D396F"/>
    <w:rsid w:val="002D39D2"/>
    <w:rsid w:val="002D3B6F"/>
    <w:rsid w:val="002D576D"/>
    <w:rsid w:val="002D58AF"/>
    <w:rsid w:val="002D5CF2"/>
    <w:rsid w:val="002D5FC6"/>
    <w:rsid w:val="002D620E"/>
    <w:rsid w:val="002D6315"/>
    <w:rsid w:val="002D6B49"/>
    <w:rsid w:val="002D6C89"/>
    <w:rsid w:val="002D6E01"/>
    <w:rsid w:val="002D72D9"/>
    <w:rsid w:val="002D767A"/>
    <w:rsid w:val="002E092E"/>
    <w:rsid w:val="002E1D9A"/>
    <w:rsid w:val="002E28E8"/>
    <w:rsid w:val="002E2914"/>
    <w:rsid w:val="002E32D5"/>
    <w:rsid w:val="002E3AF0"/>
    <w:rsid w:val="002E3F66"/>
    <w:rsid w:val="002E4523"/>
    <w:rsid w:val="002E4E82"/>
    <w:rsid w:val="002E526A"/>
    <w:rsid w:val="002E58DB"/>
    <w:rsid w:val="002E5D7D"/>
    <w:rsid w:val="002E67DD"/>
    <w:rsid w:val="002E6AF0"/>
    <w:rsid w:val="002E77A1"/>
    <w:rsid w:val="002F04DD"/>
    <w:rsid w:val="002F280A"/>
    <w:rsid w:val="002F2A2E"/>
    <w:rsid w:val="002F3A0F"/>
    <w:rsid w:val="002F423D"/>
    <w:rsid w:val="002F44EB"/>
    <w:rsid w:val="002F4525"/>
    <w:rsid w:val="002F4A06"/>
    <w:rsid w:val="002F50C6"/>
    <w:rsid w:val="002F5F91"/>
    <w:rsid w:val="002F62E6"/>
    <w:rsid w:val="002F64DD"/>
    <w:rsid w:val="002F65E5"/>
    <w:rsid w:val="002F667B"/>
    <w:rsid w:val="002F673F"/>
    <w:rsid w:val="002F6BD1"/>
    <w:rsid w:val="002F6D9D"/>
    <w:rsid w:val="002F7099"/>
    <w:rsid w:val="002F7B9C"/>
    <w:rsid w:val="003008CD"/>
    <w:rsid w:val="003017FA"/>
    <w:rsid w:val="00301BCA"/>
    <w:rsid w:val="00302B7E"/>
    <w:rsid w:val="0030308C"/>
    <w:rsid w:val="00303685"/>
    <w:rsid w:val="00303C7E"/>
    <w:rsid w:val="00304B3C"/>
    <w:rsid w:val="00304C89"/>
    <w:rsid w:val="00305158"/>
    <w:rsid w:val="0030578C"/>
    <w:rsid w:val="00306012"/>
    <w:rsid w:val="003106DE"/>
    <w:rsid w:val="00310981"/>
    <w:rsid w:val="00310C2C"/>
    <w:rsid w:val="003111F2"/>
    <w:rsid w:val="003112A7"/>
    <w:rsid w:val="003117FF"/>
    <w:rsid w:val="00311E86"/>
    <w:rsid w:val="003131E3"/>
    <w:rsid w:val="003133A4"/>
    <w:rsid w:val="00313A72"/>
    <w:rsid w:val="00313FE9"/>
    <w:rsid w:val="0031464A"/>
    <w:rsid w:val="003150AD"/>
    <w:rsid w:val="00315DCC"/>
    <w:rsid w:val="003167C9"/>
    <w:rsid w:val="00316E03"/>
    <w:rsid w:val="0031721E"/>
    <w:rsid w:val="003205B9"/>
    <w:rsid w:val="00320D7B"/>
    <w:rsid w:val="00321470"/>
    <w:rsid w:val="00321590"/>
    <w:rsid w:val="003220CE"/>
    <w:rsid w:val="003221F2"/>
    <w:rsid w:val="0032251B"/>
    <w:rsid w:val="003228E6"/>
    <w:rsid w:val="00323067"/>
    <w:rsid w:val="0032311E"/>
    <w:rsid w:val="00323B91"/>
    <w:rsid w:val="00323F6C"/>
    <w:rsid w:val="0032495F"/>
    <w:rsid w:val="00324A46"/>
    <w:rsid w:val="00324F2C"/>
    <w:rsid w:val="00325D52"/>
    <w:rsid w:val="00326BB0"/>
    <w:rsid w:val="00327281"/>
    <w:rsid w:val="003274D3"/>
    <w:rsid w:val="00327E64"/>
    <w:rsid w:val="00330237"/>
    <w:rsid w:val="00330586"/>
    <w:rsid w:val="0033082A"/>
    <w:rsid w:val="003318BB"/>
    <w:rsid w:val="00331914"/>
    <w:rsid w:val="00332D90"/>
    <w:rsid w:val="003332D5"/>
    <w:rsid w:val="0033593A"/>
    <w:rsid w:val="00335C1B"/>
    <w:rsid w:val="00335D6E"/>
    <w:rsid w:val="00335F93"/>
    <w:rsid w:val="003373A3"/>
    <w:rsid w:val="003377C1"/>
    <w:rsid w:val="00337B01"/>
    <w:rsid w:val="00337D78"/>
    <w:rsid w:val="00340193"/>
    <w:rsid w:val="00340196"/>
    <w:rsid w:val="003401FE"/>
    <w:rsid w:val="00340C60"/>
    <w:rsid w:val="00340DA2"/>
    <w:rsid w:val="00340E8D"/>
    <w:rsid w:val="0034104C"/>
    <w:rsid w:val="0034288B"/>
    <w:rsid w:val="00343122"/>
    <w:rsid w:val="00343690"/>
    <w:rsid w:val="003438B6"/>
    <w:rsid w:val="003447C3"/>
    <w:rsid w:val="00344FEC"/>
    <w:rsid w:val="003456CD"/>
    <w:rsid w:val="00345825"/>
    <w:rsid w:val="003461D2"/>
    <w:rsid w:val="00347769"/>
    <w:rsid w:val="00347A88"/>
    <w:rsid w:val="003503B7"/>
    <w:rsid w:val="00350A31"/>
    <w:rsid w:val="00350FD1"/>
    <w:rsid w:val="003518C0"/>
    <w:rsid w:val="003520DE"/>
    <w:rsid w:val="0035273C"/>
    <w:rsid w:val="00352929"/>
    <w:rsid w:val="00353523"/>
    <w:rsid w:val="003536A6"/>
    <w:rsid w:val="00353D41"/>
    <w:rsid w:val="00354329"/>
    <w:rsid w:val="003550AD"/>
    <w:rsid w:val="00355921"/>
    <w:rsid w:val="00355AE7"/>
    <w:rsid w:val="00356178"/>
    <w:rsid w:val="003566C7"/>
    <w:rsid w:val="00356F66"/>
    <w:rsid w:val="00357123"/>
    <w:rsid w:val="0035721F"/>
    <w:rsid w:val="003578EF"/>
    <w:rsid w:val="00357F1D"/>
    <w:rsid w:val="00360203"/>
    <w:rsid w:val="00360374"/>
    <w:rsid w:val="00360A20"/>
    <w:rsid w:val="003617DC"/>
    <w:rsid w:val="00361A6C"/>
    <w:rsid w:val="00362512"/>
    <w:rsid w:val="00362E8C"/>
    <w:rsid w:val="003633FC"/>
    <w:rsid w:val="003636A7"/>
    <w:rsid w:val="00364348"/>
    <w:rsid w:val="0036454D"/>
    <w:rsid w:val="00364659"/>
    <w:rsid w:val="003649A5"/>
    <w:rsid w:val="00364ECA"/>
    <w:rsid w:val="00365950"/>
    <w:rsid w:val="00365E6B"/>
    <w:rsid w:val="003664A4"/>
    <w:rsid w:val="003675F6"/>
    <w:rsid w:val="003679D5"/>
    <w:rsid w:val="00367D7E"/>
    <w:rsid w:val="003712D0"/>
    <w:rsid w:val="003721DD"/>
    <w:rsid w:val="00372583"/>
    <w:rsid w:val="00372B9F"/>
    <w:rsid w:val="00373304"/>
    <w:rsid w:val="00373F49"/>
    <w:rsid w:val="003745ED"/>
    <w:rsid w:val="0037473B"/>
    <w:rsid w:val="00374840"/>
    <w:rsid w:val="00374ED1"/>
    <w:rsid w:val="003757CB"/>
    <w:rsid w:val="00375B3E"/>
    <w:rsid w:val="00375DB8"/>
    <w:rsid w:val="003760C3"/>
    <w:rsid w:val="0037718C"/>
    <w:rsid w:val="00380623"/>
    <w:rsid w:val="003811B3"/>
    <w:rsid w:val="0038167C"/>
    <w:rsid w:val="00381903"/>
    <w:rsid w:val="00381A46"/>
    <w:rsid w:val="003822C2"/>
    <w:rsid w:val="00382CC3"/>
    <w:rsid w:val="00382DA4"/>
    <w:rsid w:val="003831B4"/>
    <w:rsid w:val="00383722"/>
    <w:rsid w:val="00383AA9"/>
    <w:rsid w:val="00383ED4"/>
    <w:rsid w:val="0038428A"/>
    <w:rsid w:val="0038458B"/>
    <w:rsid w:val="003848A8"/>
    <w:rsid w:val="0038571F"/>
    <w:rsid w:val="0038574F"/>
    <w:rsid w:val="00386A3A"/>
    <w:rsid w:val="00386D4D"/>
    <w:rsid w:val="00387258"/>
    <w:rsid w:val="0038780C"/>
    <w:rsid w:val="00390DB1"/>
    <w:rsid w:val="0039129E"/>
    <w:rsid w:val="003914A7"/>
    <w:rsid w:val="00391700"/>
    <w:rsid w:val="00391779"/>
    <w:rsid w:val="003918F0"/>
    <w:rsid w:val="00393ABD"/>
    <w:rsid w:val="00393CCC"/>
    <w:rsid w:val="00394921"/>
    <w:rsid w:val="00394C70"/>
    <w:rsid w:val="00394DDD"/>
    <w:rsid w:val="003950B5"/>
    <w:rsid w:val="00396084"/>
    <w:rsid w:val="0039622E"/>
    <w:rsid w:val="00396426"/>
    <w:rsid w:val="00396E25"/>
    <w:rsid w:val="003A2B78"/>
    <w:rsid w:val="003A3B35"/>
    <w:rsid w:val="003A52C7"/>
    <w:rsid w:val="003A5DFF"/>
    <w:rsid w:val="003A7AFD"/>
    <w:rsid w:val="003B033C"/>
    <w:rsid w:val="003B0EDE"/>
    <w:rsid w:val="003B0EF6"/>
    <w:rsid w:val="003B1681"/>
    <w:rsid w:val="003B1CF4"/>
    <w:rsid w:val="003B2621"/>
    <w:rsid w:val="003B29EF"/>
    <w:rsid w:val="003B2D61"/>
    <w:rsid w:val="003B3335"/>
    <w:rsid w:val="003B3B13"/>
    <w:rsid w:val="003B4599"/>
    <w:rsid w:val="003B462C"/>
    <w:rsid w:val="003B599D"/>
    <w:rsid w:val="003B5C5C"/>
    <w:rsid w:val="003B5CB0"/>
    <w:rsid w:val="003B5EF1"/>
    <w:rsid w:val="003B65F8"/>
    <w:rsid w:val="003B6DD3"/>
    <w:rsid w:val="003B6E91"/>
    <w:rsid w:val="003B7F30"/>
    <w:rsid w:val="003C015F"/>
    <w:rsid w:val="003C08E3"/>
    <w:rsid w:val="003C2CC9"/>
    <w:rsid w:val="003C32BA"/>
    <w:rsid w:val="003C3D9D"/>
    <w:rsid w:val="003C5620"/>
    <w:rsid w:val="003C5D1B"/>
    <w:rsid w:val="003C5EC3"/>
    <w:rsid w:val="003C67E8"/>
    <w:rsid w:val="003C6957"/>
    <w:rsid w:val="003C7293"/>
    <w:rsid w:val="003C75EA"/>
    <w:rsid w:val="003C791C"/>
    <w:rsid w:val="003C7A1E"/>
    <w:rsid w:val="003C7C58"/>
    <w:rsid w:val="003D00F6"/>
    <w:rsid w:val="003D0473"/>
    <w:rsid w:val="003D05AC"/>
    <w:rsid w:val="003D0972"/>
    <w:rsid w:val="003D0C6C"/>
    <w:rsid w:val="003D1204"/>
    <w:rsid w:val="003D2BD1"/>
    <w:rsid w:val="003D338C"/>
    <w:rsid w:val="003D37C1"/>
    <w:rsid w:val="003D3C24"/>
    <w:rsid w:val="003D3C8D"/>
    <w:rsid w:val="003D4FDC"/>
    <w:rsid w:val="003D54F3"/>
    <w:rsid w:val="003D624B"/>
    <w:rsid w:val="003D67C6"/>
    <w:rsid w:val="003D6B4E"/>
    <w:rsid w:val="003D6FD1"/>
    <w:rsid w:val="003E0B1D"/>
    <w:rsid w:val="003E102B"/>
    <w:rsid w:val="003E2265"/>
    <w:rsid w:val="003E22D5"/>
    <w:rsid w:val="003E261B"/>
    <w:rsid w:val="003E2A90"/>
    <w:rsid w:val="003E2CDF"/>
    <w:rsid w:val="003E312C"/>
    <w:rsid w:val="003E37DC"/>
    <w:rsid w:val="003E3D8E"/>
    <w:rsid w:val="003E4103"/>
    <w:rsid w:val="003E4E53"/>
    <w:rsid w:val="003E50B6"/>
    <w:rsid w:val="003E54D6"/>
    <w:rsid w:val="003E5EA7"/>
    <w:rsid w:val="003E6FCD"/>
    <w:rsid w:val="003E7DB0"/>
    <w:rsid w:val="003F0575"/>
    <w:rsid w:val="003F05B4"/>
    <w:rsid w:val="003F1224"/>
    <w:rsid w:val="003F1793"/>
    <w:rsid w:val="003F1BB1"/>
    <w:rsid w:val="003F1C27"/>
    <w:rsid w:val="003F1FEB"/>
    <w:rsid w:val="003F2F66"/>
    <w:rsid w:val="003F3800"/>
    <w:rsid w:val="003F420A"/>
    <w:rsid w:val="003F44A1"/>
    <w:rsid w:val="003F5D22"/>
    <w:rsid w:val="003F6763"/>
    <w:rsid w:val="003F6FBB"/>
    <w:rsid w:val="003F729B"/>
    <w:rsid w:val="003F7560"/>
    <w:rsid w:val="003F7641"/>
    <w:rsid w:val="003F7853"/>
    <w:rsid w:val="003F7A47"/>
    <w:rsid w:val="00400020"/>
    <w:rsid w:val="004001C3"/>
    <w:rsid w:val="004021EC"/>
    <w:rsid w:val="00403030"/>
    <w:rsid w:val="00403725"/>
    <w:rsid w:val="00403A16"/>
    <w:rsid w:val="0040452B"/>
    <w:rsid w:val="004055C5"/>
    <w:rsid w:val="0040561D"/>
    <w:rsid w:val="00405DF3"/>
    <w:rsid w:val="0040678B"/>
    <w:rsid w:val="0040681A"/>
    <w:rsid w:val="00406C03"/>
    <w:rsid w:val="004078C2"/>
    <w:rsid w:val="00407AA9"/>
    <w:rsid w:val="00407AB1"/>
    <w:rsid w:val="00410075"/>
    <w:rsid w:val="00410328"/>
    <w:rsid w:val="004106ED"/>
    <w:rsid w:val="00410C80"/>
    <w:rsid w:val="00411604"/>
    <w:rsid w:val="00411BDA"/>
    <w:rsid w:val="00412DC8"/>
    <w:rsid w:val="00413BFB"/>
    <w:rsid w:val="00413C76"/>
    <w:rsid w:val="00414800"/>
    <w:rsid w:val="00414AA2"/>
    <w:rsid w:val="0041531F"/>
    <w:rsid w:val="004153C1"/>
    <w:rsid w:val="0041591C"/>
    <w:rsid w:val="00416010"/>
    <w:rsid w:val="00416D5C"/>
    <w:rsid w:val="00417373"/>
    <w:rsid w:val="0041790D"/>
    <w:rsid w:val="00417B30"/>
    <w:rsid w:val="00417CA0"/>
    <w:rsid w:val="00420764"/>
    <w:rsid w:val="00420E12"/>
    <w:rsid w:val="00420FF8"/>
    <w:rsid w:val="00421118"/>
    <w:rsid w:val="004215FB"/>
    <w:rsid w:val="004216F4"/>
    <w:rsid w:val="0042234A"/>
    <w:rsid w:val="004224C4"/>
    <w:rsid w:val="004226B1"/>
    <w:rsid w:val="00423FAD"/>
    <w:rsid w:val="00424278"/>
    <w:rsid w:val="004259BF"/>
    <w:rsid w:val="00426291"/>
    <w:rsid w:val="004262CF"/>
    <w:rsid w:val="0042785A"/>
    <w:rsid w:val="00427F58"/>
    <w:rsid w:val="00427F90"/>
    <w:rsid w:val="00427FCB"/>
    <w:rsid w:val="00430135"/>
    <w:rsid w:val="0043120F"/>
    <w:rsid w:val="004314B8"/>
    <w:rsid w:val="0043309C"/>
    <w:rsid w:val="00433906"/>
    <w:rsid w:val="00433EB8"/>
    <w:rsid w:val="00433ED2"/>
    <w:rsid w:val="00435C4E"/>
    <w:rsid w:val="00436207"/>
    <w:rsid w:val="00436311"/>
    <w:rsid w:val="00437B7E"/>
    <w:rsid w:val="00437F3C"/>
    <w:rsid w:val="004400FD"/>
    <w:rsid w:val="00440506"/>
    <w:rsid w:val="00440DC8"/>
    <w:rsid w:val="00441056"/>
    <w:rsid w:val="004410C6"/>
    <w:rsid w:val="004414D6"/>
    <w:rsid w:val="00441A7A"/>
    <w:rsid w:val="00441F10"/>
    <w:rsid w:val="00442164"/>
    <w:rsid w:val="00442857"/>
    <w:rsid w:val="00443590"/>
    <w:rsid w:val="00443595"/>
    <w:rsid w:val="004449AE"/>
    <w:rsid w:val="00444A69"/>
    <w:rsid w:val="00444B8D"/>
    <w:rsid w:val="00444C2A"/>
    <w:rsid w:val="00444C9E"/>
    <w:rsid w:val="004450AD"/>
    <w:rsid w:val="004452D7"/>
    <w:rsid w:val="00446535"/>
    <w:rsid w:val="004469C0"/>
    <w:rsid w:val="00447560"/>
    <w:rsid w:val="004475CA"/>
    <w:rsid w:val="00447BDA"/>
    <w:rsid w:val="00447E5B"/>
    <w:rsid w:val="00447F31"/>
    <w:rsid w:val="00450D0F"/>
    <w:rsid w:val="00450E84"/>
    <w:rsid w:val="00452A5A"/>
    <w:rsid w:val="004531B8"/>
    <w:rsid w:val="00453447"/>
    <w:rsid w:val="00453589"/>
    <w:rsid w:val="00453788"/>
    <w:rsid w:val="00453A16"/>
    <w:rsid w:val="0045498D"/>
    <w:rsid w:val="00455546"/>
    <w:rsid w:val="00455C2D"/>
    <w:rsid w:val="004572A9"/>
    <w:rsid w:val="004575CF"/>
    <w:rsid w:val="00457A75"/>
    <w:rsid w:val="00460D8A"/>
    <w:rsid w:val="00460DDD"/>
    <w:rsid w:val="00461581"/>
    <w:rsid w:val="00461AC4"/>
    <w:rsid w:val="00461B7B"/>
    <w:rsid w:val="004620D7"/>
    <w:rsid w:val="00462210"/>
    <w:rsid w:val="00462BF4"/>
    <w:rsid w:val="004663FF"/>
    <w:rsid w:val="0046660D"/>
    <w:rsid w:val="0047029C"/>
    <w:rsid w:val="00470424"/>
    <w:rsid w:val="004706CC"/>
    <w:rsid w:val="00471BE2"/>
    <w:rsid w:val="0047218E"/>
    <w:rsid w:val="00472E8C"/>
    <w:rsid w:val="00473F1C"/>
    <w:rsid w:val="00474545"/>
    <w:rsid w:val="00475434"/>
    <w:rsid w:val="00475865"/>
    <w:rsid w:val="00475BB0"/>
    <w:rsid w:val="00476061"/>
    <w:rsid w:val="004776A5"/>
    <w:rsid w:val="00480138"/>
    <w:rsid w:val="00480FA7"/>
    <w:rsid w:val="0048179B"/>
    <w:rsid w:val="004817BD"/>
    <w:rsid w:val="00481D5F"/>
    <w:rsid w:val="00482FB1"/>
    <w:rsid w:val="004831B3"/>
    <w:rsid w:val="00483CFC"/>
    <w:rsid w:val="00483D4E"/>
    <w:rsid w:val="004844E2"/>
    <w:rsid w:val="004847C9"/>
    <w:rsid w:val="00484C39"/>
    <w:rsid w:val="00484DE5"/>
    <w:rsid w:val="00485B66"/>
    <w:rsid w:val="004861BD"/>
    <w:rsid w:val="00486BD6"/>
    <w:rsid w:val="00486DD5"/>
    <w:rsid w:val="00486E55"/>
    <w:rsid w:val="00487051"/>
    <w:rsid w:val="00487CEA"/>
    <w:rsid w:val="00490034"/>
    <w:rsid w:val="00490B8D"/>
    <w:rsid w:val="00490C40"/>
    <w:rsid w:val="00491247"/>
    <w:rsid w:val="0049171B"/>
    <w:rsid w:val="004925DB"/>
    <w:rsid w:val="00492C8E"/>
    <w:rsid w:val="004933A0"/>
    <w:rsid w:val="004936D6"/>
    <w:rsid w:val="00495D56"/>
    <w:rsid w:val="00496F59"/>
    <w:rsid w:val="00497286"/>
    <w:rsid w:val="00497386"/>
    <w:rsid w:val="00497D28"/>
    <w:rsid w:val="004A0167"/>
    <w:rsid w:val="004A027B"/>
    <w:rsid w:val="004A0316"/>
    <w:rsid w:val="004A0441"/>
    <w:rsid w:val="004A074E"/>
    <w:rsid w:val="004A0F73"/>
    <w:rsid w:val="004A10DD"/>
    <w:rsid w:val="004A173E"/>
    <w:rsid w:val="004A1BA1"/>
    <w:rsid w:val="004A1C4B"/>
    <w:rsid w:val="004A2A5E"/>
    <w:rsid w:val="004A2E0A"/>
    <w:rsid w:val="004A3111"/>
    <w:rsid w:val="004A3418"/>
    <w:rsid w:val="004A35F4"/>
    <w:rsid w:val="004A4DE7"/>
    <w:rsid w:val="004A50D5"/>
    <w:rsid w:val="004A5454"/>
    <w:rsid w:val="004A5D7D"/>
    <w:rsid w:val="004A5FFB"/>
    <w:rsid w:val="004A6477"/>
    <w:rsid w:val="004A6AAE"/>
    <w:rsid w:val="004A7FA9"/>
    <w:rsid w:val="004B05C6"/>
    <w:rsid w:val="004B0C3A"/>
    <w:rsid w:val="004B0C92"/>
    <w:rsid w:val="004B0D60"/>
    <w:rsid w:val="004B0DBA"/>
    <w:rsid w:val="004B210E"/>
    <w:rsid w:val="004B2725"/>
    <w:rsid w:val="004B2CD9"/>
    <w:rsid w:val="004B3689"/>
    <w:rsid w:val="004B384E"/>
    <w:rsid w:val="004B43E5"/>
    <w:rsid w:val="004B474D"/>
    <w:rsid w:val="004B4E2D"/>
    <w:rsid w:val="004B5397"/>
    <w:rsid w:val="004B6BA8"/>
    <w:rsid w:val="004B6E48"/>
    <w:rsid w:val="004B70D4"/>
    <w:rsid w:val="004B7486"/>
    <w:rsid w:val="004B76A7"/>
    <w:rsid w:val="004B792C"/>
    <w:rsid w:val="004C057F"/>
    <w:rsid w:val="004C259B"/>
    <w:rsid w:val="004C28B1"/>
    <w:rsid w:val="004C3063"/>
    <w:rsid w:val="004C388A"/>
    <w:rsid w:val="004C3A57"/>
    <w:rsid w:val="004C3F35"/>
    <w:rsid w:val="004C5297"/>
    <w:rsid w:val="004C59AA"/>
    <w:rsid w:val="004C5FCD"/>
    <w:rsid w:val="004C5FFE"/>
    <w:rsid w:val="004C61A2"/>
    <w:rsid w:val="004C651A"/>
    <w:rsid w:val="004C6728"/>
    <w:rsid w:val="004C6DF9"/>
    <w:rsid w:val="004C7696"/>
    <w:rsid w:val="004C77B1"/>
    <w:rsid w:val="004C7D57"/>
    <w:rsid w:val="004C7DE2"/>
    <w:rsid w:val="004D0910"/>
    <w:rsid w:val="004D09B5"/>
    <w:rsid w:val="004D2099"/>
    <w:rsid w:val="004D33F6"/>
    <w:rsid w:val="004D4317"/>
    <w:rsid w:val="004D4545"/>
    <w:rsid w:val="004D491F"/>
    <w:rsid w:val="004D4A45"/>
    <w:rsid w:val="004D4D6F"/>
    <w:rsid w:val="004D4D78"/>
    <w:rsid w:val="004D5199"/>
    <w:rsid w:val="004D593A"/>
    <w:rsid w:val="004D6B4C"/>
    <w:rsid w:val="004D6DA0"/>
    <w:rsid w:val="004D7994"/>
    <w:rsid w:val="004D7A78"/>
    <w:rsid w:val="004E0859"/>
    <w:rsid w:val="004E14B8"/>
    <w:rsid w:val="004E1A56"/>
    <w:rsid w:val="004E2475"/>
    <w:rsid w:val="004E2E98"/>
    <w:rsid w:val="004E3053"/>
    <w:rsid w:val="004E34A4"/>
    <w:rsid w:val="004E356D"/>
    <w:rsid w:val="004E3652"/>
    <w:rsid w:val="004E3AA1"/>
    <w:rsid w:val="004E3FAF"/>
    <w:rsid w:val="004E4B1E"/>
    <w:rsid w:val="004E7076"/>
    <w:rsid w:val="004E72A0"/>
    <w:rsid w:val="004E79C9"/>
    <w:rsid w:val="004E7ECE"/>
    <w:rsid w:val="004F0F93"/>
    <w:rsid w:val="004F1744"/>
    <w:rsid w:val="004F3046"/>
    <w:rsid w:val="004F3B9B"/>
    <w:rsid w:val="004F4D38"/>
    <w:rsid w:val="004F4D75"/>
    <w:rsid w:val="004F50EA"/>
    <w:rsid w:val="004F51ED"/>
    <w:rsid w:val="004F5E0B"/>
    <w:rsid w:val="004F5F97"/>
    <w:rsid w:val="004F74C9"/>
    <w:rsid w:val="004F7E15"/>
    <w:rsid w:val="004F7E23"/>
    <w:rsid w:val="0050032C"/>
    <w:rsid w:val="005005B7"/>
    <w:rsid w:val="00500B14"/>
    <w:rsid w:val="005022BD"/>
    <w:rsid w:val="005027E3"/>
    <w:rsid w:val="00503801"/>
    <w:rsid w:val="00503C94"/>
    <w:rsid w:val="005044F7"/>
    <w:rsid w:val="005058EF"/>
    <w:rsid w:val="00505A0A"/>
    <w:rsid w:val="00505F9C"/>
    <w:rsid w:val="0050601B"/>
    <w:rsid w:val="00506827"/>
    <w:rsid w:val="005069AE"/>
    <w:rsid w:val="00506C05"/>
    <w:rsid w:val="00507775"/>
    <w:rsid w:val="00507A24"/>
    <w:rsid w:val="00507FB9"/>
    <w:rsid w:val="005100DA"/>
    <w:rsid w:val="0051028D"/>
    <w:rsid w:val="0051056E"/>
    <w:rsid w:val="00510D1B"/>
    <w:rsid w:val="005110FC"/>
    <w:rsid w:val="005115E2"/>
    <w:rsid w:val="005126F6"/>
    <w:rsid w:val="00512AC6"/>
    <w:rsid w:val="00513477"/>
    <w:rsid w:val="00513B0F"/>
    <w:rsid w:val="005148BC"/>
    <w:rsid w:val="00514E52"/>
    <w:rsid w:val="00515639"/>
    <w:rsid w:val="00515760"/>
    <w:rsid w:val="00515AC0"/>
    <w:rsid w:val="00515AC2"/>
    <w:rsid w:val="005164B0"/>
    <w:rsid w:val="00516AB5"/>
    <w:rsid w:val="005176D9"/>
    <w:rsid w:val="005200AB"/>
    <w:rsid w:val="005205E8"/>
    <w:rsid w:val="005205ED"/>
    <w:rsid w:val="00520AF4"/>
    <w:rsid w:val="005212A7"/>
    <w:rsid w:val="00521A1E"/>
    <w:rsid w:val="00521ED7"/>
    <w:rsid w:val="00522257"/>
    <w:rsid w:val="0052244D"/>
    <w:rsid w:val="0052275B"/>
    <w:rsid w:val="00522D51"/>
    <w:rsid w:val="0052331B"/>
    <w:rsid w:val="00523860"/>
    <w:rsid w:val="00524438"/>
    <w:rsid w:val="005247C2"/>
    <w:rsid w:val="005248FE"/>
    <w:rsid w:val="00524B03"/>
    <w:rsid w:val="0052500F"/>
    <w:rsid w:val="00525BFB"/>
    <w:rsid w:val="00525E78"/>
    <w:rsid w:val="00525ECB"/>
    <w:rsid w:val="0052619D"/>
    <w:rsid w:val="00526403"/>
    <w:rsid w:val="005273B7"/>
    <w:rsid w:val="005274B8"/>
    <w:rsid w:val="00530582"/>
    <w:rsid w:val="0053061D"/>
    <w:rsid w:val="005307EE"/>
    <w:rsid w:val="005312AB"/>
    <w:rsid w:val="005326EE"/>
    <w:rsid w:val="005328FA"/>
    <w:rsid w:val="00533176"/>
    <w:rsid w:val="0053326A"/>
    <w:rsid w:val="00533510"/>
    <w:rsid w:val="00535064"/>
    <w:rsid w:val="0053566C"/>
    <w:rsid w:val="00537477"/>
    <w:rsid w:val="0053764D"/>
    <w:rsid w:val="0054035C"/>
    <w:rsid w:val="0054071F"/>
    <w:rsid w:val="00540EBA"/>
    <w:rsid w:val="005415E6"/>
    <w:rsid w:val="005429F7"/>
    <w:rsid w:val="00543E60"/>
    <w:rsid w:val="005449AB"/>
    <w:rsid w:val="00544C81"/>
    <w:rsid w:val="0054560C"/>
    <w:rsid w:val="005461E2"/>
    <w:rsid w:val="00546297"/>
    <w:rsid w:val="005462C5"/>
    <w:rsid w:val="00546793"/>
    <w:rsid w:val="0055054D"/>
    <w:rsid w:val="00550623"/>
    <w:rsid w:val="00550741"/>
    <w:rsid w:val="0055079E"/>
    <w:rsid w:val="00550B03"/>
    <w:rsid w:val="005514EB"/>
    <w:rsid w:val="0055178B"/>
    <w:rsid w:val="00552343"/>
    <w:rsid w:val="0055251D"/>
    <w:rsid w:val="005526C6"/>
    <w:rsid w:val="00552C26"/>
    <w:rsid w:val="00553B23"/>
    <w:rsid w:val="00553C99"/>
    <w:rsid w:val="00553D52"/>
    <w:rsid w:val="0055422C"/>
    <w:rsid w:val="00554380"/>
    <w:rsid w:val="005544EF"/>
    <w:rsid w:val="0055552F"/>
    <w:rsid w:val="005555CC"/>
    <w:rsid w:val="00555F02"/>
    <w:rsid w:val="00556A11"/>
    <w:rsid w:val="00556A67"/>
    <w:rsid w:val="00556FF7"/>
    <w:rsid w:val="0055791D"/>
    <w:rsid w:val="00560035"/>
    <w:rsid w:val="00561B2B"/>
    <w:rsid w:val="00561C31"/>
    <w:rsid w:val="005620AF"/>
    <w:rsid w:val="00562373"/>
    <w:rsid w:val="00562CC2"/>
    <w:rsid w:val="00563686"/>
    <w:rsid w:val="005645F0"/>
    <w:rsid w:val="00564A37"/>
    <w:rsid w:val="00565600"/>
    <w:rsid w:val="005657F7"/>
    <w:rsid w:val="00566093"/>
    <w:rsid w:val="0056652E"/>
    <w:rsid w:val="00566647"/>
    <w:rsid w:val="00566B67"/>
    <w:rsid w:val="00566DA6"/>
    <w:rsid w:val="00567185"/>
    <w:rsid w:val="00570B01"/>
    <w:rsid w:val="005710DB"/>
    <w:rsid w:val="00571AB5"/>
    <w:rsid w:val="00571B2B"/>
    <w:rsid w:val="005730D1"/>
    <w:rsid w:val="00574416"/>
    <w:rsid w:val="0057496D"/>
    <w:rsid w:val="00574AF6"/>
    <w:rsid w:val="00575131"/>
    <w:rsid w:val="005751A4"/>
    <w:rsid w:val="00575AC8"/>
    <w:rsid w:val="00575BBB"/>
    <w:rsid w:val="00576385"/>
    <w:rsid w:val="00576D60"/>
    <w:rsid w:val="00577E4C"/>
    <w:rsid w:val="005806A2"/>
    <w:rsid w:val="0058149F"/>
    <w:rsid w:val="0058188D"/>
    <w:rsid w:val="00581E1B"/>
    <w:rsid w:val="0058250B"/>
    <w:rsid w:val="00582AF9"/>
    <w:rsid w:val="00582F0B"/>
    <w:rsid w:val="00583AF2"/>
    <w:rsid w:val="00583DC5"/>
    <w:rsid w:val="00584095"/>
    <w:rsid w:val="005840DC"/>
    <w:rsid w:val="005850F7"/>
    <w:rsid w:val="005857B2"/>
    <w:rsid w:val="00585E12"/>
    <w:rsid w:val="00586DBD"/>
    <w:rsid w:val="00587762"/>
    <w:rsid w:val="00587F63"/>
    <w:rsid w:val="00590201"/>
    <w:rsid w:val="00590FC6"/>
    <w:rsid w:val="00591BB5"/>
    <w:rsid w:val="00592035"/>
    <w:rsid w:val="00592ABB"/>
    <w:rsid w:val="00594856"/>
    <w:rsid w:val="005952B9"/>
    <w:rsid w:val="0059531E"/>
    <w:rsid w:val="00595469"/>
    <w:rsid w:val="00595600"/>
    <w:rsid w:val="00595FA9"/>
    <w:rsid w:val="00596563"/>
    <w:rsid w:val="005966A3"/>
    <w:rsid w:val="00596E85"/>
    <w:rsid w:val="00597962"/>
    <w:rsid w:val="00597C89"/>
    <w:rsid w:val="00597D33"/>
    <w:rsid w:val="005A07E8"/>
    <w:rsid w:val="005A0952"/>
    <w:rsid w:val="005A2173"/>
    <w:rsid w:val="005A2C6F"/>
    <w:rsid w:val="005A34AB"/>
    <w:rsid w:val="005A40AE"/>
    <w:rsid w:val="005A50E3"/>
    <w:rsid w:val="005A519D"/>
    <w:rsid w:val="005A5D20"/>
    <w:rsid w:val="005A64FE"/>
    <w:rsid w:val="005A7A54"/>
    <w:rsid w:val="005B09A7"/>
    <w:rsid w:val="005B0B51"/>
    <w:rsid w:val="005B0F3D"/>
    <w:rsid w:val="005B1230"/>
    <w:rsid w:val="005B168B"/>
    <w:rsid w:val="005B186F"/>
    <w:rsid w:val="005B2922"/>
    <w:rsid w:val="005B3235"/>
    <w:rsid w:val="005B3A2D"/>
    <w:rsid w:val="005B3F79"/>
    <w:rsid w:val="005B4544"/>
    <w:rsid w:val="005B4716"/>
    <w:rsid w:val="005B47FE"/>
    <w:rsid w:val="005B4BAD"/>
    <w:rsid w:val="005B4BD2"/>
    <w:rsid w:val="005B6F69"/>
    <w:rsid w:val="005B716A"/>
    <w:rsid w:val="005B7342"/>
    <w:rsid w:val="005B7688"/>
    <w:rsid w:val="005B7B0A"/>
    <w:rsid w:val="005B7E38"/>
    <w:rsid w:val="005C0A41"/>
    <w:rsid w:val="005C0FF8"/>
    <w:rsid w:val="005C10D4"/>
    <w:rsid w:val="005C14CB"/>
    <w:rsid w:val="005C16AD"/>
    <w:rsid w:val="005C212F"/>
    <w:rsid w:val="005C2DAD"/>
    <w:rsid w:val="005C30D2"/>
    <w:rsid w:val="005C3307"/>
    <w:rsid w:val="005C3D3D"/>
    <w:rsid w:val="005C4329"/>
    <w:rsid w:val="005C4E0A"/>
    <w:rsid w:val="005C4FE7"/>
    <w:rsid w:val="005C5256"/>
    <w:rsid w:val="005C5406"/>
    <w:rsid w:val="005C55CF"/>
    <w:rsid w:val="005C5847"/>
    <w:rsid w:val="005C5B5F"/>
    <w:rsid w:val="005C6035"/>
    <w:rsid w:val="005C640D"/>
    <w:rsid w:val="005C6D15"/>
    <w:rsid w:val="005C6D64"/>
    <w:rsid w:val="005C7F47"/>
    <w:rsid w:val="005D0AF2"/>
    <w:rsid w:val="005D1EF2"/>
    <w:rsid w:val="005D23D6"/>
    <w:rsid w:val="005D3E82"/>
    <w:rsid w:val="005D49BA"/>
    <w:rsid w:val="005D4DDB"/>
    <w:rsid w:val="005D53FC"/>
    <w:rsid w:val="005D554F"/>
    <w:rsid w:val="005D5665"/>
    <w:rsid w:val="005D571A"/>
    <w:rsid w:val="005D5934"/>
    <w:rsid w:val="005D5947"/>
    <w:rsid w:val="005D5971"/>
    <w:rsid w:val="005D5F0A"/>
    <w:rsid w:val="005D6630"/>
    <w:rsid w:val="005D66A9"/>
    <w:rsid w:val="005D7DAC"/>
    <w:rsid w:val="005E093E"/>
    <w:rsid w:val="005E1263"/>
    <w:rsid w:val="005E1556"/>
    <w:rsid w:val="005E3E09"/>
    <w:rsid w:val="005E4304"/>
    <w:rsid w:val="005E4B1F"/>
    <w:rsid w:val="005E51FE"/>
    <w:rsid w:val="005E5490"/>
    <w:rsid w:val="005E65C1"/>
    <w:rsid w:val="005E677D"/>
    <w:rsid w:val="005E68BE"/>
    <w:rsid w:val="005E6A89"/>
    <w:rsid w:val="005E73A0"/>
    <w:rsid w:val="005E7667"/>
    <w:rsid w:val="005F03A5"/>
    <w:rsid w:val="005F056E"/>
    <w:rsid w:val="005F0EF1"/>
    <w:rsid w:val="005F3704"/>
    <w:rsid w:val="005F3B62"/>
    <w:rsid w:val="005F4921"/>
    <w:rsid w:val="005F4B2F"/>
    <w:rsid w:val="005F5179"/>
    <w:rsid w:val="005F7251"/>
    <w:rsid w:val="005F7739"/>
    <w:rsid w:val="00600C38"/>
    <w:rsid w:val="0060160E"/>
    <w:rsid w:val="00601FC0"/>
    <w:rsid w:val="006021B0"/>
    <w:rsid w:val="00605A3B"/>
    <w:rsid w:val="0060712F"/>
    <w:rsid w:val="00607D0E"/>
    <w:rsid w:val="006110FA"/>
    <w:rsid w:val="00611521"/>
    <w:rsid w:val="00612099"/>
    <w:rsid w:val="006126D0"/>
    <w:rsid w:val="00612D05"/>
    <w:rsid w:val="006130E6"/>
    <w:rsid w:val="0061334D"/>
    <w:rsid w:val="0061348C"/>
    <w:rsid w:val="00613943"/>
    <w:rsid w:val="00613A72"/>
    <w:rsid w:val="00614126"/>
    <w:rsid w:val="00614925"/>
    <w:rsid w:val="00616156"/>
    <w:rsid w:val="00616482"/>
    <w:rsid w:val="00616A90"/>
    <w:rsid w:val="00616AC8"/>
    <w:rsid w:val="00616E30"/>
    <w:rsid w:val="00616F1F"/>
    <w:rsid w:val="0061749B"/>
    <w:rsid w:val="0061757C"/>
    <w:rsid w:val="00617608"/>
    <w:rsid w:val="006203C1"/>
    <w:rsid w:val="006203DE"/>
    <w:rsid w:val="006208D3"/>
    <w:rsid w:val="00620D90"/>
    <w:rsid w:val="0062128F"/>
    <w:rsid w:val="00621492"/>
    <w:rsid w:val="00622463"/>
    <w:rsid w:val="00622A0C"/>
    <w:rsid w:val="006236C1"/>
    <w:rsid w:val="00623C58"/>
    <w:rsid w:val="0062427A"/>
    <w:rsid w:val="006242C1"/>
    <w:rsid w:val="006249BB"/>
    <w:rsid w:val="00624F1C"/>
    <w:rsid w:val="00625628"/>
    <w:rsid w:val="0062586D"/>
    <w:rsid w:val="00625A8B"/>
    <w:rsid w:val="00625D0B"/>
    <w:rsid w:val="00625E39"/>
    <w:rsid w:val="00625F6B"/>
    <w:rsid w:val="006264FD"/>
    <w:rsid w:val="00626558"/>
    <w:rsid w:val="00626A06"/>
    <w:rsid w:val="00627033"/>
    <w:rsid w:val="006274E1"/>
    <w:rsid w:val="00627DDC"/>
    <w:rsid w:val="006301C6"/>
    <w:rsid w:val="00630DEF"/>
    <w:rsid w:val="00631246"/>
    <w:rsid w:val="006313ED"/>
    <w:rsid w:val="006328A8"/>
    <w:rsid w:val="00632CFB"/>
    <w:rsid w:val="00632FD3"/>
    <w:rsid w:val="006334D6"/>
    <w:rsid w:val="00634991"/>
    <w:rsid w:val="00634B6D"/>
    <w:rsid w:val="00634DF8"/>
    <w:rsid w:val="0063540F"/>
    <w:rsid w:val="006355EB"/>
    <w:rsid w:val="0063770C"/>
    <w:rsid w:val="00637A05"/>
    <w:rsid w:val="00637FF2"/>
    <w:rsid w:val="006407F9"/>
    <w:rsid w:val="00640A33"/>
    <w:rsid w:val="00641B56"/>
    <w:rsid w:val="00642A70"/>
    <w:rsid w:val="00642C36"/>
    <w:rsid w:val="0064370B"/>
    <w:rsid w:val="00643CA0"/>
    <w:rsid w:val="00644201"/>
    <w:rsid w:val="006444A4"/>
    <w:rsid w:val="006445C5"/>
    <w:rsid w:val="006446ED"/>
    <w:rsid w:val="00645BF0"/>
    <w:rsid w:val="0064618C"/>
    <w:rsid w:val="006466F8"/>
    <w:rsid w:val="00646B67"/>
    <w:rsid w:val="006475CD"/>
    <w:rsid w:val="00650165"/>
    <w:rsid w:val="006504EA"/>
    <w:rsid w:val="006508D2"/>
    <w:rsid w:val="00650B65"/>
    <w:rsid w:val="006510E6"/>
    <w:rsid w:val="00651773"/>
    <w:rsid w:val="00652327"/>
    <w:rsid w:val="00652BEC"/>
    <w:rsid w:val="00652C3E"/>
    <w:rsid w:val="00653541"/>
    <w:rsid w:val="00654246"/>
    <w:rsid w:val="00655B3F"/>
    <w:rsid w:val="00655BB1"/>
    <w:rsid w:val="00655D6C"/>
    <w:rsid w:val="0065644E"/>
    <w:rsid w:val="00657515"/>
    <w:rsid w:val="0066074E"/>
    <w:rsid w:val="006607D9"/>
    <w:rsid w:val="006614CE"/>
    <w:rsid w:val="00661507"/>
    <w:rsid w:val="006622BE"/>
    <w:rsid w:val="006628F5"/>
    <w:rsid w:val="00662F37"/>
    <w:rsid w:val="006639E5"/>
    <w:rsid w:val="006642FD"/>
    <w:rsid w:val="006656C9"/>
    <w:rsid w:val="006663EE"/>
    <w:rsid w:val="00667C4C"/>
    <w:rsid w:val="00667DB3"/>
    <w:rsid w:val="006701E7"/>
    <w:rsid w:val="0067023A"/>
    <w:rsid w:val="00670555"/>
    <w:rsid w:val="006705A6"/>
    <w:rsid w:val="006709DA"/>
    <w:rsid w:val="00670D35"/>
    <w:rsid w:val="006715EE"/>
    <w:rsid w:val="00671FDA"/>
    <w:rsid w:val="0067229D"/>
    <w:rsid w:val="00672615"/>
    <w:rsid w:val="006729D1"/>
    <w:rsid w:val="006732EF"/>
    <w:rsid w:val="0067471E"/>
    <w:rsid w:val="006749AB"/>
    <w:rsid w:val="00675D3C"/>
    <w:rsid w:val="00675D59"/>
    <w:rsid w:val="00676EAB"/>
    <w:rsid w:val="006770D9"/>
    <w:rsid w:val="006770EC"/>
    <w:rsid w:val="00680344"/>
    <w:rsid w:val="006803F0"/>
    <w:rsid w:val="00680A64"/>
    <w:rsid w:val="00680CC3"/>
    <w:rsid w:val="00680CE5"/>
    <w:rsid w:val="00681103"/>
    <w:rsid w:val="0068116C"/>
    <w:rsid w:val="00681589"/>
    <w:rsid w:val="00681BD6"/>
    <w:rsid w:val="006820DB"/>
    <w:rsid w:val="006823A6"/>
    <w:rsid w:val="0068271E"/>
    <w:rsid w:val="00682E37"/>
    <w:rsid w:val="0068312F"/>
    <w:rsid w:val="006868B6"/>
    <w:rsid w:val="00686F27"/>
    <w:rsid w:val="0068762B"/>
    <w:rsid w:val="00687891"/>
    <w:rsid w:val="00690371"/>
    <w:rsid w:val="00690535"/>
    <w:rsid w:val="00690DB2"/>
    <w:rsid w:val="00691719"/>
    <w:rsid w:val="00692287"/>
    <w:rsid w:val="006926ED"/>
    <w:rsid w:val="006928B3"/>
    <w:rsid w:val="00692F63"/>
    <w:rsid w:val="00693B92"/>
    <w:rsid w:val="00694DBA"/>
    <w:rsid w:val="00695138"/>
    <w:rsid w:val="006951E6"/>
    <w:rsid w:val="0069572E"/>
    <w:rsid w:val="006961CB"/>
    <w:rsid w:val="0069691D"/>
    <w:rsid w:val="006969FF"/>
    <w:rsid w:val="00696B39"/>
    <w:rsid w:val="00697CC5"/>
    <w:rsid w:val="00697E57"/>
    <w:rsid w:val="006A0367"/>
    <w:rsid w:val="006A04C0"/>
    <w:rsid w:val="006A08F5"/>
    <w:rsid w:val="006A0E4F"/>
    <w:rsid w:val="006A111F"/>
    <w:rsid w:val="006A124F"/>
    <w:rsid w:val="006A133E"/>
    <w:rsid w:val="006A173C"/>
    <w:rsid w:val="006A2323"/>
    <w:rsid w:val="006A3154"/>
    <w:rsid w:val="006A31A8"/>
    <w:rsid w:val="006A33E8"/>
    <w:rsid w:val="006A54B3"/>
    <w:rsid w:val="006A5A75"/>
    <w:rsid w:val="006A5B80"/>
    <w:rsid w:val="006A6C5F"/>
    <w:rsid w:val="006A6EA0"/>
    <w:rsid w:val="006A7D12"/>
    <w:rsid w:val="006B01D1"/>
    <w:rsid w:val="006B0720"/>
    <w:rsid w:val="006B0766"/>
    <w:rsid w:val="006B0F9F"/>
    <w:rsid w:val="006B174F"/>
    <w:rsid w:val="006B2548"/>
    <w:rsid w:val="006B2A39"/>
    <w:rsid w:val="006B2BE5"/>
    <w:rsid w:val="006B2D4C"/>
    <w:rsid w:val="006B3B32"/>
    <w:rsid w:val="006B3F33"/>
    <w:rsid w:val="006B54F5"/>
    <w:rsid w:val="006B55EC"/>
    <w:rsid w:val="006B5AE1"/>
    <w:rsid w:val="006B6823"/>
    <w:rsid w:val="006B686A"/>
    <w:rsid w:val="006B6D00"/>
    <w:rsid w:val="006B6D52"/>
    <w:rsid w:val="006B79B5"/>
    <w:rsid w:val="006C0657"/>
    <w:rsid w:val="006C0805"/>
    <w:rsid w:val="006C180A"/>
    <w:rsid w:val="006C1D36"/>
    <w:rsid w:val="006C29C3"/>
    <w:rsid w:val="006C5593"/>
    <w:rsid w:val="006C56BA"/>
    <w:rsid w:val="006C6A70"/>
    <w:rsid w:val="006C6C40"/>
    <w:rsid w:val="006C779D"/>
    <w:rsid w:val="006C7884"/>
    <w:rsid w:val="006C7AA0"/>
    <w:rsid w:val="006D05A1"/>
    <w:rsid w:val="006D097B"/>
    <w:rsid w:val="006D1551"/>
    <w:rsid w:val="006D18C5"/>
    <w:rsid w:val="006D19EE"/>
    <w:rsid w:val="006D1AD9"/>
    <w:rsid w:val="006D2340"/>
    <w:rsid w:val="006D23B3"/>
    <w:rsid w:val="006D27D7"/>
    <w:rsid w:val="006D29AB"/>
    <w:rsid w:val="006D483C"/>
    <w:rsid w:val="006D4E26"/>
    <w:rsid w:val="006D53EB"/>
    <w:rsid w:val="006D5FDC"/>
    <w:rsid w:val="006D6DD6"/>
    <w:rsid w:val="006D6EC6"/>
    <w:rsid w:val="006D7B55"/>
    <w:rsid w:val="006E0075"/>
    <w:rsid w:val="006E012C"/>
    <w:rsid w:val="006E08AE"/>
    <w:rsid w:val="006E1114"/>
    <w:rsid w:val="006E1481"/>
    <w:rsid w:val="006E15D6"/>
    <w:rsid w:val="006E15F6"/>
    <w:rsid w:val="006E16AB"/>
    <w:rsid w:val="006E1FF4"/>
    <w:rsid w:val="006E2194"/>
    <w:rsid w:val="006E5735"/>
    <w:rsid w:val="006E632B"/>
    <w:rsid w:val="006E682B"/>
    <w:rsid w:val="006E6F40"/>
    <w:rsid w:val="006F0422"/>
    <w:rsid w:val="006F1BE3"/>
    <w:rsid w:val="006F2969"/>
    <w:rsid w:val="006F322C"/>
    <w:rsid w:val="006F3A72"/>
    <w:rsid w:val="006F3A86"/>
    <w:rsid w:val="006F3EDA"/>
    <w:rsid w:val="006F4EFB"/>
    <w:rsid w:val="006F4F1C"/>
    <w:rsid w:val="006F58DF"/>
    <w:rsid w:val="006F69E5"/>
    <w:rsid w:val="006F6ECE"/>
    <w:rsid w:val="006F7570"/>
    <w:rsid w:val="006F75BA"/>
    <w:rsid w:val="006F7986"/>
    <w:rsid w:val="006F7D23"/>
    <w:rsid w:val="006F7DC4"/>
    <w:rsid w:val="007009AA"/>
    <w:rsid w:val="0070133E"/>
    <w:rsid w:val="00701563"/>
    <w:rsid w:val="00701E41"/>
    <w:rsid w:val="0070279E"/>
    <w:rsid w:val="00703109"/>
    <w:rsid w:val="0070316E"/>
    <w:rsid w:val="00703350"/>
    <w:rsid w:val="00703E12"/>
    <w:rsid w:val="007047CB"/>
    <w:rsid w:val="00704ADE"/>
    <w:rsid w:val="00704DA1"/>
    <w:rsid w:val="00704E5F"/>
    <w:rsid w:val="00704FA7"/>
    <w:rsid w:val="007054A7"/>
    <w:rsid w:val="00705520"/>
    <w:rsid w:val="0070600F"/>
    <w:rsid w:val="00706876"/>
    <w:rsid w:val="00706EB9"/>
    <w:rsid w:val="00707300"/>
    <w:rsid w:val="00707AF0"/>
    <w:rsid w:val="0071009C"/>
    <w:rsid w:val="007119D4"/>
    <w:rsid w:val="00711C23"/>
    <w:rsid w:val="0071279A"/>
    <w:rsid w:val="00712B8C"/>
    <w:rsid w:val="007140E3"/>
    <w:rsid w:val="0071468F"/>
    <w:rsid w:val="00714722"/>
    <w:rsid w:val="007147E9"/>
    <w:rsid w:val="00714DC4"/>
    <w:rsid w:val="00715D87"/>
    <w:rsid w:val="00716586"/>
    <w:rsid w:val="00716DD4"/>
    <w:rsid w:val="00717153"/>
    <w:rsid w:val="007177A3"/>
    <w:rsid w:val="007204E0"/>
    <w:rsid w:val="00720BBB"/>
    <w:rsid w:val="00720BFC"/>
    <w:rsid w:val="00720E2E"/>
    <w:rsid w:val="007210F9"/>
    <w:rsid w:val="007211AF"/>
    <w:rsid w:val="00721629"/>
    <w:rsid w:val="00722142"/>
    <w:rsid w:val="00722933"/>
    <w:rsid w:val="007230B3"/>
    <w:rsid w:val="00723E09"/>
    <w:rsid w:val="00723F48"/>
    <w:rsid w:val="0072496F"/>
    <w:rsid w:val="007257B4"/>
    <w:rsid w:val="007265F0"/>
    <w:rsid w:val="00726927"/>
    <w:rsid w:val="00726AC9"/>
    <w:rsid w:val="007275DE"/>
    <w:rsid w:val="007279FA"/>
    <w:rsid w:val="007308AE"/>
    <w:rsid w:val="00730C8B"/>
    <w:rsid w:val="00730E06"/>
    <w:rsid w:val="00730E53"/>
    <w:rsid w:val="00731258"/>
    <w:rsid w:val="007323A0"/>
    <w:rsid w:val="007323DB"/>
    <w:rsid w:val="00733ABA"/>
    <w:rsid w:val="00733EE5"/>
    <w:rsid w:val="00735347"/>
    <w:rsid w:val="00736624"/>
    <w:rsid w:val="007368AA"/>
    <w:rsid w:val="00736BD3"/>
    <w:rsid w:val="00736F76"/>
    <w:rsid w:val="007372AE"/>
    <w:rsid w:val="00740C63"/>
    <w:rsid w:val="00740F0E"/>
    <w:rsid w:val="00741160"/>
    <w:rsid w:val="00741461"/>
    <w:rsid w:val="0074211C"/>
    <w:rsid w:val="0074211E"/>
    <w:rsid w:val="00742536"/>
    <w:rsid w:val="00742667"/>
    <w:rsid w:val="00742B89"/>
    <w:rsid w:val="00742EBB"/>
    <w:rsid w:val="00743B09"/>
    <w:rsid w:val="00745091"/>
    <w:rsid w:val="00745169"/>
    <w:rsid w:val="00745E1F"/>
    <w:rsid w:val="00745E5A"/>
    <w:rsid w:val="007463D3"/>
    <w:rsid w:val="0074693F"/>
    <w:rsid w:val="00746EEB"/>
    <w:rsid w:val="007473E7"/>
    <w:rsid w:val="007473F4"/>
    <w:rsid w:val="007504DD"/>
    <w:rsid w:val="007507FF"/>
    <w:rsid w:val="00750B21"/>
    <w:rsid w:val="00750FF7"/>
    <w:rsid w:val="007518B3"/>
    <w:rsid w:val="0075272E"/>
    <w:rsid w:val="0075283E"/>
    <w:rsid w:val="00755289"/>
    <w:rsid w:val="0075605A"/>
    <w:rsid w:val="0075659E"/>
    <w:rsid w:val="007565E6"/>
    <w:rsid w:val="00756A38"/>
    <w:rsid w:val="00756FA0"/>
    <w:rsid w:val="00757F50"/>
    <w:rsid w:val="007616A5"/>
    <w:rsid w:val="007625B4"/>
    <w:rsid w:val="0076287C"/>
    <w:rsid w:val="007629A2"/>
    <w:rsid w:val="007629FB"/>
    <w:rsid w:val="00762C0F"/>
    <w:rsid w:val="00763039"/>
    <w:rsid w:val="00763523"/>
    <w:rsid w:val="00763556"/>
    <w:rsid w:val="007641A3"/>
    <w:rsid w:val="00764D97"/>
    <w:rsid w:val="00766F87"/>
    <w:rsid w:val="00767227"/>
    <w:rsid w:val="00767565"/>
    <w:rsid w:val="0076781F"/>
    <w:rsid w:val="00767BAC"/>
    <w:rsid w:val="007717F3"/>
    <w:rsid w:val="0077195B"/>
    <w:rsid w:val="00771E28"/>
    <w:rsid w:val="00772DE0"/>
    <w:rsid w:val="007735F6"/>
    <w:rsid w:val="00773D6A"/>
    <w:rsid w:val="00774888"/>
    <w:rsid w:val="007753AB"/>
    <w:rsid w:val="007758A6"/>
    <w:rsid w:val="00775E56"/>
    <w:rsid w:val="00775F82"/>
    <w:rsid w:val="007760F7"/>
    <w:rsid w:val="00776700"/>
    <w:rsid w:val="00776BD8"/>
    <w:rsid w:val="007776DB"/>
    <w:rsid w:val="00777A09"/>
    <w:rsid w:val="007800AB"/>
    <w:rsid w:val="00780C33"/>
    <w:rsid w:val="00780CEE"/>
    <w:rsid w:val="00781015"/>
    <w:rsid w:val="00782175"/>
    <w:rsid w:val="0078254F"/>
    <w:rsid w:val="00782E64"/>
    <w:rsid w:val="00783E44"/>
    <w:rsid w:val="00784438"/>
    <w:rsid w:val="00784531"/>
    <w:rsid w:val="007859B6"/>
    <w:rsid w:val="007859D0"/>
    <w:rsid w:val="00785C9C"/>
    <w:rsid w:val="00785D81"/>
    <w:rsid w:val="00786161"/>
    <w:rsid w:val="00786E19"/>
    <w:rsid w:val="007873F2"/>
    <w:rsid w:val="0079005E"/>
    <w:rsid w:val="00790404"/>
    <w:rsid w:val="007932D5"/>
    <w:rsid w:val="00793CD0"/>
    <w:rsid w:val="00794927"/>
    <w:rsid w:val="00795841"/>
    <w:rsid w:val="00795998"/>
    <w:rsid w:val="00796475"/>
    <w:rsid w:val="00796538"/>
    <w:rsid w:val="00796DAA"/>
    <w:rsid w:val="00797169"/>
    <w:rsid w:val="00797600"/>
    <w:rsid w:val="007A060E"/>
    <w:rsid w:val="007A07BE"/>
    <w:rsid w:val="007A0820"/>
    <w:rsid w:val="007A0E5F"/>
    <w:rsid w:val="007A0FBD"/>
    <w:rsid w:val="007A191C"/>
    <w:rsid w:val="007A1E89"/>
    <w:rsid w:val="007A22D5"/>
    <w:rsid w:val="007A284E"/>
    <w:rsid w:val="007A2CFC"/>
    <w:rsid w:val="007A3520"/>
    <w:rsid w:val="007A35F6"/>
    <w:rsid w:val="007A3B34"/>
    <w:rsid w:val="007A46FF"/>
    <w:rsid w:val="007A53E3"/>
    <w:rsid w:val="007A5BE4"/>
    <w:rsid w:val="007A6888"/>
    <w:rsid w:val="007A6F3D"/>
    <w:rsid w:val="007A71E4"/>
    <w:rsid w:val="007A763B"/>
    <w:rsid w:val="007A7CDF"/>
    <w:rsid w:val="007B028C"/>
    <w:rsid w:val="007B02C6"/>
    <w:rsid w:val="007B0DBD"/>
    <w:rsid w:val="007B0F4E"/>
    <w:rsid w:val="007B100B"/>
    <w:rsid w:val="007B20E7"/>
    <w:rsid w:val="007B32DD"/>
    <w:rsid w:val="007B3720"/>
    <w:rsid w:val="007B391E"/>
    <w:rsid w:val="007B450B"/>
    <w:rsid w:val="007B566F"/>
    <w:rsid w:val="007B6FC5"/>
    <w:rsid w:val="007B73CF"/>
    <w:rsid w:val="007C062B"/>
    <w:rsid w:val="007C0884"/>
    <w:rsid w:val="007C09DC"/>
    <w:rsid w:val="007C135E"/>
    <w:rsid w:val="007C15D4"/>
    <w:rsid w:val="007C21BD"/>
    <w:rsid w:val="007C220C"/>
    <w:rsid w:val="007C2701"/>
    <w:rsid w:val="007C2A73"/>
    <w:rsid w:val="007C3197"/>
    <w:rsid w:val="007C3E72"/>
    <w:rsid w:val="007C3F49"/>
    <w:rsid w:val="007C470F"/>
    <w:rsid w:val="007C52D1"/>
    <w:rsid w:val="007C55AA"/>
    <w:rsid w:val="007C55E0"/>
    <w:rsid w:val="007C6680"/>
    <w:rsid w:val="007C70B2"/>
    <w:rsid w:val="007C7B72"/>
    <w:rsid w:val="007D06DB"/>
    <w:rsid w:val="007D098A"/>
    <w:rsid w:val="007D10E0"/>
    <w:rsid w:val="007D128A"/>
    <w:rsid w:val="007D1BC0"/>
    <w:rsid w:val="007D2798"/>
    <w:rsid w:val="007D2E48"/>
    <w:rsid w:val="007D3BAE"/>
    <w:rsid w:val="007D55BC"/>
    <w:rsid w:val="007D5B2E"/>
    <w:rsid w:val="007D69A5"/>
    <w:rsid w:val="007D71E7"/>
    <w:rsid w:val="007E003F"/>
    <w:rsid w:val="007E09A1"/>
    <w:rsid w:val="007E0CE9"/>
    <w:rsid w:val="007E17B0"/>
    <w:rsid w:val="007E207F"/>
    <w:rsid w:val="007E25EF"/>
    <w:rsid w:val="007E3150"/>
    <w:rsid w:val="007E32F1"/>
    <w:rsid w:val="007E3774"/>
    <w:rsid w:val="007E40D1"/>
    <w:rsid w:val="007E4532"/>
    <w:rsid w:val="007E4765"/>
    <w:rsid w:val="007E4A6A"/>
    <w:rsid w:val="007E5AAF"/>
    <w:rsid w:val="007E6320"/>
    <w:rsid w:val="007E69CD"/>
    <w:rsid w:val="007F01FB"/>
    <w:rsid w:val="007F08E9"/>
    <w:rsid w:val="007F0FF0"/>
    <w:rsid w:val="007F21CB"/>
    <w:rsid w:val="007F2BFC"/>
    <w:rsid w:val="007F32A0"/>
    <w:rsid w:val="007F3526"/>
    <w:rsid w:val="007F3ED8"/>
    <w:rsid w:val="007F4514"/>
    <w:rsid w:val="007F4C70"/>
    <w:rsid w:val="007F51A9"/>
    <w:rsid w:val="007F5413"/>
    <w:rsid w:val="007F6F76"/>
    <w:rsid w:val="007F7856"/>
    <w:rsid w:val="007F7F9E"/>
    <w:rsid w:val="0080012B"/>
    <w:rsid w:val="00800164"/>
    <w:rsid w:val="00801468"/>
    <w:rsid w:val="00801B33"/>
    <w:rsid w:val="00801B8C"/>
    <w:rsid w:val="00801CAB"/>
    <w:rsid w:val="00802FE8"/>
    <w:rsid w:val="0080330E"/>
    <w:rsid w:val="0080409A"/>
    <w:rsid w:val="0080453D"/>
    <w:rsid w:val="00804C3D"/>
    <w:rsid w:val="008052C0"/>
    <w:rsid w:val="00805303"/>
    <w:rsid w:val="00805980"/>
    <w:rsid w:val="00805CDB"/>
    <w:rsid w:val="0080648C"/>
    <w:rsid w:val="00806FCA"/>
    <w:rsid w:val="0080712C"/>
    <w:rsid w:val="008100A6"/>
    <w:rsid w:val="00810CA2"/>
    <w:rsid w:val="008115DB"/>
    <w:rsid w:val="00811736"/>
    <w:rsid w:val="00811B63"/>
    <w:rsid w:val="0081224F"/>
    <w:rsid w:val="008130DD"/>
    <w:rsid w:val="0081382D"/>
    <w:rsid w:val="00813A97"/>
    <w:rsid w:val="00814F71"/>
    <w:rsid w:val="0081524C"/>
    <w:rsid w:val="008153F7"/>
    <w:rsid w:val="00816287"/>
    <w:rsid w:val="00816AC3"/>
    <w:rsid w:val="00816C95"/>
    <w:rsid w:val="00816D2A"/>
    <w:rsid w:val="00820283"/>
    <w:rsid w:val="008202C9"/>
    <w:rsid w:val="008207C4"/>
    <w:rsid w:val="008211FB"/>
    <w:rsid w:val="0082194A"/>
    <w:rsid w:val="00822366"/>
    <w:rsid w:val="00822470"/>
    <w:rsid w:val="0082281E"/>
    <w:rsid w:val="00822B90"/>
    <w:rsid w:val="00823C1A"/>
    <w:rsid w:val="00824706"/>
    <w:rsid w:val="008251D0"/>
    <w:rsid w:val="00825457"/>
    <w:rsid w:val="0082545A"/>
    <w:rsid w:val="00826804"/>
    <w:rsid w:val="008306A7"/>
    <w:rsid w:val="008307D4"/>
    <w:rsid w:val="00830D7C"/>
    <w:rsid w:val="008317E3"/>
    <w:rsid w:val="008322E4"/>
    <w:rsid w:val="00833818"/>
    <w:rsid w:val="008339EC"/>
    <w:rsid w:val="008342BD"/>
    <w:rsid w:val="00834C00"/>
    <w:rsid w:val="0083531F"/>
    <w:rsid w:val="00835388"/>
    <w:rsid w:val="00835D32"/>
    <w:rsid w:val="00835EF4"/>
    <w:rsid w:val="00836171"/>
    <w:rsid w:val="008368A4"/>
    <w:rsid w:val="00836A89"/>
    <w:rsid w:val="00836CD4"/>
    <w:rsid w:val="008378DB"/>
    <w:rsid w:val="00837C76"/>
    <w:rsid w:val="00837E1B"/>
    <w:rsid w:val="0084090B"/>
    <w:rsid w:val="00840D12"/>
    <w:rsid w:val="008414D7"/>
    <w:rsid w:val="00843006"/>
    <w:rsid w:val="00844093"/>
    <w:rsid w:val="008441A2"/>
    <w:rsid w:val="00844AE1"/>
    <w:rsid w:val="00844D17"/>
    <w:rsid w:val="008451D4"/>
    <w:rsid w:val="008456F4"/>
    <w:rsid w:val="008463F7"/>
    <w:rsid w:val="00846A03"/>
    <w:rsid w:val="0085047D"/>
    <w:rsid w:val="008508EB"/>
    <w:rsid w:val="0085175F"/>
    <w:rsid w:val="00851894"/>
    <w:rsid w:val="00852047"/>
    <w:rsid w:val="00853076"/>
    <w:rsid w:val="008539B8"/>
    <w:rsid w:val="00853FFA"/>
    <w:rsid w:val="00854917"/>
    <w:rsid w:val="00854AD3"/>
    <w:rsid w:val="008558F5"/>
    <w:rsid w:val="0085658B"/>
    <w:rsid w:val="0085660F"/>
    <w:rsid w:val="00857038"/>
    <w:rsid w:val="0085722A"/>
    <w:rsid w:val="008572F2"/>
    <w:rsid w:val="008575AB"/>
    <w:rsid w:val="008575B5"/>
    <w:rsid w:val="00857836"/>
    <w:rsid w:val="00857BE2"/>
    <w:rsid w:val="00857FA0"/>
    <w:rsid w:val="0086034E"/>
    <w:rsid w:val="00860886"/>
    <w:rsid w:val="00862D0E"/>
    <w:rsid w:val="0086359E"/>
    <w:rsid w:val="00864238"/>
    <w:rsid w:val="008645D5"/>
    <w:rsid w:val="00865C18"/>
    <w:rsid w:val="00865C6D"/>
    <w:rsid w:val="00866280"/>
    <w:rsid w:val="00866A28"/>
    <w:rsid w:val="00867414"/>
    <w:rsid w:val="00867643"/>
    <w:rsid w:val="00867C8E"/>
    <w:rsid w:val="0087030B"/>
    <w:rsid w:val="008715DF"/>
    <w:rsid w:val="008715EC"/>
    <w:rsid w:val="0087167D"/>
    <w:rsid w:val="00871A04"/>
    <w:rsid w:val="00871DC7"/>
    <w:rsid w:val="00872013"/>
    <w:rsid w:val="00874382"/>
    <w:rsid w:val="008748C1"/>
    <w:rsid w:val="008748C2"/>
    <w:rsid w:val="00874D48"/>
    <w:rsid w:val="00874E80"/>
    <w:rsid w:val="008757C4"/>
    <w:rsid w:val="00875C4D"/>
    <w:rsid w:val="00876278"/>
    <w:rsid w:val="00876DFF"/>
    <w:rsid w:val="00880168"/>
    <w:rsid w:val="008807A9"/>
    <w:rsid w:val="008812A8"/>
    <w:rsid w:val="00881CD2"/>
    <w:rsid w:val="00881D42"/>
    <w:rsid w:val="00881F03"/>
    <w:rsid w:val="008821BA"/>
    <w:rsid w:val="0088239B"/>
    <w:rsid w:val="0088254C"/>
    <w:rsid w:val="00883407"/>
    <w:rsid w:val="008855C3"/>
    <w:rsid w:val="00885B33"/>
    <w:rsid w:val="00885CC9"/>
    <w:rsid w:val="0088659E"/>
    <w:rsid w:val="0088707B"/>
    <w:rsid w:val="008871E0"/>
    <w:rsid w:val="00890009"/>
    <w:rsid w:val="008901CD"/>
    <w:rsid w:val="00890927"/>
    <w:rsid w:val="00890A10"/>
    <w:rsid w:val="00890A3F"/>
    <w:rsid w:val="00891281"/>
    <w:rsid w:val="00891E22"/>
    <w:rsid w:val="0089205E"/>
    <w:rsid w:val="00892AC6"/>
    <w:rsid w:val="008938BD"/>
    <w:rsid w:val="00894172"/>
    <w:rsid w:val="0089477F"/>
    <w:rsid w:val="0089541E"/>
    <w:rsid w:val="0089545B"/>
    <w:rsid w:val="0089649D"/>
    <w:rsid w:val="008964FB"/>
    <w:rsid w:val="00897628"/>
    <w:rsid w:val="008978A6"/>
    <w:rsid w:val="008A140C"/>
    <w:rsid w:val="008A17D8"/>
    <w:rsid w:val="008A1BA8"/>
    <w:rsid w:val="008A2784"/>
    <w:rsid w:val="008A2E49"/>
    <w:rsid w:val="008A337E"/>
    <w:rsid w:val="008A370C"/>
    <w:rsid w:val="008A3DE1"/>
    <w:rsid w:val="008A49F6"/>
    <w:rsid w:val="008A55B9"/>
    <w:rsid w:val="008A5790"/>
    <w:rsid w:val="008A611F"/>
    <w:rsid w:val="008A6692"/>
    <w:rsid w:val="008A757C"/>
    <w:rsid w:val="008A7859"/>
    <w:rsid w:val="008A7E40"/>
    <w:rsid w:val="008B07B7"/>
    <w:rsid w:val="008B08BF"/>
    <w:rsid w:val="008B298B"/>
    <w:rsid w:val="008B2B81"/>
    <w:rsid w:val="008B3B86"/>
    <w:rsid w:val="008B4112"/>
    <w:rsid w:val="008B44B3"/>
    <w:rsid w:val="008B4C1C"/>
    <w:rsid w:val="008B53EA"/>
    <w:rsid w:val="008B5757"/>
    <w:rsid w:val="008B5D7A"/>
    <w:rsid w:val="008B64A4"/>
    <w:rsid w:val="008B6543"/>
    <w:rsid w:val="008B6932"/>
    <w:rsid w:val="008B6ED9"/>
    <w:rsid w:val="008B7493"/>
    <w:rsid w:val="008B74DD"/>
    <w:rsid w:val="008B791D"/>
    <w:rsid w:val="008B7CC5"/>
    <w:rsid w:val="008C06F2"/>
    <w:rsid w:val="008C112F"/>
    <w:rsid w:val="008C198C"/>
    <w:rsid w:val="008C2582"/>
    <w:rsid w:val="008C2755"/>
    <w:rsid w:val="008C2CCF"/>
    <w:rsid w:val="008C342A"/>
    <w:rsid w:val="008C34F9"/>
    <w:rsid w:val="008C3811"/>
    <w:rsid w:val="008C3A4D"/>
    <w:rsid w:val="008C3C8C"/>
    <w:rsid w:val="008C50ED"/>
    <w:rsid w:val="008C50FA"/>
    <w:rsid w:val="008C5CB6"/>
    <w:rsid w:val="008C5CFF"/>
    <w:rsid w:val="008C5F2D"/>
    <w:rsid w:val="008C6803"/>
    <w:rsid w:val="008C6A8A"/>
    <w:rsid w:val="008C6E7C"/>
    <w:rsid w:val="008C7617"/>
    <w:rsid w:val="008C7E4C"/>
    <w:rsid w:val="008D0013"/>
    <w:rsid w:val="008D0754"/>
    <w:rsid w:val="008D0AF8"/>
    <w:rsid w:val="008D0C99"/>
    <w:rsid w:val="008D0DEC"/>
    <w:rsid w:val="008D115F"/>
    <w:rsid w:val="008D2E90"/>
    <w:rsid w:val="008D3384"/>
    <w:rsid w:val="008D41E0"/>
    <w:rsid w:val="008D4688"/>
    <w:rsid w:val="008D5801"/>
    <w:rsid w:val="008D5AF0"/>
    <w:rsid w:val="008D63B8"/>
    <w:rsid w:val="008D6443"/>
    <w:rsid w:val="008D701D"/>
    <w:rsid w:val="008D7265"/>
    <w:rsid w:val="008E0985"/>
    <w:rsid w:val="008E11DE"/>
    <w:rsid w:val="008E1348"/>
    <w:rsid w:val="008E21E9"/>
    <w:rsid w:val="008E2381"/>
    <w:rsid w:val="008E29FF"/>
    <w:rsid w:val="008E509B"/>
    <w:rsid w:val="008E5BC5"/>
    <w:rsid w:val="008E6034"/>
    <w:rsid w:val="008E7BF6"/>
    <w:rsid w:val="008E7C37"/>
    <w:rsid w:val="008F040F"/>
    <w:rsid w:val="008F07CA"/>
    <w:rsid w:val="008F09D5"/>
    <w:rsid w:val="008F137F"/>
    <w:rsid w:val="008F16EB"/>
    <w:rsid w:val="008F1A45"/>
    <w:rsid w:val="008F1F26"/>
    <w:rsid w:val="008F229D"/>
    <w:rsid w:val="008F2933"/>
    <w:rsid w:val="008F29EE"/>
    <w:rsid w:val="008F2E96"/>
    <w:rsid w:val="008F2EE4"/>
    <w:rsid w:val="008F3260"/>
    <w:rsid w:val="008F3D41"/>
    <w:rsid w:val="008F3D84"/>
    <w:rsid w:val="008F41AE"/>
    <w:rsid w:val="008F42D1"/>
    <w:rsid w:val="008F48D4"/>
    <w:rsid w:val="008F4F0E"/>
    <w:rsid w:val="008F57E8"/>
    <w:rsid w:val="008F6022"/>
    <w:rsid w:val="008F6156"/>
    <w:rsid w:val="008F63B2"/>
    <w:rsid w:val="008F6C61"/>
    <w:rsid w:val="008F6D79"/>
    <w:rsid w:val="008F725B"/>
    <w:rsid w:val="008F734C"/>
    <w:rsid w:val="008F76FA"/>
    <w:rsid w:val="008F78B4"/>
    <w:rsid w:val="00900761"/>
    <w:rsid w:val="009008D5"/>
    <w:rsid w:val="00900CD2"/>
    <w:rsid w:val="00901186"/>
    <w:rsid w:val="00901B25"/>
    <w:rsid w:val="00901DCF"/>
    <w:rsid w:val="00902763"/>
    <w:rsid w:val="00903130"/>
    <w:rsid w:val="009034F8"/>
    <w:rsid w:val="009038ED"/>
    <w:rsid w:val="00904044"/>
    <w:rsid w:val="00904492"/>
    <w:rsid w:val="009044A7"/>
    <w:rsid w:val="009048A7"/>
    <w:rsid w:val="00904B21"/>
    <w:rsid w:val="00906459"/>
    <w:rsid w:val="00906DBE"/>
    <w:rsid w:val="009071F9"/>
    <w:rsid w:val="009078BC"/>
    <w:rsid w:val="0090791C"/>
    <w:rsid w:val="00910738"/>
    <w:rsid w:val="00911684"/>
    <w:rsid w:val="00913E9C"/>
    <w:rsid w:val="00914021"/>
    <w:rsid w:val="0091424A"/>
    <w:rsid w:val="009148A4"/>
    <w:rsid w:val="009153FA"/>
    <w:rsid w:val="00915DB0"/>
    <w:rsid w:val="009161AE"/>
    <w:rsid w:val="00916B65"/>
    <w:rsid w:val="0091715D"/>
    <w:rsid w:val="009171B1"/>
    <w:rsid w:val="0091747F"/>
    <w:rsid w:val="009174E8"/>
    <w:rsid w:val="00920B13"/>
    <w:rsid w:val="00920E98"/>
    <w:rsid w:val="0092268D"/>
    <w:rsid w:val="009231A1"/>
    <w:rsid w:val="00923D0A"/>
    <w:rsid w:val="00923FC3"/>
    <w:rsid w:val="00924115"/>
    <w:rsid w:val="0092638B"/>
    <w:rsid w:val="00927B6E"/>
    <w:rsid w:val="009300DD"/>
    <w:rsid w:val="00930348"/>
    <w:rsid w:val="00930CBB"/>
    <w:rsid w:val="009310B6"/>
    <w:rsid w:val="009318D8"/>
    <w:rsid w:val="00931D3F"/>
    <w:rsid w:val="00933733"/>
    <w:rsid w:val="00934709"/>
    <w:rsid w:val="00934A15"/>
    <w:rsid w:val="0093507D"/>
    <w:rsid w:val="009351BA"/>
    <w:rsid w:val="009356D6"/>
    <w:rsid w:val="00935A92"/>
    <w:rsid w:val="00935E16"/>
    <w:rsid w:val="0093628A"/>
    <w:rsid w:val="0093655B"/>
    <w:rsid w:val="009367C5"/>
    <w:rsid w:val="009373B4"/>
    <w:rsid w:val="00937464"/>
    <w:rsid w:val="009376AC"/>
    <w:rsid w:val="00937A7D"/>
    <w:rsid w:val="009403ED"/>
    <w:rsid w:val="009408FB"/>
    <w:rsid w:val="00940BC4"/>
    <w:rsid w:val="00941101"/>
    <w:rsid w:val="00941B21"/>
    <w:rsid w:val="00942019"/>
    <w:rsid w:val="00942A9D"/>
    <w:rsid w:val="00942BE5"/>
    <w:rsid w:val="00942FC0"/>
    <w:rsid w:val="009435CB"/>
    <w:rsid w:val="00943A68"/>
    <w:rsid w:val="00943C8E"/>
    <w:rsid w:val="00943FF0"/>
    <w:rsid w:val="00944520"/>
    <w:rsid w:val="00944641"/>
    <w:rsid w:val="00944893"/>
    <w:rsid w:val="00944BEC"/>
    <w:rsid w:val="00945015"/>
    <w:rsid w:val="00945D17"/>
    <w:rsid w:val="0094670E"/>
    <w:rsid w:val="00946DC9"/>
    <w:rsid w:val="00947807"/>
    <w:rsid w:val="00947A57"/>
    <w:rsid w:val="009505CB"/>
    <w:rsid w:val="00950DDB"/>
    <w:rsid w:val="00951730"/>
    <w:rsid w:val="009518D6"/>
    <w:rsid w:val="009520AB"/>
    <w:rsid w:val="0095213B"/>
    <w:rsid w:val="009527B5"/>
    <w:rsid w:val="00952E19"/>
    <w:rsid w:val="009536E7"/>
    <w:rsid w:val="0095378E"/>
    <w:rsid w:val="00953838"/>
    <w:rsid w:val="00953860"/>
    <w:rsid w:val="009541C4"/>
    <w:rsid w:val="009551DC"/>
    <w:rsid w:val="00955757"/>
    <w:rsid w:val="0095577B"/>
    <w:rsid w:val="009566E3"/>
    <w:rsid w:val="00956CC8"/>
    <w:rsid w:val="009575A3"/>
    <w:rsid w:val="00957759"/>
    <w:rsid w:val="0095782D"/>
    <w:rsid w:val="00960310"/>
    <w:rsid w:val="00960710"/>
    <w:rsid w:val="0096111A"/>
    <w:rsid w:val="00961A44"/>
    <w:rsid w:val="00961C88"/>
    <w:rsid w:val="00962149"/>
    <w:rsid w:val="009629CD"/>
    <w:rsid w:val="00962E3B"/>
    <w:rsid w:val="00964E25"/>
    <w:rsid w:val="009651CA"/>
    <w:rsid w:val="009655E0"/>
    <w:rsid w:val="00965DCC"/>
    <w:rsid w:val="00966128"/>
    <w:rsid w:val="00966EA0"/>
    <w:rsid w:val="00966F7C"/>
    <w:rsid w:val="00967A2F"/>
    <w:rsid w:val="00967C9B"/>
    <w:rsid w:val="00967DC7"/>
    <w:rsid w:val="00970473"/>
    <w:rsid w:val="009710CE"/>
    <w:rsid w:val="00971434"/>
    <w:rsid w:val="0097195D"/>
    <w:rsid w:val="00972215"/>
    <w:rsid w:val="009728D9"/>
    <w:rsid w:val="00972A77"/>
    <w:rsid w:val="00972E91"/>
    <w:rsid w:val="009737A2"/>
    <w:rsid w:val="00973974"/>
    <w:rsid w:val="00973DD1"/>
    <w:rsid w:val="009742AA"/>
    <w:rsid w:val="009752C5"/>
    <w:rsid w:val="0097548E"/>
    <w:rsid w:val="009779A8"/>
    <w:rsid w:val="009804D2"/>
    <w:rsid w:val="00980B58"/>
    <w:rsid w:val="00980C02"/>
    <w:rsid w:val="00981661"/>
    <w:rsid w:val="00981F97"/>
    <w:rsid w:val="00982093"/>
    <w:rsid w:val="00983557"/>
    <w:rsid w:val="00983A00"/>
    <w:rsid w:val="00983C41"/>
    <w:rsid w:val="009841B8"/>
    <w:rsid w:val="009844EE"/>
    <w:rsid w:val="009847B0"/>
    <w:rsid w:val="009849D0"/>
    <w:rsid w:val="009850F3"/>
    <w:rsid w:val="009854A9"/>
    <w:rsid w:val="009857C6"/>
    <w:rsid w:val="00987F62"/>
    <w:rsid w:val="00990D38"/>
    <w:rsid w:val="0099219D"/>
    <w:rsid w:val="00993949"/>
    <w:rsid w:val="00995186"/>
    <w:rsid w:val="00995369"/>
    <w:rsid w:val="009955EB"/>
    <w:rsid w:val="0099639B"/>
    <w:rsid w:val="00997FF4"/>
    <w:rsid w:val="009A0CD5"/>
    <w:rsid w:val="009A0E16"/>
    <w:rsid w:val="009A1052"/>
    <w:rsid w:val="009A12F1"/>
    <w:rsid w:val="009A16FE"/>
    <w:rsid w:val="009A1735"/>
    <w:rsid w:val="009A2010"/>
    <w:rsid w:val="009A2B52"/>
    <w:rsid w:val="009A31E9"/>
    <w:rsid w:val="009A3657"/>
    <w:rsid w:val="009A3757"/>
    <w:rsid w:val="009A3CD7"/>
    <w:rsid w:val="009A4B82"/>
    <w:rsid w:val="009A4C35"/>
    <w:rsid w:val="009A51EE"/>
    <w:rsid w:val="009A57D4"/>
    <w:rsid w:val="009A61A6"/>
    <w:rsid w:val="009A65E2"/>
    <w:rsid w:val="009B0020"/>
    <w:rsid w:val="009B03FA"/>
    <w:rsid w:val="009B0658"/>
    <w:rsid w:val="009B069F"/>
    <w:rsid w:val="009B0E9D"/>
    <w:rsid w:val="009B19B6"/>
    <w:rsid w:val="009B1A18"/>
    <w:rsid w:val="009B1AC2"/>
    <w:rsid w:val="009B261D"/>
    <w:rsid w:val="009B2C18"/>
    <w:rsid w:val="009B4D0F"/>
    <w:rsid w:val="009B5341"/>
    <w:rsid w:val="009B5C5A"/>
    <w:rsid w:val="009B677B"/>
    <w:rsid w:val="009B6DF7"/>
    <w:rsid w:val="009B72BB"/>
    <w:rsid w:val="009C033F"/>
    <w:rsid w:val="009C0620"/>
    <w:rsid w:val="009C0687"/>
    <w:rsid w:val="009C25FB"/>
    <w:rsid w:val="009C264D"/>
    <w:rsid w:val="009C3D3D"/>
    <w:rsid w:val="009C4803"/>
    <w:rsid w:val="009C58C0"/>
    <w:rsid w:val="009C58D7"/>
    <w:rsid w:val="009C5B22"/>
    <w:rsid w:val="009C6147"/>
    <w:rsid w:val="009C64A4"/>
    <w:rsid w:val="009C66EB"/>
    <w:rsid w:val="009C6AFB"/>
    <w:rsid w:val="009C6FE5"/>
    <w:rsid w:val="009C7C86"/>
    <w:rsid w:val="009C7D38"/>
    <w:rsid w:val="009D0108"/>
    <w:rsid w:val="009D0612"/>
    <w:rsid w:val="009D0771"/>
    <w:rsid w:val="009D0B04"/>
    <w:rsid w:val="009D1979"/>
    <w:rsid w:val="009D1E32"/>
    <w:rsid w:val="009D22D0"/>
    <w:rsid w:val="009D25C0"/>
    <w:rsid w:val="009D381D"/>
    <w:rsid w:val="009D3C8F"/>
    <w:rsid w:val="009D3FDF"/>
    <w:rsid w:val="009D4273"/>
    <w:rsid w:val="009D48B1"/>
    <w:rsid w:val="009D4AEB"/>
    <w:rsid w:val="009D50D7"/>
    <w:rsid w:val="009D5111"/>
    <w:rsid w:val="009D654D"/>
    <w:rsid w:val="009D732D"/>
    <w:rsid w:val="009D76FD"/>
    <w:rsid w:val="009D7842"/>
    <w:rsid w:val="009D7C4F"/>
    <w:rsid w:val="009D7FAB"/>
    <w:rsid w:val="009E2286"/>
    <w:rsid w:val="009E38EA"/>
    <w:rsid w:val="009E3A46"/>
    <w:rsid w:val="009E46A2"/>
    <w:rsid w:val="009E4984"/>
    <w:rsid w:val="009E4B24"/>
    <w:rsid w:val="009E5C26"/>
    <w:rsid w:val="009E5EC3"/>
    <w:rsid w:val="009E63E7"/>
    <w:rsid w:val="009E6966"/>
    <w:rsid w:val="009E69F0"/>
    <w:rsid w:val="009E7408"/>
    <w:rsid w:val="009E7909"/>
    <w:rsid w:val="009E7FCA"/>
    <w:rsid w:val="009F0383"/>
    <w:rsid w:val="009F1230"/>
    <w:rsid w:val="009F1A64"/>
    <w:rsid w:val="009F2D16"/>
    <w:rsid w:val="009F3490"/>
    <w:rsid w:val="009F3679"/>
    <w:rsid w:val="009F4297"/>
    <w:rsid w:val="009F4B92"/>
    <w:rsid w:val="009F5E92"/>
    <w:rsid w:val="009F6407"/>
    <w:rsid w:val="009F655F"/>
    <w:rsid w:val="009F6614"/>
    <w:rsid w:val="009F7571"/>
    <w:rsid w:val="009F7621"/>
    <w:rsid w:val="009F76E0"/>
    <w:rsid w:val="009F7AE6"/>
    <w:rsid w:val="009F7DB0"/>
    <w:rsid w:val="009F7DC4"/>
    <w:rsid w:val="00A00D1C"/>
    <w:rsid w:val="00A01471"/>
    <w:rsid w:val="00A01899"/>
    <w:rsid w:val="00A01DFD"/>
    <w:rsid w:val="00A01F9F"/>
    <w:rsid w:val="00A02610"/>
    <w:rsid w:val="00A028DF"/>
    <w:rsid w:val="00A029C0"/>
    <w:rsid w:val="00A030F2"/>
    <w:rsid w:val="00A03769"/>
    <w:rsid w:val="00A04207"/>
    <w:rsid w:val="00A044AE"/>
    <w:rsid w:val="00A05BBF"/>
    <w:rsid w:val="00A07883"/>
    <w:rsid w:val="00A07FF3"/>
    <w:rsid w:val="00A117D7"/>
    <w:rsid w:val="00A11FF6"/>
    <w:rsid w:val="00A12D50"/>
    <w:rsid w:val="00A13075"/>
    <w:rsid w:val="00A13CC0"/>
    <w:rsid w:val="00A13E4B"/>
    <w:rsid w:val="00A140F5"/>
    <w:rsid w:val="00A14298"/>
    <w:rsid w:val="00A14500"/>
    <w:rsid w:val="00A15947"/>
    <w:rsid w:val="00A16BE2"/>
    <w:rsid w:val="00A170C9"/>
    <w:rsid w:val="00A17265"/>
    <w:rsid w:val="00A17552"/>
    <w:rsid w:val="00A17B0D"/>
    <w:rsid w:val="00A17B9A"/>
    <w:rsid w:val="00A17D7A"/>
    <w:rsid w:val="00A20B44"/>
    <w:rsid w:val="00A20B91"/>
    <w:rsid w:val="00A217AE"/>
    <w:rsid w:val="00A21D44"/>
    <w:rsid w:val="00A21E68"/>
    <w:rsid w:val="00A22B6D"/>
    <w:rsid w:val="00A22C5E"/>
    <w:rsid w:val="00A22FEA"/>
    <w:rsid w:val="00A2419B"/>
    <w:rsid w:val="00A24FC1"/>
    <w:rsid w:val="00A257D6"/>
    <w:rsid w:val="00A25BB8"/>
    <w:rsid w:val="00A25C0E"/>
    <w:rsid w:val="00A25FC0"/>
    <w:rsid w:val="00A26085"/>
    <w:rsid w:val="00A263CF"/>
    <w:rsid w:val="00A2678F"/>
    <w:rsid w:val="00A27304"/>
    <w:rsid w:val="00A279F1"/>
    <w:rsid w:val="00A27E06"/>
    <w:rsid w:val="00A309BF"/>
    <w:rsid w:val="00A309FD"/>
    <w:rsid w:val="00A3118D"/>
    <w:rsid w:val="00A31A0A"/>
    <w:rsid w:val="00A32408"/>
    <w:rsid w:val="00A325D6"/>
    <w:rsid w:val="00A327A4"/>
    <w:rsid w:val="00A3437D"/>
    <w:rsid w:val="00A343A6"/>
    <w:rsid w:val="00A3510C"/>
    <w:rsid w:val="00A361C6"/>
    <w:rsid w:val="00A37066"/>
    <w:rsid w:val="00A37591"/>
    <w:rsid w:val="00A37D5E"/>
    <w:rsid w:val="00A40EF7"/>
    <w:rsid w:val="00A40F4E"/>
    <w:rsid w:val="00A41B34"/>
    <w:rsid w:val="00A41E67"/>
    <w:rsid w:val="00A42336"/>
    <w:rsid w:val="00A423D7"/>
    <w:rsid w:val="00A429AA"/>
    <w:rsid w:val="00A42A75"/>
    <w:rsid w:val="00A42B9E"/>
    <w:rsid w:val="00A42BCC"/>
    <w:rsid w:val="00A42E7C"/>
    <w:rsid w:val="00A4307A"/>
    <w:rsid w:val="00A4311F"/>
    <w:rsid w:val="00A438EE"/>
    <w:rsid w:val="00A445F6"/>
    <w:rsid w:val="00A44E80"/>
    <w:rsid w:val="00A451A4"/>
    <w:rsid w:val="00A45743"/>
    <w:rsid w:val="00A46097"/>
    <w:rsid w:val="00A46585"/>
    <w:rsid w:val="00A4696B"/>
    <w:rsid w:val="00A46A0F"/>
    <w:rsid w:val="00A5150D"/>
    <w:rsid w:val="00A51BBE"/>
    <w:rsid w:val="00A52EF2"/>
    <w:rsid w:val="00A53BA1"/>
    <w:rsid w:val="00A54096"/>
    <w:rsid w:val="00A544FB"/>
    <w:rsid w:val="00A547A5"/>
    <w:rsid w:val="00A553CB"/>
    <w:rsid w:val="00A55BBB"/>
    <w:rsid w:val="00A56209"/>
    <w:rsid w:val="00A56509"/>
    <w:rsid w:val="00A56C54"/>
    <w:rsid w:val="00A56D96"/>
    <w:rsid w:val="00A570DF"/>
    <w:rsid w:val="00A57870"/>
    <w:rsid w:val="00A57B71"/>
    <w:rsid w:val="00A57EB1"/>
    <w:rsid w:val="00A60584"/>
    <w:rsid w:val="00A609A8"/>
    <w:rsid w:val="00A61499"/>
    <w:rsid w:val="00A6163F"/>
    <w:rsid w:val="00A618D1"/>
    <w:rsid w:val="00A62259"/>
    <w:rsid w:val="00A6256E"/>
    <w:rsid w:val="00A63356"/>
    <w:rsid w:val="00A63471"/>
    <w:rsid w:val="00A63AAE"/>
    <w:rsid w:val="00A645D5"/>
    <w:rsid w:val="00A65082"/>
    <w:rsid w:val="00A659CA"/>
    <w:rsid w:val="00A66174"/>
    <w:rsid w:val="00A66681"/>
    <w:rsid w:val="00A66980"/>
    <w:rsid w:val="00A66FF3"/>
    <w:rsid w:val="00A70108"/>
    <w:rsid w:val="00A704B1"/>
    <w:rsid w:val="00A70AD3"/>
    <w:rsid w:val="00A71F92"/>
    <w:rsid w:val="00A72384"/>
    <w:rsid w:val="00A72CE0"/>
    <w:rsid w:val="00A72D07"/>
    <w:rsid w:val="00A73AC7"/>
    <w:rsid w:val="00A74DAB"/>
    <w:rsid w:val="00A75315"/>
    <w:rsid w:val="00A756EE"/>
    <w:rsid w:val="00A75DD6"/>
    <w:rsid w:val="00A7618D"/>
    <w:rsid w:val="00A761BD"/>
    <w:rsid w:val="00A76BE9"/>
    <w:rsid w:val="00A76C72"/>
    <w:rsid w:val="00A76EF4"/>
    <w:rsid w:val="00A7701D"/>
    <w:rsid w:val="00A77162"/>
    <w:rsid w:val="00A77B1B"/>
    <w:rsid w:val="00A77BCF"/>
    <w:rsid w:val="00A77E54"/>
    <w:rsid w:val="00A81693"/>
    <w:rsid w:val="00A81F42"/>
    <w:rsid w:val="00A82394"/>
    <w:rsid w:val="00A825FC"/>
    <w:rsid w:val="00A82765"/>
    <w:rsid w:val="00A832B0"/>
    <w:rsid w:val="00A84056"/>
    <w:rsid w:val="00A84518"/>
    <w:rsid w:val="00A8470D"/>
    <w:rsid w:val="00A8589F"/>
    <w:rsid w:val="00A8708E"/>
    <w:rsid w:val="00A872C4"/>
    <w:rsid w:val="00A90B3A"/>
    <w:rsid w:val="00A910FF"/>
    <w:rsid w:val="00A92C75"/>
    <w:rsid w:val="00A93022"/>
    <w:rsid w:val="00A93DCD"/>
    <w:rsid w:val="00A93E45"/>
    <w:rsid w:val="00A94532"/>
    <w:rsid w:val="00A94736"/>
    <w:rsid w:val="00A95173"/>
    <w:rsid w:val="00A956C2"/>
    <w:rsid w:val="00A95836"/>
    <w:rsid w:val="00A95C2D"/>
    <w:rsid w:val="00A963D7"/>
    <w:rsid w:val="00A96984"/>
    <w:rsid w:val="00A9785B"/>
    <w:rsid w:val="00A9786D"/>
    <w:rsid w:val="00AA008D"/>
    <w:rsid w:val="00AA0110"/>
    <w:rsid w:val="00AA06A4"/>
    <w:rsid w:val="00AA0E94"/>
    <w:rsid w:val="00AA11E2"/>
    <w:rsid w:val="00AA25CD"/>
    <w:rsid w:val="00AA25FA"/>
    <w:rsid w:val="00AA34FD"/>
    <w:rsid w:val="00AA42FC"/>
    <w:rsid w:val="00AA4737"/>
    <w:rsid w:val="00AA486A"/>
    <w:rsid w:val="00AA4949"/>
    <w:rsid w:val="00AA4A97"/>
    <w:rsid w:val="00AA518A"/>
    <w:rsid w:val="00AA60A5"/>
    <w:rsid w:val="00AA690A"/>
    <w:rsid w:val="00AA6F77"/>
    <w:rsid w:val="00AA73A4"/>
    <w:rsid w:val="00AA7449"/>
    <w:rsid w:val="00AA76D6"/>
    <w:rsid w:val="00AB070E"/>
    <w:rsid w:val="00AB1831"/>
    <w:rsid w:val="00AB26FD"/>
    <w:rsid w:val="00AB3266"/>
    <w:rsid w:val="00AB44E4"/>
    <w:rsid w:val="00AB4A8B"/>
    <w:rsid w:val="00AB50B5"/>
    <w:rsid w:val="00AB7CD0"/>
    <w:rsid w:val="00AB7E94"/>
    <w:rsid w:val="00AC11ED"/>
    <w:rsid w:val="00AC1C0F"/>
    <w:rsid w:val="00AC2663"/>
    <w:rsid w:val="00AC28E5"/>
    <w:rsid w:val="00AC2ADB"/>
    <w:rsid w:val="00AC32E2"/>
    <w:rsid w:val="00AC3572"/>
    <w:rsid w:val="00AC3D10"/>
    <w:rsid w:val="00AC3E0B"/>
    <w:rsid w:val="00AC3E51"/>
    <w:rsid w:val="00AC5173"/>
    <w:rsid w:val="00AC5BFA"/>
    <w:rsid w:val="00AC5F12"/>
    <w:rsid w:val="00AC6377"/>
    <w:rsid w:val="00AC651A"/>
    <w:rsid w:val="00AC6B4D"/>
    <w:rsid w:val="00AC6D34"/>
    <w:rsid w:val="00AC7DAE"/>
    <w:rsid w:val="00AC7E73"/>
    <w:rsid w:val="00AC7EE0"/>
    <w:rsid w:val="00AD024B"/>
    <w:rsid w:val="00AD0A19"/>
    <w:rsid w:val="00AD0BD4"/>
    <w:rsid w:val="00AD1DB7"/>
    <w:rsid w:val="00AD2388"/>
    <w:rsid w:val="00AD265D"/>
    <w:rsid w:val="00AD27CA"/>
    <w:rsid w:val="00AD2AD3"/>
    <w:rsid w:val="00AD3830"/>
    <w:rsid w:val="00AD3C45"/>
    <w:rsid w:val="00AD432C"/>
    <w:rsid w:val="00AD4900"/>
    <w:rsid w:val="00AD4A83"/>
    <w:rsid w:val="00AD52B0"/>
    <w:rsid w:val="00AD5304"/>
    <w:rsid w:val="00AD5333"/>
    <w:rsid w:val="00AD53BC"/>
    <w:rsid w:val="00AD5B2D"/>
    <w:rsid w:val="00AD64E5"/>
    <w:rsid w:val="00AD705B"/>
    <w:rsid w:val="00AD7E8F"/>
    <w:rsid w:val="00AE0BA6"/>
    <w:rsid w:val="00AE1048"/>
    <w:rsid w:val="00AE16AF"/>
    <w:rsid w:val="00AE1AE6"/>
    <w:rsid w:val="00AE2198"/>
    <w:rsid w:val="00AE28CC"/>
    <w:rsid w:val="00AE2FD2"/>
    <w:rsid w:val="00AE3D06"/>
    <w:rsid w:val="00AE40A2"/>
    <w:rsid w:val="00AE483F"/>
    <w:rsid w:val="00AE4C97"/>
    <w:rsid w:val="00AE5033"/>
    <w:rsid w:val="00AE5059"/>
    <w:rsid w:val="00AE5151"/>
    <w:rsid w:val="00AE5EBF"/>
    <w:rsid w:val="00AE5F63"/>
    <w:rsid w:val="00AE62B4"/>
    <w:rsid w:val="00AE6AD7"/>
    <w:rsid w:val="00AE7069"/>
    <w:rsid w:val="00AF0586"/>
    <w:rsid w:val="00AF0F6C"/>
    <w:rsid w:val="00AF1224"/>
    <w:rsid w:val="00AF1BD3"/>
    <w:rsid w:val="00AF2248"/>
    <w:rsid w:val="00AF23BB"/>
    <w:rsid w:val="00AF2559"/>
    <w:rsid w:val="00AF2AE3"/>
    <w:rsid w:val="00AF3228"/>
    <w:rsid w:val="00AF3372"/>
    <w:rsid w:val="00AF3505"/>
    <w:rsid w:val="00AF4011"/>
    <w:rsid w:val="00AF4564"/>
    <w:rsid w:val="00AF495B"/>
    <w:rsid w:val="00AF4CCD"/>
    <w:rsid w:val="00AF583A"/>
    <w:rsid w:val="00AF5EC6"/>
    <w:rsid w:val="00AF615E"/>
    <w:rsid w:val="00AF69C0"/>
    <w:rsid w:val="00AF73C3"/>
    <w:rsid w:val="00B012A2"/>
    <w:rsid w:val="00B01430"/>
    <w:rsid w:val="00B01703"/>
    <w:rsid w:val="00B028CD"/>
    <w:rsid w:val="00B0397E"/>
    <w:rsid w:val="00B03D11"/>
    <w:rsid w:val="00B044D3"/>
    <w:rsid w:val="00B046B1"/>
    <w:rsid w:val="00B04AD3"/>
    <w:rsid w:val="00B04C0C"/>
    <w:rsid w:val="00B04C3B"/>
    <w:rsid w:val="00B060E9"/>
    <w:rsid w:val="00B0610C"/>
    <w:rsid w:val="00B06960"/>
    <w:rsid w:val="00B069FA"/>
    <w:rsid w:val="00B0714F"/>
    <w:rsid w:val="00B07934"/>
    <w:rsid w:val="00B07CA3"/>
    <w:rsid w:val="00B10FB2"/>
    <w:rsid w:val="00B111CC"/>
    <w:rsid w:val="00B111F2"/>
    <w:rsid w:val="00B117FE"/>
    <w:rsid w:val="00B123E0"/>
    <w:rsid w:val="00B1270B"/>
    <w:rsid w:val="00B132B1"/>
    <w:rsid w:val="00B13B0E"/>
    <w:rsid w:val="00B13DBF"/>
    <w:rsid w:val="00B140BC"/>
    <w:rsid w:val="00B1417D"/>
    <w:rsid w:val="00B141E7"/>
    <w:rsid w:val="00B142C8"/>
    <w:rsid w:val="00B15133"/>
    <w:rsid w:val="00B15908"/>
    <w:rsid w:val="00B15B92"/>
    <w:rsid w:val="00B16823"/>
    <w:rsid w:val="00B175A2"/>
    <w:rsid w:val="00B17A24"/>
    <w:rsid w:val="00B20493"/>
    <w:rsid w:val="00B21FA3"/>
    <w:rsid w:val="00B22408"/>
    <w:rsid w:val="00B224F7"/>
    <w:rsid w:val="00B22ABB"/>
    <w:rsid w:val="00B22C09"/>
    <w:rsid w:val="00B22D54"/>
    <w:rsid w:val="00B2332D"/>
    <w:rsid w:val="00B23D40"/>
    <w:rsid w:val="00B24126"/>
    <w:rsid w:val="00B2439E"/>
    <w:rsid w:val="00B246AE"/>
    <w:rsid w:val="00B247AF"/>
    <w:rsid w:val="00B24A70"/>
    <w:rsid w:val="00B25E37"/>
    <w:rsid w:val="00B2671B"/>
    <w:rsid w:val="00B26811"/>
    <w:rsid w:val="00B26C41"/>
    <w:rsid w:val="00B27886"/>
    <w:rsid w:val="00B27A5A"/>
    <w:rsid w:val="00B27AE4"/>
    <w:rsid w:val="00B30027"/>
    <w:rsid w:val="00B30444"/>
    <w:rsid w:val="00B30CB8"/>
    <w:rsid w:val="00B31B7D"/>
    <w:rsid w:val="00B32323"/>
    <w:rsid w:val="00B3250D"/>
    <w:rsid w:val="00B327AF"/>
    <w:rsid w:val="00B32B7B"/>
    <w:rsid w:val="00B32D01"/>
    <w:rsid w:val="00B33182"/>
    <w:rsid w:val="00B33357"/>
    <w:rsid w:val="00B333DD"/>
    <w:rsid w:val="00B33B3C"/>
    <w:rsid w:val="00B343BD"/>
    <w:rsid w:val="00B34416"/>
    <w:rsid w:val="00B3451A"/>
    <w:rsid w:val="00B3491C"/>
    <w:rsid w:val="00B34936"/>
    <w:rsid w:val="00B34E49"/>
    <w:rsid w:val="00B34E84"/>
    <w:rsid w:val="00B35ACF"/>
    <w:rsid w:val="00B35EAB"/>
    <w:rsid w:val="00B36132"/>
    <w:rsid w:val="00B36530"/>
    <w:rsid w:val="00B36DE2"/>
    <w:rsid w:val="00B36FC5"/>
    <w:rsid w:val="00B37B20"/>
    <w:rsid w:val="00B40259"/>
    <w:rsid w:val="00B40306"/>
    <w:rsid w:val="00B40520"/>
    <w:rsid w:val="00B409A0"/>
    <w:rsid w:val="00B41020"/>
    <w:rsid w:val="00B41C78"/>
    <w:rsid w:val="00B41C7B"/>
    <w:rsid w:val="00B41D87"/>
    <w:rsid w:val="00B4257F"/>
    <w:rsid w:val="00B42B93"/>
    <w:rsid w:val="00B42CC6"/>
    <w:rsid w:val="00B42DA2"/>
    <w:rsid w:val="00B42DC5"/>
    <w:rsid w:val="00B43B28"/>
    <w:rsid w:val="00B448D5"/>
    <w:rsid w:val="00B44E48"/>
    <w:rsid w:val="00B51368"/>
    <w:rsid w:val="00B51A5A"/>
    <w:rsid w:val="00B51E42"/>
    <w:rsid w:val="00B52EE4"/>
    <w:rsid w:val="00B53E43"/>
    <w:rsid w:val="00B54BAE"/>
    <w:rsid w:val="00B5534E"/>
    <w:rsid w:val="00B559ED"/>
    <w:rsid w:val="00B55FAE"/>
    <w:rsid w:val="00B560A7"/>
    <w:rsid w:val="00B56496"/>
    <w:rsid w:val="00B56EAE"/>
    <w:rsid w:val="00B57283"/>
    <w:rsid w:val="00B575E1"/>
    <w:rsid w:val="00B57EEA"/>
    <w:rsid w:val="00B604F0"/>
    <w:rsid w:val="00B60B8F"/>
    <w:rsid w:val="00B60D69"/>
    <w:rsid w:val="00B60D94"/>
    <w:rsid w:val="00B615C1"/>
    <w:rsid w:val="00B61D58"/>
    <w:rsid w:val="00B61E2E"/>
    <w:rsid w:val="00B61FBF"/>
    <w:rsid w:val="00B62C08"/>
    <w:rsid w:val="00B62E06"/>
    <w:rsid w:val="00B637D4"/>
    <w:rsid w:val="00B63B1A"/>
    <w:rsid w:val="00B655DF"/>
    <w:rsid w:val="00B65F29"/>
    <w:rsid w:val="00B65FF2"/>
    <w:rsid w:val="00B66D9C"/>
    <w:rsid w:val="00B6715F"/>
    <w:rsid w:val="00B67CC7"/>
    <w:rsid w:val="00B70232"/>
    <w:rsid w:val="00B705A5"/>
    <w:rsid w:val="00B711CB"/>
    <w:rsid w:val="00B715FD"/>
    <w:rsid w:val="00B71D51"/>
    <w:rsid w:val="00B723AB"/>
    <w:rsid w:val="00B726EE"/>
    <w:rsid w:val="00B73277"/>
    <w:rsid w:val="00B73962"/>
    <w:rsid w:val="00B73CF8"/>
    <w:rsid w:val="00B74DF7"/>
    <w:rsid w:val="00B75170"/>
    <w:rsid w:val="00B7522A"/>
    <w:rsid w:val="00B75510"/>
    <w:rsid w:val="00B7555C"/>
    <w:rsid w:val="00B75803"/>
    <w:rsid w:val="00B766BF"/>
    <w:rsid w:val="00B76CBF"/>
    <w:rsid w:val="00B77611"/>
    <w:rsid w:val="00B7795D"/>
    <w:rsid w:val="00B8005B"/>
    <w:rsid w:val="00B82F9E"/>
    <w:rsid w:val="00B83340"/>
    <w:rsid w:val="00B835E3"/>
    <w:rsid w:val="00B83722"/>
    <w:rsid w:val="00B83780"/>
    <w:rsid w:val="00B83782"/>
    <w:rsid w:val="00B83AA1"/>
    <w:rsid w:val="00B83B2C"/>
    <w:rsid w:val="00B844DD"/>
    <w:rsid w:val="00B84B20"/>
    <w:rsid w:val="00B85725"/>
    <w:rsid w:val="00B8598C"/>
    <w:rsid w:val="00B85FE4"/>
    <w:rsid w:val="00B86255"/>
    <w:rsid w:val="00B869E8"/>
    <w:rsid w:val="00B86B28"/>
    <w:rsid w:val="00B874D5"/>
    <w:rsid w:val="00B908C2"/>
    <w:rsid w:val="00B90DA3"/>
    <w:rsid w:val="00B91368"/>
    <w:rsid w:val="00B91A93"/>
    <w:rsid w:val="00B91D34"/>
    <w:rsid w:val="00B91FBB"/>
    <w:rsid w:val="00B91FFD"/>
    <w:rsid w:val="00B92328"/>
    <w:rsid w:val="00B93694"/>
    <w:rsid w:val="00B93AB8"/>
    <w:rsid w:val="00B93D72"/>
    <w:rsid w:val="00B952A0"/>
    <w:rsid w:val="00B9553B"/>
    <w:rsid w:val="00B96DC0"/>
    <w:rsid w:val="00B976B3"/>
    <w:rsid w:val="00B97A3C"/>
    <w:rsid w:val="00B97B8C"/>
    <w:rsid w:val="00BA0E07"/>
    <w:rsid w:val="00BA0F9E"/>
    <w:rsid w:val="00BA140B"/>
    <w:rsid w:val="00BA1667"/>
    <w:rsid w:val="00BA2299"/>
    <w:rsid w:val="00BA2471"/>
    <w:rsid w:val="00BA2883"/>
    <w:rsid w:val="00BA2A1D"/>
    <w:rsid w:val="00BA2C5F"/>
    <w:rsid w:val="00BA3165"/>
    <w:rsid w:val="00BA31B8"/>
    <w:rsid w:val="00BA47D7"/>
    <w:rsid w:val="00BA5911"/>
    <w:rsid w:val="00BA5AC7"/>
    <w:rsid w:val="00BA6207"/>
    <w:rsid w:val="00BA755A"/>
    <w:rsid w:val="00BA762D"/>
    <w:rsid w:val="00BA7F38"/>
    <w:rsid w:val="00BB0A3A"/>
    <w:rsid w:val="00BB0B63"/>
    <w:rsid w:val="00BB0EB1"/>
    <w:rsid w:val="00BB166F"/>
    <w:rsid w:val="00BB1BF2"/>
    <w:rsid w:val="00BB2274"/>
    <w:rsid w:val="00BB2CAE"/>
    <w:rsid w:val="00BB4669"/>
    <w:rsid w:val="00BB5201"/>
    <w:rsid w:val="00BB7E8F"/>
    <w:rsid w:val="00BC0740"/>
    <w:rsid w:val="00BC09BA"/>
    <w:rsid w:val="00BC0E89"/>
    <w:rsid w:val="00BC2051"/>
    <w:rsid w:val="00BC2375"/>
    <w:rsid w:val="00BC2755"/>
    <w:rsid w:val="00BC35F6"/>
    <w:rsid w:val="00BC4501"/>
    <w:rsid w:val="00BC4DCD"/>
    <w:rsid w:val="00BC525D"/>
    <w:rsid w:val="00BC56A3"/>
    <w:rsid w:val="00BC6276"/>
    <w:rsid w:val="00BC7408"/>
    <w:rsid w:val="00BC7EF5"/>
    <w:rsid w:val="00BD03E5"/>
    <w:rsid w:val="00BD0A1A"/>
    <w:rsid w:val="00BD164B"/>
    <w:rsid w:val="00BD1A3D"/>
    <w:rsid w:val="00BD1EF1"/>
    <w:rsid w:val="00BD2209"/>
    <w:rsid w:val="00BD2DE8"/>
    <w:rsid w:val="00BD2FA9"/>
    <w:rsid w:val="00BD31ED"/>
    <w:rsid w:val="00BD3EF8"/>
    <w:rsid w:val="00BD41CC"/>
    <w:rsid w:val="00BD45EA"/>
    <w:rsid w:val="00BD4860"/>
    <w:rsid w:val="00BD4BA2"/>
    <w:rsid w:val="00BD52F9"/>
    <w:rsid w:val="00BD567A"/>
    <w:rsid w:val="00BD6353"/>
    <w:rsid w:val="00BD701F"/>
    <w:rsid w:val="00BE0494"/>
    <w:rsid w:val="00BE0A83"/>
    <w:rsid w:val="00BE10A9"/>
    <w:rsid w:val="00BE19E6"/>
    <w:rsid w:val="00BE1E47"/>
    <w:rsid w:val="00BE296B"/>
    <w:rsid w:val="00BE30D6"/>
    <w:rsid w:val="00BE3AD5"/>
    <w:rsid w:val="00BE4FC7"/>
    <w:rsid w:val="00BE58BF"/>
    <w:rsid w:val="00BE7A8A"/>
    <w:rsid w:val="00BE7F04"/>
    <w:rsid w:val="00BF01A4"/>
    <w:rsid w:val="00BF0821"/>
    <w:rsid w:val="00BF0DF1"/>
    <w:rsid w:val="00BF0FD2"/>
    <w:rsid w:val="00BF12AE"/>
    <w:rsid w:val="00BF1575"/>
    <w:rsid w:val="00BF1611"/>
    <w:rsid w:val="00BF1893"/>
    <w:rsid w:val="00BF19B1"/>
    <w:rsid w:val="00BF264B"/>
    <w:rsid w:val="00BF3587"/>
    <w:rsid w:val="00BF3BAB"/>
    <w:rsid w:val="00BF3E80"/>
    <w:rsid w:val="00BF4004"/>
    <w:rsid w:val="00BF513D"/>
    <w:rsid w:val="00BF526E"/>
    <w:rsid w:val="00BF58D7"/>
    <w:rsid w:val="00BF6434"/>
    <w:rsid w:val="00BF660E"/>
    <w:rsid w:val="00BF6662"/>
    <w:rsid w:val="00BF69C8"/>
    <w:rsid w:val="00BF6BCF"/>
    <w:rsid w:val="00BF70D1"/>
    <w:rsid w:val="00BF73DC"/>
    <w:rsid w:val="00BF7AD9"/>
    <w:rsid w:val="00BF7C0A"/>
    <w:rsid w:val="00BF7FD0"/>
    <w:rsid w:val="00C00350"/>
    <w:rsid w:val="00C004CD"/>
    <w:rsid w:val="00C006C6"/>
    <w:rsid w:val="00C00971"/>
    <w:rsid w:val="00C021FD"/>
    <w:rsid w:val="00C02C39"/>
    <w:rsid w:val="00C03035"/>
    <w:rsid w:val="00C032BB"/>
    <w:rsid w:val="00C03542"/>
    <w:rsid w:val="00C03C2D"/>
    <w:rsid w:val="00C03E83"/>
    <w:rsid w:val="00C040A7"/>
    <w:rsid w:val="00C04888"/>
    <w:rsid w:val="00C04905"/>
    <w:rsid w:val="00C04CCF"/>
    <w:rsid w:val="00C04F8F"/>
    <w:rsid w:val="00C055BB"/>
    <w:rsid w:val="00C057FB"/>
    <w:rsid w:val="00C05DE6"/>
    <w:rsid w:val="00C0771A"/>
    <w:rsid w:val="00C07AE5"/>
    <w:rsid w:val="00C07C5B"/>
    <w:rsid w:val="00C105FA"/>
    <w:rsid w:val="00C11EB8"/>
    <w:rsid w:val="00C11FB0"/>
    <w:rsid w:val="00C124FF"/>
    <w:rsid w:val="00C12E31"/>
    <w:rsid w:val="00C14133"/>
    <w:rsid w:val="00C14AD6"/>
    <w:rsid w:val="00C157A2"/>
    <w:rsid w:val="00C15CF2"/>
    <w:rsid w:val="00C16050"/>
    <w:rsid w:val="00C1676B"/>
    <w:rsid w:val="00C16D15"/>
    <w:rsid w:val="00C170BB"/>
    <w:rsid w:val="00C171F3"/>
    <w:rsid w:val="00C17E5A"/>
    <w:rsid w:val="00C20815"/>
    <w:rsid w:val="00C20E8C"/>
    <w:rsid w:val="00C21B26"/>
    <w:rsid w:val="00C21FE0"/>
    <w:rsid w:val="00C22393"/>
    <w:rsid w:val="00C23E10"/>
    <w:rsid w:val="00C244D2"/>
    <w:rsid w:val="00C2467D"/>
    <w:rsid w:val="00C24B47"/>
    <w:rsid w:val="00C24D90"/>
    <w:rsid w:val="00C2596A"/>
    <w:rsid w:val="00C25FAC"/>
    <w:rsid w:val="00C26523"/>
    <w:rsid w:val="00C268BA"/>
    <w:rsid w:val="00C27099"/>
    <w:rsid w:val="00C27417"/>
    <w:rsid w:val="00C2773D"/>
    <w:rsid w:val="00C27E59"/>
    <w:rsid w:val="00C302B0"/>
    <w:rsid w:val="00C31104"/>
    <w:rsid w:val="00C320BB"/>
    <w:rsid w:val="00C321E7"/>
    <w:rsid w:val="00C33106"/>
    <w:rsid w:val="00C33164"/>
    <w:rsid w:val="00C332DA"/>
    <w:rsid w:val="00C33366"/>
    <w:rsid w:val="00C33CC7"/>
    <w:rsid w:val="00C33D2E"/>
    <w:rsid w:val="00C34259"/>
    <w:rsid w:val="00C34453"/>
    <w:rsid w:val="00C34915"/>
    <w:rsid w:val="00C34BF2"/>
    <w:rsid w:val="00C361CF"/>
    <w:rsid w:val="00C36B0D"/>
    <w:rsid w:val="00C36BB6"/>
    <w:rsid w:val="00C36E57"/>
    <w:rsid w:val="00C40046"/>
    <w:rsid w:val="00C401C5"/>
    <w:rsid w:val="00C4103D"/>
    <w:rsid w:val="00C41A8C"/>
    <w:rsid w:val="00C41F21"/>
    <w:rsid w:val="00C41F85"/>
    <w:rsid w:val="00C423F1"/>
    <w:rsid w:val="00C426A4"/>
    <w:rsid w:val="00C431B1"/>
    <w:rsid w:val="00C43304"/>
    <w:rsid w:val="00C43BEA"/>
    <w:rsid w:val="00C43D48"/>
    <w:rsid w:val="00C44132"/>
    <w:rsid w:val="00C44D09"/>
    <w:rsid w:val="00C457F0"/>
    <w:rsid w:val="00C45B75"/>
    <w:rsid w:val="00C462DB"/>
    <w:rsid w:val="00C4638D"/>
    <w:rsid w:val="00C46B69"/>
    <w:rsid w:val="00C47DB9"/>
    <w:rsid w:val="00C50C5E"/>
    <w:rsid w:val="00C512EF"/>
    <w:rsid w:val="00C519A2"/>
    <w:rsid w:val="00C51E97"/>
    <w:rsid w:val="00C52E54"/>
    <w:rsid w:val="00C53627"/>
    <w:rsid w:val="00C53802"/>
    <w:rsid w:val="00C53E29"/>
    <w:rsid w:val="00C53EDA"/>
    <w:rsid w:val="00C54E11"/>
    <w:rsid w:val="00C54E6A"/>
    <w:rsid w:val="00C552FC"/>
    <w:rsid w:val="00C557FC"/>
    <w:rsid w:val="00C5785F"/>
    <w:rsid w:val="00C578F7"/>
    <w:rsid w:val="00C57A40"/>
    <w:rsid w:val="00C57DBD"/>
    <w:rsid w:val="00C57DC2"/>
    <w:rsid w:val="00C6083D"/>
    <w:rsid w:val="00C61D6B"/>
    <w:rsid w:val="00C63B36"/>
    <w:rsid w:val="00C64A5D"/>
    <w:rsid w:val="00C64C70"/>
    <w:rsid w:val="00C64D8E"/>
    <w:rsid w:val="00C65F53"/>
    <w:rsid w:val="00C666EA"/>
    <w:rsid w:val="00C67361"/>
    <w:rsid w:val="00C6782D"/>
    <w:rsid w:val="00C702A6"/>
    <w:rsid w:val="00C705A0"/>
    <w:rsid w:val="00C70DC7"/>
    <w:rsid w:val="00C71660"/>
    <w:rsid w:val="00C718E5"/>
    <w:rsid w:val="00C726B7"/>
    <w:rsid w:val="00C746E4"/>
    <w:rsid w:val="00C75594"/>
    <w:rsid w:val="00C758C2"/>
    <w:rsid w:val="00C766BE"/>
    <w:rsid w:val="00C766E7"/>
    <w:rsid w:val="00C76887"/>
    <w:rsid w:val="00C76FD3"/>
    <w:rsid w:val="00C77033"/>
    <w:rsid w:val="00C77953"/>
    <w:rsid w:val="00C77C06"/>
    <w:rsid w:val="00C80678"/>
    <w:rsid w:val="00C80EE0"/>
    <w:rsid w:val="00C80FBA"/>
    <w:rsid w:val="00C81697"/>
    <w:rsid w:val="00C8186D"/>
    <w:rsid w:val="00C8249A"/>
    <w:rsid w:val="00C82C31"/>
    <w:rsid w:val="00C83BD8"/>
    <w:rsid w:val="00C8409B"/>
    <w:rsid w:val="00C84908"/>
    <w:rsid w:val="00C8499F"/>
    <w:rsid w:val="00C84CF6"/>
    <w:rsid w:val="00C85221"/>
    <w:rsid w:val="00C85A84"/>
    <w:rsid w:val="00C85B79"/>
    <w:rsid w:val="00C86369"/>
    <w:rsid w:val="00C86485"/>
    <w:rsid w:val="00C86B23"/>
    <w:rsid w:val="00C8727B"/>
    <w:rsid w:val="00C87770"/>
    <w:rsid w:val="00C9007E"/>
    <w:rsid w:val="00C90252"/>
    <w:rsid w:val="00C90A9E"/>
    <w:rsid w:val="00C91242"/>
    <w:rsid w:val="00C91317"/>
    <w:rsid w:val="00C91743"/>
    <w:rsid w:val="00C91A72"/>
    <w:rsid w:val="00C94362"/>
    <w:rsid w:val="00C9445D"/>
    <w:rsid w:val="00C948AA"/>
    <w:rsid w:val="00C97269"/>
    <w:rsid w:val="00C97745"/>
    <w:rsid w:val="00C979EF"/>
    <w:rsid w:val="00C97CE8"/>
    <w:rsid w:val="00CA0428"/>
    <w:rsid w:val="00CA11D0"/>
    <w:rsid w:val="00CA1DE2"/>
    <w:rsid w:val="00CA1FD8"/>
    <w:rsid w:val="00CA2ECC"/>
    <w:rsid w:val="00CA313E"/>
    <w:rsid w:val="00CA3FA0"/>
    <w:rsid w:val="00CA4027"/>
    <w:rsid w:val="00CA4B58"/>
    <w:rsid w:val="00CA525B"/>
    <w:rsid w:val="00CA5546"/>
    <w:rsid w:val="00CA57E2"/>
    <w:rsid w:val="00CA5C5C"/>
    <w:rsid w:val="00CA5F10"/>
    <w:rsid w:val="00CA6359"/>
    <w:rsid w:val="00CA64C7"/>
    <w:rsid w:val="00CA72FA"/>
    <w:rsid w:val="00CA75D3"/>
    <w:rsid w:val="00CB0C77"/>
    <w:rsid w:val="00CB1A6B"/>
    <w:rsid w:val="00CB1B39"/>
    <w:rsid w:val="00CB1EFD"/>
    <w:rsid w:val="00CB203B"/>
    <w:rsid w:val="00CB2BA6"/>
    <w:rsid w:val="00CB32D0"/>
    <w:rsid w:val="00CB401B"/>
    <w:rsid w:val="00CB4D9D"/>
    <w:rsid w:val="00CB6077"/>
    <w:rsid w:val="00CB6592"/>
    <w:rsid w:val="00CB7CD2"/>
    <w:rsid w:val="00CB7CEF"/>
    <w:rsid w:val="00CC0319"/>
    <w:rsid w:val="00CC0767"/>
    <w:rsid w:val="00CC0C2A"/>
    <w:rsid w:val="00CC0F17"/>
    <w:rsid w:val="00CC236F"/>
    <w:rsid w:val="00CC2EBB"/>
    <w:rsid w:val="00CC324E"/>
    <w:rsid w:val="00CC331B"/>
    <w:rsid w:val="00CC433B"/>
    <w:rsid w:val="00CC481E"/>
    <w:rsid w:val="00CC589C"/>
    <w:rsid w:val="00CC5BD8"/>
    <w:rsid w:val="00CC6486"/>
    <w:rsid w:val="00CC66CD"/>
    <w:rsid w:val="00CC750B"/>
    <w:rsid w:val="00CC7CED"/>
    <w:rsid w:val="00CC7FEE"/>
    <w:rsid w:val="00CD0BBA"/>
    <w:rsid w:val="00CD20CA"/>
    <w:rsid w:val="00CD2460"/>
    <w:rsid w:val="00CD3658"/>
    <w:rsid w:val="00CD3D50"/>
    <w:rsid w:val="00CD41B3"/>
    <w:rsid w:val="00CD41F7"/>
    <w:rsid w:val="00CD438B"/>
    <w:rsid w:val="00CD44F6"/>
    <w:rsid w:val="00CD4774"/>
    <w:rsid w:val="00CD55CB"/>
    <w:rsid w:val="00CD5FBB"/>
    <w:rsid w:val="00CD673B"/>
    <w:rsid w:val="00CD698A"/>
    <w:rsid w:val="00CD79EF"/>
    <w:rsid w:val="00CE0166"/>
    <w:rsid w:val="00CE01A0"/>
    <w:rsid w:val="00CE07E3"/>
    <w:rsid w:val="00CE13A4"/>
    <w:rsid w:val="00CE15E2"/>
    <w:rsid w:val="00CE19E3"/>
    <w:rsid w:val="00CE1AF2"/>
    <w:rsid w:val="00CE2119"/>
    <w:rsid w:val="00CE22F6"/>
    <w:rsid w:val="00CE25FB"/>
    <w:rsid w:val="00CE2E05"/>
    <w:rsid w:val="00CE301E"/>
    <w:rsid w:val="00CE3238"/>
    <w:rsid w:val="00CE5426"/>
    <w:rsid w:val="00CE582F"/>
    <w:rsid w:val="00CE595B"/>
    <w:rsid w:val="00CE6023"/>
    <w:rsid w:val="00CE6061"/>
    <w:rsid w:val="00CE75BA"/>
    <w:rsid w:val="00CF04D7"/>
    <w:rsid w:val="00CF1080"/>
    <w:rsid w:val="00CF185D"/>
    <w:rsid w:val="00CF1BCC"/>
    <w:rsid w:val="00CF1ECE"/>
    <w:rsid w:val="00CF2AFF"/>
    <w:rsid w:val="00CF3A47"/>
    <w:rsid w:val="00CF4288"/>
    <w:rsid w:val="00CF4AE5"/>
    <w:rsid w:val="00CF57B3"/>
    <w:rsid w:val="00CF5ED1"/>
    <w:rsid w:val="00CF612F"/>
    <w:rsid w:val="00CF68CD"/>
    <w:rsid w:val="00CF6FE8"/>
    <w:rsid w:val="00D00EC9"/>
    <w:rsid w:val="00D01BD0"/>
    <w:rsid w:val="00D01C27"/>
    <w:rsid w:val="00D024F1"/>
    <w:rsid w:val="00D02896"/>
    <w:rsid w:val="00D036A1"/>
    <w:rsid w:val="00D038D6"/>
    <w:rsid w:val="00D03B88"/>
    <w:rsid w:val="00D04D64"/>
    <w:rsid w:val="00D05794"/>
    <w:rsid w:val="00D05A62"/>
    <w:rsid w:val="00D0778E"/>
    <w:rsid w:val="00D105D2"/>
    <w:rsid w:val="00D108E5"/>
    <w:rsid w:val="00D11108"/>
    <w:rsid w:val="00D1142E"/>
    <w:rsid w:val="00D115A0"/>
    <w:rsid w:val="00D11FB4"/>
    <w:rsid w:val="00D13024"/>
    <w:rsid w:val="00D13EB6"/>
    <w:rsid w:val="00D14406"/>
    <w:rsid w:val="00D155E2"/>
    <w:rsid w:val="00D15603"/>
    <w:rsid w:val="00D15C14"/>
    <w:rsid w:val="00D161CE"/>
    <w:rsid w:val="00D1757B"/>
    <w:rsid w:val="00D17EC6"/>
    <w:rsid w:val="00D20E80"/>
    <w:rsid w:val="00D212D8"/>
    <w:rsid w:val="00D217C8"/>
    <w:rsid w:val="00D21BB1"/>
    <w:rsid w:val="00D22073"/>
    <w:rsid w:val="00D2382F"/>
    <w:rsid w:val="00D2397A"/>
    <w:rsid w:val="00D23997"/>
    <w:rsid w:val="00D24898"/>
    <w:rsid w:val="00D24B29"/>
    <w:rsid w:val="00D24B45"/>
    <w:rsid w:val="00D259FD"/>
    <w:rsid w:val="00D269BD"/>
    <w:rsid w:val="00D278C9"/>
    <w:rsid w:val="00D2790C"/>
    <w:rsid w:val="00D27A4B"/>
    <w:rsid w:val="00D30534"/>
    <w:rsid w:val="00D30C47"/>
    <w:rsid w:val="00D30C6C"/>
    <w:rsid w:val="00D30E99"/>
    <w:rsid w:val="00D32443"/>
    <w:rsid w:val="00D3324C"/>
    <w:rsid w:val="00D3353C"/>
    <w:rsid w:val="00D33728"/>
    <w:rsid w:val="00D3396D"/>
    <w:rsid w:val="00D33AAA"/>
    <w:rsid w:val="00D349CC"/>
    <w:rsid w:val="00D3515A"/>
    <w:rsid w:val="00D35AF2"/>
    <w:rsid w:val="00D3694E"/>
    <w:rsid w:val="00D37C48"/>
    <w:rsid w:val="00D37D20"/>
    <w:rsid w:val="00D37DC4"/>
    <w:rsid w:val="00D37EA6"/>
    <w:rsid w:val="00D402E5"/>
    <w:rsid w:val="00D4051E"/>
    <w:rsid w:val="00D41342"/>
    <w:rsid w:val="00D41745"/>
    <w:rsid w:val="00D41B58"/>
    <w:rsid w:val="00D427C5"/>
    <w:rsid w:val="00D42950"/>
    <w:rsid w:val="00D43355"/>
    <w:rsid w:val="00D436AA"/>
    <w:rsid w:val="00D43898"/>
    <w:rsid w:val="00D43A49"/>
    <w:rsid w:val="00D43A6E"/>
    <w:rsid w:val="00D43B3D"/>
    <w:rsid w:val="00D43E74"/>
    <w:rsid w:val="00D4424E"/>
    <w:rsid w:val="00D4495E"/>
    <w:rsid w:val="00D4550D"/>
    <w:rsid w:val="00D456C4"/>
    <w:rsid w:val="00D45DF3"/>
    <w:rsid w:val="00D467EA"/>
    <w:rsid w:val="00D46C1E"/>
    <w:rsid w:val="00D471DD"/>
    <w:rsid w:val="00D4756C"/>
    <w:rsid w:val="00D47EB3"/>
    <w:rsid w:val="00D47F9B"/>
    <w:rsid w:val="00D502C9"/>
    <w:rsid w:val="00D5034F"/>
    <w:rsid w:val="00D50A8E"/>
    <w:rsid w:val="00D50B92"/>
    <w:rsid w:val="00D51A0E"/>
    <w:rsid w:val="00D51D6B"/>
    <w:rsid w:val="00D5208F"/>
    <w:rsid w:val="00D52141"/>
    <w:rsid w:val="00D52C86"/>
    <w:rsid w:val="00D52FEA"/>
    <w:rsid w:val="00D54613"/>
    <w:rsid w:val="00D55134"/>
    <w:rsid w:val="00D55AB0"/>
    <w:rsid w:val="00D55CE0"/>
    <w:rsid w:val="00D567AC"/>
    <w:rsid w:val="00D56847"/>
    <w:rsid w:val="00D57081"/>
    <w:rsid w:val="00D57418"/>
    <w:rsid w:val="00D60727"/>
    <w:rsid w:val="00D609AE"/>
    <w:rsid w:val="00D60B10"/>
    <w:rsid w:val="00D60DD2"/>
    <w:rsid w:val="00D616F7"/>
    <w:rsid w:val="00D618DE"/>
    <w:rsid w:val="00D61C79"/>
    <w:rsid w:val="00D62E6B"/>
    <w:rsid w:val="00D63823"/>
    <w:rsid w:val="00D638EC"/>
    <w:rsid w:val="00D63BB1"/>
    <w:rsid w:val="00D63F95"/>
    <w:rsid w:val="00D662B9"/>
    <w:rsid w:val="00D669CB"/>
    <w:rsid w:val="00D66ED3"/>
    <w:rsid w:val="00D66F4A"/>
    <w:rsid w:val="00D679E9"/>
    <w:rsid w:val="00D67A0F"/>
    <w:rsid w:val="00D67BEB"/>
    <w:rsid w:val="00D71202"/>
    <w:rsid w:val="00D7123D"/>
    <w:rsid w:val="00D71298"/>
    <w:rsid w:val="00D71628"/>
    <w:rsid w:val="00D719B5"/>
    <w:rsid w:val="00D72181"/>
    <w:rsid w:val="00D72406"/>
    <w:rsid w:val="00D72948"/>
    <w:rsid w:val="00D72BC0"/>
    <w:rsid w:val="00D73462"/>
    <w:rsid w:val="00D735C6"/>
    <w:rsid w:val="00D73B94"/>
    <w:rsid w:val="00D74048"/>
    <w:rsid w:val="00D74408"/>
    <w:rsid w:val="00D745A4"/>
    <w:rsid w:val="00D74C77"/>
    <w:rsid w:val="00D74F67"/>
    <w:rsid w:val="00D7517D"/>
    <w:rsid w:val="00D754CF"/>
    <w:rsid w:val="00D755FB"/>
    <w:rsid w:val="00D7585F"/>
    <w:rsid w:val="00D75AC6"/>
    <w:rsid w:val="00D760E7"/>
    <w:rsid w:val="00D764EE"/>
    <w:rsid w:val="00D76683"/>
    <w:rsid w:val="00D76734"/>
    <w:rsid w:val="00D768B0"/>
    <w:rsid w:val="00D76CE7"/>
    <w:rsid w:val="00D76F16"/>
    <w:rsid w:val="00D7712F"/>
    <w:rsid w:val="00D77517"/>
    <w:rsid w:val="00D7764E"/>
    <w:rsid w:val="00D8017F"/>
    <w:rsid w:val="00D80237"/>
    <w:rsid w:val="00D816D4"/>
    <w:rsid w:val="00D8196D"/>
    <w:rsid w:val="00D82E0A"/>
    <w:rsid w:val="00D84B02"/>
    <w:rsid w:val="00D85265"/>
    <w:rsid w:val="00D85462"/>
    <w:rsid w:val="00D85C26"/>
    <w:rsid w:val="00D86703"/>
    <w:rsid w:val="00D8788F"/>
    <w:rsid w:val="00D87AC3"/>
    <w:rsid w:val="00D90011"/>
    <w:rsid w:val="00D907BD"/>
    <w:rsid w:val="00D907D9"/>
    <w:rsid w:val="00D912DA"/>
    <w:rsid w:val="00D91ADB"/>
    <w:rsid w:val="00D92B4A"/>
    <w:rsid w:val="00D949A2"/>
    <w:rsid w:val="00D95432"/>
    <w:rsid w:val="00D956F1"/>
    <w:rsid w:val="00D95A20"/>
    <w:rsid w:val="00D95A2D"/>
    <w:rsid w:val="00D966DB"/>
    <w:rsid w:val="00D966F6"/>
    <w:rsid w:val="00D969CE"/>
    <w:rsid w:val="00D96FFA"/>
    <w:rsid w:val="00D97396"/>
    <w:rsid w:val="00D97A5E"/>
    <w:rsid w:val="00DA013D"/>
    <w:rsid w:val="00DA0547"/>
    <w:rsid w:val="00DA08D6"/>
    <w:rsid w:val="00DA0A8A"/>
    <w:rsid w:val="00DA0C89"/>
    <w:rsid w:val="00DA18A8"/>
    <w:rsid w:val="00DA1ABC"/>
    <w:rsid w:val="00DA2004"/>
    <w:rsid w:val="00DA28B5"/>
    <w:rsid w:val="00DA29E4"/>
    <w:rsid w:val="00DA2B48"/>
    <w:rsid w:val="00DA2CB9"/>
    <w:rsid w:val="00DA3158"/>
    <w:rsid w:val="00DA3BE5"/>
    <w:rsid w:val="00DA400A"/>
    <w:rsid w:val="00DA410C"/>
    <w:rsid w:val="00DA5E4F"/>
    <w:rsid w:val="00DA5EC5"/>
    <w:rsid w:val="00DA5FA6"/>
    <w:rsid w:val="00DA5FEA"/>
    <w:rsid w:val="00DA7162"/>
    <w:rsid w:val="00DA7679"/>
    <w:rsid w:val="00DA7A34"/>
    <w:rsid w:val="00DB0470"/>
    <w:rsid w:val="00DB05E3"/>
    <w:rsid w:val="00DB0BD0"/>
    <w:rsid w:val="00DB0E5B"/>
    <w:rsid w:val="00DB18CD"/>
    <w:rsid w:val="00DB19CF"/>
    <w:rsid w:val="00DB1D16"/>
    <w:rsid w:val="00DB26D6"/>
    <w:rsid w:val="00DB2D15"/>
    <w:rsid w:val="00DB339F"/>
    <w:rsid w:val="00DB505A"/>
    <w:rsid w:val="00DB53DD"/>
    <w:rsid w:val="00DB5610"/>
    <w:rsid w:val="00DB58B9"/>
    <w:rsid w:val="00DB5EDC"/>
    <w:rsid w:val="00DB603A"/>
    <w:rsid w:val="00DB64CD"/>
    <w:rsid w:val="00DB67E0"/>
    <w:rsid w:val="00DB6ADE"/>
    <w:rsid w:val="00DB70ED"/>
    <w:rsid w:val="00DB7E49"/>
    <w:rsid w:val="00DC0275"/>
    <w:rsid w:val="00DC06C5"/>
    <w:rsid w:val="00DC08A6"/>
    <w:rsid w:val="00DC0D35"/>
    <w:rsid w:val="00DC15E0"/>
    <w:rsid w:val="00DC1670"/>
    <w:rsid w:val="00DC21AD"/>
    <w:rsid w:val="00DC2669"/>
    <w:rsid w:val="00DC29FF"/>
    <w:rsid w:val="00DC3D40"/>
    <w:rsid w:val="00DC3EDF"/>
    <w:rsid w:val="00DC53ED"/>
    <w:rsid w:val="00DC55E5"/>
    <w:rsid w:val="00DC5A17"/>
    <w:rsid w:val="00DC604D"/>
    <w:rsid w:val="00DC6800"/>
    <w:rsid w:val="00DC69C7"/>
    <w:rsid w:val="00DC70EB"/>
    <w:rsid w:val="00DC7113"/>
    <w:rsid w:val="00DC750F"/>
    <w:rsid w:val="00DC76F1"/>
    <w:rsid w:val="00DC7CE9"/>
    <w:rsid w:val="00DD0427"/>
    <w:rsid w:val="00DD0D0F"/>
    <w:rsid w:val="00DD1153"/>
    <w:rsid w:val="00DD18FC"/>
    <w:rsid w:val="00DD1BFB"/>
    <w:rsid w:val="00DD1E1B"/>
    <w:rsid w:val="00DD3123"/>
    <w:rsid w:val="00DD3416"/>
    <w:rsid w:val="00DD35A7"/>
    <w:rsid w:val="00DD532D"/>
    <w:rsid w:val="00DD55C5"/>
    <w:rsid w:val="00DD5A42"/>
    <w:rsid w:val="00DD677B"/>
    <w:rsid w:val="00DD69F6"/>
    <w:rsid w:val="00DD6AC9"/>
    <w:rsid w:val="00DD6B6B"/>
    <w:rsid w:val="00DD6F1F"/>
    <w:rsid w:val="00DE01C2"/>
    <w:rsid w:val="00DE03FA"/>
    <w:rsid w:val="00DE19EA"/>
    <w:rsid w:val="00DE2906"/>
    <w:rsid w:val="00DE3C73"/>
    <w:rsid w:val="00DE3E31"/>
    <w:rsid w:val="00DE46FF"/>
    <w:rsid w:val="00DE50FD"/>
    <w:rsid w:val="00DE5514"/>
    <w:rsid w:val="00DE5A19"/>
    <w:rsid w:val="00DE5E53"/>
    <w:rsid w:val="00DE5F20"/>
    <w:rsid w:val="00DE62F8"/>
    <w:rsid w:val="00DE68FF"/>
    <w:rsid w:val="00DE7C8A"/>
    <w:rsid w:val="00DE7F0E"/>
    <w:rsid w:val="00DF08A3"/>
    <w:rsid w:val="00DF1583"/>
    <w:rsid w:val="00DF1C67"/>
    <w:rsid w:val="00DF2CF1"/>
    <w:rsid w:val="00DF375F"/>
    <w:rsid w:val="00DF48AC"/>
    <w:rsid w:val="00DF4EF1"/>
    <w:rsid w:val="00DF4F7C"/>
    <w:rsid w:val="00DF5206"/>
    <w:rsid w:val="00DF52A4"/>
    <w:rsid w:val="00DF5FCC"/>
    <w:rsid w:val="00DF5FF8"/>
    <w:rsid w:val="00DF60BA"/>
    <w:rsid w:val="00DF6BDA"/>
    <w:rsid w:val="00DF7377"/>
    <w:rsid w:val="00DF7EC4"/>
    <w:rsid w:val="00E00666"/>
    <w:rsid w:val="00E0094F"/>
    <w:rsid w:val="00E01699"/>
    <w:rsid w:val="00E0203D"/>
    <w:rsid w:val="00E03AC7"/>
    <w:rsid w:val="00E03E0E"/>
    <w:rsid w:val="00E047C0"/>
    <w:rsid w:val="00E0489C"/>
    <w:rsid w:val="00E04BA4"/>
    <w:rsid w:val="00E052D2"/>
    <w:rsid w:val="00E05655"/>
    <w:rsid w:val="00E05BEE"/>
    <w:rsid w:val="00E05BF5"/>
    <w:rsid w:val="00E05CFE"/>
    <w:rsid w:val="00E06356"/>
    <w:rsid w:val="00E06A85"/>
    <w:rsid w:val="00E06BF3"/>
    <w:rsid w:val="00E06D47"/>
    <w:rsid w:val="00E07FAF"/>
    <w:rsid w:val="00E07FCF"/>
    <w:rsid w:val="00E108D5"/>
    <w:rsid w:val="00E11124"/>
    <w:rsid w:val="00E11914"/>
    <w:rsid w:val="00E11A2A"/>
    <w:rsid w:val="00E11BE7"/>
    <w:rsid w:val="00E130A9"/>
    <w:rsid w:val="00E1354B"/>
    <w:rsid w:val="00E13867"/>
    <w:rsid w:val="00E1396C"/>
    <w:rsid w:val="00E145F7"/>
    <w:rsid w:val="00E1477B"/>
    <w:rsid w:val="00E15AB6"/>
    <w:rsid w:val="00E15C19"/>
    <w:rsid w:val="00E16058"/>
    <w:rsid w:val="00E16D4B"/>
    <w:rsid w:val="00E17BC6"/>
    <w:rsid w:val="00E20546"/>
    <w:rsid w:val="00E20E28"/>
    <w:rsid w:val="00E212D0"/>
    <w:rsid w:val="00E21587"/>
    <w:rsid w:val="00E215ED"/>
    <w:rsid w:val="00E22914"/>
    <w:rsid w:val="00E23D5C"/>
    <w:rsid w:val="00E23F4B"/>
    <w:rsid w:val="00E242F5"/>
    <w:rsid w:val="00E24E02"/>
    <w:rsid w:val="00E25A88"/>
    <w:rsid w:val="00E26118"/>
    <w:rsid w:val="00E27821"/>
    <w:rsid w:val="00E27EE7"/>
    <w:rsid w:val="00E308D1"/>
    <w:rsid w:val="00E3144C"/>
    <w:rsid w:val="00E31734"/>
    <w:rsid w:val="00E31926"/>
    <w:rsid w:val="00E32009"/>
    <w:rsid w:val="00E325CA"/>
    <w:rsid w:val="00E33403"/>
    <w:rsid w:val="00E33806"/>
    <w:rsid w:val="00E33CCE"/>
    <w:rsid w:val="00E340B0"/>
    <w:rsid w:val="00E340D5"/>
    <w:rsid w:val="00E34B80"/>
    <w:rsid w:val="00E34B87"/>
    <w:rsid w:val="00E35129"/>
    <w:rsid w:val="00E3696F"/>
    <w:rsid w:val="00E3727B"/>
    <w:rsid w:val="00E376A0"/>
    <w:rsid w:val="00E3779B"/>
    <w:rsid w:val="00E378F1"/>
    <w:rsid w:val="00E37A92"/>
    <w:rsid w:val="00E37B90"/>
    <w:rsid w:val="00E404BC"/>
    <w:rsid w:val="00E40E53"/>
    <w:rsid w:val="00E40EEA"/>
    <w:rsid w:val="00E40F11"/>
    <w:rsid w:val="00E41010"/>
    <w:rsid w:val="00E42992"/>
    <w:rsid w:val="00E43546"/>
    <w:rsid w:val="00E4408D"/>
    <w:rsid w:val="00E44BC0"/>
    <w:rsid w:val="00E45ED1"/>
    <w:rsid w:val="00E467F6"/>
    <w:rsid w:val="00E46A6B"/>
    <w:rsid w:val="00E47860"/>
    <w:rsid w:val="00E479A8"/>
    <w:rsid w:val="00E50624"/>
    <w:rsid w:val="00E50B4A"/>
    <w:rsid w:val="00E50D07"/>
    <w:rsid w:val="00E50F6C"/>
    <w:rsid w:val="00E512EB"/>
    <w:rsid w:val="00E51492"/>
    <w:rsid w:val="00E5192C"/>
    <w:rsid w:val="00E530B2"/>
    <w:rsid w:val="00E53C0F"/>
    <w:rsid w:val="00E54E15"/>
    <w:rsid w:val="00E5537D"/>
    <w:rsid w:val="00E55819"/>
    <w:rsid w:val="00E55DCB"/>
    <w:rsid w:val="00E5604B"/>
    <w:rsid w:val="00E568E5"/>
    <w:rsid w:val="00E56EE5"/>
    <w:rsid w:val="00E574D0"/>
    <w:rsid w:val="00E576D6"/>
    <w:rsid w:val="00E57D9A"/>
    <w:rsid w:val="00E60211"/>
    <w:rsid w:val="00E60B79"/>
    <w:rsid w:val="00E60F13"/>
    <w:rsid w:val="00E614B8"/>
    <w:rsid w:val="00E61813"/>
    <w:rsid w:val="00E6241E"/>
    <w:rsid w:val="00E62D95"/>
    <w:rsid w:val="00E638A7"/>
    <w:rsid w:val="00E63A15"/>
    <w:rsid w:val="00E6535D"/>
    <w:rsid w:val="00E65DD8"/>
    <w:rsid w:val="00E65E70"/>
    <w:rsid w:val="00E665CB"/>
    <w:rsid w:val="00E66B6B"/>
    <w:rsid w:val="00E66F2B"/>
    <w:rsid w:val="00E67040"/>
    <w:rsid w:val="00E672ED"/>
    <w:rsid w:val="00E67BBF"/>
    <w:rsid w:val="00E67BEE"/>
    <w:rsid w:val="00E701AF"/>
    <w:rsid w:val="00E7078C"/>
    <w:rsid w:val="00E70E83"/>
    <w:rsid w:val="00E71288"/>
    <w:rsid w:val="00E721A0"/>
    <w:rsid w:val="00E72266"/>
    <w:rsid w:val="00E72E24"/>
    <w:rsid w:val="00E72EB3"/>
    <w:rsid w:val="00E738EA"/>
    <w:rsid w:val="00E73CA5"/>
    <w:rsid w:val="00E74DBA"/>
    <w:rsid w:val="00E75296"/>
    <w:rsid w:val="00E757E8"/>
    <w:rsid w:val="00E75AF0"/>
    <w:rsid w:val="00E770B4"/>
    <w:rsid w:val="00E7736A"/>
    <w:rsid w:val="00E77386"/>
    <w:rsid w:val="00E775C5"/>
    <w:rsid w:val="00E776C1"/>
    <w:rsid w:val="00E7796F"/>
    <w:rsid w:val="00E77B2A"/>
    <w:rsid w:val="00E80258"/>
    <w:rsid w:val="00E81439"/>
    <w:rsid w:val="00E817FE"/>
    <w:rsid w:val="00E81EC0"/>
    <w:rsid w:val="00E83FDD"/>
    <w:rsid w:val="00E8431E"/>
    <w:rsid w:val="00E84DB5"/>
    <w:rsid w:val="00E86084"/>
    <w:rsid w:val="00E86710"/>
    <w:rsid w:val="00E8675E"/>
    <w:rsid w:val="00E867FE"/>
    <w:rsid w:val="00E87348"/>
    <w:rsid w:val="00E90317"/>
    <w:rsid w:val="00E90B3C"/>
    <w:rsid w:val="00E914C2"/>
    <w:rsid w:val="00E92427"/>
    <w:rsid w:val="00E925EF"/>
    <w:rsid w:val="00E92CD8"/>
    <w:rsid w:val="00E92FEB"/>
    <w:rsid w:val="00E938E3"/>
    <w:rsid w:val="00E93C60"/>
    <w:rsid w:val="00E956CE"/>
    <w:rsid w:val="00E957D7"/>
    <w:rsid w:val="00E95DEF"/>
    <w:rsid w:val="00E95F40"/>
    <w:rsid w:val="00E96104"/>
    <w:rsid w:val="00E961B1"/>
    <w:rsid w:val="00E96C57"/>
    <w:rsid w:val="00E97130"/>
    <w:rsid w:val="00E971CA"/>
    <w:rsid w:val="00E9726B"/>
    <w:rsid w:val="00E97273"/>
    <w:rsid w:val="00E974CE"/>
    <w:rsid w:val="00E97FFB"/>
    <w:rsid w:val="00EA0A85"/>
    <w:rsid w:val="00EA0D6E"/>
    <w:rsid w:val="00EA0F33"/>
    <w:rsid w:val="00EA175B"/>
    <w:rsid w:val="00EA1DA9"/>
    <w:rsid w:val="00EA273C"/>
    <w:rsid w:val="00EA3C5D"/>
    <w:rsid w:val="00EA3D70"/>
    <w:rsid w:val="00EA4931"/>
    <w:rsid w:val="00EA4FE4"/>
    <w:rsid w:val="00EA513B"/>
    <w:rsid w:val="00EA596C"/>
    <w:rsid w:val="00EA59AF"/>
    <w:rsid w:val="00EA5DC0"/>
    <w:rsid w:val="00EA63B1"/>
    <w:rsid w:val="00EA74E3"/>
    <w:rsid w:val="00EA7CE2"/>
    <w:rsid w:val="00EB0247"/>
    <w:rsid w:val="00EB0292"/>
    <w:rsid w:val="00EB0E9B"/>
    <w:rsid w:val="00EB13F8"/>
    <w:rsid w:val="00EB2D64"/>
    <w:rsid w:val="00EB3351"/>
    <w:rsid w:val="00EB3380"/>
    <w:rsid w:val="00EB393D"/>
    <w:rsid w:val="00EB3DE8"/>
    <w:rsid w:val="00EB4675"/>
    <w:rsid w:val="00EB4797"/>
    <w:rsid w:val="00EB53A8"/>
    <w:rsid w:val="00EB5AAE"/>
    <w:rsid w:val="00EB5E60"/>
    <w:rsid w:val="00EB612C"/>
    <w:rsid w:val="00EB6AF2"/>
    <w:rsid w:val="00EB747F"/>
    <w:rsid w:val="00EB7DB6"/>
    <w:rsid w:val="00EC074B"/>
    <w:rsid w:val="00EC108D"/>
    <w:rsid w:val="00EC1512"/>
    <w:rsid w:val="00EC1F27"/>
    <w:rsid w:val="00EC1FB2"/>
    <w:rsid w:val="00EC27AC"/>
    <w:rsid w:val="00EC282A"/>
    <w:rsid w:val="00EC297E"/>
    <w:rsid w:val="00EC3749"/>
    <w:rsid w:val="00EC41CD"/>
    <w:rsid w:val="00EC4863"/>
    <w:rsid w:val="00EC5737"/>
    <w:rsid w:val="00EC5AA9"/>
    <w:rsid w:val="00EC5ABA"/>
    <w:rsid w:val="00EC6430"/>
    <w:rsid w:val="00EC6963"/>
    <w:rsid w:val="00EC7A07"/>
    <w:rsid w:val="00EC7F7A"/>
    <w:rsid w:val="00ED143C"/>
    <w:rsid w:val="00ED1ED3"/>
    <w:rsid w:val="00ED2091"/>
    <w:rsid w:val="00ED23C4"/>
    <w:rsid w:val="00ED3E56"/>
    <w:rsid w:val="00ED444C"/>
    <w:rsid w:val="00ED6148"/>
    <w:rsid w:val="00ED69FC"/>
    <w:rsid w:val="00ED6F36"/>
    <w:rsid w:val="00ED6F40"/>
    <w:rsid w:val="00ED706B"/>
    <w:rsid w:val="00ED740D"/>
    <w:rsid w:val="00ED77C0"/>
    <w:rsid w:val="00ED78A0"/>
    <w:rsid w:val="00EE118E"/>
    <w:rsid w:val="00EE3F86"/>
    <w:rsid w:val="00EE422A"/>
    <w:rsid w:val="00EE4C55"/>
    <w:rsid w:val="00EE5057"/>
    <w:rsid w:val="00EE73DD"/>
    <w:rsid w:val="00EE792F"/>
    <w:rsid w:val="00EE79E9"/>
    <w:rsid w:val="00EF0175"/>
    <w:rsid w:val="00EF02ED"/>
    <w:rsid w:val="00EF08B7"/>
    <w:rsid w:val="00EF39F7"/>
    <w:rsid w:val="00EF413A"/>
    <w:rsid w:val="00EF41D0"/>
    <w:rsid w:val="00EF438E"/>
    <w:rsid w:val="00EF4878"/>
    <w:rsid w:val="00EF5EBA"/>
    <w:rsid w:val="00EF634C"/>
    <w:rsid w:val="00EF6C95"/>
    <w:rsid w:val="00EF6D61"/>
    <w:rsid w:val="00EF6DE7"/>
    <w:rsid w:val="00EF79AB"/>
    <w:rsid w:val="00F00116"/>
    <w:rsid w:val="00F01A2B"/>
    <w:rsid w:val="00F02513"/>
    <w:rsid w:val="00F026F4"/>
    <w:rsid w:val="00F02C26"/>
    <w:rsid w:val="00F02D44"/>
    <w:rsid w:val="00F02EA4"/>
    <w:rsid w:val="00F046B1"/>
    <w:rsid w:val="00F06759"/>
    <w:rsid w:val="00F06A8B"/>
    <w:rsid w:val="00F06EA4"/>
    <w:rsid w:val="00F109EA"/>
    <w:rsid w:val="00F10FF6"/>
    <w:rsid w:val="00F11599"/>
    <w:rsid w:val="00F12124"/>
    <w:rsid w:val="00F12369"/>
    <w:rsid w:val="00F12644"/>
    <w:rsid w:val="00F12B25"/>
    <w:rsid w:val="00F12F76"/>
    <w:rsid w:val="00F13241"/>
    <w:rsid w:val="00F13450"/>
    <w:rsid w:val="00F13905"/>
    <w:rsid w:val="00F14B00"/>
    <w:rsid w:val="00F155D1"/>
    <w:rsid w:val="00F15F00"/>
    <w:rsid w:val="00F16095"/>
    <w:rsid w:val="00F17554"/>
    <w:rsid w:val="00F20418"/>
    <w:rsid w:val="00F22DB8"/>
    <w:rsid w:val="00F23387"/>
    <w:rsid w:val="00F23E2C"/>
    <w:rsid w:val="00F258F4"/>
    <w:rsid w:val="00F25F42"/>
    <w:rsid w:val="00F3050A"/>
    <w:rsid w:val="00F30B66"/>
    <w:rsid w:val="00F31553"/>
    <w:rsid w:val="00F32685"/>
    <w:rsid w:val="00F32852"/>
    <w:rsid w:val="00F33440"/>
    <w:rsid w:val="00F33926"/>
    <w:rsid w:val="00F35C8E"/>
    <w:rsid w:val="00F35F4B"/>
    <w:rsid w:val="00F36334"/>
    <w:rsid w:val="00F364AA"/>
    <w:rsid w:val="00F36B3E"/>
    <w:rsid w:val="00F3772F"/>
    <w:rsid w:val="00F37B44"/>
    <w:rsid w:val="00F40A6B"/>
    <w:rsid w:val="00F42076"/>
    <w:rsid w:val="00F42647"/>
    <w:rsid w:val="00F42D43"/>
    <w:rsid w:val="00F42D53"/>
    <w:rsid w:val="00F43AD1"/>
    <w:rsid w:val="00F44722"/>
    <w:rsid w:val="00F4479D"/>
    <w:rsid w:val="00F44B01"/>
    <w:rsid w:val="00F44C50"/>
    <w:rsid w:val="00F452C8"/>
    <w:rsid w:val="00F454FE"/>
    <w:rsid w:val="00F45577"/>
    <w:rsid w:val="00F457B2"/>
    <w:rsid w:val="00F45D2F"/>
    <w:rsid w:val="00F46DCA"/>
    <w:rsid w:val="00F47A0C"/>
    <w:rsid w:val="00F47A91"/>
    <w:rsid w:val="00F5020B"/>
    <w:rsid w:val="00F512DB"/>
    <w:rsid w:val="00F515DA"/>
    <w:rsid w:val="00F5226A"/>
    <w:rsid w:val="00F53061"/>
    <w:rsid w:val="00F53353"/>
    <w:rsid w:val="00F533FB"/>
    <w:rsid w:val="00F53A10"/>
    <w:rsid w:val="00F547D5"/>
    <w:rsid w:val="00F54E52"/>
    <w:rsid w:val="00F604A4"/>
    <w:rsid w:val="00F6072B"/>
    <w:rsid w:val="00F608B6"/>
    <w:rsid w:val="00F61299"/>
    <w:rsid w:val="00F619B9"/>
    <w:rsid w:val="00F61F2E"/>
    <w:rsid w:val="00F61FEB"/>
    <w:rsid w:val="00F624B8"/>
    <w:rsid w:val="00F6362B"/>
    <w:rsid w:val="00F639F7"/>
    <w:rsid w:val="00F63DB5"/>
    <w:rsid w:val="00F64881"/>
    <w:rsid w:val="00F64889"/>
    <w:rsid w:val="00F653D2"/>
    <w:rsid w:val="00F667AB"/>
    <w:rsid w:val="00F668A2"/>
    <w:rsid w:val="00F6694F"/>
    <w:rsid w:val="00F66AD3"/>
    <w:rsid w:val="00F66B41"/>
    <w:rsid w:val="00F66E76"/>
    <w:rsid w:val="00F677E8"/>
    <w:rsid w:val="00F67D8C"/>
    <w:rsid w:val="00F706CE"/>
    <w:rsid w:val="00F70B23"/>
    <w:rsid w:val="00F713B7"/>
    <w:rsid w:val="00F71F4A"/>
    <w:rsid w:val="00F72DEA"/>
    <w:rsid w:val="00F733EC"/>
    <w:rsid w:val="00F73D6A"/>
    <w:rsid w:val="00F740A0"/>
    <w:rsid w:val="00F753BE"/>
    <w:rsid w:val="00F755B4"/>
    <w:rsid w:val="00F75EF3"/>
    <w:rsid w:val="00F77510"/>
    <w:rsid w:val="00F812C5"/>
    <w:rsid w:val="00F8260D"/>
    <w:rsid w:val="00F827D1"/>
    <w:rsid w:val="00F82A87"/>
    <w:rsid w:val="00F8302E"/>
    <w:rsid w:val="00F834D8"/>
    <w:rsid w:val="00F835B5"/>
    <w:rsid w:val="00F848BD"/>
    <w:rsid w:val="00F8503D"/>
    <w:rsid w:val="00F85539"/>
    <w:rsid w:val="00F8578E"/>
    <w:rsid w:val="00F860B7"/>
    <w:rsid w:val="00F862A4"/>
    <w:rsid w:val="00F863A2"/>
    <w:rsid w:val="00F863EA"/>
    <w:rsid w:val="00F867A8"/>
    <w:rsid w:val="00F86971"/>
    <w:rsid w:val="00F87010"/>
    <w:rsid w:val="00F87DEB"/>
    <w:rsid w:val="00F90148"/>
    <w:rsid w:val="00F909D1"/>
    <w:rsid w:val="00F90A8D"/>
    <w:rsid w:val="00F90E3C"/>
    <w:rsid w:val="00F916A9"/>
    <w:rsid w:val="00F916D2"/>
    <w:rsid w:val="00F92486"/>
    <w:rsid w:val="00F92637"/>
    <w:rsid w:val="00F928DC"/>
    <w:rsid w:val="00F92D6F"/>
    <w:rsid w:val="00F93AAF"/>
    <w:rsid w:val="00F95A96"/>
    <w:rsid w:val="00F95DFF"/>
    <w:rsid w:val="00F97143"/>
    <w:rsid w:val="00F971C0"/>
    <w:rsid w:val="00F973FA"/>
    <w:rsid w:val="00F975D6"/>
    <w:rsid w:val="00F97BA9"/>
    <w:rsid w:val="00F97CB5"/>
    <w:rsid w:val="00FA04D6"/>
    <w:rsid w:val="00FA1958"/>
    <w:rsid w:val="00FA1E90"/>
    <w:rsid w:val="00FA2037"/>
    <w:rsid w:val="00FA222F"/>
    <w:rsid w:val="00FA2798"/>
    <w:rsid w:val="00FA2826"/>
    <w:rsid w:val="00FA2974"/>
    <w:rsid w:val="00FA34DC"/>
    <w:rsid w:val="00FA3584"/>
    <w:rsid w:val="00FA448B"/>
    <w:rsid w:val="00FA47DF"/>
    <w:rsid w:val="00FA4D98"/>
    <w:rsid w:val="00FA4EB8"/>
    <w:rsid w:val="00FA53CA"/>
    <w:rsid w:val="00FA7749"/>
    <w:rsid w:val="00FA7CC7"/>
    <w:rsid w:val="00FB0E9E"/>
    <w:rsid w:val="00FB1680"/>
    <w:rsid w:val="00FB21A8"/>
    <w:rsid w:val="00FB2ECD"/>
    <w:rsid w:val="00FB32C1"/>
    <w:rsid w:val="00FB431B"/>
    <w:rsid w:val="00FB4967"/>
    <w:rsid w:val="00FB4FE8"/>
    <w:rsid w:val="00FB5103"/>
    <w:rsid w:val="00FB5247"/>
    <w:rsid w:val="00FB6054"/>
    <w:rsid w:val="00FB61B8"/>
    <w:rsid w:val="00FB6659"/>
    <w:rsid w:val="00FB6A7E"/>
    <w:rsid w:val="00FB7203"/>
    <w:rsid w:val="00FB7675"/>
    <w:rsid w:val="00FB77E2"/>
    <w:rsid w:val="00FB79D3"/>
    <w:rsid w:val="00FB7C20"/>
    <w:rsid w:val="00FB7F2B"/>
    <w:rsid w:val="00FB7FFD"/>
    <w:rsid w:val="00FC0479"/>
    <w:rsid w:val="00FC102D"/>
    <w:rsid w:val="00FC187E"/>
    <w:rsid w:val="00FC19E7"/>
    <w:rsid w:val="00FC1FC5"/>
    <w:rsid w:val="00FC2382"/>
    <w:rsid w:val="00FC3784"/>
    <w:rsid w:val="00FC457B"/>
    <w:rsid w:val="00FC4582"/>
    <w:rsid w:val="00FC511E"/>
    <w:rsid w:val="00FC534B"/>
    <w:rsid w:val="00FC5697"/>
    <w:rsid w:val="00FC5A3C"/>
    <w:rsid w:val="00FC6B72"/>
    <w:rsid w:val="00FC6BC1"/>
    <w:rsid w:val="00FC76DC"/>
    <w:rsid w:val="00FC77A4"/>
    <w:rsid w:val="00FD0CA7"/>
    <w:rsid w:val="00FD0DAB"/>
    <w:rsid w:val="00FD0F92"/>
    <w:rsid w:val="00FD1008"/>
    <w:rsid w:val="00FD1151"/>
    <w:rsid w:val="00FD116D"/>
    <w:rsid w:val="00FD1299"/>
    <w:rsid w:val="00FD1518"/>
    <w:rsid w:val="00FD21E5"/>
    <w:rsid w:val="00FD28B9"/>
    <w:rsid w:val="00FD2F2B"/>
    <w:rsid w:val="00FD337E"/>
    <w:rsid w:val="00FD4601"/>
    <w:rsid w:val="00FD4813"/>
    <w:rsid w:val="00FD524E"/>
    <w:rsid w:val="00FD55C3"/>
    <w:rsid w:val="00FD5DE9"/>
    <w:rsid w:val="00FD5FC4"/>
    <w:rsid w:val="00FD628B"/>
    <w:rsid w:val="00FD631B"/>
    <w:rsid w:val="00FD6C30"/>
    <w:rsid w:val="00FD7293"/>
    <w:rsid w:val="00FD780D"/>
    <w:rsid w:val="00FE0594"/>
    <w:rsid w:val="00FE0D4D"/>
    <w:rsid w:val="00FE20F9"/>
    <w:rsid w:val="00FE2297"/>
    <w:rsid w:val="00FE233F"/>
    <w:rsid w:val="00FE24F2"/>
    <w:rsid w:val="00FE25B6"/>
    <w:rsid w:val="00FE2A19"/>
    <w:rsid w:val="00FE34DE"/>
    <w:rsid w:val="00FE3AF5"/>
    <w:rsid w:val="00FE3CE2"/>
    <w:rsid w:val="00FE44CF"/>
    <w:rsid w:val="00FE4CD8"/>
    <w:rsid w:val="00FE4E3C"/>
    <w:rsid w:val="00FE5F90"/>
    <w:rsid w:val="00FE7052"/>
    <w:rsid w:val="00FE77DD"/>
    <w:rsid w:val="00FE7FAC"/>
    <w:rsid w:val="00FF008C"/>
    <w:rsid w:val="00FF01B8"/>
    <w:rsid w:val="00FF0E69"/>
    <w:rsid w:val="00FF11D5"/>
    <w:rsid w:val="00FF23BE"/>
    <w:rsid w:val="00FF2DC6"/>
    <w:rsid w:val="00FF3585"/>
    <w:rsid w:val="00FF3593"/>
    <w:rsid w:val="00FF41CA"/>
    <w:rsid w:val="00FF5B95"/>
    <w:rsid w:val="00FF63B1"/>
    <w:rsid w:val="00FF6526"/>
    <w:rsid w:val="00FF6B1E"/>
    <w:rsid w:val="00FF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2E231F3-96D6-4880-9D68-A62920E1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DD5A42"/>
    <w:rPr>
      <w:rFonts w:ascii="微软雅黑" w:eastAsia="微软雅黑" w:hAnsi="微软雅黑" w:cs="宋体"/>
      <w:color w:val="000000"/>
    </w:rPr>
  </w:style>
  <w:style w:type="paragraph" w:styleId="1">
    <w:name w:val="heading 1"/>
    <w:next w:val="a"/>
    <w:autoRedefine/>
    <w:qFormat/>
    <w:rsid w:val="00155C77"/>
    <w:pPr>
      <w:keepNext/>
      <w:keepLines/>
      <w:numPr>
        <w:numId w:val="23"/>
      </w:numPr>
      <w:spacing w:beforeLines="100" w:before="312" w:afterLines="100" w:after="312"/>
      <w:jc w:val="center"/>
      <w:outlineLvl w:val="0"/>
    </w:pPr>
    <w:rPr>
      <w:rFonts w:eastAsia="黑体"/>
      <w:b/>
      <w:bCs/>
      <w:kern w:val="44"/>
      <w:sz w:val="44"/>
      <w:szCs w:val="44"/>
    </w:rPr>
  </w:style>
  <w:style w:type="paragraph" w:styleId="2">
    <w:name w:val="heading 2"/>
    <w:next w:val="a"/>
    <w:link w:val="2Char"/>
    <w:autoRedefine/>
    <w:qFormat/>
    <w:rsid w:val="004021EC"/>
    <w:pPr>
      <w:keepNext/>
      <w:keepLines/>
      <w:numPr>
        <w:ilvl w:val="1"/>
        <w:numId w:val="23"/>
      </w:numPr>
      <w:tabs>
        <w:tab w:val="left" w:pos="540"/>
      </w:tabs>
      <w:spacing w:before="140"/>
      <w:outlineLvl w:val="1"/>
    </w:pPr>
    <w:rPr>
      <w:rFonts w:ascii="微软雅黑" w:eastAsia="微软雅黑" w:hAnsi="微软雅黑"/>
      <w:b/>
      <w:bCs/>
      <w:kern w:val="2"/>
      <w:sz w:val="30"/>
      <w:szCs w:val="30"/>
    </w:rPr>
  </w:style>
  <w:style w:type="paragraph" w:styleId="3">
    <w:name w:val="heading 3"/>
    <w:next w:val="a"/>
    <w:link w:val="3Char"/>
    <w:autoRedefine/>
    <w:qFormat/>
    <w:rsid w:val="00BD31ED"/>
    <w:pPr>
      <w:keepNext/>
      <w:keepLines/>
      <w:numPr>
        <w:ilvl w:val="2"/>
        <w:numId w:val="23"/>
      </w:numPr>
      <w:tabs>
        <w:tab w:val="left" w:pos="720"/>
      </w:tabs>
      <w:spacing w:beforeLines="50" w:before="156"/>
      <w:outlineLvl w:val="2"/>
    </w:pPr>
    <w:rPr>
      <w:rFonts w:ascii="Microsoft YaHei UI" w:eastAsia="Microsoft YaHei UI" w:hAnsi="Microsoft YaHei UI"/>
      <w:b/>
      <w:bCs/>
      <w:kern w:val="2"/>
      <w:sz w:val="18"/>
      <w:szCs w:val="18"/>
    </w:rPr>
  </w:style>
  <w:style w:type="paragraph" w:styleId="4">
    <w:name w:val="heading 4"/>
    <w:next w:val="a"/>
    <w:autoRedefine/>
    <w:qFormat/>
    <w:rsid w:val="00AE5033"/>
    <w:pPr>
      <w:keepNext/>
      <w:keepLines/>
      <w:tabs>
        <w:tab w:val="num" w:pos="864"/>
      </w:tabs>
      <w:spacing w:beforeLines="30" w:before="93" w:afterLines="30" w:after="93"/>
      <w:outlineLvl w:val="3"/>
    </w:pPr>
    <w:rPr>
      <w:rFonts w:eastAsia="黑体"/>
      <w:b/>
      <w:bCs/>
      <w:sz w:val="24"/>
      <w:szCs w:val="24"/>
      <w:lang w:val="zh-CN"/>
    </w:rPr>
  </w:style>
  <w:style w:type="paragraph" w:styleId="5">
    <w:name w:val="heading 5"/>
    <w:basedOn w:val="a"/>
    <w:next w:val="a"/>
    <w:qFormat/>
    <w:rsid w:val="00155C77"/>
    <w:pPr>
      <w:keepNext/>
      <w:keepLines/>
      <w:tabs>
        <w:tab w:val="num" w:pos="1008"/>
      </w:tabs>
      <w:spacing w:before="280" w:after="290" w:line="376" w:lineRule="auto"/>
      <w:ind w:left="1008" w:hanging="1008"/>
      <w:outlineLvl w:val="4"/>
    </w:pPr>
    <w:rPr>
      <w:b/>
      <w:bCs/>
      <w:sz w:val="28"/>
      <w:szCs w:val="28"/>
    </w:rPr>
  </w:style>
  <w:style w:type="paragraph" w:styleId="6">
    <w:name w:val="heading 6"/>
    <w:next w:val="a"/>
    <w:autoRedefine/>
    <w:qFormat/>
    <w:rsid w:val="00155C77"/>
    <w:pPr>
      <w:keepNext/>
      <w:keepLines/>
      <w:tabs>
        <w:tab w:val="num" w:pos="1152"/>
      </w:tabs>
      <w:spacing w:before="30" w:after="30"/>
      <w:jc w:val="center"/>
      <w:outlineLvl w:val="5"/>
    </w:pPr>
    <w:rPr>
      <w:rFonts w:eastAsia="黑体"/>
      <w:b/>
      <w:bCs/>
      <w:kern w:val="2"/>
      <w:sz w:val="44"/>
      <w:szCs w:val="44"/>
    </w:rPr>
  </w:style>
  <w:style w:type="paragraph" w:styleId="7">
    <w:name w:val="heading 7"/>
    <w:basedOn w:val="a"/>
    <w:next w:val="a"/>
    <w:qFormat/>
    <w:rsid w:val="00155C77"/>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155C77"/>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155C77"/>
    <w:pPr>
      <w:keepNext/>
      <w:keepLines/>
      <w:tabs>
        <w:tab w:val="num" w:pos="1584"/>
      </w:tabs>
      <w:spacing w:before="240" w:after="64" w:line="320" w:lineRule="auto"/>
      <w:ind w:left="1584" w:hanging="1584"/>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E6023"/>
    <w:pPr>
      <w:spacing w:after="120"/>
      <w:ind w:leftChars="200" w:left="420"/>
    </w:pPr>
  </w:style>
  <w:style w:type="paragraph" w:styleId="20">
    <w:name w:val="Body Text First Indent 2"/>
    <w:basedOn w:val="a3"/>
    <w:autoRedefine/>
    <w:rsid w:val="008F2933"/>
    <w:pPr>
      <w:spacing w:after="0"/>
      <w:ind w:leftChars="0" w:left="0" w:firstLineChars="200" w:firstLine="200"/>
    </w:pPr>
  </w:style>
  <w:style w:type="paragraph" w:customStyle="1" w:styleId="a4">
    <w:name w:val="表格标题"/>
    <w:basedOn w:val="4"/>
    <w:rsid w:val="001E78C4"/>
    <w:pPr>
      <w:tabs>
        <w:tab w:val="clear" w:pos="864"/>
      </w:tabs>
      <w:spacing w:afterLines="0" w:after="0"/>
      <w:jc w:val="center"/>
      <w:outlineLvl w:val="9"/>
    </w:pPr>
    <w:rPr>
      <w:sz w:val="21"/>
      <w:szCs w:val="21"/>
    </w:rPr>
  </w:style>
  <w:style w:type="paragraph" w:customStyle="1" w:styleId="a5">
    <w:name w:val="表格正文"/>
    <w:basedOn w:val="a"/>
    <w:rsid w:val="00CE6023"/>
    <w:rPr>
      <w:sz w:val="21"/>
    </w:rPr>
  </w:style>
  <w:style w:type="paragraph" w:customStyle="1" w:styleId="a6">
    <w:name w:val="表格正文（小）"/>
    <w:basedOn w:val="a"/>
    <w:rsid w:val="00CE6023"/>
    <w:rPr>
      <w:sz w:val="18"/>
    </w:rPr>
  </w:style>
  <w:style w:type="paragraph" w:customStyle="1" w:styleId="a7">
    <w:name w:val="封面标题"/>
    <w:rsid w:val="00B31B7D"/>
    <w:pPr>
      <w:spacing w:afterLines="100" w:after="100" w:line="360" w:lineRule="auto"/>
      <w:jc w:val="right"/>
    </w:pPr>
    <w:rPr>
      <w:rFonts w:ascii="Arial" w:eastAsia="仿宋_GB2312" w:hAnsi="Arial"/>
      <w:b/>
      <w:bCs/>
      <w:kern w:val="2"/>
      <w:sz w:val="48"/>
      <w:szCs w:val="72"/>
    </w:rPr>
  </w:style>
  <w:style w:type="paragraph" w:customStyle="1" w:styleId="a8">
    <w:name w:val="封面标题（小）"/>
    <w:basedOn w:val="a7"/>
    <w:rsid w:val="00CE6023"/>
    <w:rPr>
      <w:sz w:val="36"/>
    </w:rPr>
  </w:style>
  <w:style w:type="paragraph" w:customStyle="1" w:styleId="a9">
    <w:name w:val="文本框标题"/>
    <w:basedOn w:val="a5"/>
    <w:next w:val="aa"/>
    <w:rsid w:val="00B93D72"/>
    <w:rPr>
      <w:b/>
      <w:sz w:val="24"/>
    </w:rPr>
  </w:style>
  <w:style w:type="paragraph" w:customStyle="1" w:styleId="aa">
    <w:name w:val="文本框正文"/>
    <w:basedOn w:val="a5"/>
    <w:rsid w:val="00B93D72"/>
    <w:rPr>
      <w:sz w:val="24"/>
    </w:rPr>
  </w:style>
  <w:style w:type="paragraph" w:customStyle="1" w:styleId="222">
    <w:name w:val="样式 正文首行缩进 2 + 左侧:  2 字符 首行缩进:  2 字符"/>
    <w:basedOn w:val="20"/>
    <w:rsid w:val="008F2933"/>
  </w:style>
  <w:style w:type="paragraph" w:customStyle="1" w:styleId="ab">
    <w:name w:val="表格文字"/>
    <w:basedOn w:val="a"/>
    <w:rsid w:val="008F2933"/>
    <w:rPr>
      <w:rFonts w:ascii="Arial" w:hAnsi="Arial"/>
      <w:sz w:val="21"/>
    </w:rPr>
  </w:style>
  <w:style w:type="paragraph" w:customStyle="1" w:styleId="ac">
    <w:name w:val="卷标题"/>
    <w:basedOn w:val="1"/>
    <w:rsid w:val="00B31B7D"/>
    <w:pPr>
      <w:numPr>
        <w:numId w:val="0"/>
      </w:numPr>
      <w:shd w:val="clear" w:color="auto" w:fill="E0E0E0"/>
    </w:pPr>
  </w:style>
  <w:style w:type="paragraph" w:styleId="ad">
    <w:name w:val="Document Map"/>
    <w:basedOn w:val="a"/>
    <w:semiHidden/>
    <w:rsid w:val="00155C77"/>
    <w:pPr>
      <w:shd w:val="clear" w:color="auto" w:fill="000080"/>
    </w:pPr>
  </w:style>
  <w:style w:type="table" w:styleId="ae">
    <w:name w:val="Table Grid"/>
    <w:basedOn w:val="a1"/>
    <w:rsid w:val="00155C77"/>
    <w:pPr>
      <w:widowControl w:val="0"/>
      <w:tabs>
        <w:tab w:val="left" w:pos="360"/>
      </w:tabs>
      <w:spacing w:beforeLines="30" w:before="72" w:afterLines="30" w:after="72"/>
      <w:ind w:left="94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link w:val="Char"/>
    <w:autoRedefine/>
    <w:rsid w:val="00904492"/>
    <w:pPr>
      <w:pBdr>
        <w:bottom w:val="single" w:sz="6" w:space="1" w:color="auto"/>
      </w:pBdr>
      <w:tabs>
        <w:tab w:val="center" w:pos="4153"/>
        <w:tab w:val="right" w:pos="8306"/>
      </w:tabs>
      <w:snapToGrid w:val="0"/>
      <w:jc w:val="right"/>
    </w:pPr>
    <w:rPr>
      <w:kern w:val="2"/>
      <w:sz w:val="18"/>
      <w:szCs w:val="18"/>
    </w:rPr>
  </w:style>
  <w:style w:type="paragraph" w:styleId="af0">
    <w:name w:val="footer"/>
    <w:link w:val="Char0"/>
    <w:autoRedefine/>
    <w:uiPriority w:val="99"/>
    <w:rsid w:val="00B012A2"/>
    <w:pPr>
      <w:pBdr>
        <w:top w:val="single" w:sz="4" w:space="1" w:color="auto"/>
      </w:pBdr>
      <w:tabs>
        <w:tab w:val="center" w:pos="4153"/>
        <w:tab w:val="right" w:pos="8306"/>
      </w:tabs>
      <w:snapToGrid w:val="0"/>
      <w:spacing w:before="72"/>
      <w:ind w:right="720"/>
      <w:jc w:val="center"/>
    </w:pPr>
    <w:rPr>
      <w:kern w:val="2"/>
      <w:sz w:val="18"/>
      <w:szCs w:val="18"/>
    </w:rPr>
  </w:style>
  <w:style w:type="character" w:styleId="af1">
    <w:name w:val="page number"/>
    <w:basedOn w:val="a0"/>
    <w:rsid w:val="00155C77"/>
    <w:rPr>
      <w:rFonts w:ascii="Verdana" w:eastAsia="宋体" w:hAnsi="Verdana"/>
      <w:lang w:val="en-US" w:eastAsia="en-US" w:bidi="ar-SA"/>
    </w:rPr>
  </w:style>
  <w:style w:type="paragraph" w:styleId="10">
    <w:name w:val="toc 1"/>
    <w:basedOn w:val="a"/>
    <w:next w:val="a"/>
    <w:autoRedefine/>
    <w:uiPriority w:val="39"/>
    <w:rsid w:val="006F69E5"/>
    <w:pPr>
      <w:tabs>
        <w:tab w:val="left" w:pos="1134"/>
        <w:tab w:val="right" w:leader="dot" w:pos="8460"/>
      </w:tabs>
      <w:spacing w:beforeLines="100" w:before="312" w:afterLines="100" w:after="312"/>
    </w:pPr>
    <w:rPr>
      <w:b/>
      <w:bCs/>
      <w:caps/>
      <w:sz w:val="24"/>
      <w:szCs w:val="24"/>
    </w:rPr>
  </w:style>
  <w:style w:type="paragraph" w:styleId="21">
    <w:name w:val="toc 2"/>
    <w:basedOn w:val="a"/>
    <w:next w:val="a"/>
    <w:autoRedefine/>
    <w:uiPriority w:val="39"/>
    <w:rsid w:val="00155C77"/>
    <w:pPr>
      <w:tabs>
        <w:tab w:val="left" w:pos="1080"/>
        <w:tab w:val="right" w:leader="dot" w:pos="8495"/>
      </w:tabs>
      <w:ind w:left="567"/>
    </w:pPr>
    <w:rPr>
      <w:smallCaps/>
    </w:rPr>
  </w:style>
  <w:style w:type="character" w:styleId="af2">
    <w:name w:val="Hyperlink"/>
    <w:uiPriority w:val="99"/>
    <w:rsid w:val="00155C77"/>
    <w:rPr>
      <w:rFonts w:ascii="Verdana" w:eastAsia="宋体" w:hAnsi="Verdana"/>
      <w:color w:val="0000FF"/>
      <w:u w:val="single"/>
      <w:lang w:val="en-US" w:eastAsia="en-US" w:bidi="ar-SA"/>
    </w:rPr>
  </w:style>
  <w:style w:type="paragraph" w:styleId="30">
    <w:name w:val="toc 3"/>
    <w:basedOn w:val="a"/>
    <w:next w:val="a"/>
    <w:autoRedefine/>
    <w:uiPriority w:val="39"/>
    <w:rsid w:val="00155C77"/>
    <w:pPr>
      <w:tabs>
        <w:tab w:val="left" w:pos="1816"/>
        <w:tab w:val="right" w:leader="dot" w:pos="8495"/>
      </w:tabs>
      <w:ind w:left="1134"/>
    </w:pPr>
    <w:rPr>
      <w:iCs/>
    </w:rPr>
  </w:style>
  <w:style w:type="paragraph" w:customStyle="1" w:styleId="CharChar1">
    <w:name w:val="Char Char1"/>
    <w:basedOn w:val="a"/>
    <w:rsid w:val="00155C77"/>
    <w:pPr>
      <w:spacing w:after="160" w:line="240" w:lineRule="exact"/>
    </w:pPr>
    <w:rPr>
      <w:rFonts w:ascii="Verdana" w:hAnsi="Verdana"/>
      <w:lang w:eastAsia="en-US"/>
    </w:rPr>
  </w:style>
  <w:style w:type="paragraph" w:styleId="af3">
    <w:name w:val="Body Text"/>
    <w:basedOn w:val="a"/>
    <w:rsid w:val="00A910FF"/>
    <w:pPr>
      <w:spacing w:after="120"/>
    </w:pPr>
  </w:style>
  <w:style w:type="paragraph" w:styleId="af4">
    <w:name w:val="Normal Indent"/>
    <w:aliases w:val="Normal Indent Char,Normal Indent Char1 Char,Normal Indent Char Char Char,Normal Indent Char1 Char Char Char,Normal Indent Char Char Char Char Char,Normal Indent Char1 Char Char Char Char Char,特点 Char Char,Normal Indent Char1,特点 Char,表正文,正文非缩进,正文-段前"/>
    <w:basedOn w:val="a"/>
    <w:link w:val="Char1"/>
    <w:rsid w:val="00136C89"/>
    <w:pPr>
      <w:ind w:firstLine="454"/>
    </w:pPr>
    <w:rPr>
      <w:rFonts w:ascii="Tahoma" w:eastAsia="宋体" w:hAnsi="Tahoma"/>
    </w:rPr>
  </w:style>
  <w:style w:type="character" w:customStyle="1" w:styleId="Char1">
    <w:name w:val="正文缩进 Char"/>
    <w:aliases w:val="Normal Indent Char Char,Normal Indent Char1 Char Char,Normal Indent Char Char Char Char,Normal Indent Char1 Char Char Char Char,Normal Indent Char Char Char Char Char Char,Normal Indent Char1 Char Char Char Char Char Char,特点 Char Char Char"/>
    <w:link w:val="af4"/>
    <w:rsid w:val="00136C89"/>
    <w:rPr>
      <w:rFonts w:ascii="Tahoma" w:eastAsia="宋体" w:hAnsi="Tahoma"/>
      <w:kern w:val="2"/>
      <w:sz w:val="24"/>
      <w:szCs w:val="24"/>
      <w:lang w:val="en-US" w:eastAsia="zh-CN" w:bidi="ar-SA"/>
    </w:rPr>
  </w:style>
  <w:style w:type="paragraph" w:styleId="40">
    <w:name w:val="toc 4"/>
    <w:basedOn w:val="a"/>
    <w:next w:val="a"/>
    <w:autoRedefine/>
    <w:semiHidden/>
    <w:rsid w:val="00155C77"/>
    <w:pPr>
      <w:ind w:left="630"/>
    </w:pPr>
    <w:rPr>
      <w:sz w:val="18"/>
      <w:szCs w:val="18"/>
    </w:rPr>
  </w:style>
  <w:style w:type="paragraph" w:styleId="50">
    <w:name w:val="toc 5"/>
    <w:basedOn w:val="a"/>
    <w:next w:val="a"/>
    <w:autoRedefine/>
    <w:semiHidden/>
    <w:rsid w:val="00155C77"/>
    <w:pPr>
      <w:ind w:left="840"/>
    </w:pPr>
    <w:rPr>
      <w:sz w:val="18"/>
      <w:szCs w:val="18"/>
    </w:rPr>
  </w:style>
  <w:style w:type="paragraph" w:styleId="60">
    <w:name w:val="toc 6"/>
    <w:basedOn w:val="a"/>
    <w:next w:val="a"/>
    <w:autoRedefine/>
    <w:semiHidden/>
    <w:rsid w:val="00155C77"/>
    <w:pPr>
      <w:ind w:left="1050"/>
    </w:pPr>
    <w:rPr>
      <w:sz w:val="18"/>
      <w:szCs w:val="18"/>
    </w:rPr>
  </w:style>
  <w:style w:type="paragraph" w:styleId="70">
    <w:name w:val="toc 7"/>
    <w:basedOn w:val="a"/>
    <w:next w:val="a"/>
    <w:autoRedefine/>
    <w:semiHidden/>
    <w:rsid w:val="00155C77"/>
    <w:pPr>
      <w:ind w:left="1260"/>
    </w:pPr>
    <w:rPr>
      <w:sz w:val="18"/>
      <w:szCs w:val="18"/>
    </w:rPr>
  </w:style>
  <w:style w:type="paragraph" w:styleId="80">
    <w:name w:val="toc 8"/>
    <w:basedOn w:val="a"/>
    <w:next w:val="a"/>
    <w:autoRedefine/>
    <w:semiHidden/>
    <w:rsid w:val="00155C77"/>
    <w:pPr>
      <w:ind w:left="1470"/>
    </w:pPr>
    <w:rPr>
      <w:sz w:val="18"/>
      <w:szCs w:val="18"/>
    </w:rPr>
  </w:style>
  <w:style w:type="paragraph" w:styleId="90">
    <w:name w:val="toc 9"/>
    <w:basedOn w:val="a"/>
    <w:next w:val="a"/>
    <w:autoRedefine/>
    <w:semiHidden/>
    <w:rsid w:val="00155C77"/>
    <w:pPr>
      <w:ind w:left="1680"/>
    </w:pPr>
    <w:rPr>
      <w:sz w:val="18"/>
      <w:szCs w:val="18"/>
    </w:rPr>
  </w:style>
  <w:style w:type="character" w:customStyle="1" w:styleId="HelpText">
    <w:name w:val="Help Text"/>
    <w:rsid w:val="00F47A91"/>
    <w:rPr>
      <w:i/>
      <w:vanish/>
      <w:color w:val="FF0000"/>
    </w:rPr>
  </w:style>
  <w:style w:type="paragraph" w:styleId="af5">
    <w:name w:val="Title"/>
    <w:next w:val="a"/>
    <w:autoRedefine/>
    <w:qFormat/>
    <w:rsid w:val="00155C77"/>
    <w:pPr>
      <w:pBdr>
        <w:top w:val="thinThickSmallGap" w:sz="36" w:space="1" w:color="auto"/>
      </w:pBdr>
      <w:jc w:val="center"/>
    </w:pPr>
    <w:rPr>
      <w:rFonts w:ascii="华文新魏" w:eastAsia="华文新魏" w:hAnsi="宋体"/>
      <w:b/>
      <w:snapToGrid w:val="0"/>
      <w:sz w:val="72"/>
      <w:szCs w:val="52"/>
    </w:rPr>
  </w:style>
  <w:style w:type="paragraph" w:customStyle="1" w:styleId="af6">
    <w:name w:val="正文文字（缩进二字）"/>
    <w:basedOn w:val="af3"/>
    <w:rsid w:val="003D2BD1"/>
    <w:pPr>
      <w:overflowPunct w:val="0"/>
      <w:autoSpaceDE w:val="0"/>
      <w:autoSpaceDN w:val="0"/>
      <w:spacing w:after="220" w:line="220" w:lineRule="atLeast"/>
    </w:pPr>
    <w:rPr>
      <w:rFonts w:eastAsia="宋体"/>
      <w:lang w:bidi="he-IL"/>
    </w:rPr>
  </w:style>
  <w:style w:type="paragraph" w:styleId="af7">
    <w:name w:val="List Paragraph"/>
    <w:basedOn w:val="a"/>
    <w:uiPriority w:val="34"/>
    <w:qFormat/>
    <w:rsid w:val="00E97130"/>
    <w:pPr>
      <w:ind w:firstLine="420"/>
      <w:jc w:val="both"/>
    </w:pPr>
    <w:rPr>
      <w:rFonts w:ascii="Calibri" w:hAnsi="Calibri"/>
    </w:rPr>
  </w:style>
  <w:style w:type="paragraph" w:customStyle="1" w:styleId="af8">
    <w:name w:val="章节内容小结"/>
    <w:basedOn w:val="a"/>
    <w:autoRedefine/>
    <w:rsid w:val="003D2BD1"/>
    <w:pPr>
      <w:overflowPunct w:val="0"/>
      <w:autoSpaceDE w:val="0"/>
      <w:autoSpaceDN w:val="0"/>
      <w:spacing w:after="220" w:line="220" w:lineRule="atLeast"/>
    </w:pPr>
    <w:rPr>
      <w:rFonts w:eastAsia="宋体"/>
      <w:lang w:bidi="he-IL"/>
    </w:rPr>
  </w:style>
  <w:style w:type="paragraph" w:customStyle="1" w:styleId="InfoBlue">
    <w:name w:val="InfoBlue"/>
    <w:basedOn w:val="a"/>
    <w:next w:val="af3"/>
    <w:autoRedefine/>
    <w:rsid w:val="00872013"/>
    <w:pPr>
      <w:spacing w:after="120" w:line="240" w:lineRule="atLeast"/>
      <w:ind w:leftChars="150" w:left="420" w:firstLineChars="73" w:firstLine="153"/>
    </w:pPr>
    <w:rPr>
      <w:rFonts w:ascii="宋体" w:eastAsia="宋体" w:hAnsi="宋体"/>
      <w:sz w:val="21"/>
    </w:rPr>
  </w:style>
  <w:style w:type="paragraph" w:styleId="af9">
    <w:name w:val="Balloon Text"/>
    <w:basedOn w:val="a"/>
    <w:semiHidden/>
    <w:rsid w:val="00155C77"/>
    <w:rPr>
      <w:sz w:val="18"/>
      <w:szCs w:val="18"/>
    </w:rPr>
  </w:style>
  <w:style w:type="paragraph" w:customStyle="1" w:styleId="item2">
    <w:name w:val="群通item2"/>
    <w:basedOn w:val="a"/>
    <w:rsid w:val="000711B2"/>
    <w:pPr>
      <w:numPr>
        <w:numId w:val="1"/>
      </w:numPr>
      <w:tabs>
        <w:tab w:val="clear" w:pos="425"/>
        <w:tab w:val="num" w:pos="850"/>
      </w:tabs>
      <w:ind w:left="850"/>
    </w:pPr>
    <w:rPr>
      <w:rFonts w:eastAsia="宋体"/>
      <w:sz w:val="21"/>
    </w:rPr>
  </w:style>
  <w:style w:type="paragraph" w:styleId="HTML">
    <w:name w:val="HTML Preformatted"/>
    <w:basedOn w:val="a"/>
    <w:rsid w:val="0002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rPr>
  </w:style>
  <w:style w:type="character" w:styleId="afa">
    <w:name w:val="annotation reference"/>
    <w:semiHidden/>
    <w:rsid w:val="00155C77"/>
    <w:rPr>
      <w:rFonts w:ascii="Verdana" w:eastAsia="宋体" w:hAnsi="Verdana"/>
      <w:sz w:val="21"/>
      <w:szCs w:val="21"/>
      <w:lang w:val="en-US" w:eastAsia="en-US" w:bidi="ar-SA"/>
    </w:rPr>
  </w:style>
  <w:style w:type="paragraph" w:styleId="afb">
    <w:name w:val="annotation text"/>
    <w:basedOn w:val="a"/>
    <w:semiHidden/>
    <w:rsid w:val="00155C77"/>
  </w:style>
  <w:style w:type="paragraph" w:styleId="afc">
    <w:name w:val="annotation subject"/>
    <w:basedOn w:val="afb"/>
    <w:next w:val="afb"/>
    <w:semiHidden/>
    <w:rsid w:val="00155C77"/>
    <w:rPr>
      <w:b/>
      <w:bCs/>
    </w:rPr>
  </w:style>
  <w:style w:type="character" w:customStyle="1" w:styleId="2Char">
    <w:name w:val="标题 2 Char"/>
    <w:link w:val="2"/>
    <w:rsid w:val="004021EC"/>
    <w:rPr>
      <w:rFonts w:ascii="微软雅黑" w:eastAsia="微软雅黑" w:hAnsi="微软雅黑"/>
      <w:b/>
      <w:bCs/>
      <w:kern w:val="2"/>
      <w:sz w:val="30"/>
      <w:szCs w:val="30"/>
    </w:rPr>
  </w:style>
  <w:style w:type="character" w:customStyle="1" w:styleId="3Char">
    <w:name w:val="标题 3 Char"/>
    <w:link w:val="3"/>
    <w:rsid w:val="00BD31ED"/>
    <w:rPr>
      <w:rFonts w:ascii="Microsoft YaHei UI" w:eastAsia="Microsoft YaHei UI" w:hAnsi="Microsoft YaHei UI"/>
      <w:b/>
      <w:bCs/>
      <w:kern w:val="2"/>
      <w:sz w:val="18"/>
      <w:szCs w:val="18"/>
    </w:rPr>
  </w:style>
  <w:style w:type="paragraph" w:customStyle="1" w:styleId="08BlankPage">
    <w:name w:val="08 Blank Page"/>
    <w:rsid w:val="00155C77"/>
    <w:pPr>
      <w:jc w:val="center"/>
    </w:pPr>
    <w:rPr>
      <w:b/>
      <w:kern w:val="2"/>
      <w:sz w:val="21"/>
      <w:szCs w:val="21"/>
    </w:rPr>
  </w:style>
  <w:style w:type="paragraph" w:styleId="afd">
    <w:name w:val="table of figures"/>
    <w:basedOn w:val="a"/>
    <w:next w:val="a"/>
    <w:semiHidden/>
    <w:rsid w:val="00155C77"/>
    <w:pPr>
      <w:ind w:leftChars="200" w:left="840" w:hangingChars="200" w:hanging="420"/>
    </w:pPr>
  </w:style>
  <w:style w:type="paragraph" w:customStyle="1" w:styleId="01NoFormat">
    <w:name w:val="01 No Format"/>
    <w:autoRedefine/>
    <w:rsid w:val="00155C77"/>
    <w:pPr>
      <w:ind w:firstLineChars="200" w:firstLine="420"/>
    </w:pPr>
    <w:rPr>
      <w:kern w:val="2"/>
      <w:sz w:val="21"/>
      <w:szCs w:val="24"/>
    </w:rPr>
  </w:style>
  <w:style w:type="paragraph" w:customStyle="1" w:styleId="02Centered">
    <w:name w:val="02 Centered"/>
    <w:autoRedefine/>
    <w:rsid w:val="00155C77"/>
    <w:pPr>
      <w:jc w:val="center"/>
    </w:pPr>
    <w:rPr>
      <w:kern w:val="2"/>
      <w:sz w:val="21"/>
      <w:szCs w:val="24"/>
    </w:rPr>
  </w:style>
  <w:style w:type="paragraph" w:customStyle="1" w:styleId="03Preface">
    <w:name w:val="03 Preface"/>
    <w:autoRedefine/>
    <w:rsid w:val="00155C77"/>
    <w:pPr>
      <w:spacing w:before="400" w:after="300"/>
      <w:jc w:val="center"/>
    </w:pPr>
    <w:rPr>
      <w:rFonts w:eastAsia="黑体"/>
      <w:b/>
      <w:kern w:val="2"/>
      <w:sz w:val="44"/>
      <w:szCs w:val="24"/>
    </w:rPr>
  </w:style>
  <w:style w:type="character" w:customStyle="1" w:styleId="04FailureItems">
    <w:name w:val="04 Failure Items"/>
    <w:rsid w:val="00155C77"/>
    <w:rPr>
      <w:rFonts w:ascii="Times New Roman" w:eastAsia="宋体" w:hAnsi="Times New Roman"/>
      <w:b/>
      <w:sz w:val="21"/>
      <w:szCs w:val="21"/>
      <w:lang w:val="en-US" w:eastAsia="en-US" w:bidi="ar-SA"/>
    </w:rPr>
  </w:style>
  <w:style w:type="paragraph" w:customStyle="1" w:styleId="05Bulletins">
    <w:name w:val="05 Bulletins"/>
    <w:autoRedefine/>
    <w:rsid w:val="00155C77"/>
    <w:pPr>
      <w:numPr>
        <w:numId w:val="3"/>
      </w:numPr>
      <w:tabs>
        <w:tab w:val="clear" w:pos="1050"/>
      </w:tabs>
      <w:adjustRightInd w:val="0"/>
      <w:spacing w:beforeLines="20" w:before="48" w:afterLines="20" w:after="48"/>
      <w:ind w:leftChars="428" w:left="1258" w:hangingChars="171" w:hanging="359"/>
    </w:pPr>
    <w:rPr>
      <w:kern w:val="2"/>
      <w:sz w:val="21"/>
      <w:szCs w:val="21"/>
    </w:rPr>
  </w:style>
  <w:style w:type="character" w:customStyle="1" w:styleId="06CodeString">
    <w:name w:val="06 Code String"/>
    <w:rsid w:val="00155C77"/>
    <w:rPr>
      <w:rFonts w:ascii="Courier New" w:eastAsia="宋体" w:hAnsi="Courier New"/>
      <w:b/>
      <w:sz w:val="21"/>
      <w:szCs w:val="21"/>
      <w:lang w:val="en-US" w:eastAsia="en-US" w:bidi="ar-SA"/>
    </w:rPr>
  </w:style>
  <w:style w:type="paragraph" w:customStyle="1" w:styleId="07SystemName">
    <w:name w:val="07 System Name"/>
    <w:link w:val="07SystemNameChar"/>
    <w:autoRedefine/>
    <w:rsid w:val="00155C77"/>
    <w:pPr>
      <w:spacing w:before="1000"/>
      <w:jc w:val="center"/>
    </w:pPr>
    <w:rPr>
      <w:rFonts w:ascii="华文新魏" w:eastAsia="华文新魏" w:cs="宋体"/>
      <w:b/>
      <w:snapToGrid w:val="0"/>
      <w:sz w:val="48"/>
      <w:szCs w:val="48"/>
    </w:rPr>
  </w:style>
  <w:style w:type="character" w:customStyle="1" w:styleId="07SystemNameChar">
    <w:name w:val="07 System Name Char"/>
    <w:link w:val="07SystemName"/>
    <w:rsid w:val="00155C77"/>
    <w:rPr>
      <w:rFonts w:ascii="华文新魏" w:eastAsia="华文新魏" w:hAnsi="Verdana" w:cs="宋体"/>
      <w:b/>
      <w:snapToGrid w:val="0"/>
      <w:sz w:val="48"/>
      <w:szCs w:val="48"/>
      <w:lang w:val="en-US" w:eastAsia="zh-CN" w:bidi="ar-SA"/>
    </w:rPr>
  </w:style>
  <w:style w:type="character" w:customStyle="1" w:styleId="Char0">
    <w:name w:val="页脚 Char"/>
    <w:link w:val="af0"/>
    <w:uiPriority w:val="99"/>
    <w:rsid w:val="00B012A2"/>
    <w:rPr>
      <w:rFonts w:ascii="Verdana" w:eastAsia="宋体" w:hAnsi="Verdana"/>
      <w:kern w:val="2"/>
      <w:sz w:val="18"/>
      <w:szCs w:val="18"/>
      <w:lang w:val="en-US" w:eastAsia="zh-CN" w:bidi="ar-SA"/>
    </w:rPr>
  </w:style>
  <w:style w:type="paragraph" w:styleId="TOC">
    <w:name w:val="TOC Heading"/>
    <w:basedOn w:val="1"/>
    <w:next w:val="a"/>
    <w:uiPriority w:val="39"/>
    <w:qFormat/>
    <w:rsid w:val="00D036A1"/>
    <w:pPr>
      <w:numPr>
        <w:numId w:val="0"/>
      </w:numPr>
      <w:spacing w:beforeLines="0" w:before="480" w:afterLines="0" w:after="0" w:line="276" w:lineRule="auto"/>
      <w:jc w:val="left"/>
      <w:outlineLvl w:val="9"/>
    </w:pPr>
    <w:rPr>
      <w:rFonts w:ascii="Cambria" w:eastAsia="宋体" w:hAnsi="Cambria"/>
      <w:color w:val="365F91"/>
      <w:kern w:val="0"/>
      <w:sz w:val="28"/>
      <w:szCs w:val="28"/>
    </w:rPr>
  </w:style>
  <w:style w:type="character" w:customStyle="1" w:styleId="Char">
    <w:name w:val="页眉 Char"/>
    <w:link w:val="af"/>
    <w:rsid w:val="00662F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5647">
      <w:bodyDiv w:val="1"/>
      <w:marLeft w:val="0"/>
      <w:marRight w:val="0"/>
      <w:marTop w:val="0"/>
      <w:marBottom w:val="0"/>
      <w:divBdr>
        <w:top w:val="none" w:sz="0" w:space="0" w:color="auto"/>
        <w:left w:val="none" w:sz="0" w:space="0" w:color="auto"/>
        <w:bottom w:val="none" w:sz="0" w:space="0" w:color="auto"/>
        <w:right w:val="none" w:sz="0" w:space="0" w:color="auto"/>
      </w:divBdr>
    </w:div>
    <w:div w:id="36977825">
      <w:bodyDiv w:val="1"/>
      <w:marLeft w:val="0"/>
      <w:marRight w:val="0"/>
      <w:marTop w:val="0"/>
      <w:marBottom w:val="0"/>
      <w:divBdr>
        <w:top w:val="none" w:sz="0" w:space="0" w:color="auto"/>
        <w:left w:val="none" w:sz="0" w:space="0" w:color="auto"/>
        <w:bottom w:val="none" w:sz="0" w:space="0" w:color="auto"/>
        <w:right w:val="none" w:sz="0" w:space="0" w:color="auto"/>
      </w:divBdr>
    </w:div>
    <w:div w:id="93476955">
      <w:bodyDiv w:val="1"/>
      <w:marLeft w:val="0"/>
      <w:marRight w:val="0"/>
      <w:marTop w:val="0"/>
      <w:marBottom w:val="0"/>
      <w:divBdr>
        <w:top w:val="none" w:sz="0" w:space="0" w:color="auto"/>
        <w:left w:val="none" w:sz="0" w:space="0" w:color="auto"/>
        <w:bottom w:val="none" w:sz="0" w:space="0" w:color="auto"/>
        <w:right w:val="none" w:sz="0" w:space="0" w:color="auto"/>
      </w:divBdr>
    </w:div>
    <w:div w:id="189804461">
      <w:bodyDiv w:val="1"/>
      <w:marLeft w:val="0"/>
      <w:marRight w:val="0"/>
      <w:marTop w:val="0"/>
      <w:marBottom w:val="0"/>
      <w:divBdr>
        <w:top w:val="none" w:sz="0" w:space="0" w:color="auto"/>
        <w:left w:val="none" w:sz="0" w:space="0" w:color="auto"/>
        <w:bottom w:val="none" w:sz="0" w:space="0" w:color="auto"/>
        <w:right w:val="none" w:sz="0" w:space="0" w:color="auto"/>
      </w:divBdr>
    </w:div>
    <w:div w:id="192353276">
      <w:bodyDiv w:val="1"/>
      <w:marLeft w:val="0"/>
      <w:marRight w:val="0"/>
      <w:marTop w:val="0"/>
      <w:marBottom w:val="0"/>
      <w:divBdr>
        <w:top w:val="none" w:sz="0" w:space="0" w:color="auto"/>
        <w:left w:val="none" w:sz="0" w:space="0" w:color="auto"/>
        <w:bottom w:val="none" w:sz="0" w:space="0" w:color="auto"/>
        <w:right w:val="none" w:sz="0" w:space="0" w:color="auto"/>
      </w:divBdr>
    </w:div>
    <w:div w:id="346718019">
      <w:bodyDiv w:val="1"/>
      <w:marLeft w:val="0"/>
      <w:marRight w:val="0"/>
      <w:marTop w:val="0"/>
      <w:marBottom w:val="0"/>
      <w:divBdr>
        <w:top w:val="none" w:sz="0" w:space="0" w:color="auto"/>
        <w:left w:val="none" w:sz="0" w:space="0" w:color="auto"/>
        <w:bottom w:val="none" w:sz="0" w:space="0" w:color="auto"/>
        <w:right w:val="none" w:sz="0" w:space="0" w:color="auto"/>
      </w:divBdr>
    </w:div>
    <w:div w:id="458576657">
      <w:bodyDiv w:val="1"/>
      <w:marLeft w:val="0"/>
      <w:marRight w:val="0"/>
      <w:marTop w:val="0"/>
      <w:marBottom w:val="0"/>
      <w:divBdr>
        <w:top w:val="none" w:sz="0" w:space="0" w:color="auto"/>
        <w:left w:val="none" w:sz="0" w:space="0" w:color="auto"/>
        <w:bottom w:val="none" w:sz="0" w:space="0" w:color="auto"/>
        <w:right w:val="none" w:sz="0" w:space="0" w:color="auto"/>
      </w:divBdr>
    </w:div>
    <w:div w:id="567351544">
      <w:bodyDiv w:val="1"/>
      <w:marLeft w:val="0"/>
      <w:marRight w:val="0"/>
      <w:marTop w:val="0"/>
      <w:marBottom w:val="0"/>
      <w:divBdr>
        <w:top w:val="none" w:sz="0" w:space="0" w:color="auto"/>
        <w:left w:val="none" w:sz="0" w:space="0" w:color="auto"/>
        <w:bottom w:val="none" w:sz="0" w:space="0" w:color="auto"/>
        <w:right w:val="none" w:sz="0" w:space="0" w:color="auto"/>
      </w:divBdr>
    </w:div>
    <w:div w:id="573319583">
      <w:bodyDiv w:val="1"/>
      <w:marLeft w:val="0"/>
      <w:marRight w:val="0"/>
      <w:marTop w:val="0"/>
      <w:marBottom w:val="0"/>
      <w:divBdr>
        <w:top w:val="none" w:sz="0" w:space="0" w:color="auto"/>
        <w:left w:val="none" w:sz="0" w:space="0" w:color="auto"/>
        <w:bottom w:val="none" w:sz="0" w:space="0" w:color="auto"/>
        <w:right w:val="none" w:sz="0" w:space="0" w:color="auto"/>
      </w:divBdr>
    </w:div>
    <w:div w:id="628707723">
      <w:bodyDiv w:val="1"/>
      <w:marLeft w:val="0"/>
      <w:marRight w:val="0"/>
      <w:marTop w:val="0"/>
      <w:marBottom w:val="0"/>
      <w:divBdr>
        <w:top w:val="none" w:sz="0" w:space="0" w:color="auto"/>
        <w:left w:val="none" w:sz="0" w:space="0" w:color="auto"/>
        <w:bottom w:val="none" w:sz="0" w:space="0" w:color="auto"/>
        <w:right w:val="none" w:sz="0" w:space="0" w:color="auto"/>
      </w:divBdr>
    </w:div>
    <w:div w:id="691877232">
      <w:bodyDiv w:val="1"/>
      <w:marLeft w:val="0"/>
      <w:marRight w:val="0"/>
      <w:marTop w:val="0"/>
      <w:marBottom w:val="0"/>
      <w:divBdr>
        <w:top w:val="none" w:sz="0" w:space="0" w:color="auto"/>
        <w:left w:val="none" w:sz="0" w:space="0" w:color="auto"/>
        <w:bottom w:val="none" w:sz="0" w:space="0" w:color="auto"/>
        <w:right w:val="none" w:sz="0" w:space="0" w:color="auto"/>
      </w:divBdr>
    </w:div>
    <w:div w:id="765542470">
      <w:bodyDiv w:val="1"/>
      <w:marLeft w:val="0"/>
      <w:marRight w:val="0"/>
      <w:marTop w:val="0"/>
      <w:marBottom w:val="0"/>
      <w:divBdr>
        <w:top w:val="none" w:sz="0" w:space="0" w:color="auto"/>
        <w:left w:val="none" w:sz="0" w:space="0" w:color="auto"/>
        <w:bottom w:val="none" w:sz="0" w:space="0" w:color="auto"/>
        <w:right w:val="none" w:sz="0" w:space="0" w:color="auto"/>
      </w:divBdr>
    </w:div>
    <w:div w:id="828181686">
      <w:bodyDiv w:val="1"/>
      <w:marLeft w:val="0"/>
      <w:marRight w:val="0"/>
      <w:marTop w:val="0"/>
      <w:marBottom w:val="0"/>
      <w:divBdr>
        <w:top w:val="none" w:sz="0" w:space="0" w:color="auto"/>
        <w:left w:val="none" w:sz="0" w:space="0" w:color="auto"/>
        <w:bottom w:val="none" w:sz="0" w:space="0" w:color="auto"/>
        <w:right w:val="none" w:sz="0" w:space="0" w:color="auto"/>
      </w:divBdr>
    </w:div>
    <w:div w:id="858857338">
      <w:bodyDiv w:val="1"/>
      <w:marLeft w:val="0"/>
      <w:marRight w:val="0"/>
      <w:marTop w:val="0"/>
      <w:marBottom w:val="0"/>
      <w:divBdr>
        <w:top w:val="none" w:sz="0" w:space="0" w:color="auto"/>
        <w:left w:val="none" w:sz="0" w:space="0" w:color="auto"/>
        <w:bottom w:val="none" w:sz="0" w:space="0" w:color="auto"/>
        <w:right w:val="none" w:sz="0" w:space="0" w:color="auto"/>
      </w:divBdr>
    </w:div>
    <w:div w:id="1133985474">
      <w:bodyDiv w:val="1"/>
      <w:marLeft w:val="0"/>
      <w:marRight w:val="0"/>
      <w:marTop w:val="0"/>
      <w:marBottom w:val="0"/>
      <w:divBdr>
        <w:top w:val="none" w:sz="0" w:space="0" w:color="auto"/>
        <w:left w:val="none" w:sz="0" w:space="0" w:color="auto"/>
        <w:bottom w:val="none" w:sz="0" w:space="0" w:color="auto"/>
        <w:right w:val="none" w:sz="0" w:space="0" w:color="auto"/>
      </w:divBdr>
    </w:div>
    <w:div w:id="1211460652">
      <w:bodyDiv w:val="1"/>
      <w:marLeft w:val="0"/>
      <w:marRight w:val="0"/>
      <w:marTop w:val="0"/>
      <w:marBottom w:val="0"/>
      <w:divBdr>
        <w:top w:val="none" w:sz="0" w:space="0" w:color="auto"/>
        <w:left w:val="none" w:sz="0" w:space="0" w:color="auto"/>
        <w:bottom w:val="none" w:sz="0" w:space="0" w:color="auto"/>
        <w:right w:val="none" w:sz="0" w:space="0" w:color="auto"/>
      </w:divBdr>
    </w:div>
    <w:div w:id="1223322639">
      <w:bodyDiv w:val="1"/>
      <w:marLeft w:val="0"/>
      <w:marRight w:val="0"/>
      <w:marTop w:val="0"/>
      <w:marBottom w:val="0"/>
      <w:divBdr>
        <w:top w:val="none" w:sz="0" w:space="0" w:color="auto"/>
        <w:left w:val="none" w:sz="0" w:space="0" w:color="auto"/>
        <w:bottom w:val="none" w:sz="0" w:space="0" w:color="auto"/>
        <w:right w:val="none" w:sz="0" w:space="0" w:color="auto"/>
      </w:divBdr>
    </w:div>
    <w:div w:id="1274947382">
      <w:bodyDiv w:val="1"/>
      <w:marLeft w:val="0"/>
      <w:marRight w:val="0"/>
      <w:marTop w:val="0"/>
      <w:marBottom w:val="0"/>
      <w:divBdr>
        <w:top w:val="none" w:sz="0" w:space="0" w:color="auto"/>
        <w:left w:val="none" w:sz="0" w:space="0" w:color="auto"/>
        <w:bottom w:val="none" w:sz="0" w:space="0" w:color="auto"/>
        <w:right w:val="none" w:sz="0" w:space="0" w:color="auto"/>
      </w:divBdr>
      <w:divsChild>
        <w:div w:id="131408082">
          <w:marLeft w:val="0"/>
          <w:marRight w:val="0"/>
          <w:marTop w:val="0"/>
          <w:marBottom w:val="0"/>
          <w:divBdr>
            <w:top w:val="none" w:sz="0" w:space="0" w:color="auto"/>
            <w:left w:val="none" w:sz="0" w:space="0" w:color="auto"/>
            <w:bottom w:val="none" w:sz="0" w:space="0" w:color="auto"/>
            <w:right w:val="none" w:sz="0" w:space="0" w:color="auto"/>
          </w:divBdr>
        </w:div>
        <w:div w:id="658191901">
          <w:marLeft w:val="0"/>
          <w:marRight w:val="0"/>
          <w:marTop w:val="0"/>
          <w:marBottom w:val="0"/>
          <w:divBdr>
            <w:top w:val="none" w:sz="0" w:space="0" w:color="auto"/>
            <w:left w:val="none" w:sz="0" w:space="0" w:color="auto"/>
            <w:bottom w:val="none" w:sz="0" w:space="0" w:color="auto"/>
            <w:right w:val="none" w:sz="0" w:space="0" w:color="auto"/>
          </w:divBdr>
        </w:div>
        <w:div w:id="929385539">
          <w:marLeft w:val="0"/>
          <w:marRight w:val="0"/>
          <w:marTop w:val="0"/>
          <w:marBottom w:val="0"/>
          <w:divBdr>
            <w:top w:val="none" w:sz="0" w:space="0" w:color="auto"/>
            <w:left w:val="none" w:sz="0" w:space="0" w:color="auto"/>
            <w:bottom w:val="none" w:sz="0" w:space="0" w:color="auto"/>
            <w:right w:val="none" w:sz="0" w:space="0" w:color="auto"/>
          </w:divBdr>
        </w:div>
      </w:divsChild>
    </w:div>
    <w:div w:id="1489594807">
      <w:bodyDiv w:val="1"/>
      <w:marLeft w:val="0"/>
      <w:marRight w:val="0"/>
      <w:marTop w:val="0"/>
      <w:marBottom w:val="0"/>
      <w:divBdr>
        <w:top w:val="none" w:sz="0" w:space="0" w:color="auto"/>
        <w:left w:val="none" w:sz="0" w:space="0" w:color="auto"/>
        <w:bottom w:val="none" w:sz="0" w:space="0" w:color="auto"/>
        <w:right w:val="none" w:sz="0" w:space="0" w:color="auto"/>
      </w:divBdr>
    </w:div>
    <w:div w:id="1530332415">
      <w:bodyDiv w:val="1"/>
      <w:marLeft w:val="0"/>
      <w:marRight w:val="0"/>
      <w:marTop w:val="0"/>
      <w:marBottom w:val="0"/>
      <w:divBdr>
        <w:top w:val="none" w:sz="0" w:space="0" w:color="auto"/>
        <w:left w:val="none" w:sz="0" w:space="0" w:color="auto"/>
        <w:bottom w:val="none" w:sz="0" w:space="0" w:color="auto"/>
        <w:right w:val="none" w:sz="0" w:space="0" w:color="auto"/>
      </w:divBdr>
    </w:div>
    <w:div w:id="1602758889">
      <w:bodyDiv w:val="1"/>
      <w:marLeft w:val="0"/>
      <w:marRight w:val="0"/>
      <w:marTop w:val="0"/>
      <w:marBottom w:val="0"/>
      <w:divBdr>
        <w:top w:val="none" w:sz="0" w:space="0" w:color="auto"/>
        <w:left w:val="none" w:sz="0" w:space="0" w:color="auto"/>
        <w:bottom w:val="none" w:sz="0" w:space="0" w:color="auto"/>
        <w:right w:val="none" w:sz="0" w:space="0" w:color="auto"/>
      </w:divBdr>
    </w:div>
    <w:div w:id="1610893633">
      <w:bodyDiv w:val="1"/>
      <w:marLeft w:val="0"/>
      <w:marRight w:val="0"/>
      <w:marTop w:val="0"/>
      <w:marBottom w:val="0"/>
      <w:divBdr>
        <w:top w:val="none" w:sz="0" w:space="0" w:color="auto"/>
        <w:left w:val="none" w:sz="0" w:space="0" w:color="auto"/>
        <w:bottom w:val="none" w:sz="0" w:space="0" w:color="auto"/>
        <w:right w:val="none" w:sz="0" w:space="0" w:color="auto"/>
      </w:divBdr>
    </w:div>
    <w:div w:id="1678075623">
      <w:bodyDiv w:val="1"/>
      <w:marLeft w:val="0"/>
      <w:marRight w:val="0"/>
      <w:marTop w:val="0"/>
      <w:marBottom w:val="0"/>
      <w:divBdr>
        <w:top w:val="none" w:sz="0" w:space="0" w:color="auto"/>
        <w:left w:val="none" w:sz="0" w:space="0" w:color="auto"/>
        <w:bottom w:val="none" w:sz="0" w:space="0" w:color="auto"/>
        <w:right w:val="none" w:sz="0" w:space="0" w:color="auto"/>
      </w:divBdr>
    </w:div>
    <w:div w:id="1699545671">
      <w:bodyDiv w:val="1"/>
      <w:marLeft w:val="0"/>
      <w:marRight w:val="0"/>
      <w:marTop w:val="0"/>
      <w:marBottom w:val="0"/>
      <w:divBdr>
        <w:top w:val="none" w:sz="0" w:space="0" w:color="auto"/>
        <w:left w:val="none" w:sz="0" w:space="0" w:color="auto"/>
        <w:bottom w:val="none" w:sz="0" w:space="0" w:color="auto"/>
        <w:right w:val="none" w:sz="0" w:space="0" w:color="auto"/>
      </w:divBdr>
    </w:div>
    <w:div w:id="1872838026">
      <w:bodyDiv w:val="1"/>
      <w:marLeft w:val="0"/>
      <w:marRight w:val="0"/>
      <w:marTop w:val="0"/>
      <w:marBottom w:val="0"/>
      <w:divBdr>
        <w:top w:val="none" w:sz="0" w:space="0" w:color="auto"/>
        <w:left w:val="none" w:sz="0" w:space="0" w:color="auto"/>
        <w:bottom w:val="none" w:sz="0" w:space="0" w:color="auto"/>
        <w:right w:val="none" w:sz="0" w:space="0" w:color="auto"/>
      </w:divBdr>
    </w:div>
    <w:div w:id="20233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7-downloads-1880260.html" TargetMode="External"/><Relationship Id="rId13" Type="http://schemas.openxmlformats.org/officeDocument/2006/relationships/hyperlink" Target="eclipse-javadoc:%E2%98%82=XN-BASE/C:%5C/.m2%5C/repository%5C/com%5C/pqsoft%5C/skyeye%5C/skyeye-core%5C/6.2.1-SNAPSHOT%5C/skyeye-core-6.2.1-SNAPSHOT.jar%3Ccom" TargetMode="External"/><Relationship Id="rId18" Type="http://schemas.openxmlformats.org/officeDocument/2006/relationships/hyperlink" Target="eclipse-javadoc:%E2%98%82=XN-CFSSS/C:%5C/.m2%5C/repository%5C/com%5C/pqsoft%5C/skyeye%5C/skyeye-core%5C/6.2.1-SNAPSHOT%5C/skyeye-core-6.2.1-SNAPSHOT.jar%3Ccom.pqsof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rver.pqsoft.cn:8081/nexus/content/groups/public/" TargetMode="External"/><Relationship Id="rId17" Type="http://schemas.openxmlformats.org/officeDocument/2006/relationships/hyperlink" Target="eclipse-javadoc:%E2%98%82=XN-CFSSS/C:%5C/.m2%5C/repository%5C/com%5C/pqsoft%5C/skyeye%5C/skyeye-core%5C/6.2.1-SNAPSHOT%5C/skyeye-core-6.2.1-SNAPSHOT.jar%3Ccom" TargetMode="External"/><Relationship Id="rId2" Type="http://schemas.openxmlformats.org/officeDocument/2006/relationships/numbering" Target="numbering.xml"/><Relationship Id="rId16" Type="http://schemas.openxmlformats.org/officeDocument/2006/relationships/hyperlink" Target="eclipse-javadoc:%E2%98%82=XN-BASE/C:%5C/.m2%5C/repository%5C/com%5C/pqsoft%5C/skyeye%5C/skyeye-core%5C/6.2.1-SNAPSHOT%5C/skyeye-core-6.2.1-SNAPSHOT.jar%3Ccom.pqsoft.skyeye.api" TargetMode="External"/><Relationship Id="rId20" Type="http://schemas.openxmlformats.org/officeDocument/2006/relationships/hyperlink" Target="eclipse-javadoc:%E2%98%82=XN-CFSSS/C:%5C/.m2%5C/repository%5C/com%5C/pqsoft%5C/skyeye%5C/skyeye-core%5C/6.2.1-SNAPSHOT%5C/skyeye-core-6.2.1-SNAPSHOT.jar%3Ccom.pqsoft.skyeye.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173.com/soft/6167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eclipse-javadoc:%E2%98%82=XN-BASE/C:%5C/.m2%5C/repository%5C/com%5C/pqsoft%5C/skyeye%5C/skyeye-core%5C/6.2.1-SNAPSHOT%5C/skyeye-core-6.2.1-SNAPSHOT.jar%3Ccom.pqsoft.skyeye" TargetMode="External"/><Relationship Id="rId23" Type="http://schemas.openxmlformats.org/officeDocument/2006/relationships/fontTable" Target="fontTable.xml"/><Relationship Id="rId10" Type="http://schemas.openxmlformats.org/officeDocument/2006/relationships/hyperlink" Target="http://www.oracle.com/technetwork/database/enterprise-edition/downloads/index.html" TargetMode="External"/><Relationship Id="rId19" Type="http://schemas.openxmlformats.org/officeDocument/2006/relationships/hyperlink" Target="eclipse-javadoc:%E2%98%82=XN-CFSSS/C:%5C/.m2%5C/repository%5C/com%5C/pqsoft%5C/skyeye%5C/skyeye-core%5C/6.2.1-SNAPSHOT%5C/skyeye-core-6.2.1-SNAPSHOT.jar%3Ccom.pqsoft.skyeye" TargetMode="External"/><Relationship Id="rId4" Type="http://schemas.openxmlformats.org/officeDocument/2006/relationships/settings" Target="settings.xml"/><Relationship Id="rId9" Type="http://schemas.openxmlformats.org/officeDocument/2006/relationships/hyperlink" Target="http://www.eclipse.org/downloads/" TargetMode="External"/><Relationship Id="rId14" Type="http://schemas.openxmlformats.org/officeDocument/2006/relationships/hyperlink" Target="eclipse-javadoc:%E2%98%82=XN-BASE/C:%5C/.m2%5C/repository%5C/com%5C/pqsoft%5C/skyeye%5C/skyeye-core%5C/6.2.1-SNAPSHOT%5C/skyeye-core-6.2.1-SNAPSHOT.jar%3Ccom.pqsoft"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E\&#20844;&#21496;&#25991;&#26723;\&#26131;&#32838;&#31185;-&#30740;&#21457;&#37096;-&#25216;&#26415;&#23454;&#29616;\&#27169;&#29256;\&#23433;&#35013;&#37096;&#32626;&#25163;&#20876;(&#27169;&#26495;V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278B-198B-4B4D-AF01-02ECA65C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安装部署手册(模板V1.0).dot</Template>
  <TotalTime>100</TotalTime>
  <Pages>8</Pages>
  <Words>793</Words>
  <Characters>4525</Characters>
  <Application>Microsoft Office Word</Application>
  <DocSecurity>0</DocSecurity>
  <Lines>37</Lines>
  <Paragraphs>10</Paragraphs>
  <ScaleCrop>false</ScaleCrop>
  <Company>Chnet</Company>
  <LinksUpToDate>false</LinksUpToDate>
  <CharactersWithSpaces>5308</CharactersWithSpaces>
  <SharedDoc>false</SharedDoc>
  <HLinks>
    <vt:vector size="108" baseType="variant">
      <vt:variant>
        <vt:i4>2228347</vt:i4>
      </vt:variant>
      <vt:variant>
        <vt:i4>81</vt:i4>
      </vt:variant>
      <vt:variant>
        <vt:i4>0</vt:i4>
      </vt:variant>
      <vt:variant>
        <vt:i4>5</vt:i4>
      </vt:variant>
      <vt:variant>
        <vt:lpwstr>eclipse-javadoc:%E2%98%82=XN-BASE/C:%5C/.m2%5C/repository%5C/com%5C/pqsoft%5C/skyeye%5C/skyeye-core%5C/6.2.1-SNAPSHOT%5C/skyeye-core-6.2.1-SNAPSHOT.jar%3Ccom.pqsoft.skyeye.api</vt:lpwstr>
      </vt:variant>
      <vt:variant>
        <vt:lpwstr/>
      </vt:variant>
      <vt:variant>
        <vt:i4>8126591</vt:i4>
      </vt:variant>
      <vt:variant>
        <vt:i4>78</vt:i4>
      </vt:variant>
      <vt:variant>
        <vt:i4>0</vt:i4>
      </vt:variant>
      <vt:variant>
        <vt:i4>5</vt:i4>
      </vt:variant>
      <vt:variant>
        <vt:lpwstr>eclipse-javadoc:%E2%98%82=XN-BASE/C:%5C/.m2%5C/repository%5C/com%5C/pqsoft%5C/skyeye%5C/skyeye-core%5C/6.2.1-SNAPSHOT%5C/skyeye-core-6.2.1-SNAPSHOT.jar%3Ccom.pqsoft.skyeye</vt:lpwstr>
      </vt:variant>
      <vt:variant>
        <vt:lpwstr/>
      </vt:variant>
      <vt:variant>
        <vt:i4>983135</vt:i4>
      </vt:variant>
      <vt:variant>
        <vt:i4>75</vt:i4>
      </vt:variant>
      <vt:variant>
        <vt:i4>0</vt:i4>
      </vt:variant>
      <vt:variant>
        <vt:i4>5</vt:i4>
      </vt:variant>
      <vt:variant>
        <vt:lpwstr>eclipse-javadoc:%E2%98%82=XN-BASE/C:%5C/.m2%5C/repository%5C/com%5C/pqsoft%5C/skyeye%5C/skyeye-core%5C/6.2.1-SNAPSHOT%5C/skyeye-core-6.2.1-SNAPSHOT.jar%3Ccom.pqsoft</vt:lpwstr>
      </vt:variant>
      <vt:variant>
        <vt:lpwstr/>
      </vt:variant>
      <vt:variant>
        <vt:i4>4915287</vt:i4>
      </vt:variant>
      <vt:variant>
        <vt:i4>72</vt:i4>
      </vt:variant>
      <vt:variant>
        <vt:i4>0</vt:i4>
      </vt:variant>
      <vt:variant>
        <vt:i4>5</vt:i4>
      </vt:variant>
      <vt:variant>
        <vt:lpwstr>eclipse-javadoc:%E2%98%82=XN-BASE/C:%5C/.m2%5C/repository%5C/com%5C/pqsoft%5C/skyeye%5C/skyeye-core%5C/6.2.1-SNAPSHOT%5C/skyeye-core-6.2.1-SNAPSHOT.jar%3Ccom</vt:lpwstr>
      </vt:variant>
      <vt:variant>
        <vt:lpwstr/>
      </vt:variant>
      <vt:variant>
        <vt:i4>458760</vt:i4>
      </vt:variant>
      <vt:variant>
        <vt:i4>69</vt:i4>
      </vt:variant>
      <vt:variant>
        <vt:i4>0</vt:i4>
      </vt:variant>
      <vt:variant>
        <vt:i4>5</vt:i4>
      </vt:variant>
      <vt:variant>
        <vt:lpwstr>http://server.pqsoft.cn:8081/nexus/content/groups/public/</vt:lpwstr>
      </vt:variant>
      <vt:variant>
        <vt:lpwstr/>
      </vt:variant>
      <vt:variant>
        <vt:i4>2818101</vt:i4>
      </vt:variant>
      <vt:variant>
        <vt:i4>66</vt:i4>
      </vt:variant>
      <vt:variant>
        <vt:i4>0</vt:i4>
      </vt:variant>
      <vt:variant>
        <vt:i4>5</vt:i4>
      </vt:variant>
      <vt:variant>
        <vt:lpwstr>http://www.cr173.com/soft/61670.html</vt:lpwstr>
      </vt:variant>
      <vt:variant>
        <vt:lpwstr>address</vt:lpwstr>
      </vt:variant>
      <vt:variant>
        <vt:i4>6684780</vt:i4>
      </vt:variant>
      <vt:variant>
        <vt:i4>63</vt:i4>
      </vt:variant>
      <vt:variant>
        <vt:i4>0</vt:i4>
      </vt:variant>
      <vt:variant>
        <vt:i4>5</vt:i4>
      </vt:variant>
      <vt:variant>
        <vt:lpwstr>http://www.oracle.com/technetwork/database/enterprise-edition/downloads/index.html</vt:lpwstr>
      </vt:variant>
      <vt:variant>
        <vt:lpwstr/>
      </vt:variant>
      <vt:variant>
        <vt:i4>5374032</vt:i4>
      </vt:variant>
      <vt:variant>
        <vt:i4>60</vt:i4>
      </vt:variant>
      <vt:variant>
        <vt:i4>0</vt:i4>
      </vt:variant>
      <vt:variant>
        <vt:i4>5</vt:i4>
      </vt:variant>
      <vt:variant>
        <vt:lpwstr>http://www.eclipse.org/downloads/</vt:lpwstr>
      </vt:variant>
      <vt:variant>
        <vt:lpwstr/>
      </vt:variant>
      <vt:variant>
        <vt:i4>3145847</vt:i4>
      </vt:variant>
      <vt:variant>
        <vt:i4>57</vt:i4>
      </vt:variant>
      <vt:variant>
        <vt:i4>0</vt:i4>
      </vt:variant>
      <vt:variant>
        <vt:i4>5</vt:i4>
      </vt:variant>
      <vt:variant>
        <vt:lpwstr>http://www.oracle.com/technetwork/java/javase/downloads/jdk7-downloads-1880260.html</vt:lpwstr>
      </vt:variant>
      <vt:variant>
        <vt:lpwstr/>
      </vt:variant>
      <vt:variant>
        <vt:i4>1835062</vt:i4>
      </vt:variant>
      <vt:variant>
        <vt:i4>50</vt:i4>
      </vt:variant>
      <vt:variant>
        <vt:i4>0</vt:i4>
      </vt:variant>
      <vt:variant>
        <vt:i4>5</vt:i4>
      </vt:variant>
      <vt:variant>
        <vt:lpwstr/>
      </vt:variant>
      <vt:variant>
        <vt:lpwstr>_Toc457522790</vt:lpwstr>
      </vt:variant>
      <vt:variant>
        <vt:i4>1900598</vt:i4>
      </vt:variant>
      <vt:variant>
        <vt:i4>44</vt:i4>
      </vt:variant>
      <vt:variant>
        <vt:i4>0</vt:i4>
      </vt:variant>
      <vt:variant>
        <vt:i4>5</vt:i4>
      </vt:variant>
      <vt:variant>
        <vt:lpwstr/>
      </vt:variant>
      <vt:variant>
        <vt:lpwstr>_Toc457522789</vt:lpwstr>
      </vt:variant>
      <vt:variant>
        <vt:i4>1900598</vt:i4>
      </vt:variant>
      <vt:variant>
        <vt:i4>38</vt:i4>
      </vt:variant>
      <vt:variant>
        <vt:i4>0</vt:i4>
      </vt:variant>
      <vt:variant>
        <vt:i4>5</vt:i4>
      </vt:variant>
      <vt:variant>
        <vt:lpwstr/>
      </vt:variant>
      <vt:variant>
        <vt:lpwstr>_Toc457522788</vt:lpwstr>
      </vt:variant>
      <vt:variant>
        <vt:i4>1900598</vt:i4>
      </vt:variant>
      <vt:variant>
        <vt:i4>32</vt:i4>
      </vt:variant>
      <vt:variant>
        <vt:i4>0</vt:i4>
      </vt:variant>
      <vt:variant>
        <vt:i4>5</vt:i4>
      </vt:variant>
      <vt:variant>
        <vt:lpwstr/>
      </vt:variant>
      <vt:variant>
        <vt:lpwstr>_Toc457522787</vt:lpwstr>
      </vt:variant>
      <vt:variant>
        <vt:i4>1900598</vt:i4>
      </vt:variant>
      <vt:variant>
        <vt:i4>26</vt:i4>
      </vt:variant>
      <vt:variant>
        <vt:i4>0</vt:i4>
      </vt:variant>
      <vt:variant>
        <vt:i4>5</vt:i4>
      </vt:variant>
      <vt:variant>
        <vt:lpwstr/>
      </vt:variant>
      <vt:variant>
        <vt:lpwstr>_Toc457522786</vt:lpwstr>
      </vt:variant>
      <vt:variant>
        <vt:i4>1900598</vt:i4>
      </vt:variant>
      <vt:variant>
        <vt:i4>20</vt:i4>
      </vt:variant>
      <vt:variant>
        <vt:i4>0</vt:i4>
      </vt:variant>
      <vt:variant>
        <vt:i4>5</vt:i4>
      </vt:variant>
      <vt:variant>
        <vt:lpwstr/>
      </vt:variant>
      <vt:variant>
        <vt:lpwstr>_Toc457522785</vt:lpwstr>
      </vt:variant>
      <vt:variant>
        <vt:i4>1900598</vt:i4>
      </vt:variant>
      <vt:variant>
        <vt:i4>14</vt:i4>
      </vt:variant>
      <vt:variant>
        <vt:i4>0</vt:i4>
      </vt:variant>
      <vt:variant>
        <vt:i4>5</vt:i4>
      </vt:variant>
      <vt:variant>
        <vt:lpwstr/>
      </vt:variant>
      <vt:variant>
        <vt:lpwstr>_Toc457522784</vt:lpwstr>
      </vt:variant>
      <vt:variant>
        <vt:i4>1900598</vt:i4>
      </vt:variant>
      <vt:variant>
        <vt:i4>8</vt:i4>
      </vt:variant>
      <vt:variant>
        <vt:i4>0</vt:i4>
      </vt:variant>
      <vt:variant>
        <vt:i4>5</vt:i4>
      </vt:variant>
      <vt:variant>
        <vt:lpwstr/>
      </vt:variant>
      <vt:variant>
        <vt:lpwstr>_Toc457522783</vt:lpwstr>
      </vt:variant>
      <vt:variant>
        <vt:i4>1900598</vt:i4>
      </vt:variant>
      <vt:variant>
        <vt:i4>2</vt:i4>
      </vt:variant>
      <vt:variant>
        <vt:i4>0</vt:i4>
      </vt:variant>
      <vt:variant>
        <vt:i4>5</vt:i4>
      </vt:variant>
      <vt:variant>
        <vt:lpwstr/>
      </vt:variant>
      <vt:variant>
        <vt:lpwstr>_Toc457522782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微软中国</dc:creator>
  <cp:keywords/>
  <dc:description/>
  <cp:lastModifiedBy>李超</cp:lastModifiedBy>
  <cp:revision>58</cp:revision>
  <dcterms:created xsi:type="dcterms:W3CDTF">2016-07-28T19:01:00Z</dcterms:created>
  <dcterms:modified xsi:type="dcterms:W3CDTF">2016-08-02T16:57:00Z</dcterms:modified>
</cp:coreProperties>
</file>